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4F17F" w14:textId="77777777" w:rsidR="009F2197" w:rsidRDefault="009F2197" w:rsidP="001C3DF9">
      <w:pPr>
        <w:rPr>
          <w:lang w:val="nl-NL"/>
        </w:rPr>
      </w:pPr>
    </w:p>
    <w:p w14:paraId="2AB1962A" w14:textId="77777777" w:rsidR="006F6C83" w:rsidRDefault="006F6C83" w:rsidP="001C3DF9">
      <w:pPr>
        <w:rPr>
          <w:lang w:val="nl-NL"/>
        </w:rPr>
      </w:pPr>
    </w:p>
    <w:p w14:paraId="79DA9B00" w14:textId="77777777" w:rsidR="006F6C83" w:rsidRDefault="006F6C83" w:rsidP="001C3DF9">
      <w:pPr>
        <w:rPr>
          <w:lang w:val="nl-NL"/>
        </w:rPr>
      </w:pPr>
    </w:p>
    <w:p w14:paraId="527955B8" w14:textId="77777777" w:rsidR="006F6C83" w:rsidRDefault="006F6C83" w:rsidP="001C3DF9">
      <w:pPr>
        <w:rPr>
          <w:lang w:val="nl-NL"/>
        </w:rPr>
      </w:pPr>
    </w:p>
    <w:p w14:paraId="13DA6477" w14:textId="77777777" w:rsidR="006F6C83" w:rsidRDefault="006F6C83" w:rsidP="001C3DF9">
      <w:pPr>
        <w:rPr>
          <w:lang w:val="nl-NL"/>
        </w:rPr>
      </w:pPr>
    </w:p>
    <w:p w14:paraId="3C4CDCEE" w14:textId="77777777" w:rsidR="006F6C83" w:rsidRDefault="006F6C83" w:rsidP="001C3DF9">
      <w:pPr>
        <w:rPr>
          <w:lang w:val="nl-NL"/>
        </w:rPr>
      </w:pPr>
    </w:p>
    <w:p w14:paraId="6BC47D09" w14:textId="77777777" w:rsidR="006F6C83" w:rsidRDefault="006F6C83" w:rsidP="001C3DF9">
      <w:pPr>
        <w:rPr>
          <w:lang w:val="nl-NL"/>
        </w:rPr>
      </w:pPr>
    </w:p>
    <w:p w14:paraId="6BFDB5A8" w14:textId="77777777" w:rsidR="006F6C83" w:rsidRDefault="006F6C83" w:rsidP="001C3DF9">
      <w:pPr>
        <w:rPr>
          <w:lang w:val="nl-NL"/>
        </w:rPr>
      </w:pPr>
    </w:p>
    <w:p w14:paraId="7F2EE3BD" w14:textId="77777777" w:rsidR="006F6C83" w:rsidRDefault="006F6C83" w:rsidP="001C3DF9">
      <w:pPr>
        <w:rPr>
          <w:lang w:val="nl-NL"/>
        </w:rPr>
      </w:pPr>
    </w:p>
    <w:p w14:paraId="44E3D7A6" w14:textId="77777777" w:rsidR="006F6C83" w:rsidRDefault="006F6C83" w:rsidP="001C3DF9">
      <w:pPr>
        <w:rPr>
          <w:lang w:val="nl-NL"/>
        </w:rPr>
      </w:pPr>
    </w:p>
    <w:p w14:paraId="73D4DD3C" w14:textId="77777777" w:rsidR="006F6C83" w:rsidRDefault="006F6C83" w:rsidP="001C3DF9">
      <w:pPr>
        <w:rPr>
          <w:lang w:val="nl-NL"/>
        </w:rPr>
      </w:pPr>
    </w:p>
    <w:p w14:paraId="48383025" w14:textId="77777777" w:rsidR="006F6C83" w:rsidRDefault="006F6C83" w:rsidP="001C3DF9">
      <w:pPr>
        <w:rPr>
          <w:lang w:val="nl-NL"/>
        </w:rPr>
      </w:pPr>
    </w:p>
    <w:p w14:paraId="2E9BE444" w14:textId="77777777" w:rsidR="006F6C83" w:rsidRDefault="006F6C83" w:rsidP="001C3DF9">
      <w:pPr>
        <w:rPr>
          <w:lang w:val="nl-NL"/>
        </w:rPr>
      </w:pPr>
    </w:p>
    <w:p w14:paraId="2D90E2F7" w14:textId="77777777" w:rsidR="006F6C83" w:rsidRDefault="006F6C83" w:rsidP="001C3DF9">
      <w:pPr>
        <w:rPr>
          <w:lang w:val="nl-NL"/>
        </w:rPr>
      </w:pPr>
    </w:p>
    <w:p w14:paraId="2A5FE48A" w14:textId="77777777" w:rsidR="006F6C83" w:rsidRDefault="006F6C83" w:rsidP="001C3DF9">
      <w:pPr>
        <w:rPr>
          <w:lang w:val="nl-NL"/>
        </w:rPr>
      </w:pPr>
    </w:p>
    <w:p w14:paraId="3BCF4E8F" w14:textId="77777777" w:rsidR="006F6C83" w:rsidRDefault="006F6C83" w:rsidP="001C3DF9">
      <w:pPr>
        <w:rPr>
          <w:lang w:val="nl-NL"/>
        </w:rPr>
      </w:pPr>
    </w:p>
    <w:p w14:paraId="1B05A848" w14:textId="77777777" w:rsidR="006F6C83" w:rsidRDefault="006F6C83" w:rsidP="001C3DF9">
      <w:pPr>
        <w:rPr>
          <w:lang w:val="nl-NL"/>
        </w:rPr>
      </w:pPr>
    </w:p>
    <w:p w14:paraId="43158DF3" w14:textId="77777777" w:rsidR="006F6C83" w:rsidRDefault="006F6C83" w:rsidP="001C3DF9">
      <w:pPr>
        <w:rPr>
          <w:lang w:val="nl-NL"/>
        </w:rPr>
      </w:pPr>
    </w:p>
    <w:p w14:paraId="2CF37B2B" w14:textId="77777777" w:rsidR="006F6C83" w:rsidRDefault="006F6C83" w:rsidP="001C3DF9">
      <w:pPr>
        <w:rPr>
          <w:lang w:val="nl-NL"/>
        </w:rPr>
      </w:pPr>
    </w:p>
    <w:p w14:paraId="13C8FCF0" w14:textId="77777777" w:rsidR="006F6C83" w:rsidRDefault="006F6C83" w:rsidP="001C3DF9">
      <w:pPr>
        <w:rPr>
          <w:lang w:val="nl-NL"/>
        </w:rPr>
      </w:pPr>
    </w:p>
    <w:p w14:paraId="209C2E46" w14:textId="77777777" w:rsidR="006F6C83" w:rsidRDefault="006F6C83" w:rsidP="001C3DF9">
      <w:pPr>
        <w:rPr>
          <w:lang w:val="nl-NL"/>
        </w:rPr>
      </w:pPr>
    </w:p>
    <w:p w14:paraId="22A7F7EB" w14:textId="77777777" w:rsidR="009D377F" w:rsidRDefault="009D377F" w:rsidP="001C3DF9">
      <w:pPr>
        <w:rPr>
          <w:lang w:val="nl-NL"/>
        </w:rPr>
      </w:pPr>
    </w:p>
    <w:p w14:paraId="476C118E" w14:textId="77777777" w:rsidR="00A97506" w:rsidRDefault="00300AE9" w:rsidP="00081748">
      <w:pPr>
        <w:jc w:val="right"/>
        <w:rPr>
          <w:rFonts w:ascii="Arial Rounded MT Bold" w:hAnsi="Arial Rounded MT Bold"/>
          <w:color w:val="FFFFFF" w:themeColor="background2"/>
          <w:sz w:val="100"/>
          <w:szCs w:val="100"/>
          <w:lang w:val="en-US"/>
        </w:rPr>
      </w:pPr>
      <w:r w:rsidRPr="00300AE9">
        <w:rPr>
          <w:rFonts w:ascii="Arial Rounded MT Bold" w:hAnsi="Arial Rounded MT Bold"/>
          <w:color w:val="FFFFFF" w:themeColor="background2"/>
          <w:sz w:val="100"/>
          <w:szCs w:val="100"/>
          <w:lang w:val="en-US"/>
        </w:rPr>
        <w:t xml:space="preserve">Lab 1: </w:t>
      </w:r>
    </w:p>
    <w:p w14:paraId="73C37809" w14:textId="07656CE8" w:rsidR="00081748" w:rsidRPr="00300AE9" w:rsidRDefault="007C7F60" w:rsidP="00081748">
      <w:pPr>
        <w:jc w:val="right"/>
        <w:rPr>
          <w:rFonts w:ascii="Arial Rounded MT Bold" w:hAnsi="Arial Rounded MT Bold"/>
          <w:color w:val="FFFFFF" w:themeColor="background2"/>
          <w:sz w:val="100"/>
          <w:szCs w:val="100"/>
          <w:lang w:val="en-US"/>
        </w:rPr>
      </w:pPr>
      <w:r>
        <w:rPr>
          <w:rFonts w:ascii="Arial Rounded MT Bold" w:hAnsi="Arial Rounded MT Bold"/>
          <w:color w:val="FFFFFF" w:themeColor="background2"/>
          <w:sz w:val="100"/>
          <w:szCs w:val="100"/>
          <w:lang w:val="en-US"/>
        </w:rPr>
        <w:t>Install</w:t>
      </w:r>
      <w:r w:rsidR="00C96365">
        <w:rPr>
          <w:rFonts w:ascii="Arial Rounded MT Bold" w:hAnsi="Arial Rounded MT Bold"/>
          <w:color w:val="FFFFFF" w:themeColor="background2"/>
          <w:sz w:val="100"/>
          <w:szCs w:val="100"/>
          <w:lang w:val="en-US"/>
        </w:rPr>
        <w:t>ing</w:t>
      </w:r>
      <w:r w:rsidR="007F02AE">
        <w:rPr>
          <w:rFonts w:ascii="Arial Rounded MT Bold" w:hAnsi="Arial Rounded MT Bold"/>
          <w:color w:val="FFFFFF" w:themeColor="background2"/>
          <w:sz w:val="100"/>
          <w:szCs w:val="100"/>
          <w:lang w:val="en-US"/>
        </w:rPr>
        <w:t xml:space="preserve"> Linux</w:t>
      </w:r>
      <w:r w:rsidR="009F5782">
        <w:rPr>
          <w:rFonts w:ascii="Arial Rounded MT Bold" w:hAnsi="Arial Rounded MT Bold"/>
          <w:color w:val="FFFFFF" w:themeColor="background2"/>
          <w:sz w:val="100"/>
          <w:szCs w:val="100"/>
          <w:lang w:val="en-US"/>
        </w:rPr>
        <w:br/>
      </w:r>
      <w:r w:rsidR="007F02AE">
        <w:rPr>
          <w:rFonts w:ascii="Arial Rounded MT Bold" w:hAnsi="Arial Rounded MT Bold"/>
          <w:color w:val="FFFFFF" w:themeColor="background2"/>
          <w:sz w:val="100"/>
          <w:szCs w:val="100"/>
          <w:lang w:val="en-US"/>
        </w:rPr>
        <w:t xml:space="preserve">virtual machines </w:t>
      </w:r>
      <w:r w:rsidR="007F02AE">
        <w:rPr>
          <w:rFonts w:ascii="Arial Rounded MT Bold" w:hAnsi="Arial Rounded MT Bold"/>
          <w:color w:val="FFFFFF" w:themeColor="background2"/>
          <w:sz w:val="100"/>
          <w:szCs w:val="100"/>
          <w:lang w:val="en-US"/>
        </w:rPr>
        <w:br/>
        <w:t>using</w:t>
      </w:r>
      <w:r>
        <w:rPr>
          <w:rFonts w:ascii="Arial Rounded MT Bold" w:hAnsi="Arial Rounded MT Bold"/>
          <w:color w:val="FFFFFF" w:themeColor="background2"/>
          <w:sz w:val="100"/>
          <w:szCs w:val="100"/>
          <w:lang w:val="en-US"/>
        </w:rPr>
        <w:t xml:space="preserve"> VMware</w:t>
      </w:r>
    </w:p>
    <w:p w14:paraId="2CE0EBDB" w14:textId="77777777" w:rsidR="00081748" w:rsidRPr="00300AE9" w:rsidRDefault="00081748" w:rsidP="00081748">
      <w:pPr>
        <w:jc w:val="right"/>
        <w:rPr>
          <w:rFonts w:ascii="Calibri" w:hAnsi="Calibri"/>
          <w:color w:val="FFFFFF" w:themeColor="background2"/>
          <w:sz w:val="28"/>
          <w:szCs w:val="28"/>
          <w:lang w:val="en-US"/>
        </w:rPr>
      </w:pPr>
    </w:p>
    <w:p w14:paraId="5407E82D" w14:textId="05BFE7EE" w:rsidR="0054228C" w:rsidRPr="007C7F60" w:rsidRDefault="009F5782" w:rsidP="0054228C">
      <w:pPr>
        <w:jc w:val="right"/>
        <w:rPr>
          <w:rFonts w:ascii="Calibri" w:hAnsi="Calibri"/>
          <w:color w:val="FFFFFF" w:themeColor="background2"/>
          <w:sz w:val="40"/>
          <w:szCs w:val="36"/>
          <w:lang w:val="en-US"/>
        </w:rPr>
      </w:pPr>
      <w:r w:rsidRPr="004D60F9">
        <w:rPr>
          <w:rFonts w:ascii="Calibri" w:hAnsi="Calibri"/>
          <w:color w:val="FFFFFF" w:themeColor="background2"/>
          <w:sz w:val="32"/>
          <w:szCs w:val="28"/>
          <w:lang w:val="en-US"/>
        </w:rPr>
        <w:t>Linux Server Security</w:t>
      </w:r>
      <w:r w:rsidR="00C10803">
        <w:rPr>
          <w:rFonts w:ascii="Calibri" w:hAnsi="Calibri"/>
          <w:color w:val="FFFFFF" w:themeColor="background2"/>
          <w:sz w:val="40"/>
          <w:szCs w:val="36"/>
          <w:lang w:val="en-US"/>
        </w:rPr>
        <w:br/>
      </w:r>
      <w:r w:rsidR="00300AE9" w:rsidRPr="007C7F60">
        <w:rPr>
          <w:rFonts w:ascii="Calibri" w:hAnsi="Calibri"/>
          <w:color w:val="FFFFFF" w:themeColor="background2"/>
          <w:sz w:val="40"/>
          <w:szCs w:val="36"/>
          <w:lang w:val="en-US"/>
        </w:rPr>
        <w:t xml:space="preserve"> 20</w:t>
      </w:r>
      <w:r w:rsidR="00C10803">
        <w:rPr>
          <w:rFonts w:ascii="Calibri" w:hAnsi="Calibri"/>
          <w:color w:val="FFFFFF" w:themeColor="background2"/>
          <w:sz w:val="40"/>
          <w:szCs w:val="36"/>
          <w:lang w:val="en-US"/>
        </w:rPr>
        <w:t>2</w:t>
      </w:r>
      <w:r w:rsidR="00BC2073">
        <w:rPr>
          <w:rFonts w:ascii="Calibri" w:hAnsi="Calibri"/>
          <w:color w:val="FFFFFF" w:themeColor="background2"/>
          <w:sz w:val="40"/>
          <w:szCs w:val="36"/>
          <w:lang w:val="en-US"/>
        </w:rPr>
        <w:t>4</w:t>
      </w:r>
      <w:r w:rsidR="00300AE9" w:rsidRPr="007C7F60">
        <w:rPr>
          <w:rFonts w:ascii="Calibri" w:hAnsi="Calibri"/>
          <w:color w:val="FFFFFF" w:themeColor="background2"/>
          <w:sz w:val="40"/>
          <w:szCs w:val="36"/>
          <w:lang w:val="en-US"/>
        </w:rPr>
        <w:t>-202</w:t>
      </w:r>
      <w:r w:rsidR="00BC2073">
        <w:rPr>
          <w:rFonts w:ascii="Calibri" w:hAnsi="Calibri"/>
          <w:color w:val="FFFFFF" w:themeColor="background2"/>
          <w:sz w:val="40"/>
          <w:szCs w:val="36"/>
          <w:lang w:val="en-US"/>
        </w:rPr>
        <w:t>5</w:t>
      </w:r>
    </w:p>
    <w:p w14:paraId="460537A8" w14:textId="77777777" w:rsidR="0054228C" w:rsidRPr="007C7F60" w:rsidRDefault="0054228C" w:rsidP="0054228C">
      <w:pPr>
        <w:jc w:val="right"/>
        <w:rPr>
          <w:rFonts w:ascii="Calibri" w:hAnsi="Calibri"/>
          <w:color w:val="FFFFFF" w:themeColor="background2"/>
          <w:sz w:val="32"/>
          <w:szCs w:val="28"/>
          <w:lang w:val="en-US"/>
        </w:rPr>
      </w:pPr>
    </w:p>
    <w:p w14:paraId="4BC4EA54" w14:textId="4BB86018" w:rsidR="0054228C" w:rsidRPr="007C7F60" w:rsidRDefault="00A97506" w:rsidP="0054228C">
      <w:pPr>
        <w:jc w:val="right"/>
        <w:rPr>
          <w:rFonts w:ascii="Calibri" w:hAnsi="Calibri"/>
          <w:color w:val="FFFFFF" w:themeColor="background2"/>
          <w:sz w:val="24"/>
          <w:lang w:val="en-US"/>
        </w:rPr>
        <w:sectPr w:rsidR="0054228C" w:rsidRPr="007C7F60" w:rsidSect="002F66DD">
          <w:headerReference w:type="default" r:id="rId11"/>
          <w:type w:val="continuous"/>
          <w:pgSz w:w="11900" w:h="16840"/>
          <w:pgMar w:top="1418" w:right="1701" w:bottom="1701" w:left="1701" w:header="709" w:footer="567" w:gutter="0"/>
          <w:cols w:space="708"/>
          <w:docGrid w:linePitch="360"/>
        </w:sectPr>
      </w:pPr>
      <w:r w:rsidRPr="007C7F60">
        <w:rPr>
          <w:rFonts w:ascii="Calibri" w:hAnsi="Calibri"/>
          <w:color w:val="FFFFFF" w:themeColor="background2"/>
          <w:sz w:val="24"/>
          <w:lang w:val="en-US"/>
        </w:rPr>
        <w:t xml:space="preserve">© Daan </w:t>
      </w:r>
      <w:proofErr w:type="spellStart"/>
      <w:r w:rsidRPr="007C7F60">
        <w:rPr>
          <w:rFonts w:ascii="Calibri" w:hAnsi="Calibri"/>
          <w:color w:val="FFFFFF" w:themeColor="background2"/>
          <w:sz w:val="24"/>
          <w:lang w:val="en-US"/>
        </w:rPr>
        <w:t>Pareit</w:t>
      </w:r>
      <w:proofErr w:type="spellEnd"/>
      <w:r w:rsidRPr="007C7F60">
        <w:rPr>
          <w:rFonts w:ascii="Calibri" w:hAnsi="Calibri"/>
          <w:color w:val="FFFFFF" w:themeColor="background2"/>
          <w:sz w:val="24"/>
          <w:lang w:val="en-US"/>
        </w:rPr>
        <w:t xml:space="preserve"> </w:t>
      </w:r>
    </w:p>
    <w:p w14:paraId="5C5E7414" w14:textId="095E53FC" w:rsidR="001C3DF9" w:rsidRPr="00300AE9" w:rsidRDefault="009043A3" w:rsidP="001C3DF9">
      <w:pPr>
        <w:pStyle w:val="Heading2"/>
        <w:rPr>
          <w:lang w:val="en-US"/>
        </w:rPr>
      </w:pPr>
      <w:r>
        <w:rPr>
          <w:lang w:val="en-US"/>
        </w:rPr>
        <w:lastRenderedPageBreak/>
        <w:t>Introduction</w:t>
      </w:r>
    </w:p>
    <w:p w14:paraId="2E97FBC2" w14:textId="77777777" w:rsidR="001C3DF9" w:rsidRPr="00300AE9" w:rsidRDefault="001C3DF9" w:rsidP="001C3DF9">
      <w:pPr>
        <w:rPr>
          <w:lang w:val="en-US"/>
        </w:rPr>
      </w:pPr>
    </w:p>
    <w:p w14:paraId="17A208D0" w14:textId="3B15CCAA" w:rsidR="000177E1" w:rsidRPr="009043A3" w:rsidRDefault="000E24C4" w:rsidP="00271536">
      <w:pPr>
        <w:pStyle w:val="Heading1"/>
        <w:rPr>
          <w:lang w:val="en-US"/>
        </w:rPr>
      </w:pPr>
      <w:r w:rsidRPr="009043A3">
        <w:rPr>
          <w:lang w:val="en-US"/>
        </w:rPr>
        <w:t>Lab concept</w:t>
      </w:r>
    </w:p>
    <w:p w14:paraId="000571A8" w14:textId="42627938" w:rsidR="000E24C4" w:rsidRDefault="00503B4E" w:rsidP="001C3DF9">
      <w:pPr>
        <w:rPr>
          <w:lang w:val="en-US"/>
        </w:rPr>
      </w:pPr>
      <w:r w:rsidRPr="00503B4E">
        <w:rPr>
          <w:lang w:val="en-US"/>
        </w:rPr>
        <w:t xml:space="preserve">During this lab, we will </w:t>
      </w:r>
      <w:r>
        <w:rPr>
          <w:lang w:val="en-US"/>
        </w:rPr>
        <w:t xml:space="preserve">create our </w:t>
      </w:r>
      <w:r w:rsidR="006871EB">
        <w:rPr>
          <w:lang w:val="en-US"/>
        </w:rPr>
        <w:t>first Linux</w:t>
      </w:r>
      <w:r>
        <w:rPr>
          <w:lang w:val="en-US"/>
        </w:rPr>
        <w:t xml:space="preserve"> </w:t>
      </w:r>
      <w:r w:rsidR="006871EB">
        <w:rPr>
          <w:lang w:val="en-US"/>
        </w:rPr>
        <w:t>servers</w:t>
      </w:r>
      <w:r w:rsidR="00DE514D">
        <w:rPr>
          <w:lang w:val="en-US"/>
        </w:rPr>
        <w:t xml:space="preserve">, </w:t>
      </w:r>
      <w:r w:rsidR="00905487">
        <w:rPr>
          <w:lang w:val="en-US"/>
        </w:rPr>
        <w:t xml:space="preserve">one </w:t>
      </w:r>
      <w:r w:rsidR="00DE514D">
        <w:rPr>
          <w:lang w:val="en-US"/>
        </w:rPr>
        <w:t xml:space="preserve">Debian and </w:t>
      </w:r>
      <w:r w:rsidR="00905487">
        <w:rPr>
          <w:lang w:val="en-US"/>
        </w:rPr>
        <w:t xml:space="preserve">one </w:t>
      </w:r>
      <w:r w:rsidR="00D91868">
        <w:rPr>
          <w:lang w:val="en-US"/>
        </w:rPr>
        <w:t>Red Hat Enterprise Linux (RHEL)</w:t>
      </w:r>
      <w:r w:rsidR="00DE514D">
        <w:rPr>
          <w:lang w:val="en-US"/>
        </w:rPr>
        <w:t>,</w:t>
      </w:r>
      <w:r w:rsidR="007C09D7">
        <w:rPr>
          <w:lang w:val="en-US"/>
        </w:rPr>
        <w:t xml:space="preserve"> as Virtual Machine</w:t>
      </w:r>
      <w:r w:rsidR="009B11A6">
        <w:rPr>
          <w:lang w:val="en-US"/>
        </w:rPr>
        <w:t>s</w:t>
      </w:r>
      <w:r w:rsidR="007C09D7">
        <w:rPr>
          <w:lang w:val="en-US"/>
        </w:rPr>
        <w:t xml:space="preserve"> (VM)</w:t>
      </w:r>
      <w:r w:rsidR="009B11A6">
        <w:rPr>
          <w:lang w:val="en-US"/>
        </w:rPr>
        <w:t>, which we’ll use throughout the course</w:t>
      </w:r>
      <w:r w:rsidRPr="00503B4E">
        <w:rPr>
          <w:lang w:val="en-US"/>
        </w:rPr>
        <w:t>.</w:t>
      </w:r>
      <w:r w:rsidR="00896FBE">
        <w:rPr>
          <w:lang w:val="en-US"/>
        </w:rPr>
        <w:t xml:space="preserve"> You’ll </w:t>
      </w:r>
      <w:r w:rsidR="0008252D">
        <w:rPr>
          <w:lang w:val="en-US"/>
        </w:rPr>
        <w:t>create the environment as shown below.</w:t>
      </w:r>
    </w:p>
    <w:p w14:paraId="4A25EA30" w14:textId="77777777" w:rsidR="00DE514D" w:rsidRDefault="00DE514D" w:rsidP="001C3DF9">
      <w:pPr>
        <w:rPr>
          <w:lang w:val="en-US"/>
        </w:rPr>
      </w:pPr>
    </w:p>
    <w:p w14:paraId="2CDD42E2" w14:textId="470FD1AA" w:rsidR="00DE514D" w:rsidRPr="009043A3" w:rsidRDefault="00DE64C8" w:rsidP="001C3DF9">
      <w:pPr>
        <w:rPr>
          <w:lang w:val="en-US"/>
        </w:rPr>
      </w:pPr>
      <w:r w:rsidRPr="00DE64C8">
        <w:rPr>
          <w:noProof/>
        </w:rPr>
        <w:drawing>
          <wp:inline distT="0" distB="0" distL="0" distR="0" wp14:anchorId="7F30881D" wp14:editId="3880FA51">
            <wp:extent cx="5396230" cy="4601845"/>
            <wp:effectExtent l="0" t="0" r="0" b="8255"/>
            <wp:docPr id="134095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601845"/>
                    </a:xfrm>
                    <a:prstGeom prst="rect">
                      <a:avLst/>
                    </a:prstGeom>
                    <a:noFill/>
                    <a:ln>
                      <a:noFill/>
                    </a:ln>
                  </pic:spPr>
                </pic:pic>
              </a:graphicData>
            </a:graphic>
          </wp:inline>
        </w:drawing>
      </w:r>
    </w:p>
    <w:p w14:paraId="1C658A9B" w14:textId="77777777" w:rsidR="00731274" w:rsidRPr="009043A3" w:rsidRDefault="00731274" w:rsidP="001C3DF9">
      <w:pPr>
        <w:rPr>
          <w:lang w:val="en-US"/>
        </w:rPr>
      </w:pPr>
    </w:p>
    <w:p w14:paraId="00CB73AE" w14:textId="77777777" w:rsidR="00731274" w:rsidRPr="009043A3" w:rsidRDefault="00731274" w:rsidP="001C3DF9">
      <w:pPr>
        <w:rPr>
          <w:lang w:val="en-US"/>
        </w:rPr>
      </w:pPr>
    </w:p>
    <w:p w14:paraId="1E004D07" w14:textId="275B9E0F" w:rsidR="000E24C4" w:rsidRPr="009043A3" w:rsidRDefault="000E24C4" w:rsidP="00271536">
      <w:pPr>
        <w:pStyle w:val="Heading1"/>
        <w:rPr>
          <w:lang w:val="en-US"/>
        </w:rPr>
      </w:pPr>
      <w:r w:rsidRPr="009043A3">
        <w:rPr>
          <w:lang w:val="en-US"/>
        </w:rPr>
        <w:t>Learning goals</w:t>
      </w:r>
    </w:p>
    <w:p w14:paraId="19AB2A03" w14:textId="4435C1AB" w:rsidR="000E24C4" w:rsidRDefault="00D30470" w:rsidP="009C21BC">
      <w:pPr>
        <w:pStyle w:val="ListParagraph"/>
        <w:numPr>
          <w:ilvl w:val="0"/>
          <w:numId w:val="11"/>
        </w:numPr>
        <w:rPr>
          <w:lang w:val="en-US"/>
        </w:rPr>
      </w:pPr>
      <w:r>
        <w:rPr>
          <w:lang w:val="en-US"/>
        </w:rPr>
        <w:t>Using</w:t>
      </w:r>
      <w:r w:rsidR="00335441">
        <w:rPr>
          <w:lang w:val="en-US"/>
        </w:rPr>
        <w:t>/installing</w:t>
      </w:r>
      <w:r w:rsidR="00D4320D">
        <w:rPr>
          <w:lang w:val="en-US"/>
        </w:rPr>
        <w:t xml:space="preserve"> </w:t>
      </w:r>
      <w:r w:rsidR="009B11A6">
        <w:rPr>
          <w:lang w:val="en-US"/>
        </w:rPr>
        <w:t xml:space="preserve">VMware </w:t>
      </w:r>
      <w:r w:rsidR="008B5CB9">
        <w:rPr>
          <w:lang w:val="en-US"/>
        </w:rPr>
        <w:t>W</w:t>
      </w:r>
      <w:r w:rsidR="009B11A6">
        <w:rPr>
          <w:lang w:val="en-US"/>
        </w:rPr>
        <w:t>orkstation</w:t>
      </w:r>
      <w:r w:rsidR="008B5CB9">
        <w:rPr>
          <w:lang w:val="en-US"/>
        </w:rPr>
        <w:t>/Fusion Pro</w:t>
      </w:r>
    </w:p>
    <w:p w14:paraId="1F039449" w14:textId="51B6925E" w:rsidR="009B11A6" w:rsidRDefault="009B11A6" w:rsidP="009B11A6">
      <w:pPr>
        <w:pStyle w:val="ListParagraph"/>
        <w:numPr>
          <w:ilvl w:val="0"/>
          <w:numId w:val="11"/>
        </w:numPr>
        <w:rPr>
          <w:lang w:val="en-US"/>
        </w:rPr>
      </w:pPr>
      <w:r>
        <w:rPr>
          <w:lang w:val="en-US"/>
        </w:rPr>
        <w:t>Using/installing Debian Linux</w:t>
      </w:r>
    </w:p>
    <w:p w14:paraId="0D0C9425" w14:textId="77C75826" w:rsidR="009B11A6" w:rsidRDefault="009B11A6" w:rsidP="009B11A6">
      <w:pPr>
        <w:pStyle w:val="ListParagraph"/>
        <w:numPr>
          <w:ilvl w:val="0"/>
          <w:numId w:val="11"/>
        </w:numPr>
        <w:rPr>
          <w:lang w:val="en-US"/>
        </w:rPr>
      </w:pPr>
      <w:r>
        <w:rPr>
          <w:lang w:val="en-US"/>
        </w:rPr>
        <w:t xml:space="preserve">Using/installing </w:t>
      </w:r>
      <w:r w:rsidR="00753FE3">
        <w:rPr>
          <w:lang w:val="en-US"/>
        </w:rPr>
        <w:t>Red Hat Enterprise</w:t>
      </w:r>
      <w:r>
        <w:rPr>
          <w:lang w:val="en-US"/>
        </w:rPr>
        <w:t xml:space="preserve"> Linux</w:t>
      </w:r>
      <w:r w:rsidR="00753FE3">
        <w:rPr>
          <w:lang w:val="en-US"/>
        </w:rPr>
        <w:t xml:space="preserve"> (RHEL)</w:t>
      </w:r>
    </w:p>
    <w:p w14:paraId="582902EC" w14:textId="77777777" w:rsidR="00731274" w:rsidRPr="009043A3" w:rsidRDefault="00731274" w:rsidP="001C3DF9">
      <w:pPr>
        <w:rPr>
          <w:lang w:val="en-US"/>
        </w:rPr>
      </w:pPr>
    </w:p>
    <w:p w14:paraId="2344D61B" w14:textId="77777777" w:rsidR="00731274" w:rsidRPr="009043A3" w:rsidRDefault="00731274" w:rsidP="001C3DF9">
      <w:pPr>
        <w:rPr>
          <w:lang w:val="en-US"/>
        </w:rPr>
      </w:pPr>
    </w:p>
    <w:p w14:paraId="6D4B979D" w14:textId="18AB14E1" w:rsidR="000E24C4" w:rsidRPr="00404978" w:rsidRDefault="000E24C4" w:rsidP="00271536">
      <w:pPr>
        <w:pStyle w:val="Heading1"/>
        <w:rPr>
          <w:lang w:val="en-US"/>
        </w:rPr>
      </w:pPr>
      <w:bookmarkStart w:id="0" w:name="_Ref82161134"/>
      <w:r w:rsidRPr="00404978">
        <w:rPr>
          <w:lang w:val="en-US"/>
        </w:rPr>
        <w:t>Practicalities</w:t>
      </w:r>
      <w:r w:rsidR="006E6177">
        <w:rPr>
          <w:lang w:val="en-US"/>
        </w:rPr>
        <w:t xml:space="preserve"> and prerequisites</w:t>
      </w:r>
      <w:bookmarkEnd w:id="0"/>
    </w:p>
    <w:p w14:paraId="4B2B12D2" w14:textId="3ABB75FC" w:rsidR="00E31504" w:rsidRDefault="00E31504" w:rsidP="00E31504">
      <w:pPr>
        <w:rPr>
          <w:lang w:val="en-US"/>
        </w:rPr>
      </w:pPr>
      <w:r>
        <w:rPr>
          <w:lang w:val="en-US"/>
        </w:rPr>
        <w:t xml:space="preserve">You’ll need </w:t>
      </w:r>
      <w:r w:rsidR="006406B8">
        <w:rPr>
          <w:lang w:val="en-US"/>
        </w:rPr>
        <w:t xml:space="preserve">the </w:t>
      </w:r>
      <w:r>
        <w:rPr>
          <w:lang w:val="en-US"/>
        </w:rPr>
        <w:t>following:</w:t>
      </w:r>
    </w:p>
    <w:p w14:paraId="55395E25" w14:textId="6412A6CB" w:rsidR="0099462B" w:rsidRDefault="0099462B" w:rsidP="009C21BC">
      <w:pPr>
        <w:pStyle w:val="ListParagraph"/>
        <w:numPr>
          <w:ilvl w:val="0"/>
          <w:numId w:val="7"/>
        </w:numPr>
        <w:spacing w:after="320" w:line="276" w:lineRule="auto"/>
        <w:rPr>
          <w:lang w:val="en-US"/>
        </w:rPr>
      </w:pPr>
      <w:r>
        <w:rPr>
          <w:lang w:val="en-US"/>
        </w:rPr>
        <w:t xml:space="preserve">A laptop/desktop </w:t>
      </w:r>
      <w:r w:rsidR="001567EE" w:rsidRPr="001567E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E27ED7D" w14:textId="4F20E14C" w:rsidR="00FC46F1" w:rsidRDefault="00E52547" w:rsidP="009C21BC">
      <w:pPr>
        <w:pStyle w:val="ListParagraph"/>
        <w:numPr>
          <w:ilvl w:val="0"/>
          <w:numId w:val="7"/>
        </w:numPr>
        <w:spacing w:after="320" w:line="276" w:lineRule="auto"/>
        <w:rPr>
          <w:lang w:val="en-US"/>
        </w:rPr>
      </w:pPr>
      <w:r>
        <w:rPr>
          <w:lang w:val="en-US"/>
        </w:rPr>
        <w:t>At least a</w:t>
      </w:r>
      <w:r w:rsidR="00A74BEA">
        <w:rPr>
          <w:lang w:val="en-US"/>
        </w:rPr>
        <w:t xml:space="preserve">bout </w:t>
      </w:r>
      <w:r>
        <w:rPr>
          <w:lang w:val="en-US"/>
        </w:rPr>
        <w:t>1</w:t>
      </w:r>
      <w:r w:rsidR="006E3EAF">
        <w:rPr>
          <w:lang w:val="en-US"/>
        </w:rPr>
        <w:t>1</w:t>
      </w:r>
      <w:r w:rsidR="003D7D33">
        <w:rPr>
          <w:lang w:val="en-US"/>
        </w:rPr>
        <w:t xml:space="preserve"> </w:t>
      </w:r>
      <w:r w:rsidR="0099462B">
        <w:rPr>
          <w:lang w:val="en-US"/>
        </w:rPr>
        <w:t xml:space="preserve">GB of free disk space </w:t>
      </w:r>
    </w:p>
    <w:p w14:paraId="4E7DD409" w14:textId="648EA84F" w:rsidR="00E31504" w:rsidRDefault="00C60D05" w:rsidP="009C21BC">
      <w:pPr>
        <w:pStyle w:val="ListParagraph"/>
        <w:numPr>
          <w:ilvl w:val="1"/>
          <w:numId w:val="7"/>
        </w:numPr>
        <w:spacing w:after="320" w:line="276" w:lineRule="auto"/>
        <w:rPr>
          <w:lang w:val="en-US"/>
        </w:rPr>
      </w:pPr>
      <w:r>
        <w:rPr>
          <w:lang w:val="en-US"/>
        </w:rPr>
        <w:t xml:space="preserve">+/- </w:t>
      </w:r>
      <w:r w:rsidR="00E078E2">
        <w:rPr>
          <w:lang w:val="en-US"/>
        </w:rPr>
        <w:t>2</w:t>
      </w:r>
      <w:r w:rsidR="001961B8">
        <w:rPr>
          <w:lang w:val="en-US"/>
        </w:rPr>
        <w:t xml:space="preserve"> GB for downloaded files</w:t>
      </w:r>
      <w:r w:rsidR="00FC7D8E">
        <w:rPr>
          <w:lang w:val="en-US"/>
        </w:rPr>
        <w:t xml:space="preserve"> (600 MB</w:t>
      </w:r>
      <w:r w:rsidR="0035648D">
        <w:rPr>
          <w:lang w:val="en-US"/>
        </w:rPr>
        <w:t xml:space="preserve"> VMware, </w:t>
      </w:r>
      <w:r w:rsidR="00ED476B">
        <w:rPr>
          <w:lang w:val="en-US"/>
        </w:rPr>
        <w:t>9</w:t>
      </w:r>
      <w:r w:rsidR="00D112EB" w:rsidRPr="00D112EB">
        <w:rPr>
          <w:lang w:val="en-US"/>
        </w:rPr>
        <w:t>00</w:t>
      </w:r>
      <w:r w:rsidR="00047CF8" w:rsidRPr="00D112EB">
        <w:rPr>
          <w:lang w:val="en-US"/>
        </w:rPr>
        <w:t xml:space="preserve"> </w:t>
      </w:r>
      <w:r w:rsidR="00D112EB" w:rsidRPr="00D112EB">
        <w:rPr>
          <w:lang w:val="en-US"/>
        </w:rPr>
        <w:t>M</w:t>
      </w:r>
      <w:r w:rsidR="00047CF8" w:rsidRPr="00D112EB">
        <w:rPr>
          <w:lang w:val="en-US"/>
        </w:rPr>
        <w:t xml:space="preserve">B </w:t>
      </w:r>
      <w:r w:rsidR="00D112EB">
        <w:rPr>
          <w:lang w:val="en-US"/>
        </w:rPr>
        <w:t>RHEL</w:t>
      </w:r>
      <w:r w:rsidR="00047CF8">
        <w:rPr>
          <w:lang w:val="en-US"/>
        </w:rPr>
        <w:t xml:space="preserve">, </w:t>
      </w:r>
      <w:r w:rsidR="00AC6A7E">
        <w:rPr>
          <w:lang w:val="en-US"/>
        </w:rPr>
        <w:t>6</w:t>
      </w:r>
      <w:r w:rsidR="00421179">
        <w:rPr>
          <w:lang w:val="en-US"/>
        </w:rPr>
        <w:t>00 MB Debian)</w:t>
      </w:r>
    </w:p>
    <w:p w14:paraId="2D317A30" w14:textId="03E8B875" w:rsidR="00421179" w:rsidRDefault="00C60D05" w:rsidP="009C21BC">
      <w:pPr>
        <w:pStyle w:val="ListParagraph"/>
        <w:numPr>
          <w:ilvl w:val="1"/>
          <w:numId w:val="7"/>
        </w:numPr>
        <w:spacing w:after="320" w:line="276" w:lineRule="auto"/>
        <w:rPr>
          <w:lang w:val="en-US"/>
        </w:rPr>
      </w:pPr>
      <w:r>
        <w:rPr>
          <w:lang w:val="en-US"/>
        </w:rPr>
        <w:t xml:space="preserve">+/- </w:t>
      </w:r>
      <w:r w:rsidR="00AD0F01">
        <w:rPr>
          <w:lang w:val="en-US"/>
        </w:rPr>
        <w:t>1</w:t>
      </w:r>
      <w:r w:rsidR="00421179">
        <w:rPr>
          <w:lang w:val="en-US"/>
        </w:rPr>
        <w:t xml:space="preserve"> GB for VMware installation</w:t>
      </w:r>
    </w:p>
    <w:p w14:paraId="3D63A156" w14:textId="6DA7F32F" w:rsidR="003719FE" w:rsidRDefault="00C60D05" w:rsidP="00DD6E64">
      <w:pPr>
        <w:pStyle w:val="ListParagraph"/>
        <w:numPr>
          <w:ilvl w:val="1"/>
          <w:numId w:val="7"/>
        </w:numPr>
        <w:spacing w:after="320" w:line="276" w:lineRule="auto"/>
        <w:rPr>
          <w:lang w:val="en-US"/>
        </w:rPr>
      </w:pPr>
      <w:r>
        <w:rPr>
          <w:lang w:val="en-US"/>
        </w:rPr>
        <w:t xml:space="preserve">+/- </w:t>
      </w:r>
      <w:r w:rsidR="006E3EAF">
        <w:rPr>
          <w:lang w:val="en-US"/>
        </w:rPr>
        <w:t>5</w:t>
      </w:r>
      <w:r w:rsidR="00DD6E64">
        <w:rPr>
          <w:lang w:val="en-US"/>
        </w:rPr>
        <w:t xml:space="preserve"> </w:t>
      </w:r>
      <w:r w:rsidR="002E2248">
        <w:rPr>
          <w:lang w:val="en-US"/>
        </w:rPr>
        <w:t xml:space="preserve">GB for fresh installed </w:t>
      </w:r>
      <w:proofErr w:type="spellStart"/>
      <w:r w:rsidR="002E2248">
        <w:rPr>
          <w:lang w:val="en-US"/>
        </w:rPr>
        <w:t>linux</w:t>
      </w:r>
      <w:proofErr w:type="spellEnd"/>
      <w:r w:rsidR="002E2248">
        <w:rPr>
          <w:lang w:val="en-US"/>
        </w:rPr>
        <w:t xml:space="preserve"> VMs</w:t>
      </w:r>
      <w:r w:rsidR="007D5F4C">
        <w:rPr>
          <w:lang w:val="en-US"/>
        </w:rPr>
        <w:t xml:space="preserve"> (</w:t>
      </w:r>
      <w:r w:rsidR="006E3EAF">
        <w:rPr>
          <w:lang w:val="en-US"/>
        </w:rPr>
        <w:t>3</w:t>
      </w:r>
      <w:r w:rsidR="007D5F4C">
        <w:rPr>
          <w:lang w:val="en-US"/>
        </w:rPr>
        <w:t xml:space="preserve"> GB</w:t>
      </w:r>
      <w:r w:rsidR="0099650B">
        <w:rPr>
          <w:lang w:val="en-US"/>
        </w:rPr>
        <w:t xml:space="preserve"> Debian</w:t>
      </w:r>
      <w:r w:rsidR="0099650B" w:rsidRPr="00DD6E64">
        <w:rPr>
          <w:lang w:val="en-US"/>
        </w:rPr>
        <w:t xml:space="preserve">, </w:t>
      </w:r>
      <w:r w:rsidR="0079262C" w:rsidRPr="00DD6E64">
        <w:rPr>
          <w:lang w:val="en-US"/>
        </w:rPr>
        <w:t>2</w:t>
      </w:r>
      <w:r w:rsidR="0099650B" w:rsidRPr="00DD6E64">
        <w:rPr>
          <w:lang w:val="en-US"/>
        </w:rPr>
        <w:t xml:space="preserve"> GB </w:t>
      </w:r>
      <w:r w:rsidR="00DD6E64" w:rsidRPr="00DD6E64">
        <w:rPr>
          <w:lang w:val="en-US"/>
        </w:rPr>
        <w:t>RHEL</w:t>
      </w:r>
      <w:r w:rsidR="0099650B" w:rsidRPr="00DD6E64">
        <w:rPr>
          <w:lang w:val="en-US"/>
        </w:rPr>
        <w:t>)</w:t>
      </w:r>
    </w:p>
    <w:p w14:paraId="544B9643" w14:textId="2C383FAF" w:rsidR="00E52547" w:rsidRPr="00DD6E64" w:rsidRDefault="00C60D05" w:rsidP="00DD6E64">
      <w:pPr>
        <w:pStyle w:val="ListParagraph"/>
        <w:numPr>
          <w:ilvl w:val="1"/>
          <w:numId w:val="7"/>
        </w:numPr>
        <w:spacing w:after="320" w:line="276" w:lineRule="auto"/>
        <w:rPr>
          <w:lang w:val="en-US"/>
        </w:rPr>
      </w:pPr>
      <w:r>
        <w:rPr>
          <w:lang w:val="en-US"/>
        </w:rPr>
        <w:t xml:space="preserve">+/- </w:t>
      </w:r>
      <w:r w:rsidR="00E52547">
        <w:rPr>
          <w:lang w:val="en-US"/>
        </w:rPr>
        <w:t xml:space="preserve">3 GB </w:t>
      </w:r>
      <w:r w:rsidR="002C6179">
        <w:rPr>
          <w:lang w:val="en-US"/>
        </w:rPr>
        <w:t>which will be claimed</w:t>
      </w:r>
      <w:r w:rsidR="00605907">
        <w:rPr>
          <w:lang w:val="en-US"/>
        </w:rPr>
        <w:t xml:space="preserve"> to offload VM’s virtual memory when running these </w:t>
      </w:r>
    </w:p>
    <w:p w14:paraId="258D19D8" w14:textId="4025CEE4" w:rsidR="00FA1689" w:rsidRPr="000A3E79" w:rsidRDefault="003719FE" w:rsidP="000A3E79">
      <w:pPr>
        <w:pStyle w:val="ListParagraph"/>
        <w:numPr>
          <w:ilvl w:val="0"/>
          <w:numId w:val="7"/>
        </w:numPr>
        <w:rPr>
          <w:lang w:val="en-US"/>
        </w:rPr>
      </w:pPr>
      <w:r w:rsidRPr="00E00B63">
        <w:rPr>
          <w:lang w:val="en-US"/>
        </w:rPr>
        <w:t>We will use VMware to work with Virtual Machines. You need to install</w:t>
      </w:r>
      <w:r w:rsidR="00E00B63" w:rsidRPr="00E00B63">
        <w:rPr>
          <w:lang w:val="en-US"/>
        </w:rPr>
        <w:t xml:space="preserve"> V</w:t>
      </w:r>
      <w:r w:rsidRPr="00E00B63">
        <w:rPr>
          <w:lang w:val="en-US"/>
        </w:rPr>
        <w:t>Mware Workstation Pro (on Windows) or VMware Fusion (on Mac).</w:t>
      </w:r>
      <w:r w:rsidR="00A234B2">
        <w:rPr>
          <w:lang w:val="en-US"/>
        </w:rPr>
        <w:t xml:space="preserve"> </w:t>
      </w:r>
      <w:r w:rsidR="00EA2BEC">
        <w:rPr>
          <w:lang w:val="en-US"/>
        </w:rPr>
        <w:t>See further in this document</w:t>
      </w:r>
      <w:r w:rsidR="00A234B2">
        <w:rPr>
          <w:lang w:val="en-US"/>
        </w:rPr>
        <w:t>.</w:t>
      </w:r>
      <w:r w:rsidR="00E00B63">
        <w:rPr>
          <w:lang w:val="en-US"/>
        </w:rPr>
        <w:t xml:space="preserve"> </w:t>
      </w:r>
    </w:p>
    <w:p w14:paraId="2AD9D7E8" w14:textId="69575EA2" w:rsidR="00993678" w:rsidRDefault="00780443" w:rsidP="00577F27">
      <w:pPr>
        <w:pStyle w:val="ListParagraph"/>
        <w:numPr>
          <w:ilvl w:val="0"/>
          <w:numId w:val="7"/>
        </w:numPr>
        <w:spacing w:after="120" w:line="264" w:lineRule="auto"/>
        <w:rPr>
          <w:lang w:val="en-US"/>
        </w:rPr>
      </w:pPr>
      <w:r w:rsidRPr="002E5287">
        <w:rPr>
          <w:lang w:val="en-US"/>
        </w:rPr>
        <w:lastRenderedPageBreak/>
        <w:t>Download the ISO</w:t>
      </w:r>
      <w:r w:rsidR="00EA2BEC">
        <w:rPr>
          <w:lang w:val="en-US"/>
        </w:rPr>
        <w:t xml:space="preserve"> f</w:t>
      </w:r>
      <w:r w:rsidRPr="002E5287">
        <w:rPr>
          <w:lang w:val="en-US"/>
        </w:rPr>
        <w:t xml:space="preserve">ile of Debian to a folder on your laptop. </w:t>
      </w:r>
      <w:r>
        <w:rPr>
          <w:lang w:val="en-US"/>
        </w:rPr>
        <w:br/>
      </w:r>
      <w:r w:rsidR="00041549">
        <w:rPr>
          <w:lang w:val="en-US"/>
        </w:rPr>
        <w:t>We need the</w:t>
      </w:r>
      <w:r w:rsidRPr="002E5287">
        <w:rPr>
          <w:lang w:val="en-US"/>
        </w:rPr>
        <w:t xml:space="preserve"> </w:t>
      </w:r>
      <w:r w:rsidR="00A446F7" w:rsidRPr="00A446F7">
        <w:rPr>
          <w:b/>
          <w:lang w:val="en-US"/>
        </w:rPr>
        <w:t>debian-1</w:t>
      </w:r>
      <w:r w:rsidR="004D1EA3">
        <w:rPr>
          <w:b/>
          <w:lang w:val="en-US"/>
        </w:rPr>
        <w:t>2</w:t>
      </w:r>
      <w:r w:rsidR="00A446F7" w:rsidRPr="00A446F7">
        <w:rPr>
          <w:b/>
          <w:lang w:val="en-US"/>
        </w:rPr>
        <w:t>.</w:t>
      </w:r>
      <w:r w:rsidR="00F15C62">
        <w:rPr>
          <w:b/>
          <w:lang w:val="en-US"/>
        </w:rPr>
        <w:t>7</w:t>
      </w:r>
      <w:r w:rsidR="00A446F7" w:rsidRPr="00A446F7">
        <w:rPr>
          <w:b/>
          <w:lang w:val="en-US"/>
        </w:rPr>
        <w:t>.0-amd64-</w:t>
      </w:r>
      <w:r w:rsidR="00A446F7" w:rsidRPr="00C76700">
        <w:rPr>
          <w:b/>
          <w:u w:val="single"/>
          <w:lang w:val="en-US"/>
        </w:rPr>
        <w:t>netinst</w:t>
      </w:r>
      <w:r w:rsidR="00A446F7" w:rsidRPr="00A446F7">
        <w:rPr>
          <w:b/>
          <w:lang w:val="en-US"/>
        </w:rPr>
        <w:t>.iso</w:t>
      </w:r>
      <w:r w:rsidRPr="002E5287">
        <w:rPr>
          <w:lang w:val="en-US"/>
        </w:rPr>
        <w:t xml:space="preserve"> </w:t>
      </w:r>
      <w:r w:rsidR="00041549">
        <w:rPr>
          <w:lang w:val="en-US"/>
        </w:rPr>
        <w:t>file, which is available here</w:t>
      </w:r>
      <w:r w:rsidRPr="002E5287">
        <w:rPr>
          <w:lang w:val="en-US"/>
        </w:rPr>
        <w:t xml:space="preserve">: </w:t>
      </w:r>
      <w:r w:rsidRPr="002E5287">
        <w:rPr>
          <w:lang w:val="en-US"/>
        </w:rPr>
        <w:br/>
      </w:r>
      <w:hyperlink r:id="rId13" w:history="1">
        <w:r w:rsidRPr="000A18C4">
          <w:rPr>
            <w:rStyle w:val="Hyperlink"/>
            <w:lang w:val="en-US"/>
          </w:rPr>
          <w:t>https://cdimage.debian.org/debian-cd/current/amd64/iso-cd/</w:t>
        </w:r>
      </w:hyperlink>
      <w:r>
        <w:rPr>
          <w:lang w:val="en-US"/>
        </w:rPr>
        <w:t xml:space="preserve"> </w:t>
      </w:r>
    </w:p>
    <w:p w14:paraId="6E7FACF7" w14:textId="77777777" w:rsidR="00993678" w:rsidRDefault="00DB6D0D" w:rsidP="00577F27">
      <w:pPr>
        <w:pStyle w:val="ListParagraph"/>
        <w:numPr>
          <w:ilvl w:val="0"/>
          <w:numId w:val="7"/>
        </w:numPr>
        <w:spacing w:after="120" w:line="264" w:lineRule="auto"/>
        <w:rPr>
          <w:lang w:val="en-US"/>
        </w:rPr>
      </w:pPr>
      <w:r w:rsidRPr="00993678">
        <w:rPr>
          <w:lang w:val="en-US"/>
        </w:rPr>
        <w:t xml:space="preserve">A </w:t>
      </w:r>
      <w:r w:rsidR="00EA0B11" w:rsidRPr="00993678">
        <w:rPr>
          <w:lang w:val="en-US"/>
        </w:rPr>
        <w:t xml:space="preserve">Red Hat </w:t>
      </w:r>
      <w:r w:rsidRPr="00993678">
        <w:rPr>
          <w:lang w:val="en-US"/>
        </w:rPr>
        <w:t>developer account</w:t>
      </w:r>
      <w:r w:rsidR="00EA0B11" w:rsidRPr="00993678">
        <w:rPr>
          <w:lang w:val="en-US"/>
        </w:rPr>
        <w:t xml:space="preserve"> </w:t>
      </w:r>
    </w:p>
    <w:p w14:paraId="1C3FCBE3" w14:textId="77777777" w:rsidR="005E0ACF" w:rsidRDefault="00577F27" w:rsidP="00993678">
      <w:pPr>
        <w:pStyle w:val="ListParagraph"/>
        <w:numPr>
          <w:ilvl w:val="1"/>
          <w:numId w:val="7"/>
        </w:numPr>
        <w:spacing w:after="120" w:line="264" w:lineRule="auto"/>
        <w:rPr>
          <w:lang w:val="en-US"/>
        </w:rPr>
      </w:pPr>
      <w:r w:rsidRPr="00993678">
        <w:rPr>
          <w:lang w:val="en-US"/>
        </w:rPr>
        <w:t>Red Hat Enterprise Linux is not free, but it is open source. This means it is legal to download and develop the operating system, but not legal to use it in production without a (pa</w:t>
      </w:r>
      <w:r w:rsidR="00D32090" w:rsidRPr="00993678">
        <w:rPr>
          <w:lang w:val="en-US"/>
        </w:rPr>
        <w:t>i</w:t>
      </w:r>
      <w:r w:rsidRPr="00993678">
        <w:rPr>
          <w:lang w:val="en-US"/>
        </w:rPr>
        <w:t xml:space="preserve">d) subscription. </w:t>
      </w:r>
    </w:p>
    <w:p w14:paraId="1E10B0C3" w14:textId="0BFADA62" w:rsidR="006A0D1B" w:rsidRDefault="000A0D3B" w:rsidP="006A0D1B">
      <w:pPr>
        <w:pStyle w:val="ListParagraph"/>
        <w:numPr>
          <w:ilvl w:val="1"/>
          <w:numId w:val="7"/>
        </w:numPr>
        <w:spacing w:after="120" w:line="264" w:lineRule="auto"/>
        <w:rPr>
          <w:lang w:val="en-US"/>
        </w:rPr>
      </w:pPr>
      <w:r>
        <w:rPr>
          <w:lang w:val="en-US"/>
        </w:rPr>
        <w:t>However,</w:t>
      </w:r>
      <w:r w:rsidR="00577F27" w:rsidRPr="00993678">
        <w:rPr>
          <w:lang w:val="en-US"/>
        </w:rPr>
        <w:t xml:space="preserve"> developer licenses are free. You’ll also have to obtain such a free developer license</w:t>
      </w:r>
      <w:r w:rsidR="00D32090" w:rsidRPr="00993678">
        <w:rPr>
          <w:lang w:val="en-US"/>
        </w:rPr>
        <w:t>:</w:t>
      </w:r>
    </w:p>
    <w:p w14:paraId="2211616B" w14:textId="49F656D2" w:rsidR="006A0D1B" w:rsidRDefault="00DF2ECF" w:rsidP="006A0D1B">
      <w:pPr>
        <w:pStyle w:val="ListParagraph"/>
        <w:numPr>
          <w:ilvl w:val="2"/>
          <w:numId w:val="7"/>
        </w:numPr>
        <w:spacing w:after="120" w:line="264" w:lineRule="auto"/>
        <w:rPr>
          <w:lang w:val="en-US"/>
        </w:rPr>
      </w:pPr>
      <w:r>
        <w:rPr>
          <w:lang w:val="en-US"/>
        </w:rPr>
        <w:t>O</w:t>
      </w:r>
      <w:r w:rsidR="00577F27" w:rsidRPr="006A0D1B">
        <w:rPr>
          <w:lang w:val="en-US"/>
        </w:rPr>
        <w:t xml:space="preserve">pen </w:t>
      </w:r>
      <w:hyperlink r:id="rId14" w:history="1">
        <w:r w:rsidR="00577F27" w:rsidRPr="006A0D1B">
          <w:rPr>
            <w:rStyle w:val="Hyperlink"/>
            <w:lang w:val="en-US"/>
          </w:rPr>
          <w:t>https://developers.redhat.com</w:t>
        </w:r>
      </w:hyperlink>
      <w:r w:rsidR="00577F27" w:rsidRPr="006A0D1B">
        <w:rPr>
          <w:lang w:val="en-US"/>
        </w:rPr>
        <w:t xml:space="preserve"> and </w:t>
      </w:r>
      <w:r w:rsidR="00577F27" w:rsidRPr="006A0D1B">
        <w:rPr>
          <w:b/>
          <w:bCs/>
          <w:lang w:val="en-US"/>
        </w:rPr>
        <w:t>Create a Red Hat account</w:t>
      </w:r>
      <w:r w:rsidR="00577F27" w:rsidRPr="006A0D1B">
        <w:rPr>
          <w:lang w:val="en-US"/>
        </w:rPr>
        <w:t xml:space="preserve">, </w:t>
      </w:r>
      <w:r w:rsidR="00793DE2">
        <w:rPr>
          <w:lang w:val="en-US"/>
        </w:rPr>
        <w:t>remember</w:t>
      </w:r>
      <w:r w:rsidR="00577F27" w:rsidRPr="006A0D1B">
        <w:rPr>
          <w:lang w:val="en-US"/>
        </w:rPr>
        <w:t xml:space="preserve"> your username and password, as it is needed during the installation. </w:t>
      </w:r>
    </w:p>
    <w:p w14:paraId="45D15D0B" w14:textId="77777777" w:rsidR="006A0D1B" w:rsidRDefault="00577F27" w:rsidP="006A0D1B">
      <w:pPr>
        <w:pStyle w:val="ListParagraph"/>
        <w:numPr>
          <w:ilvl w:val="2"/>
          <w:numId w:val="7"/>
        </w:numPr>
        <w:spacing w:after="120" w:line="264" w:lineRule="auto"/>
        <w:rPr>
          <w:lang w:val="en-US"/>
        </w:rPr>
      </w:pPr>
      <w:r w:rsidRPr="006A0D1B">
        <w:rPr>
          <w:lang w:val="en-US"/>
        </w:rPr>
        <w:t xml:space="preserve">Verify your account via the confirmation e-mail. Note: when using your @student.howest.be e-mail address; you’ll probably find the confirmation mail in your spam folder </w:t>
      </w:r>
      <w:r w:rsidRPr="002200F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Pr="006A0D1B">
        <w:rPr>
          <w:lang w:val="en-US"/>
        </w:rPr>
        <w:t>.</w:t>
      </w:r>
    </w:p>
    <w:p w14:paraId="52016BA1" w14:textId="24B997B0" w:rsidR="00577F27" w:rsidRDefault="00577F27" w:rsidP="006A0D1B">
      <w:pPr>
        <w:pStyle w:val="ListParagraph"/>
        <w:numPr>
          <w:ilvl w:val="2"/>
          <w:numId w:val="7"/>
        </w:numPr>
        <w:spacing w:after="120" w:line="264" w:lineRule="auto"/>
        <w:rPr>
          <w:lang w:val="en-US"/>
        </w:rPr>
      </w:pPr>
      <w:r w:rsidRPr="006A0D1B">
        <w:rPr>
          <w:lang w:val="en-US"/>
        </w:rPr>
        <w:t xml:space="preserve">Finally, surf to </w:t>
      </w:r>
      <w:hyperlink r:id="rId15" w:history="1">
        <w:r w:rsidRPr="006A0D1B">
          <w:rPr>
            <w:rStyle w:val="Hyperlink"/>
            <w:lang w:val="en-US"/>
          </w:rPr>
          <w:t>https://www.redhat.com/wapps/sso/login.html</w:t>
        </w:r>
      </w:hyperlink>
      <w:r w:rsidRPr="006A0D1B">
        <w:rPr>
          <w:lang w:val="en-US"/>
        </w:rPr>
        <w:t xml:space="preserve"> to complete your registration: choose a </w:t>
      </w:r>
      <w:r w:rsidR="00745C6B" w:rsidRPr="006A0D1B">
        <w:rPr>
          <w:lang w:val="en-US"/>
        </w:rPr>
        <w:t>subscription</w:t>
      </w:r>
      <w:r w:rsidRPr="006A0D1B">
        <w:rPr>
          <w:lang w:val="en-US"/>
        </w:rPr>
        <w:t xml:space="preserve"> that matches ‘personal’ or “Red Hat Developer” and complete the required information. </w:t>
      </w:r>
    </w:p>
    <w:p w14:paraId="301A6CD1" w14:textId="3E7C057B" w:rsidR="003C35E4" w:rsidRPr="006A0D1B" w:rsidRDefault="003C35E4" w:rsidP="006A0D1B">
      <w:pPr>
        <w:pStyle w:val="ListParagraph"/>
        <w:numPr>
          <w:ilvl w:val="2"/>
          <w:numId w:val="7"/>
        </w:numPr>
        <w:spacing w:after="120" w:line="264" w:lineRule="auto"/>
        <w:rPr>
          <w:lang w:val="en-US"/>
        </w:rPr>
      </w:pPr>
      <w:r>
        <w:rPr>
          <w:lang w:val="en-US"/>
        </w:rPr>
        <w:t xml:space="preserve">It </w:t>
      </w:r>
      <w:r w:rsidR="00BC4ADC">
        <w:rPr>
          <w:lang w:val="en-US"/>
        </w:rPr>
        <w:t>could take a while</w:t>
      </w:r>
      <w:r w:rsidR="00441893">
        <w:rPr>
          <w:lang w:val="en-US"/>
        </w:rPr>
        <w:t xml:space="preserve"> </w:t>
      </w:r>
      <w:r w:rsidR="001A4C6A">
        <w:rPr>
          <w:lang w:val="en-US"/>
        </w:rPr>
        <w:t>(</w:t>
      </w:r>
      <w:r w:rsidR="00495222">
        <w:rPr>
          <w:lang w:val="en-US"/>
        </w:rPr>
        <w:t xml:space="preserve">&gt; </w:t>
      </w:r>
      <w:r w:rsidR="00166D10">
        <w:rPr>
          <w:lang w:val="en-US"/>
        </w:rPr>
        <w:t>15</w:t>
      </w:r>
      <w:r w:rsidR="00495222">
        <w:rPr>
          <w:lang w:val="en-US"/>
        </w:rPr>
        <w:t xml:space="preserve"> min, less </w:t>
      </w:r>
      <w:r w:rsidR="00166D10">
        <w:rPr>
          <w:lang w:val="en-US"/>
        </w:rPr>
        <w:t>than 12 hours)</w:t>
      </w:r>
      <w:r w:rsidR="00BC4ADC">
        <w:rPr>
          <w:lang w:val="en-US"/>
        </w:rPr>
        <w:t xml:space="preserve"> </w:t>
      </w:r>
      <w:r w:rsidR="006625DA">
        <w:rPr>
          <w:lang w:val="en-US"/>
        </w:rPr>
        <w:t xml:space="preserve">before your </w:t>
      </w:r>
      <w:r w:rsidR="007B199D">
        <w:rPr>
          <w:lang w:val="en-US"/>
        </w:rPr>
        <w:t xml:space="preserve">developer subscription is linked to your </w:t>
      </w:r>
      <w:r w:rsidR="006625DA">
        <w:rPr>
          <w:lang w:val="en-US"/>
        </w:rPr>
        <w:t>account</w:t>
      </w:r>
      <w:r w:rsidR="00166D10">
        <w:rPr>
          <w:lang w:val="en-US"/>
        </w:rPr>
        <w:t>.</w:t>
      </w:r>
      <w:r w:rsidR="001864E2">
        <w:rPr>
          <w:lang w:val="en-US"/>
        </w:rPr>
        <w:t xml:space="preserve"> Verify you have a</w:t>
      </w:r>
      <w:r w:rsidR="00CC4B8F">
        <w:rPr>
          <w:lang w:val="en-US"/>
        </w:rPr>
        <w:t>n active</w:t>
      </w:r>
      <w:r w:rsidR="001864E2">
        <w:rPr>
          <w:lang w:val="en-US"/>
        </w:rPr>
        <w:t xml:space="preserve"> </w:t>
      </w:r>
      <w:r w:rsidR="00745C6B">
        <w:rPr>
          <w:lang w:val="en-US"/>
        </w:rPr>
        <w:t>subscription at</w:t>
      </w:r>
      <w:r w:rsidR="00CC4B8F">
        <w:rPr>
          <w:lang w:val="en-US"/>
        </w:rPr>
        <w:t xml:space="preserve"> </w:t>
      </w:r>
      <w:hyperlink r:id="rId16" w:history="1">
        <w:r w:rsidR="003528E3" w:rsidRPr="003528E3">
          <w:rPr>
            <w:rStyle w:val="Hyperlink"/>
            <w:lang w:val="en-US"/>
          </w:rPr>
          <w:t>https://console.redhat.com/subscriptions/inventory</w:t>
        </w:r>
      </w:hyperlink>
      <w:r w:rsidR="00CC4B8F">
        <w:rPr>
          <w:lang w:val="en-US"/>
        </w:rPr>
        <w:t xml:space="preserve"> </w:t>
      </w:r>
    </w:p>
    <w:p w14:paraId="3DF3A986" w14:textId="2BBDA1C5" w:rsidR="00F2046A" w:rsidRPr="00F2046A" w:rsidRDefault="005B0690" w:rsidP="00F2046A">
      <w:pPr>
        <w:pStyle w:val="ListParagraph"/>
        <w:numPr>
          <w:ilvl w:val="0"/>
          <w:numId w:val="7"/>
        </w:numPr>
        <w:spacing w:after="120" w:line="264" w:lineRule="auto"/>
        <w:rPr>
          <w:lang w:val="en-US"/>
        </w:rPr>
      </w:pPr>
      <w:r w:rsidRPr="004731AC">
        <w:rPr>
          <w:lang w:val="en-US"/>
        </w:rPr>
        <w:t xml:space="preserve">Download the </w:t>
      </w:r>
      <w:r w:rsidR="00A416D8">
        <w:rPr>
          <w:lang w:val="en-US"/>
        </w:rPr>
        <w:t xml:space="preserve">‘Boot </w:t>
      </w:r>
      <w:r w:rsidRPr="004731AC">
        <w:rPr>
          <w:lang w:val="en-US"/>
        </w:rPr>
        <w:t>ISO</w:t>
      </w:r>
      <w:r w:rsidR="00A416D8">
        <w:rPr>
          <w:lang w:val="en-US"/>
        </w:rPr>
        <w:t>’</w:t>
      </w:r>
      <w:r w:rsidRPr="004731AC">
        <w:rPr>
          <w:lang w:val="en-US"/>
        </w:rPr>
        <w:t xml:space="preserve">-file of </w:t>
      </w:r>
      <w:r w:rsidR="00690425">
        <w:rPr>
          <w:lang w:val="en-US"/>
        </w:rPr>
        <w:t>Red Hat Enterprise Linux</w:t>
      </w:r>
      <w:r w:rsidRPr="004731AC">
        <w:rPr>
          <w:lang w:val="en-US"/>
        </w:rPr>
        <w:t xml:space="preserve"> to a folder on your laptop. </w:t>
      </w:r>
      <w:r w:rsidR="009951C7">
        <w:rPr>
          <w:lang w:val="en-US"/>
        </w:rPr>
        <w:br/>
      </w:r>
      <w:r w:rsidR="002416A6">
        <w:rPr>
          <w:lang w:val="en-US"/>
        </w:rPr>
        <w:t>We need the</w:t>
      </w:r>
      <w:r w:rsidRPr="004731AC">
        <w:rPr>
          <w:lang w:val="en-US"/>
        </w:rPr>
        <w:t xml:space="preserve"> </w:t>
      </w:r>
      <w:r w:rsidR="00C76700" w:rsidRPr="00C76700">
        <w:rPr>
          <w:b/>
          <w:lang w:val="en-US"/>
        </w:rPr>
        <w:t>rhel-</w:t>
      </w:r>
      <w:r w:rsidR="00AF445C">
        <w:rPr>
          <w:b/>
          <w:lang w:val="en-US"/>
        </w:rPr>
        <w:t>9</w:t>
      </w:r>
      <w:r w:rsidR="00C76700" w:rsidRPr="00C76700">
        <w:rPr>
          <w:b/>
          <w:lang w:val="en-US"/>
        </w:rPr>
        <w:t>.</w:t>
      </w:r>
      <w:r w:rsidR="00F2046A">
        <w:rPr>
          <w:b/>
          <w:lang w:val="en-US"/>
        </w:rPr>
        <w:t>4</w:t>
      </w:r>
      <w:r w:rsidR="00C76700" w:rsidRPr="00C76700">
        <w:rPr>
          <w:b/>
          <w:lang w:val="en-US"/>
        </w:rPr>
        <w:t>-x86_64-</w:t>
      </w:r>
      <w:r w:rsidR="00F1316D">
        <w:rPr>
          <w:b/>
          <w:lang w:val="en-US"/>
        </w:rPr>
        <w:t>boot</w:t>
      </w:r>
      <w:r w:rsidR="004311B0">
        <w:rPr>
          <w:b/>
          <w:lang w:val="en-US"/>
        </w:rPr>
        <w:t>.</w:t>
      </w:r>
      <w:r w:rsidR="002B4189">
        <w:rPr>
          <w:b/>
          <w:lang w:val="en-US"/>
        </w:rPr>
        <w:t>iso</w:t>
      </w:r>
      <w:r w:rsidR="00C76700">
        <w:rPr>
          <w:b/>
          <w:lang w:val="en-US"/>
        </w:rPr>
        <w:t xml:space="preserve"> </w:t>
      </w:r>
      <w:r w:rsidR="009951C7">
        <w:rPr>
          <w:lang w:val="en-US"/>
        </w:rPr>
        <w:t>file which is available here</w:t>
      </w:r>
      <w:r w:rsidRPr="004731AC">
        <w:rPr>
          <w:lang w:val="en-US"/>
        </w:rPr>
        <w:t xml:space="preserve">: </w:t>
      </w:r>
      <w:r w:rsidRPr="004731AC">
        <w:rPr>
          <w:lang w:val="en-US"/>
        </w:rPr>
        <w:br/>
      </w:r>
      <w:hyperlink r:id="rId17" w:history="1">
        <w:r w:rsidR="002416A6">
          <w:rPr>
            <w:rStyle w:val="Hyperlink"/>
            <w:lang w:val="en-US"/>
          </w:rPr>
          <w:t>https://developers.redhat.com/products/rhel/download/</w:t>
        </w:r>
      </w:hyperlink>
      <w:r w:rsidR="004311B0">
        <w:rPr>
          <w:rStyle w:val="Hyperlink"/>
          <w:lang w:val="en-US"/>
        </w:rPr>
        <w:br/>
      </w:r>
    </w:p>
    <w:p w14:paraId="642F3E9A" w14:textId="6BB5AB54" w:rsidR="002C61AD" w:rsidRPr="00CC603F" w:rsidRDefault="002C61AD" w:rsidP="002416A6">
      <w:pPr>
        <w:pStyle w:val="ListParagraph"/>
        <w:spacing w:after="120" w:line="264" w:lineRule="auto"/>
        <w:rPr>
          <w:lang w:val="en-US"/>
        </w:rPr>
      </w:pPr>
    </w:p>
    <w:p w14:paraId="543037E9" w14:textId="4295D420" w:rsidR="009043A3" w:rsidRDefault="00542DB3" w:rsidP="009043A3">
      <w:pPr>
        <w:pStyle w:val="Heading2"/>
        <w:rPr>
          <w:lang w:val="en-US"/>
        </w:rPr>
      </w:pPr>
      <w:r>
        <w:rPr>
          <w:lang w:val="en-US"/>
        </w:rPr>
        <w:t xml:space="preserve">Installing </w:t>
      </w:r>
      <w:r w:rsidR="006A30F0">
        <w:rPr>
          <w:lang w:val="en-US"/>
        </w:rPr>
        <w:t>VMware</w:t>
      </w:r>
      <w:r>
        <w:rPr>
          <w:lang w:val="en-US"/>
        </w:rPr>
        <w:t xml:space="preserve"> virtualization software</w:t>
      </w:r>
    </w:p>
    <w:p w14:paraId="71C76366" w14:textId="67ED8443" w:rsidR="000B690C" w:rsidRDefault="003369C0" w:rsidP="003369C0">
      <w:pPr>
        <w:rPr>
          <w:lang w:val="en-US"/>
        </w:rPr>
      </w:pPr>
      <w:r>
        <w:rPr>
          <w:lang w:val="en-US"/>
        </w:rPr>
        <w:t>We will use VM</w:t>
      </w:r>
      <w:r w:rsidR="006A30F0">
        <w:rPr>
          <w:lang w:val="en-US"/>
        </w:rPr>
        <w:t>w</w:t>
      </w:r>
      <w:r>
        <w:rPr>
          <w:lang w:val="en-US"/>
        </w:rPr>
        <w:t>are to work with Virtual Machines. You need to install</w:t>
      </w:r>
      <w:r w:rsidR="000B690C">
        <w:rPr>
          <w:lang w:val="en-US"/>
        </w:rPr>
        <w:t>:</w:t>
      </w:r>
    </w:p>
    <w:p w14:paraId="2669350D" w14:textId="4BA5666C" w:rsidR="00ED7690" w:rsidRPr="00ED7690" w:rsidRDefault="003369C0" w:rsidP="001A1CA5">
      <w:pPr>
        <w:pStyle w:val="ListParagraph"/>
        <w:numPr>
          <w:ilvl w:val="0"/>
          <w:numId w:val="20"/>
        </w:numPr>
        <w:ind w:left="426"/>
        <w:rPr>
          <w:lang w:val="en-US"/>
        </w:rPr>
      </w:pPr>
      <w:r w:rsidRPr="00ED7690">
        <w:rPr>
          <w:lang w:val="en-US"/>
        </w:rPr>
        <w:t>VM</w:t>
      </w:r>
      <w:r w:rsidR="006A30F0">
        <w:rPr>
          <w:lang w:val="en-US"/>
        </w:rPr>
        <w:t>w</w:t>
      </w:r>
      <w:r w:rsidRPr="00ED7690">
        <w:rPr>
          <w:lang w:val="en-US"/>
        </w:rPr>
        <w:t xml:space="preserve">are Workstation Pro (on Windows) </w:t>
      </w:r>
    </w:p>
    <w:p w14:paraId="008C0A3D" w14:textId="103F7D64" w:rsidR="00ED7690" w:rsidRPr="00ED7690" w:rsidRDefault="003369C0" w:rsidP="001A1CA5">
      <w:pPr>
        <w:pStyle w:val="ListParagraph"/>
        <w:numPr>
          <w:ilvl w:val="0"/>
          <w:numId w:val="20"/>
        </w:numPr>
        <w:ind w:left="426"/>
        <w:rPr>
          <w:lang w:val="en-US"/>
        </w:rPr>
      </w:pPr>
      <w:r w:rsidRPr="00ED7690">
        <w:rPr>
          <w:lang w:val="en-US"/>
        </w:rPr>
        <w:t>or VM</w:t>
      </w:r>
      <w:r w:rsidR="006A30F0">
        <w:rPr>
          <w:lang w:val="en-US"/>
        </w:rPr>
        <w:t>w</w:t>
      </w:r>
      <w:r w:rsidRPr="00ED7690">
        <w:rPr>
          <w:lang w:val="en-US"/>
        </w:rPr>
        <w:t xml:space="preserve">are Fusion </w:t>
      </w:r>
      <w:r w:rsidR="00F15C62">
        <w:rPr>
          <w:lang w:val="en-US"/>
        </w:rPr>
        <w:t xml:space="preserve">Pro </w:t>
      </w:r>
      <w:r w:rsidRPr="00ED7690">
        <w:rPr>
          <w:lang w:val="en-US"/>
        </w:rPr>
        <w:t>(on Mac).</w:t>
      </w:r>
    </w:p>
    <w:p w14:paraId="5D096FBA" w14:textId="77777777" w:rsidR="00ED7690" w:rsidRDefault="00ED7690" w:rsidP="003369C0">
      <w:pPr>
        <w:rPr>
          <w:lang w:val="en-US"/>
        </w:rPr>
      </w:pPr>
    </w:p>
    <w:p w14:paraId="35C4D61B" w14:textId="3B5B991A" w:rsidR="00F15C62" w:rsidRDefault="00F15C62" w:rsidP="003369C0">
      <w:pPr>
        <w:rPr>
          <w:lang w:val="en-US"/>
        </w:rPr>
      </w:pPr>
      <w:r>
        <w:rPr>
          <w:lang w:val="en-US"/>
        </w:rPr>
        <w:t xml:space="preserve">Since </w:t>
      </w:r>
      <w:r w:rsidR="001A1CA5">
        <w:rPr>
          <w:lang w:val="en-US"/>
        </w:rPr>
        <w:t>mid-2024</w:t>
      </w:r>
      <w:r>
        <w:rPr>
          <w:lang w:val="en-US"/>
        </w:rPr>
        <w:t xml:space="preserve">, Broadcom </w:t>
      </w:r>
      <w:r w:rsidR="001A1CA5">
        <w:rPr>
          <w:lang w:val="en-US"/>
        </w:rPr>
        <w:t>(which acquired VMware in 2023) has been offering</w:t>
      </w:r>
      <w:r>
        <w:rPr>
          <w:lang w:val="en-US"/>
        </w:rPr>
        <w:t xml:space="preserve"> this software for free. </w:t>
      </w:r>
    </w:p>
    <w:p w14:paraId="2BC086E1" w14:textId="729D6147" w:rsidR="00F15C62" w:rsidRDefault="00F15C62" w:rsidP="003369C0">
      <w:pPr>
        <w:rPr>
          <w:lang w:val="en-US"/>
        </w:rPr>
      </w:pPr>
      <w:r>
        <w:rPr>
          <w:lang w:val="en-US"/>
        </w:rPr>
        <w:t>First you need to register at:</w:t>
      </w:r>
      <w:r w:rsidR="001A1CA5">
        <w:rPr>
          <w:lang w:val="en-US"/>
        </w:rPr>
        <w:t xml:space="preserve"> </w:t>
      </w:r>
      <w:hyperlink r:id="rId18" w:tgtFrame="_blank" w:tooltip="https://profile.broadcom.com/web/registration" w:history="1">
        <w:r w:rsidR="001A1CA5" w:rsidRPr="001A1CA5">
          <w:rPr>
            <w:rStyle w:val="Hyperlink"/>
            <w:lang w:val="en-US"/>
          </w:rPr>
          <w:t>https://profile.broadcom.com/web/registration</w:t>
        </w:r>
      </w:hyperlink>
    </w:p>
    <w:p w14:paraId="5BDEA01C" w14:textId="77777777" w:rsidR="00F15C62" w:rsidRDefault="00F15C62" w:rsidP="003369C0">
      <w:pPr>
        <w:rPr>
          <w:lang w:val="en-US"/>
        </w:rPr>
      </w:pPr>
    </w:p>
    <w:p w14:paraId="4B52B5BF" w14:textId="61FA8566" w:rsidR="00F15C62" w:rsidRDefault="00F15C62" w:rsidP="003369C0">
      <w:pPr>
        <w:rPr>
          <w:lang w:val="en-US"/>
        </w:rPr>
      </w:pPr>
      <w:r>
        <w:rPr>
          <w:lang w:val="en-US"/>
        </w:rPr>
        <w:t xml:space="preserve">Next, you can download the software </w:t>
      </w:r>
      <w:r w:rsidRPr="00CC603F">
        <w:rPr>
          <w:u w:val="single"/>
          <w:lang w:val="en-US"/>
        </w:rPr>
        <w:t>for personal usage</w:t>
      </w:r>
      <w:r>
        <w:rPr>
          <w:lang w:val="en-US"/>
        </w:rPr>
        <w:t>:</w:t>
      </w:r>
    </w:p>
    <w:p w14:paraId="18E31E08" w14:textId="4F31F7C5" w:rsidR="00F15C62" w:rsidRPr="00CC603F" w:rsidRDefault="00F15C62" w:rsidP="00EE29B4">
      <w:pPr>
        <w:pStyle w:val="ListParagraph"/>
        <w:numPr>
          <w:ilvl w:val="0"/>
          <w:numId w:val="20"/>
        </w:numPr>
        <w:ind w:left="142" w:hanging="142"/>
        <w:rPr>
          <w:rStyle w:val="Hyperlink"/>
          <w:color w:val="auto"/>
          <w:u w:val="none"/>
          <w:lang w:val="en-US"/>
        </w:rPr>
      </w:pPr>
      <w:r>
        <w:rPr>
          <w:lang w:val="en-US"/>
        </w:rPr>
        <w:t>Workstation Pro (Windows/Linux):</w:t>
      </w:r>
      <w:r w:rsidR="001A1CA5">
        <w:rPr>
          <w:lang w:val="en-US"/>
        </w:rPr>
        <w:t xml:space="preserve"> </w:t>
      </w:r>
      <w:hyperlink r:id="rId19" w:tgtFrame="_blank" w:tooltip="https://support.broadcom.com/group/ecx/productdownloads?subfamily=vmware+workstation+pro" w:history="1">
        <w:r w:rsidR="001A1CA5" w:rsidRPr="001A1CA5">
          <w:rPr>
            <w:rStyle w:val="Hyperlink"/>
            <w:lang w:val="en-US"/>
          </w:rPr>
          <w:t>https://support.broadcom.com/group/ecx/productdownloads?subfamily=VMware+Workstation+Pro</w:t>
        </w:r>
      </w:hyperlink>
    </w:p>
    <w:p w14:paraId="6B612728" w14:textId="50306C70" w:rsidR="00CC603F" w:rsidRPr="00CC603F" w:rsidRDefault="00CC603F" w:rsidP="00CC603F">
      <w:pPr>
        <w:pStyle w:val="ListParagraph"/>
        <w:numPr>
          <w:ilvl w:val="1"/>
          <w:numId w:val="20"/>
        </w:numPr>
        <w:ind w:left="709"/>
        <w:rPr>
          <w:sz w:val="18"/>
          <w:szCs w:val="20"/>
          <w:lang w:val="en-US"/>
        </w:rPr>
      </w:pPr>
      <w:r w:rsidRPr="00CC603F">
        <w:rPr>
          <w:sz w:val="18"/>
          <w:szCs w:val="20"/>
          <w:lang w:val="en-US"/>
        </w:rPr>
        <w:t>Note for Windows users: version 17.6.0 has a bug causing it only to run on Windows editions which have English as system language. In that case, install version 17.5.2.</w:t>
      </w:r>
    </w:p>
    <w:p w14:paraId="53F4D8BA" w14:textId="1C4D3EA9" w:rsidR="00607CF7" w:rsidRPr="001A1CA5" w:rsidRDefault="00F15C62" w:rsidP="00EE29B4">
      <w:pPr>
        <w:pStyle w:val="ListParagraph"/>
        <w:numPr>
          <w:ilvl w:val="0"/>
          <w:numId w:val="20"/>
        </w:numPr>
        <w:ind w:left="142" w:hanging="142"/>
        <w:rPr>
          <w:rFonts w:ascii="Arial Rounded MT Bold" w:eastAsiaTheme="majorEastAsia" w:hAnsi="Arial Rounded MT Bold" w:cstheme="majorBidi"/>
          <w:b/>
          <w:color w:val="595959" w:themeColor="text1" w:themeTint="A6"/>
          <w:sz w:val="22"/>
          <w:szCs w:val="26"/>
          <w:lang w:val="en-US"/>
        </w:rPr>
      </w:pPr>
      <w:r w:rsidRPr="001A1CA5">
        <w:rPr>
          <w:lang w:val="en-US"/>
        </w:rPr>
        <w:t xml:space="preserve">Fusion Pro (Mac): </w:t>
      </w:r>
      <w:hyperlink r:id="rId20" w:tgtFrame="_blank" w:tooltip="https://support.broadcom.com/group/ecx/productdownloads?subfamily=vmware%20fusion" w:history="1">
        <w:r w:rsidR="001A1CA5" w:rsidRPr="001A1CA5">
          <w:rPr>
            <w:rStyle w:val="Hyperlink"/>
            <w:lang w:val="en-US"/>
          </w:rPr>
          <w:t>https://support.broadcom.com/group/ecx/productdownloads?subfamily=VMware%20Fusion</w:t>
        </w:r>
      </w:hyperlink>
      <w:r w:rsidR="00607CF7" w:rsidRPr="001A1CA5">
        <w:rPr>
          <w:lang w:val="en-US"/>
        </w:rPr>
        <w:br w:type="page"/>
      </w:r>
    </w:p>
    <w:p w14:paraId="757DC7AA" w14:textId="6ADA4E25" w:rsidR="00542DB3" w:rsidRDefault="00542DB3" w:rsidP="00EF1C94">
      <w:pPr>
        <w:pStyle w:val="Heading2"/>
        <w:rPr>
          <w:lang w:val="en-US"/>
        </w:rPr>
      </w:pPr>
      <w:r>
        <w:rPr>
          <w:lang w:val="en-US"/>
        </w:rPr>
        <w:lastRenderedPageBreak/>
        <w:t xml:space="preserve">Installing Debian </w:t>
      </w:r>
      <w:proofErr w:type="spellStart"/>
      <w:r>
        <w:rPr>
          <w:lang w:val="en-US"/>
        </w:rPr>
        <w:t>linux</w:t>
      </w:r>
      <w:proofErr w:type="spellEnd"/>
    </w:p>
    <w:p w14:paraId="02E87FC6" w14:textId="77777777" w:rsidR="00EF1C94" w:rsidRPr="005B0690" w:rsidRDefault="00EF1C94" w:rsidP="005B0690">
      <w:pPr>
        <w:pStyle w:val="ListParagraph"/>
        <w:numPr>
          <w:ilvl w:val="0"/>
          <w:numId w:val="21"/>
        </w:numPr>
        <w:spacing w:after="120" w:line="264" w:lineRule="auto"/>
        <w:ind w:left="360"/>
        <w:rPr>
          <w:lang w:val="en-US"/>
        </w:rPr>
      </w:pPr>
      <w:r w:rsidRPr="00305E13">
        <w:rPr>
          <w:lang w:val="en-US"/>
        </w:rPr>
        <w:t>In VMware Workstation click on the menu item “</w:t>
      </w:r>
      <w:r w:rsidRPr="00305E13">
        <w:rPr>
          <w:b/>
          <w:bCs/>
          <w:lang w:val="en-US"/>
        </w:rPr>
        <w:t>New Virtual Machine</w:t>
      </w:r>
      <w:r w:rsidRPr="00305E13">
        <w:rPr>
          <w:lang w:val="en-US"/>
        </w:rPr>
        <w:t xml:space="preserve">” to create a new virtual machine (VM). </w:t>
      </w:r>
      <w:r w:rsidRPr="005B0690">
        <w:rPr>
          <w:lang w:val="en-US"/>
        </w:rPr>
        <w:t xml:space="preserve">The wizard will help you with this. </w:t>
      </w:r>
    </w:p>
    <w:p w14:paraId="2C7A7A9D" w14:textId="77777777" w:rsidR="00EF1C94" w:rsidRDefault="00EF1C94" w:rsidP="005B0690">
      <w:pPr>
        <w:pStyle w:val="ListParagraph"/>
        <w:numPr>
          <w:ilvl w:val="0"/>
          <w:numId w:val="22"/>
        </w:numPr>
        <w:spacing w:after="120" w:line="264" w:lineRule="auto"/>
        <w:ind w:left="720"/>
      </w:pPr>
      <w:r>
        <w:t xml:space="preserve">Choose for </w:t>
      </w:r>
      <w:r w:rsidRPr="002E5287">
        <w:rPr>
          <w:b/>
          <w:bCs/>
          <w:i/>
          <w:iCs/>
        </w:rPr>
        <w:t>Typical installation</w:t>
      </w:r>
      <w:r>
        <w:t xml:space="preserve"> </w:t>
      </w:r>
    </w:p>
    <w:p w14:paraId="71BEAEE7" w14:textId="77777777" w:rsidR="00EF1C94" w:rsidRPr="00305E13" w:rsidRDefault="00EF1C94" w:rsidP="005B0690">
      <w:pPr>
        <w:pStyle w:val="ListParagraph"/>
        <w:numPr>
          <w:ilvl w:val="0"/>
          <w:numId w:val="22"/>
        </w:numPr>
        <w:spacing w:after="120" w:line="264" w:lineRule="auto"/>
        <w:ind w:left="720"/>
        <w:rPr>
          <w:lang w:val="en-US"/>
        </w:rPr>
      </w:pPr>
      <w:r w:rsidRPr="00305E13">
        <w:rPr>
          <w:lang w:val="en-US"/>
        </w:rPr>
        <w:t xml:space="preserve">Choose </w:t>
      </w:r>
      <w:r w:rsidRPr="00305E13">
        <w:rPr>
          <w:b/>
          <w:bCs/>
          <w:i/>
          <w:iCs/>
          <w:lang w:val="en-US"/>
        </w:rPr>
        <w:t>I will install the operating system later</w:t>
      </w:r>
      <w:r w:rsidRPr="00305E13">
        <w:rPr>
          <w:lang w:val="en-US"/>
        </w:rPr>
        <w:t xml:space="preserve"> </w:t>
      </w:r>
    </w:p>
    <w:p w14:paraId="3B48CAE8" w14:textId="74C8EA27" w:rsidR="00EF1C94" w:rsidRPr="00305E13" w:rsidRDefault="00EF1C94" w:rsidP="005B0690">
      <w:pPr>
        <w:pStyle w:val="ListParagraph"/>
        <w:numPr>
          <w:ilvl w:val="0"/>
          <w:numId w:val="22"/>
        </w:numPr>
        <w:spacing w:after="120" w:line="264" w:lineRule="auto"/>
        <w:ind w:left="720"/>
        <w:rPr>
          <w:lang w:val="en-US"/>
        </w:rPr>
      </w:pPr>
      <w:r w:rsidRPr="00305E13">
        <w:rPr>
          <w:lang w:val="en-US"/>
        </w:rPr>
        <w:t xml:space="preserve">Choose for </w:t>
      </w:r>
      <w:r w:rsidRPr="00305E13">
        <w:rPr>
          <w:b/>
          <w:bCs/>
          <w:i/>
          <w:iCs/>
          <w:lang w:val="en-US"/>
        </w:rPr>
        <w:t>Linux</w:t>
      </w:r>
      <w:r w:rsidRPr="00305E13">
        <w:rPr>
          <w:lang w:val="en-US"/>
        </w:rPr>
        <w:t xml:space="preserve"> as OS and choose for </w:t>
      </w:r>
      <w:r w:rsidRPr="00305E13">
        <w:rPr>
          <w:b/>
          <w:bCs/>
          <w:lang w:val="en-US"/>
        </w:rPr>
        <w:t xml:space="preserve">“Debian </w:t>
      </w:r>
      <w:r w:rsidR="00153589">
        <w:rPr>
          <w:b/>
          <w:bCs/>
          <w:lang w:val="en-US"/>
        </w:rPr>
        <w:t>1</w:t>
      </w:r>
      <w:r w:rsidR="002321E3">
        <w:rPr>
          <w:b/>
          <w:bCs/>
          <w:lang w:val="en-US"/>
        </w:rPr>
        <w:t>2</w:t>
      </w:r>
      <w:r w:rsidRPr="00305E13">
        <w:rPr>
          <w:b/>
          <w:bCs/>
          <w:lang w:val="en-US"/>
        </w:rPr>
        <w:t>.x 64-bit</w:t>
      </w:r>
      <w:r w:rsidRPr="00305E13">
        <w:rPr>
          <w:lang w:val="en-US"/>
        </w:rPr>
        <w:t>”</w:t>
      </w:r>
    </w:p>
    <w:p w14:paraId="729CEAD6" w14:textId="4855C230" w:rsidR="00EF1C94" w:rsidRPr="00305E13" w:rsidRDefault="00EF1C94" w:rsidP="005B0690">
      <w:pPr>
        <w:pStyle w:val="ListParagraph"/>
        <w:numPr>
          <w:ilvl w:val="0"/>
          <w:numId w:val="22"/>
        </w:numPr>
        <w:spacing w:after="120" w:line="264" w:lineRule="auto"/>
        <w:ind w:left="720"/>
        <w:rPr>
          <w:lang w:val="en-US"/>
        </w:rPr>
      </w:pPr>
      <w:r w:rsidRPr="00305E13">
        <w:rPr>
          <w:lang w:val="en-US"/>
        </w:rPr>
        <w:t xml:space="preserve">Enter </w:t>
      </w:r>
      <w:r w:rsidR="00CB356F">
        <w:rPr>
          <w:lang w:val="en-US"/>
        </w:rPr>
        <w:t xml:space="preserve">a </w:t>
      </w:r>
      <w:r w:rsidRPr="00305E13">
        <w:rPr>
          <w:lang w:val="en-US"/>
        </w:rPr>
        <w:t xml:space="preserve">name for your </w:t>
      </w:r>
      <w:r>
        <w:rPr>
          <w:lang w:val="en-US"/>
        </w:rPr>
        <w:t>VM</w:t>
      </w:r>
      <w:r w:rsidRPr="00305E13">
        <w:rPr>
          <w:lang w:val="en-US"/>
        </w:rPr>
        <w:t xml:space="preserve"> </w:t>
      </w:r>
      <w:r w:rsidR="00CB356F">
        <w:rPr>
          <w:lang w:val="en-US"/>
        </w:rPr>
        <w:t xml:space="preserve">(e.g. </w:t>
      </w:r>
      <w:r w:rsidR="00CB356F" w:rsidRPr="00305E13">
        <w:rPr>
          <w:b/>
          <w:bCs/>
          <w:i/>
          <w:iCs/>
          <w:lang w:val="en-US"/>
        </w:rPr>
        <w:t>Debian</w:t>
      </w:r>
      <w:r w:rsidR="00CB356F">
        <w:rPr>
          <w:lang w:val="en-US"/>
        </w:rPr>
        <w:t>)</w:t>
      </w:r>
    </w:p>
    <w:p w14:paraId="08EA1BAA" w14:textId="25600E33" w:rsidR="00EF1C94" w:rsidRDefault="00EF1C94" w:rsidP="005B0690">
      <w:pPr>
        <w:pStyle w:val="ListParagraph"/>
        <w:numPr>
          <w:ilvl w:val="0"/>
          <w:numId w:val="22"/>
        </w:numPr>
        <w:spacing w:after="120" w:line="264" w:lineRule="auto"/>
        <w:ind w:left="720"/>
        <w:rPr>
          <w:lang w:val="en-US"/>
        </w:rPr>
      </w:pPr>
      <w:r w:rsidRPr="007D7C48">
        <w:rPr>
          <w:lang w:val="en-US"/>
        </w:rPr>
        <w:t xml:space="preserve">Choose a </w:t>
      </w:r>
      <w:r w:rsidRPr="007D7C48">
        <w:rPr>
          <w:b/>
          <w:bCs/>
          <w:lang w:val="en-US"/>
        </w:rPr>
        <w:t>hard disk of 20 GB</w:t>
      </w:r>
      <w:r w:rsidRPr="007D7C48">
        <w:rPr>
          <w:lang w:val="en-US"/>
        </w:rPr>
        <w:t xml:space="preserve"> (default) and choose to save the virtual disk </w:t>
      </w:r>
      <w:r w:rsidRPr="007D7C48">
        <w:rPr>
          <w:b/>
          <w:bCs/>
          <w:lang w:val="en-US"/>
        </w:rPr>
        <w:t>as a single file</w:t>
      </w:r>
      <w:r w:rsidRPr="007D7C48">
        <w:rPr>
          <w:lang w:val="en-US"/>
        </w:rPr>
        <w:t xml:space="preserve"> </w:t>
      </w:r>
    </w:p>
    <w:p w14:paraId="20403A5D" w14:textId="77777777" w:rsidR="00EF1C94" w:rsidRDefault="00EF1C94" w:rsidP="005B0690">
      <w:pPr>
        <w:pStyle w:val="ListParagraph"/>
        <w:numPr>
          <w:ilvl w:val="0"/>
          <w:numId w:val="22"/>
        </w:numPr>
        <w:spacing w:after="120" w:line="264" w:lineRule="auto"/>
        <w:ind w:left="720"/>
        <w:rPr>
          <w:lang w:val="en-US"/>
        </w:rPr>
      </w:pPr>
      <w:r w:rsidRPr="00D37642">
        <w:rPr>
          <w:lang w:val="en-US"/>
        </w:rPr>
        <w:t xml:space="preserve">Click on the </w:t>
      </w:r>
      <w:r w:rsidRPr="00D37642">
        <w:rPr>
          <w:b/>
          <w:bCs/>
          <w:lang w:val="en-US"/>
        </w:rPr>
        <w:t>Finish</w:t>
      </w:r>
      <w:r w:rsidRPr="00D37642">
        <w:rPr>
          <w:lang w:val="en-US"/>
        </w:rPr>
        <w:t xml:space="preserve"> button </w:t>
      </w:r>
    </w:p>
    <w:p w14:paraId="5B0BC7FE" w14:textId="67C1391E" w:rsidR="00EF1C94" w:rsidRPr="00305E13" w:rsidRDefault="00EF1C94" w:rsidP="005B0690">
      <w:pPr>
        <w:pStyle w:val="ListParagraph"/>
        <w:numPr>
          <w:ilvl w:val="0"/>
          <w:numId w:val="21"/>
        </w:numPr>
        <w:spacing w:after="120" w:line="264" w:lineRule="auto"/>
        <w:ind w:left="360"/>
        <w:rPr>
          <w:lang w:val="en-US"/>
        </w:rPr>
      </w:pPr>
      <w:r w:rsidRPr="005303E9">
        <w:rPr>
          <w:lang w:val="en-US"/>
        </w:rPr>
        <w:t>Connect your downloaded</w:t>
      </w:r>
      <w:r w:rsidR="00BB36A8">
        <w:rPr>
          <w:lang w:val="en-US"/>
        </w:rPr>
        <w:t xml:space="preserve"> Debian</w:t>
      </w:r>
      <w:r w:rsidRPr="005303E9">
        <w:rPr>
          <w:lang w:val="en-US"/>
        </w:rPr>
        <w:t xml:space="preserve"> ISO file to the CD/DVD of your VM in VMware Workstation. </w:t>
      </w:r>
      <w:r w:rsidRPr="00305E13">
        <w:rPr>
          <w:lang w:val="en-US"/>
        </w:rPr>
        <w:t xml:space="preserve">You can do that via the settings menu of your VM. </w:t>
      </w:r>
    </w:p>
    <w:p w14:paraId="6E043CAD" w14:textId="77777777" w:rsidR="00EF1C94" w:rsidRDefault="00EF1C94" w:rsidP="005B0690">
      <w:r>
        <w:rPr>
          <w:noProof/>
        </w:rPr>
        <w:drawing>
          <wp:inline distT="0" distB="0" distL="0" distR="0" wp14:anchorId="1BDDFF0D" wp14:editId="2E8E56B0">
            <wp:extent cx="5451876" cy="243707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51876" cy="2437075"/>
                    </a:xfrm>
                    <a:prstGeom prst="rect">
                      <a:avLst/>
                    </a:prstGeom>
                    <a:ln>
                      <a:noFill/>
                    </a:ln>
                    <a:extLst>
                      <a:ext uri="{53640926-AAD7-44D8-BBD7-CCE9431645EC}">
                        <a14:shadowObscured xmlns:a14="http://schemas.microsoft.com/office/drawing/2010/main"/>
                      </a:ext>
                    </a:extLst>
                  </pic:spPr>
                </pic:pic>
              </a:graphicData>
            </a:graphic>
          </wp:inline>
        </w:drawing>
      </w:r>
    </w:p>
    <w:p w14:paraId="3398BE25" w14:textId="77777777" w:rsidR="00EF1C94" w:rsidRPr="00496601" w:rsidRDefault="00EF1C94" w:rsidP="005B0690">
      <w:pPr>
        <w:pStyle w:val="ListParagraph"/>
        <w:numPr>
          <w:ilvl w:val="0"/>
          <w:numId w:val="21"/>
        </w:numPr>
        <w:spacing w:after="120" w:line="264" w:lineRule="auto"/>
        <w:ind w:left="360"/>
        <w:rPr>
          <w:lang w:val="en-US"/>
        </w:rPr>
      </w:pPr>
      <w:r w:rsidRPr="00496601">
        <w:rPr>
          <w:lang w:val="en-US"/>
        </w:rPr>
        <w:t xml:space="preserve">Power on your Debian-VM </w:t>
      </w:r>
    </w:p>
    <w:p w14:paraId="05C370AE" w14:textId="413AFF8B" w:rsidR="00EF1C94" w:rsidRPr="00305E13" w:rsidRDefault="00EF1C94" w:rsidP="005B0690">
      <w:pPr>
        <w:pStyle w:val="ListParagraph"/>
        <w:numPr>
          <w:ilvl w:val="0"/>
          <w:numId w:val="21"/>
        </w:numPr>
        <w:spacing w:after="120" w:line="264" w:lineRule="auto"/>
        <w:ind w:left="360"/>
        <w:rPr>
          <w:rFonts w:ascii="Times New Roman" w:hAnsi="Times New Roman"/>
          <w:lang w:val="en-US"/>
        </w:rPr>
      </w:pPr>
      <w:r>
        <w:rPr>
          <w:lang w:val="en-US"/>
        </w:rPr>
        <w:t>Select</w:t>
      </w:r>
      <w:r w:rsidRPr="00305E13">
        <w:rPr>
          <w:lang w:val="en-US"/>
        </w:rPr>
        <w:t xml:space="preserve"> the </w:t>
      </w:r>
      <w:r w:rsidR="00896D57" w:rsidRPr="002321E3">
        <w:rPr>
          <w:b/>
          <w:bCs/>
          <w:lang w:val="en-US"/>
        </w:rPr>
        <w:t>second</w:t>
      </w:r>
      <w:r w:rsidRPr="00305E13">
        <w:rPr>
          <w:lang w:val="en-US"/>
        </w:rPr>
        <w:t xml:space="preserve"> option (</w:t>
      </w:r>
      <w:r w:rsidRPr="00305E13">
        <w:rPr>
          <w:b/>
          <w:bCs/>
          <w:lang w:val="en-US"/>
        </w:rPr>
        <w:t>Install</w:t>
      </w:r>
      <w:r w:rsidRPr="00305E13">
        <w:rPr>
          <w:lang w:val="en-US"/>
        </w:rPr>
        <w:t xml:space="preserve">). Don’t go for the </w:t>
      </w:r>
      <w:r w:rsidRPr="002321E3">
        <w:rPr>
          <w:lang w:val="en-US"/>
        </w:rPr>
        <w:t>graphical install</w:t>
      </w:r>
      <w:r w:rsidR="002321E3" w:rsidRPr="002321E3">
        <w:rPr>
          <w:lang w:val="en-US"/>
        </w:rPr>
        <w:t>, it has limited added value.</w:t>
      </w:r>
      <w:r w:rsidRPr="00305E13">
        <w:rPr>
          <w:lang w:val="en-US"/>
        </w:rPr>
        <w:t xml:space="preserve"> </w:t>
      </w:r>
      <w:bookmarkStart w:id="1" w:name="page2"/>
      <w:bookmarkEnd w:id="1"/>
    </w:p>
    <w:p w14:paraId="35C67184" w14:textId="77777777" w:rsidR="00EF1C94" w:rsidRDefault="00EF1C94" w:rsidP="005B0690">
      <w:pPr>
        <w:ind w:left="360"/>
        <w:rPr>
          <w:rFonts w:ascii="Times New Roman" w:hAnsi="Times New Roman"/>
        </w:rPr>
      </w:pPr>
      <w:r>
        <w:rPr>
          <w:noProof/>
        </w:rPr>
        <w:drawing>
          <wp:inline distT="0" distB="0" distL="0" distR="0" wp14:anchorId="25A063EC" wp14:editId="4A47322A">
            <wp:extent cx="3373846" cy="25038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22"/>
                    <a:stretch>
                      <a:fillRect/>
                    </a:stretch>
                  </pic:blipFill>
                  <pic:spPr bwMode="auto">
                    <a:xfrm>
                      <a:off x="0" y="0"/>
                      <a:ext cx="3373846" cy="2503860"/>
                    </a:xfrm>
                    <a:prstGeom prst="rect">
                      <a:avLst/>
                    </a:prstGeom>
                    <a:noFill/>
                  </pic:spPr>
                </pic:pic>
              </a:graphicData>
            </a:graphic>
          </wp:inline>
        </w:drawing>
      </w:r>
    </w:p>
    <w:p w14:paraId="18FDB889" w14:textId="77777777" w:rsidR="00EF1C94" w:rsidRPr="001D13BF" w:rsidRDefault="00EF1C94" w:rsidP="005B0690">
      <w:pPr>
        <w:rPr>
          <w:rFonts w:ascii="Times New Roman" w:hAnsi="Times New Roman"/>
        </w:rPr>
      </w:pPr>
    </w:p>
    <w:p w14:paraId="589D229B" w14:textId="77777777" w:rsidR="00EF1C94" w:rsidRPr="002E5287" w:rsidRDefault="00EF1C94" w:rsidP="005B0690">
      <w:pPr>
        <w:pStyle w:val="ListParagraph"/>
        <w:numPr>
          <w:ilvl w:val="0"/>
          <w:numId w:val="21"/>
        </w:numPr>
        <w:spacing w:after="120" w:line="264" w:lineRule="auto"/>
        <w:ind w:left="360"/>
        <w:rPr>
          <w:rFonts w:ascii="Symbol" w:hAnsi="Symbol" w:cs="Symbol"/>
        </w:rPr>
      </w:pPr>
      <w:r>
        <w:t xml:space="preserve">Choose </w:t>
      </w:r>
      <w:r w:rsidRPr="002E5287">
        <w:rPr>
          <w:b/>
          <w:bCs/>
          <w:i/>
          <w:iCs/>
        </w:rPr>
        <w:t>English</w:t>
      </w:r>
      <w:r>
        <w:t xml:space="preserve"> as language. </w:t>
      </w:r>
    </w:p>
    <w:p w14:paraId="1F456F0D" w14:textId="77777777" w:rsidR="00EF1C94" w:rsidRPr="002A03AE" w:rsidRDefault="00EF1C94" w:rsidP="005B0690">
      <w:pPr>
        <w:pStyle w:val="ListParagraph"/>
        <w:numPr>
          <w:ilvl w:val="0"/>
          <w:numId w:val="21"/>
        </w:numPr>
        <w:spacing w:after="120" w:line="264" w:lineRule="auto"/>
        <w:ind w:left="360"/>
        <w:rPr>
          <w:rFonts w:ascii="Symbol" w:hAnsi="Symbol" w:cs="Symbol"/>
          <w:lang w:val="en-US"/>
        </w:rPr>
      </w:pPr>
      <w:r w:rsidRPr="002A03AE">
        <w:rPr>
          <w:lang w:val="en-US"/>
        </w:rPr>
        <w:t xml:space="preserve">Choose </w:t>
      </w:r>
      <w:r w:rsidRPr="002A03AE">
        <w:rPr>
          <w:b/>
          <w:i/>
          <w:lang w:val="en-US"/>
        </w:rPr>
        <w:t>other-Europe-</w:t>
      </w:r>
      <w:r w:rsidRPr="002A03AE">
        <w:rPr>
          <w:b/>
          <w:bCs/>
          <w:i/>
          <w:iCs/>
          <w:lang w:val="en-US"/>
        </w:rPr>
        <w:t>Belgium</w:t>
      </w:r>
      <w:r w:rsidRPr="002A03AE">
        <w:rPr>
          <w:lang w:val="en-US"/>
        </w:rPr>
        <w:t xml:space="preserve"> as country. </w:t>
      </w:r>
    </w:p>
    <w:p w14:paraId="45C1F7ED" w14:textId="77777777" w:rsidR="00EF1C94" w:rsidRPr="00305E13" w:rsidRDefault="00EF1C94" w:rsidP="005B0690">
      <w:pPr>
        <w:pStyle w:val="ListParagraph"/>
        <w:numPr>
          <w:ilvl w:val="0"/>
          <w:numId w:val="21"/>
        </w:numPr>
        <w:spacing w:after="120" w:line="264" w:lineRule="auto"/>
        <w:ind w:left="360"/>
        <w:rPr>
          <w:rFonts w:ascii="Symbol" w:hAnsi="Symbol" w:cs="Symbol"/>
          <w:lang w:val="en-US"/>
        </w:rPr>
      </w:pPr>
      <w:r w:rsidRPr="00305E13">
        <w:rPr>
          <w:lang w:val="en-US"/>
        </w:rPr>
        <w:t xml:space="preserve">Choose </w:t>
      </w:r>
      <w:r w:rsidRPr="00305E13">
        <w:rPr>
          <w:b/>
          <w:bCs/>
          <w:i/>
          <w:iCs/>
          <w:lang w:val="en-US"/>
        </w:rPr>
        <w:t>United States</w:t>
      </w:r>
      <w:r w:rsidRPr="00305E13">
        <w:rPr>
          <w:lang w:val="en-US"/>
        </w:rPr>
        <w:t xml:space="preserve"> as default locale setting. </w:t>
      </w:r>
    </w:p>
    <w:p w14:paraId="3D510D66" w14:textId="77777777" w:rsidR="00EF1C94" w:rsidRPr="00171EA9" w:rsidRDefault="00EF1C94" w:rsidP="005B0690">
      <w:pPr>
        <w:pStyle w:val="ListParagraph"/>
        <w:numPr>
          <w:ilvl w:val="0"/>
          <w:numId w:val="21"/>
        </w:numPr>
        <w:spacing w:after="120" w:line="264" w:lineRule="auto"/>
        <w:ind w:left="360"/>
        <w:rPr>
          <w:rFonts w:ascii="Symbol" w:hAnsi="Symbol" w:cs="Symbol"/>
          <w:lang w:val="en-US"/>
        </w:rPr>
      </w:pPr>
      <w:r w:rsidRPr="00171EA9">
        <w:rPr>
          <w:lang w:val="en-US"/>
        </w:rPr>
        <w:t xml:space="preserve">Choose </w:t>
      </w:r>
      <w:r w:rsidRPr="00171EA9">
        <w:rPr>
          <w:b/>
          <w:bCs/>
          <w:i/>
          <w:iCs/>
          <w:lang w:val="en-US"/>
        </w:rPr>
        <w:t>Belgian</w:t>
      </w:r>
      <w:r w:rsidRPr="00171EA9">
        <w:rPr>
          <w:lang w:val="en-US"/>
        </w:rPr>
        <w:t xml:space="preserve"> as keyboard (for your AZERTY keyboard or ‘America</w:t>
      </w:r>
      <w:r>
        <w:rPr>
          <w:lang w:val="en-US"/>
        </w:rPr>
        <w:t>n English’ for QWERTY)</w:t>
      </w:r>
      <w:r w:rsidRPr="00171EA9">
        <w:rPr>
          <w:lang w:val="en-US"/>
        </w:rPr>
        <w:t xml:space="preserve">. </w:t>
      </w:r>
    </w:p>
    <w:p w14:paraId="697BD4C6" w14:textId="1D7584CE" w:rsidR="00EF1C94" w:rsidRPr="002321E3" w:rsidRDefault="00EF1C94" w:rsidP="005B0690">
      <w:pPr>
        <w:pStyle w:val="ListParagraph"/>
        <w:numPr>
          <w:ilvl w:val="0"/>
          <w:numId w:val="21"/>
        </w:numPr>
        <w:spacing w:after="120" w:line="264" w:lineRule="auto"/>
        <w:ind w:left="360"/>
        <w:rPr>
          <w:rFonts w:ascii="Symbol" w:hAnsi="Symbol" w:cs="Symbol"/>
          <w:u w:val="single"/>
          <w:lang w:val="en-US"/>
        </w:rPr>
      </w:pPr>
      <w:r w:rsidRPr="002321E3">
        <w:rPr>
          <w:u w:val="single"/>
          <w:lang w:val="en-US"/>
        </w:rPr>
        <w:lastRenderedPageBreak/>
        <w:t xml:space="preserve">Choose </w:t>
      </w:r>
      <w:proofErr w:type="spellStart"/>
      <w:r w:rsidRPr="002321E3">
        <w:rPr>
          <w:b/>
          <w:bCs/>
          <w:i/>
          <w:iCs/>
          <w:u w:val="single"/>
          <w:lang w:val="en-US"/>
        </w:rPr>
        <w:t>debian</w:t>
      </w:r>
      <w:proofErr w:type="spellEnd"/>
      <w:r w:rsidR="00077601" w:rsidRPr="002321E3">
        <w:rPr>
          <w:b/>
          <w:bCs/>
          <w:i/>
          <w:iCs/>
          <w:u w:val="single"/>
          <w:lang w:val="en-US"/>
        </w:rPr>
        <w:t>-&lt;</w:t>
      </w:r>
      <w:proofErr w:type="spellStart"/>
      <w:r w:rsidR="00563E3D" w:rsidRPr="002321E3">
        <w:rPr>
          <w:b/>
          <w:bCs/>
          <w:i/>
          <w:iCs/>
          <w:u w:val="single"/>
          <w:lang w:val="en-US"/>
        </w:rPr>
        <w:t>firstname</w:t>
      </w:r>
      <w:proofErr w:type="spellEnd"/>
      <w:r w:rsidR="00563E3D" w:rsidRPr="002321E3">
        <w:rPr>
          <w:b/>
          <w:bCs/>
          <w:i/>
          <w:iCs/>
          <w:u w:val="single"/>
          <w:lang w:val="en-US"/>
        </w:rPr>
        <w:t>&gt;-&lt;</w:t>
      </w:r>
      <w:proofErr w:type="spellStart"/>
      <w:r w:rsidR="00563E3D" w:rsidRPr="002321E3">
        <w:rPr>
          <w:b/>
          <w:bCs/>
          <w:i/>
          <w:iCs/>
          <w:u w:val="single"/>
          <w:lang w:val="en-US"/>
        </w:rPr>
        <w:t>lastname</w:t>
      </w:r>
      <w:proofErr w:type="spellEnd"/>
      <w:r w:rsidR="00563E3D" w:rsidRPr="002321E3">
        <w:rPr>
          <w:b/>
          <w:bCs/>
          <w:i/>
          <w:iCs/>
          <w:u w:val="single"/>
          <w:lang w:val="en-US"/>
        </w:rPr>
        <w:t>&gt;</w:t>
      </w:r>
      <w:r w:rsidRPr="002321E3">
        <w:rPr>
          <w:u w:val="single"/>
          <w:lang w:val="en-US"/>
        </w:rPr>
        <w:t xml:space="preserve"> as hostname. </w:t>
      </w:r>
      <w:r w:rsidR="00AD5BE7" w:rsidRPr="002321E3">
        <w:rPr>
          <w:u w:val="single"/>
          <w:lang w:val="en-US"/>
        </w:rPr>
        <w:br/>
      </w:r>
      <w:r w:rsidR="00563E3D" w:rsidRPr="002321E3">
        <w:rPr>
          <w:b/>
          <w:bCs/>
          <w:u w:val="single"/>
          <w:lang w:val="en-US"/>
        </w:rPr>
        <w:t xml:space="preserve">This </w:t>
      </w:r>
      <w:r w:rsidR="005463A0" w:rsidRPr="002321E3">
        <w:rPr>
          <w:b/>
          <w:bCs/>
          <w:u w:val="single"/>
          <w:lang w:val="en-US"/>
        </w:rPr>
        <w:t>is important</w:t>
      </w:r>
      <w:r w:rsidR="00563E3D" w:rsidRPr="002321E3">
        <w:rPr>
          <w:b/>
          <w:bCs/>
          <w:u w:val="single"/>
          <w:lang w:val="en-US"/>
        </w:rPr>
        <w:t xml:space="preserve"> to verify you</w:t>
      </w:r>
      <w:r w:rsidR="005463A0" w:rsidRPr="002321E3">
        <w:rPr>
          <w:b/>
          <w:bCs/>
          <w:u w:val="single"/>
          <w:lang w:val="en-US"/>
        </w:rPr>
        <w:t>r</w:t>
      </w:r>
      <w:r w:rsidR="00563E3D" w:rsidRPr="002321E3">
        <w:rPr>
          <w:b/>
          <w:bCs/>
          <w:u w:val="single"/>
          <w:lang w:val="en-US"/>
        </w:rPr>
        <w:t xml:space="preserve"> individual </w:t>
      </w:r>
      <w:r w:rsidR="00AD5BE7" w:rsidRPr="002321E3">
        <w:rPr>
          <w:b/>
          <w:bCs/>
          <w:u w:val="single"/>
          <w:lang w:val="en-US"/>
        </w:rPr>
        <w:t>assignments later</w:t>
      </w:r>
      <w:r w:rsidR="00AD5BE7" w:rsidRPr="002321E3">
        <w:rPr>
          <w:u w:val="single"/>
          <w:lang w:val="en-US"/>
        </w:rPr>
        <w:t>!</w:t>
      </w:r>
      <w:r w:rsidR="002321E3">
        <w:rPr>
          <w:u w:val="single"/>
          <w:lang w:val="en-US"/>
        </w:rPr>
        <w:t xml:space="preserve"> </w:t>
      </w:r>
      <w:r w:rsidR="002321E3" w:rsidRPr="002321E3">
        <w:rPr>
          <w:b/>
          <w:bCs/>
          <w:u w:val="single"/>
          <w:lang w:val="en-US"/>
        </w:rPr>
        <w:t>Labs will be zero graded without personalized prompts.</w:t>
      </w:r>
      <w:r w:rsidR="002321E3">
        <w:rPr>
          <w:u w:val="single"/>
          <w:lang w:val="en-US"/>
        </w:rPr>
        <w:t xml:space="preserve"> </w:t>
      </w:r>
    </w:p>
    <w:p w14:paraId="4E9E9E26" w14:textId="624AA630" w:rsidR="00EF1C94" w:rsidRPr="00305E13" w:rsidRDefault="00EF1C94" w:rsidP="005B0690">
      <w:pPr>
        <w:pStyle w:val="ListParagraph"/>
        <w:numPr>
          <w:ilvl w:val="0"/>
          <w:numId w:val="21"/>
        </w:numPr>
        <w:spacing w:after="120" w:line="264" w:lineRule="auto"/>
        <w:ind w:left="360"/>
        <w:rPr>
          <w:rFonts w:ascii="Symbol" w:hAnsi="Symbol" w:cs="Symbol"/>
          <w:lang w:val="en-US"/>
        </w:rPr>
      </w:pPr>
      <w:r w:rsidRPr="00305E13">
        <w:rPr>
          <w:lang w:val="en-US"/>
        </w:rPr>
        <w:t xml:space="preserve">Choose </w:t>
      </w:r>
      <w:proofErr w:type="spellStart"/>
      <w:r w:rsidRPr="00305E13">
        <w:rPr>
          <w:b/>
          <w:bCs/>
          <w:i/>
          <w:iCs/>
          <w:lang w:val="en-US"/>
        </w:rPr>
        <w:t>local</w:t>
      </w:r>
      <w:r w:rsidR="007801D2">
        <w:rPr>
          <w:b/>
          <w:bCs/>
          <w:i/>
          <w:iCs/>
          <w:lang w:val="en-US"/>
        </w:rPr>
        <w:t>domain</w:t>
      </w:r>
      <w:proofErr w:type="spellEnd"/>
      <w:r w:rsidRPr="00305E13">
        <w:rPr>
          <w:lang w:val="en-US"/>
        </w:rPr>
        <w:t xml:space="preserve"> as domain name</w:t>
      </w:r>
      <w:r w:rsidR="00A420BB">
        <w:rPr>
          <w:lang w:val="en-US"/>
        </w:rPr>
        <w:t xml:space="preserve"> or leave this empty</w:t>
      </w:r>
      <w:r w:rsidRPr="00305E13">
        <w:rPr>
          <w:lang w:val="en-US"/>
        </w:rPr>
        <w:t xml:space="preserve">. </w:t>
      </w:r>
    </w:p>
    <w:p w14:paraId="3625F910"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Enter a password for the root account. Attention: press the </w:t>
      </w:r>
      <w:proofErr w:type="spellStart"/>
      <w:r w:rsidRPr="00305E13">
        <w:rPr>
          <w:lang w:val="en-US"/>
        </w:rPr>
        <w:t>NumLock</w:t>
      </w:r>
      <w:proofErr w:type="spellEnd"/>
      <w:r w:rsidRPr="00305E13">
        <w:rPr>
          <w:lang w:val="en-US"/>
        </w:rPr>
        <w:t xml:space="preserve"> if you want to use ciphers! </w:t>
      </w:r>
    </w:p>
    <w:p w14:paraId="69D0ABCF"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Enter </w:t>
      </w:r>
      <w:r w:rsidRPr="00305E13">
        <w:rPr>
          <w:b/>
          <w:bCs/>
          <w:i/>
          <w:iCs/>
          <w:lang w:val="en-US"/>
        </w:rPr>
        <w:t>your first name and last name</w:t>
      </w:r>
      <w:r w:rsidRPr="00305E13">
        <w:rPr>
          <w:lang w:val="en-US"/>
        </w:rPr>
        <w:t xml:space="preserve"> as full name for the new user. </w:t>
      </w:r>
    </w:p>
    <w:p w14:paraId="055C0B9B"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Enter </w:t>
      </w:r>
      <w:r w:rsidRPr="00305E13">
        <w:rPr>
          <w:b/>
          <w:bCs/>
          <w:i/>
          <w:iCs/>
          <w:lang w:val="en-US"/>
        </w:rPr>
        <w:t>your</w:t>
      </w:r>
      <w:r w:rsidRPr="00305E13">
        <w:rPr>
          <w:lang w:val="en-US"/>
        </w:rPr>
        <w:t xml:space="preserve"> </w:t>
      </w:r>
      <w:r w:rsidRPr="00305E13">
        <w:rPr>
          <w:b/>
          <w:bCs/>
          <w:lang w:val="en-US"/>
        </w:rPr>
        <w:t>first name</w:t>
      </w:r>
      <w:r w:rsidRPr="00305E13">
        <w:rPr>
          <w:lang w:val="en-US"/>
        </w:rPr>
        <w:t xml:space="preserve"> as username for your account. </w:t>
      </w:r>
    </w:p>
    <w:p w14:paraId="3735DFE6"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Enter a </w:t>
      </w:r>
      <w:r w:rsidRPr="00305E13">
        <w:rPr>
          <w:b/>
          <w:bCs/>
          <w:i/>
          <w:iCs/>
          <w:lang w:val="en-US"/>
        </w:rPr>
        <w:t>password for your account</w:t>
      </w:r>
      <w:r w:rsidRPr="00305E13">
        <w:rPr>
          <w:lang w:val="en-US"/>
        </w:rPr>
        <w:t xml:space="preserve">. </w:t>
      </w:r>
    </w:p>
    <w:p w14:paraId="28DB42F0" w14:textId="6EC43C5C"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Choose </w:t>
      </w:r>
      <w:r w:rsidR="00A420BB">
        <w:rPr>
          <w:lang w:val="en-US"/>
        </w:rPr>
        <w:t>‘</w:t>
      </w:r>
      <w:r w:rsidRPr="00305E13">
        <w:rPr>
          <w:b/>
          <w:bCs/>
          <w:i/>
          <w:iCs/>
          <w:lang w:val="en-US"/>
        </w:rPr>
        <w:t>Guided</w:t>
      </w:r>
      <w:r w:rsidR="00A420BB">
        <w:rPr>
          <w:b/>
          <w:bCs/>
          <w:i/>
          <w:iCs/>
          <w:lang w:val="en-US"/>
        </w:rPr>
        <w:t xml:space="preserve"> </w:t>
      </w:r>
      <w:r w:rsidRPr="00305E13">
        <w:rPr>
          <w:b/>
          <w:bCs/>
          <w:i/>
          <w:iCs/>
          <w:lang w:val="en-US"/>
        </w:rPr>
        <w:t>-</w:t>
      </w:r>
      <w:r w:rsidR="00A420BB">
        <w:rPr>
          <w:b/>
          <w:bCs/>
          <w:i/>
          <w:iCs/>
          <w:lang w:val="en-US"/>
        </w:rPr>
        <w:t xml:space="preserve"> </w:t>
      </w:r>
      <w:r w:rsidRPr="00305E13">
        <w:rPr>
          <w:b/>
          <w:bCs/>
          <w:i/>
          <w:iCs/>
          <w:lang w:val="en-US"/>
        </w:rPr>
        <w:t>use entire disk</w:t>
      </w:r>
      <w:r w:rsidR="00A420BB">
        <w:rPr>
          <w:b/>
          <w:bCs/>
          <w:i/>
          <w:iCs/>
          <w:lang w:val="en-US"/>
        </w:rPr>
        <w:t>’</w:t>
      </w:r>
      <w:r w:rsidRPr="00305E13">
        <w:rPr>
          <w:lang w:val="en-US"/>
        </w:rPr>
        <w:t xml:space="preserve"> (default setting) as partitioning method. </w:t>
      </w:r>
    </w:p>
    <w:p w14:paraId="7EA3B67E"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Choose the proposed disk (</w:t>
      </w:r>
      <w:proofErr w:type="spellStart"/>
      <w:r w:rsidRPr="00305E13">
        <w:rPr>
          <w:lang w:val="en-US"/>
        </w:rPr>
        <w:t>sda</w:t>
      </w:r>
      <w:proofErr w:type="spellEnd"/>
      <w:r w:rsidRPr="00305E13">
        <w:rPr>
          <w:lang w:val="en-US"/>
        </w:rPr>
        <w:t xml:space="preserve">) to partition. </w:t>
      </w:r>
    </w:p>
    <w:p w14:paraId="699D00A6"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Choose </w:t>
      </w:r>
      <w:r w:rsidRPr="00305E13">
        <w:rPr>
          <w:b/>
          <w:bCs/>
          <w:i/>
          <w:iCs/>
          <w:lang w:val="en-US"/>
        </w:rPr>
        <w:t>All files in one partition</w:t>
      </w:r>
      <w:r w:rsidRPr="00305E13">
        <w:rPr>
          <w:lang w:val="en-US"/>
        </w:rPr>
        <w:t xml:space="preserve"> as partitioning scheme. </w:t>
      </w:r>
    </w:p>
    <w:p w14:paraId="472ECA54"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Choose Finish partitioning and write changes to disk. </w:t>
      </w:r>
    </w:p>
    <w:p w14:paraId="6914D32D" w14:textId="77777777" w:rsidR="00EF1C94" w:rsidRDefault="00EF1C94" w:rsidP="005B0690">
      <w:pPr>
        <w:pStyle w:val="ListParagraph"/>
        <w:numPr>
          <w:ilvl w:val="0"/>
          <w:numId w:val="21"/>
        </w:numPr>
        <w:spacing w:after="120" w:line="264" w:lineRule="auto"/>
        <w:ind w:left="360"/>
        <w:rPr>
          <w:lang w:val="en-US"/>
        </w:rPr>
      </w:pPr>
      <w:r w:rsidRPr="00305E13">
        <w:rPr>
          <w:lang w:val="en-US"/>
        </w:rPr>
        <w:t xml:space="preserve">Choose </w:t>
      </w:r>
      <w:r w:rsidRPr="00305E13">
        <w:rPr>
          <w:i/>
          <w:iCs/>
          <w:lang w:val="en-US"/>
        </w:rPr>
        <w:t>&lt;</w:t>
      </w:r>
      <w:r w:rsidRPr="00305E13">
        <w:rPr>
          <w:b/>
          <w:bCs/>
          <w:i/>
          <w:iCs/>
          <w:lang w:val="en-US"/>
        </w:rPr>
        <w:t>Yes</w:t>
      </w:r>
      <w:r w:rsidRPr="00305E13">
        <w:rPr>
          <w:i/>
          <w:iCs/>
          <w:lang w:val="en-US"/>
        </w:rPr>
        <w:t>&gt;</w:t>
      </w:r>
      <w:r w:rsidRPr="00305E13">
        <w:rPr>
          <w:lang w:val="en-US"/>
        </w:rPr>
        <w:t xml:space="preserve"> to write the changes to disk. </w:t>
      </w:r>
    </w:p>
    <w:p w14:paraId="710204A2" w14:textId="1EAE2D87" w:rsidR="005D7DC1" w:rsidRPr="00305E13" w:rsidRDefault="005D7DC1" w:rsidP="005B0690">
      <w:pPr>
        <w:pStyle w:val="ListParagraph"/>
        <w:numPr>
          <w:ilvl w:val="0"/>
          <w:numId w:val="21"/>
        </w:numPr>
        <w:spacing w:after="120" w:line="264" w:lineRule="auto"/>
        <w:ind w:left="360"/>
        <w:rPr>
          <w:lang w:val="en-US"/>
        </w:rPr>
      </w:pPr>
      <w:r>
        <w:rPr>
          <w:lang w:val="en-US"/>
        </w:rPr>
        <w:t xml:space="preserve">Choose </w:t>
      </w:r>
      <w:r w:rsidRPr="005D7DC1">
        <w:rPr>
          <w:b/>
          <w:bCs/>
          <w:i/>
          <w:iCs/>
          <w:lang w:val="en-US"/>
        </w:rPr>
        <w:t>&lt;No&gt;</w:t>
      </w:r>
      <w:r>
        <w:rPr>
          <w:lang w:val="en-US"/>
        </w:rPr>
        <w:t xml:space="preserve"> for extra installation media.</w:t>
      </w:r>
    </w:p>
    <w:p w14:paraId="2C66721F" w14:textId="77777777" w:rsidR="00EF1C94" w:rsidRPr="00305E13" w:rsidRDefault="00EF1C94" w:rsidP="005B0690">
      <w:pPr>
        <w:pStyle w:val="ListParagraph"/>
        <w:numPr>
          <w:ilvl w:val="0"/>
          <w:numId w:val="21"/>
        </w:numPr>
        <w:spacing w:after="120" w:line="264" w:lineRule="auto"/>
        <w:ind w:left="360"/>
        <w:rPr>
          <w:lang w:val="en-US"/>
        </w:rPr>
      </w:pPr>
      <w:bookmarkStart w:id="2" w:name=""/>
      <w:bookmarkEnd w:id="2"/>
      <w:r w:rsidRPr="00305E13">
        <w:rPr>
          <w:lang w:val="en-US"/>
        </w:rPr>
        <w:t xml:space="preserve">Choose </w:t>
      </w:r>
      <w:r w:rsidRPr="00305E13">
        <w:rPr>
          <w:b/>
          <w:bCs/>
          <w:i/>
          <w:iCs/>
          <w:lang w:val="en-US"/>
        </w:rPr>
        <w:t>Belgium</w:t>
      </w:r>
      <w:r w:rsidRPr="00305E13">
        <w:rPr>
          <w:lang w:val="en-US"/>
        </w:rPr>
        <w:t xml:space="preserve"> as a Debian archive mirror country. </w:t>
      </w:r>
    </w:p>
    <w:p w14:paraId="7134E19B" w14:textId="084AAAAC" w:rsidR="00EF1C94" w:rsidRPr="00541112" w:rsidRDefault="00EF1C94" w:rsidP="005B0690">
      <w:pPr>
        <w:pStyle w:val="ListParagraph"/>
        <w:numPr>
          <w:ilvl w:val="0"/>
          <w:numId w:val="21"/>
        </w:numPr>
        <w:spacing w:after="120" w:line="264" w:lineRule="auto"/>
        <w:ind w:left="360"/>
        <w:rPr>
          <w:lang w:val="en-US"/>
        </w:rPr>
      </w:pPr>
      <w:r w:rsidRPr="00541112">
        <w:rPr>
          <w:lang w:val="en-US"/>
        </w:rPr>
        <w:t xml:space="preserve">Choose </w:t>
      </w:r>
      <w:r w:rsidR="001A3B07">
        <w:rPr>
          <w:b/>
          <w:bCs/>
          <w:i/>
          <w:iCs/>
          <w:lang w:val="en-US"/>
        </w:rPr>
        <w:t>deb.debian.org</w:t>
      </w:r>
      <w:r w:rsidRPr="00541112">
        <w:rPr>
          <w:lang w:val="en-US"/>
        </w:rPr>
        <w:t xml:space="preserve"> as Debian archive mirror. </w:t>
      </w:r>
    </w:p>
    <w:p w14:paraId="14BFE90D"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Choose </w:t>
      </w:r>
      <w:r w:rsidRPr="00305E13">
        <w:rPr>
          <w:b/>
          <w:bCs/>
          <w:i/>
          <w:iCs/>
          <w:lang w:val="en-US"/>
        </w:rPr>
        <w:t>Continue</w:t>
      </w:r>
      <w:r w:rsidRPr="00305E13">
        <w:rPr>
          <w:lang w:val="en-US"/>
        </w:rPr>
        <w:t xml:space="preserve"> to indicate that you do not use a http proxy. </w:t>
      </w:r>
    </w:p>
    <w:p w14:paraId="215C6760" w14:textId="77777777" w:rsidR="00EF1C94" w:rsidRPr="00541112" w:rsidRDefault="00EF1C94" w:rsidP="005B0690">
      <w:pPr>
        <w:pStyle w:val="ListParagraph"/>
        <w:numPr>
          <w:ilvl w:val="0"/>
          <w:numId w:val="21"/>
        </w:numPr>
        <w:spacing w:after="120" w:line="264" w:lineRule="auto"/>
        <w:ind w:left="360"/>
        <w:rPr>
          <w:lang w:val="en-US"/>
        </w:rPr>
      </w:pPr>
      <w:r w:rsidRPr="00541112">
        <w:rPr>
          <w:lang w:val="en-US"/>
        </w:rPr>
        <w:t xml:space="preserve">Choose </w:t>
      </w:r>
      <w:r w:rsidRPr="00541112">
        <w:rPr>
          <w:i/>
          <w:iCs/>
          <w:lang w:val="en-US"/>
        </w:rPr>
        <w:t>&lt;</w:t>
      </w:r>
      <w:r w:rsidRPr="00541112">
        <w:rPr>
          <w:b/>
          <w:bCs/>
          <w:i/>
          <w:iCs/>
          <w:lang w:val="en-US"/>
        </w:rPr>
        <w:t>No</w:t>
      </w:r>
      <w:r w:rsidRPr="00541112">
        <w:rPr>
          <w:i/>
          <w:iCs/>
          <w:lang w:val="en-US"/>
        </w:rPr>
        <w:t>&gt;</w:t>
      </w:r>
      <w:r w:rsidRPr="00541112">
        <w:rPr>
          <w:lang w:val="en-US"/>
        </w:rPr>
        <w:t xml:space="preserve"> to indicate that you don’t want to participate in the package usage survey. </w:t>
      </w:r>
    </w:p>
    <w:p w14:paraId="70F68492" w14:textId="19C57BB8" w:rsidR="00EF1C94" w:rsidRPr="002E5287" w:rsidRDefault="00EF1C94" w:rsidP="005B0690">
      <w:pPr>
        <w:pStyle w:val="ListParagraph"/>
        <w:numPr>
          <w:ilvl w:val="0"/>
          <w:numId w:val="21"/>
        </w:numPr>
        <w:spacing w:after="120" w:line="264" w:lineRule="auto"/>
        <w:ind w:left="360"/>
        <w:rPr>
          <w:lang w:val="en-US"/>
        </w:rPr>
      </w:pPr>
      <w:r w:rsidRPr="002E5287">
        <w:rPr>
          <w:lang w:val="en-US"/>
        </w:rPr>
        <w:t xml:space="preserve">Select ONLY the </w:t>
      </w:r>
      <w:r w:rsidRPr="002E5287">
        <w:rPr>
          <w:b/>
          <w:bCs/>
          <w:i/>
          <w:iCs/>
          <w:lang w:val="en-US"/>
        </w:rPr>
        <w:t>standard system utilities</w:t>
      </w:r>
      <w:r w:rsidR="000251C0">
        <w:rPr>
          <w:b/>
          <w:bCs/>
          <w:i/>
          <w:iCs/>
          <w:lang w:val="en-US"/>
        </w:rPr>
        <w:t xml:space="preserve"> </w:t>
      </w:r>
      <w:r w:rsidR="000251C0" w:rsidRPr="00DE514D">
        <w:rPr>
          <w:lang w:val="en-US"/>
        </w:rPr>
        <w:t>and</w:t>
      </w:r>
      <w:r w:rsidR="000251C0">
        <w:rPr>
          <w:b/>
          <w:bCs/>
          <w:i/>
          <w:iCs/>
          <w:lang w:val="en-US"/>
        </w:rPr>
        <w:t xml:space="preserve"> </w:t>
      </w:r>
      <w:r w:rsidR="00DD6E48">
        <w:rPr>
          <w:b/>
          <w:bCs/>
          <w:i/>
          <w:iCs/>
          <w:lang w:val="en-US"/>
        </w:rPr>
        <w:t>SSH server</w:t>
      </w:r>
      <w:r w:rsidRPr="002E5287">
        <w:rPr>
          <w:lang w:val="en-US"/>
        </w:rPr>
        <w:t xml:space="preserve"> in the software menu by </w:t>
      </w:r>
      <w:r>
        <w:rPr>
          <w:lang w:val="en-US"/>
        </w:rPr>
        <w:t xml:space="preserve">pressing space bar </w:t>
      </w:r>
      <w:r w:rsidRPr="002E5287">
        <w:rPr>
          <w:lang w:val="en-US"/>
        </w:rPr>
        <w:t>(</w:t>
      </w:r>
      <w:r>
        <w:rPr>
          <w:lang w:val="en-US"/>
        </w:rPr>
        <w:t xml:space="preserve">and thus </w:t>
      </w:r>
      <w:r w:rsidRPr="00DD6E48">
        <w:rPr>
          <w:b/>
          <w:u w:val="single"/>
          <w:lang w:val="en-US"/>
        </w:rPr>
        <w:t>unselect</w:t>
      </w:r>
      <w:r w:rsidRPr="00DD6E48">
        <w:rPr>
          <w:u w:val="single"/>
          <w:lang w:val="en-US"/>
        </w:rPr>
        <w:t xml:space="preserve"> the “</w:t>
      </w:r>
      <w:r w:rsidRPr="00DD6E48">
        <w:rPr>
          <w:b/>
          <w:u w:val="single"/>
          <w:lang w:val="en-US"/>
        </w:rPr>
        <w:t xml:space="preserve">Debian desktop </w:t>
      </w:r>
      <w:proofErr w:type="spellStart"/>
      <w:r w:rsidRPr="00DD6E48">
        <w:rPr>
          <w:b/>
          <w:u w:val="single"/>
          <w:lang w:val="en-US"/>
        </w:rPr>
        <w:t>environment</w:t>
      </w:r>
      <w:r w:rsidRPr="00DD6E48">
        <w:rPr>
          <w:u w:val="single"/>
          <w:lang w:val="en-US"/>
        </w:rPr>
        <w:t>”</w:t>
      </w:r>
      <w:r w:rsidR="00A420BB">
        <w:rPr>
          <w:u w:val="single"/>
          <w:lang w:val="en-US"/>
        </w:rPr>
        <w:t>and</w:t>
      </w:r>
      <w:proofErr w:type="spellEnd"/>
      <w:r w:rsidRPr="00DD6E48">
        <w:rPr>
          <w:u w:val="single"/>
          <w:lang w:val="en-US"/>
        </w:rPr>
        <w:t xml:space="preserve"> “</w:t>
      </w:r>
      <w:r w:rsidR="00A420BB">
        <w:rPr>
          <w:b/>
          <w:u w:val="single"/>
          <w:lang w:val="en-US"/>
        </w:rPr>
        <w:t>GNOME</w:t>
      </w:r>
      <w:r w:rsidRPr="00DD6E48">
        <w:rPr>
          <w:b/>
          <w:u w:val="single"/>
          <w:lang w:val="en-US"/>
        </w:rPr>
        <w:t>”</w:t>
      </w:r>
      <w:r w:rsidRPr="00A420BB">
        <w:rPr>
          <w:b/>
          <w:bCs/>
          <w:u w:val="single"/>
          <w:lang w:val="en-US"/>
        </w:rPr>
        <w:t xml:space="preserve"> </w:t>
      </w:r>
      <w:r w:rsidRPr="002E5287">
        <w:rPr>
          <w:lang w:val="en-US"/>
        </w:rPr>
        <w:t xml:space="preserve">by pressing the space bar) </w:t>
      </w:r>
    </w:p>
    <w:p w14:paraId="3C48C5CF" w14:textId="0631A8F1" w:rsidR="00EF1C94" w:rsidRPr="001D13BF" w:rsidRDefault="00A420BB" w:rsidP="005B0690">
      <w:pPr>
        <w:ind w:left="360"/>
        <w:rPr>
          <w:rFonts w:ascii="Times New Roman" w:hAnsi="Times New Roman"/>
        </w:rPr>
      </w:pPr>
      <w:r w:rsidRPr="00A420BB">
        <w:rPr>
          <w:noProof/>
        </w:rPr>
        <w:drawing>
          <wp:inline distT="0" distB="0" distL="0" distR="0" wp14:anchorId="285BC68E" wp14:editId="533DD56D">
            <wp:extent cx="5396230" cy="2847340"/>
            <wp:effectExtent l="0" t="0" r="0" b="0"/>
            <wp:docPr id="496109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09072" name="Picture 1" descr="A screenshot of a computer&#10;&#10;Description automatically generated"/>
                    <pic:cNvPicPr/>
                  </pic:nvPicPr>
                  <pic:blipFill>
                    <a:blip r:embed="rId23"/>
                    <a:stretch>
                      <a:fillRect/>
                    </a:stretch>
                  </pic:blipFill>
                  <pic:spPr>
                    <a:xfrm>
                      <a:off x="0" y="0"/>
                      <a:ext cx="5396230" cy="2847340"/>
                    </a:xfrm>
                    <a:prstGeom prst="rect">
                      <a:avLst/>
                    </a:prstGeom>
                  </pic:spPr>
                </pic:pic>
              </a:graphicData>
            </a:graphic>
          </wp:inline>
        </w:drawing>
      </w:r>
    </w:p>
    <w:p w14:paraId="4ED957E9" w14:textId="7660814A"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Choose </w:t>
      </w:r>
      <w:r w:rsidRPr="00305E13">
        <w:rPr>
          <w:i/>
          <w:iCs/>
          <w:lang w:val="en-US"/>
        </w:rPr>
        <w:t>&lt;</w:t>
      </w:r>
      <w:r w:rsidRPr="00305E13">
        <w:rPr>
          <w:b/>
          <w:bCs/>
          <w:i/>
          <w:iCs/>
          <w:lang w:val="en-US"/>
        </w:rPr>
        <w:t>Yes</w:t>
      </w:r>
      <w:r w:rsidRPr="00305E13">
        <w:rPr>
          <w:i/>
          <w:iCs/>
          <w:lang w:val="en-US"/>
        </w:rPr>
        <w:t>&gt;</w:t>
      </w:r>
      <w:r w:rsidRPr="00305E13">
        <w:rPr>
          <w:lang w:val="en-US"/>
        </w:rPr>
        <w:t xml:space="preserve"> to install the GRUB boot loader to the </w:t>
      </w:r>
      <w:r w:rsidR="003626CE">
        <w:rPr>
          <w:lang w:val="en-US"/>
        </w:rPr>
        <w:t>primary drive</w:t>
      </w:r>
      <w:r w:rsidRPr="00305E13">
        <w:rPr>
          <w:lang w:val="en-US"/>
        </w:rPr>
        <w:t xml:space="preserve">. </w:t>
      </w:r>
    </w:p>
    <w:p w14:paraId="030E6AF4"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 xml:space="preserve">Choose </w:t>
      </w:r>
      <w:r w:rsidRPr="00305E13">
        <w:rPr>
          <w:b/>
          <w:bCs/>
          <w:i/>
          <w:iCs/>
          <w:lang w:val="en-US"/>
        </w:rPr>
        <w:t>/dev/</w:t>
      </w:r>
      <w:proofErr w:type="spellStart"/>
      <w:r w:rsidRPr="00305E13">
        <w:rPr>
          <w:b/>
          <w:bCs/>
          <w:i/>
          <w:iCs/>
          <w:lang w:val="en-US"/>
        </w:rPr>
        <w:t>sda</w:t>
      </w:r>
      <w:proofErr w:type="spellEnd"/>
      <w:r w:rsidRPr="00305E13">
        <w:rPr>
          <w:lang w:val="en-US"/>
        </w:rPr>
        <w:t xml:space="preserve"> as device for boot loader installation. </w:t>
      </w:r>
    </w:p>
    <w:p w14:paraId="5B29B5EE" w14:textId="77777777" w:rsidR="00EF1C94" w:rsidRPr="00305E13" w:rsidRDefault="00EF1C94" w:rsidP="005B0690">
      <w:pPr>
        <w:pStyle w:val="ListParagraph"/>
        <w:numPr>
          <w:ilvl w:val="0"/>
          <w:numId w:val="21"/>
        </w:numPr>
        <w:spacing w:after="120" w:line="264" w:lineRule="auto"/>
        <w:ind w:left="360"/>
        <w:rPr>
          <w:lang w:val="en-US"/>
        </w:rPr>
      </w:pPr>
      <w:r w:rsidRPr="00305E13">
        <w:rPr>
          <w:lang w:val="en-US"/>
        </w:rPr>
        <w:t>Choose “</w:t>
      </w:r>
      <w:r w:rsidRPr="00305E13">
        <w:rPr>
          <w:b/>
          <w:bCs/>
          <w:i/>
          <w:iCs/>
          <w:lang w:val="en-US"/>
        </w:rPr>
        <w:t>Continue</w:t>
      </w:r>
      <w:r w:rsidRPr="00305E13">
        <w:rPr>
          <w:lang w:val="en-US"/>
        </w:rPr>
        <w:t xml:space="preserve">” to complete the installation. </w:t>
      </w:r>
    </w:p>
    <w:p w14:paraId="6A355A81" w14:textId="36614B73" w:rsidR="00EF1C94" w:rsidRDefault="00EF1C94" w:rsidP="005B0690">
      <w:pPr>
        <w:pStyle w:val="ListParagraph"/>
        <w:numPr>
          <w:ilvl w:val="0"/>
          <w:numId w:val="21"/>
        </w:numPr>
        <w:spacing w:after="120" w:line="264" w:lineRule="auto"/>
        <w:ind w:left="360"/>
        <w:rPr>
          <w:lang w:val="en-US"/>
        </w:rPr>
      </w:pPr>
      <w:r w:rsidRPr="00305E13">
        <w:rPr>
          <w:lang w:val="en-US"/>
        </w:rPr>
        <w:t xml:space="preserve">After a while, Debian will start up and show you the login prompt. Check that you can sign in with the root credentials and with your own credentials.  </w:t>
      </w:r>
    </w:p>
    <w:p w14:paraId="4D9857C3" w14:textId="13F1322A" w:rsidR="00BE39BD" w:rsidRDefault="00BE39BD" w:rsidP="00BE39BD">
      <w:pPr>
        <w:spacing w:after="120" w:line="264" w:lineRule="auto"/>
        <w:rPr>
          <w:lang w:val="en-US"/>
        </w:rPr>
      </w:pPr>
    </w:p>
    <w:p w14:paraId="271E3F24" w14:textId="727BB797" w:rsidR="00BE39BD" w:rsidRDefault="0001134C" w:rsidP="00BE39BD">
      <w:pPr>
        <w:pStyle w:val="Heading2"/>
        <w:rPr>
          <w:lang w:val="en-US"/>
        </w:rPr>
      </w:pPr>
      <w:r>
        <w:rPr>
          <w:lang w:val="en-US"/>
        </w:rPr>
        <w:t>Give your</w:t>
      </w:r>
      <w:r w:rsidR="00BE39BD">
        <w:rPr>
          <w:lang w:val="en-US"/>
        </w:rPr>
        <w:t xml:space="preserve"> Debian</w:t>
      </w:r>
      <w:r>
        <w:rPr>
          <w:lang w:val="en-US"/>
        </w:rPr>
        <w:t xml:space="preserve"> just a little extra…</w:t>
      </w:r>
    </w:p>
    <w:p w14:paraId="203E0C89" w14:textId="32EC812E" w:rsidR="00BE39BD" w:rsidRDefault="005A460A" w:rsidP="00BE39BD">
      <w:pPr>
        <w:spacing w:after="120" w:line="264" w:lineRule="auto"/>
        <w:rPr>
          <w:lang w:val="en-US"/>
        </w:rPr>
      </w:pPr>
      <w:r>
        <w:rPr>
          <w:lang w:val="en-US"/>
        </w:rPr>
        <w:t>N</w:t>
      </w:r>
      <w:r w:rsidR="005A23DC">
        <w:rPr>
          <w:lang w:val="en-US"/>
        </w:rPr>
        <w:t>ow we have a clean</w:t>
      </w:r>
      <w:r>
        <w:rPr>
          <w:lang w:val="en-US"/>
        </w:rPr>
        <w:t>ly</w:t>
      </w:r>
      <w:r w:rsidR="005A23DC">
        <w:rPr>
          <w:lang w:val="en-US"/>
        </w:rPr>
        <w:t xml:space="preserve"> installed Debian, there are just a </w:t>
      </w:r>
      <w:r w:rsidR="00585AD5">
        <w:rPr>
          <w:lang w:val="en-US"/>
        </w:rPr>
        <w:t xml:space="preserve">few </w:t>
      </w:r>
      <w:r>
        <w:rPr>
          <w:lang w:val="en-US"/>
        </w:rPr>
        <w:t>additional</w:t>
      </w:r>
      <w:r w:rsidR="00585AD5">
        <w:rPr>
          <w:lang w:val="en-US"/>
        </w:rPr>
        <w:t xml:space="preserve"> convenient </w:t>
      </w:r>
      <w:r>
        <w:rPr>
          <w:lang w:val="en-US"/>
        </w:rPr>
        <w:t xml:space="preserve">packages </w:t>
      </w:r>
      <w:r w:rsidR="00585AD5">
        <w:rPr>
          <w:lang w:val="en-US"/>
        </w:rPr>
        <w:t>you</w:t>
      </w:r>
      <w:r>
        <w:rPr>
          <w:lang w:val="en-US"/>
        </w:rPr>
        <w:t>’ll</w:t>
      </w:r>
      <w:r w:rsidR="00585AD5">
        <w:rPr>
          <w:lang w:val="en-US"/>
        </w:rPr>
        <w:t xml:space="preserve"> want to install</w:t>
      </w:r>
      <w:r w:rsidR="00306AF5">
        <w:rPr>
          <w:lang w:val="en-US"/>
        </w:rPr>
        <w:t xml:space="preserve">. </w:t>
      </w:r>
      <w:r>
        <w:rPr>
          <w:lang w:val="en-US"/>
        </w:rPr>
        <w:t xml:space="preserve">Contrary to </w:t>
      </w:r>
      <w:r w:rsidR="002B14C8">
        <w:rPr>
          <w:lang w:val="en-US"/>
        </w:rPr>
        <w:t>RHEL</w:t>
      </w:r>
      <w:r>
        <w:rPr>
          <w:lang w:val="en-US"/>
        </w:rPr>
        <w:t xml:space="preserve">, the </w:t>
      </w:r>
      <w:proofErr w:type="spellStart"/>
      <w:r>
        <w:rPr>
          <w:lang w:val="en-US"/>
        </w:rPr>
        <w:t>sudo</w:t>
      </w:r>
      <w:proofErr w:type="spellEnd"/>
      <w:r>
        <w:rPr>
          <w:lang w:val="en-US"/>
        </w:rPr>
        <w:t xml:space="preserve"> package is e.g. not installed by default.</w:t>
      </w:r>
    </w:p>
    <w:p w14:paraId="292724E1" w14:textId="068E3273" w:rsidR="00585AD5" w:rsidRDefault="00557ACD" w:rsidP="00585AD5">
      <w:pPr>
        <w:pStyle w:val="ListParagraph"/>
        <w:numPr>
          <w:ilvl w:val="0"/>
          <w:numId w:val="24"/>
        </w:numPr>
        <w:spacing w:after="120" w:line="264" w:lineRule="auto"/>
        <w:rPr>
          <w:lang w:val="en-US"/>
        </w:rPr>
      </w:pPr>
      <w:r>
        <w:rPr>
          <w:lang w:val="en-US"/>
        </w:rPr>
        <w:t>Always l</w:t>
      </w:r>
      <w:r w:rsidR="00E4741D">
        <w:rPr>
          <w:lang w:val="en-US"/>
        </w:rPr>
        <w:t>ogging in as root is</w:t>
      </w:r>
      <w:r w:rsidR="00A420BB">
        <w:rPr>
          <w:lang w:val="en-US"/>
        </w:rPr>
        <w:t xml:space="preserve"> NOT</w:t>
      </w:r>
      <w:r w:rsidR="00395F96">
        <w:rPr>
          <w:lang w:val="en-US"/>
        </w:rPr>
        <w:t xml:space="preserve"> good practice.</w:t>
      </w:r>
      <w:r>
        <w:rPr>
          <w:lang w:val="en-US"/>
        </w:rPr>
        <w:t xml:space="preserve"> </w:t>
      </w:r>
      <w:r w:rsidR="000D6807">
        <w:rPr>
          <w:lang w:val="en-US"/>
        </w:rPr>
        <w:t>Therefore, you’ll have to i</w:t>
      </w:r>
      <w:r>
        <w:rPr>
          <w:lang w:val="en-US"/>
        </w:rPr>
        <w:t xml:space="preserve">nstall the </w:t>
      </w:r>
      <w:proofErr w:type="spellStart"/>
      <w:r w:rsidRPr="00872799">
        <w:rPr>
          <w:b/>
          <w:bCs/>
          <w:lang w:val="en-US"/>
        </w:rPr>
        <w:t>sudo</w:t>
      </w:r>
      <w:proofErr w:type="spellEnd"/>
      <w:r>
        <w:rPr>
          <w:lang w:val="en-US"/>
        </w:rPr>
        <w:t xml:space="preserve"> package </w:t>
      </w:r>
      <w:r w:rsidR="0069344D">
        <w:rPr>
          <w:lang w:val="en-US"/>
        </w:rPr>
        <w:t xml:space="preserve">for elevated permissions </w:t>
      </w:r>
      <w:r w:rsidR="00A420BB">
        <w:rPr>
          <w:lang w:val="en-US"/>
        </w:rPr>
        <w:t>for</w:t>
      </w:r>
      <w:r w:rsidR="0069344D">
        <w:rPr>
          <w:lang w:val="en-US"/>
        </w:rPr>
        <w:t xml:space="preserve"> regular users</w:t>
      </w:r>
      <w:r w:rsidR="00A420BB">
        <w:rPr>
          <w:lang w:val="en-US"/>
        </w:rPr>
        <w:t xml:space="preserve"> only</w:t>
      </w:r>
      <w:r w:rsidR="0069344D">
        <w:rPr>
          <w:lang w:val="en-US"/>
        </w:rPr>
        <w:t xml:space="preserve"> when needed. To install the package,</w:t>
      </w:r>
      <w:r w:rsidR="00306AF5">
        <w:rPr>
          <w:lang w:val="en-US"/>
        </w:rPr>
        <w:t xml:space="preserve"> using “</w:t>
      </w:r>
      <w:r w:rsidR="00306AF5" w:rsidRPr="00B46D5A">
        <w:rPr>
          <w:rFonts w:ascii="Consolas" w:hAnsi="Consolas" w:cs="Courier New"/>
          <w:lang w:val="en-US"/>
        </w:rPr>
        <w:t xml:space="preserve">apt install </w:t>
      </w:r>
      <w:proofErr w:type="spellStart"/>
      <w:r w:rsidR="00306AF5" w:rsidRPr="00B46D5A">
        <w:rPr>
          <w:rFonts w:ascii="Consolas" w:hAnsi="Consolas" w:cs="Courier New"/>
          <w:lang w:val="en-US"/>
        </w:rPr>
        <w:t>sudo</w:t>
      </w:r>
      <w:proofErr w:type="spellEnd"/>
      <w:r w:rsidR="00306AF5">
        <w:rPr>
          <w:lang w:val="en-US"/>
        </w:rPr>
        <w:t>”</w:t>
      </w:r>
      <w:r w:rsidR="0069344D">
        <w:rPr>
          <w:lang w:val="en-US"/>
        </w:rPr>
        <w:t xml:space="preserve"> you’ll need to </w:t>
      </w:r>
      <w:r w:rsidR="00D65332">
        <w:rPr>
          <w:lang w:val="en-US"/>
        </w:rPr>
        <w:t>login or switch to root once (</w:t>
      </w:r>
      <w:proofErr w:type="spellStart"/>
      <w:r w:rsidR="00D65332">
        <w:rPr>
          <w:lang w:val="en-US"/>
        </w:rPr>
        <w:t>eg</w:t>
      </w:r>
      <w:proofErr w:type="spellEnd"/>
      <w:r w:rsidR="00D65332">
        <w:rPr>
          <w:lang w:val="en-US"/>
        </w:rPr>
        <w:t xml:space="preserve"> </w:t>
      </w:r>
      <w:proofErr w:type="spellStart"/>
      <w:r w:rsidR="00D65332" w:rsidRPr="00B46D5A">
        <w:rPr>
          <w:rFonts w:ascii="Consolas" w:hAnsi="Consolas"/>
          <w:lang w:val="en-US"/>
        </w:rPr>
        <w:t>su</w:t>
      </w:r>
      <w:proofErr w:type="spellEnd"/>
      <w:r w:rsidR="00D65332" w:rsidRPr="00B46D5A">
        <w:rPr>
          <w:rFonts w:ascii="Consolas" w:hAnsi="Consolas"/>
          <w:lang w:val="en-US"/>
        </w:rPr>
        <w:t xml:space="preserve"> --login</w:t>
      </w:r>
      <w:r w:rsidR="00D65332">
        <w:rPr>
          <w:lang w:val="en-US"/>
        </w:rPr>
        <w:t xml:space="preserve">). </w:t>
      </w:r>
    </w:p>
    <w:p w14:paraId="4A304481" w14:textId="35908933" w:rsidR="007F5D5F" w:rsidRPr="007F5D5F" w:rsidRDefault="007F5D5F" w:rsidP="007F5D5F">
      <w:pPr>
        <w:pStyle w:val="ListParagraph"/>
        <w:spacing w:after="120" w:line="264" w:lineRule="auto"/>
        <w:rPr>
          <w:color w:val="FF0000"/>
          <w:lang w:val="en-US"/>
        </w:rPr>
      </w:pPr>
      <w:r w:rsidRPr="007F5D5F">
        <w:rPr>
          <w:color w:val="FF0000"/>
          <w:lang w:val="en-US"/>
        </w:rPr>
        <w:lastRenderedPageBreak/>
        <w:t xml:space="preserve">Log in as root, or as the user and then do </w:t>
      </w:r>
      <w:proofErr w:type="spellStart"/>
      <w:r w:rsidRPr="007F5D5F">
        <w:rPr>
          <w:b/>
          <w:bCs/>
          <w:color w:val="FF0000"/>
          <w:lang w:val="en-US"/>
        </w:rPr>
        <w:t>su</w:t>
      </w:r>
      <w:proofErr w:type="spellEnd"/>
      <w:r w:rsidRPr="007F5D5F">
        <w:rPr>
          <w:b/>
          <w:bCs/>
          <w:color w:val="FF0000"/>
          <w:lang w:val="en-US"/>
        </w:rPr>
        <w:t xml:space="preserve"> --login</w:t>
      </w:r>
    </w:p>
    <w:p w14:paraId="50A05DA9" w14:textId="39CBE754" w:rsidR="00E23F37" w:rsidRDefault="000D6807" w:rsidP="00E23F37">
      <w:pPr>
        <w:pStyle w:val="ListParagraph"/>
        <w:numPr>
          <w:ilvl w:val="0"/>
          <w:numId w:val="24"/>
        </w:numPr>
        <w:spacing w:after="120" w:line="264" w:lineRule="auto"/>
        <w:rPr>
          <w:lang w:val="en-US"/>
        </w:rPr>
      </w:pPr>
      <w:r>
        <w:rPr>
          <w:lang w:val="en-US"/>
        </w:rPr>
        <w:t>Now, add your regular user to the ‘</w:t>
      </w:r>
      <w:proofErr w:type="spellStart"/>
      <w:r>
        <w:rPr>
          <w:lang w:val="en-US"/>
        </w:rPr>
        <w:t>sudo</w:t>
      </w:r>
      <w:proofErr w:type="spellEnd"/>
      <w:r>
        <w:rPr>
          <w:lang w:val="en-US"/>
        </w:rPr>
        <w:t>’ group</w:t>
      </w:r>
      <w:r w:rsidR="00541835">
        <w:rPr>
          <w:lang w:val="en-US"/>
        </w:rPr>
        <w:t xml:space="preserve"> using </w:t>
      </w:r>
      <w:r w:rsidR="00240C2C">
        <w:rPr>
          <w:lang w:val="en-US"/>
        </w:rPr>
        <w:t>“</w:t>
      </w:r>
      <w:proofErr w:type="spellStart"/>
      <w:r w:rsidR="00CB7646">
        <w:rPr>
          <w:rFonts w:ascii="Consolas" w:hAnsi="Consolas"/>
          <w:lang w:val="en-US"/>
        </w:rPr>
        <w:t>usermod</w:t>
      </w:r>
      <w:proofErr w:type="spellEnd"/>
      <w:r w:rsidR="00CB7646">
        <w:rPr>
          <w:rFonts w:ascii="Consolas" w:hAnsi="Consolas"/>
          <w:lang w:val="en-US"/>
        </w:rPr>
        <w:t xml:space="preserve"> -</w:t>
      </w:r>
      <w:proofErr w:type="spellStart"/>
      <w:r w:rsidR="00CB7646">
        <w:rPr>
          <w:rFonts w:ascii="Consolas" w:hAnsi="Consolas"/>
          <w:lang w:val="en-US"/>
        </w:rPr>
        <w:t>aG</w:t>
      </w:r>
      <w:proofErr w:type="spellEnd"/>
      <w:r w:rsidR="00CB7646">
        <w:rPr>
          <w:rFonts w:ascii="Consolas" w:hAnsi="Consolas"/>
          <w:lang w:val="en-US"/>
        </w:rPr>
        <w:t xml:space="preserve"> </w:t>
      </w:r>
      <w:proofErr w:type="spellStart"/>
      <w:r w:rsidR="00CB7646">
        <w:rPr>
          <w:rFonts w:ascii="Consolas" w:hAnsi="Consolas"/>
          <w:lang w:val="en-US"/>
        </w:rPr>
        <w:t>sudo</w:t>
      </w:r>
      <w:proofErr w:type="spellEnd"/>
      <w:r w:rsidR="00240C2C" w:rsidRPr="00B46D5A">
        <w:rPr>
          <w:rFonts w:ascii="Consolas" w:hAnsi="Consolas"/>
          <w:lang w:val="en-US"/>
        </w:rPr>
        <w:t xml:space="preserve"> </w:t>
      </w:r>
      <w:r w:rsidR="00240C2C" w:rsidRPr="00B46D5A">
        <w:rPr>
          <w:rFonts w:ascii="Consolas" w:hAnsi="Consolas"/>
          <w:i/>
          <w:iCs/>
          <w:lang w:val="en-US"/>
        </w:rPr>
        <w:t>&lt;</w:t>
      </w:r>
      <w:proofErr w:type="spellStart"/>
      <w:r w:rsidR="00240C2C" w:rsidRPr="00B46D5A">
        <w:rPr>
          <w:rFonts w:ascii="Consolas" w:hAnsi="Consolas"/>
          <w:i/>
          <w:iCs/>
          <w:lang w:val="en-US"/>
        </w:rPr>
        <w:t>loginname</w:t>
      </w:r>
      <w:proofErr w:type="spellEnd"/>
      <w:r w:rsidR="00240C2C" w:rsidRPr="00B46D5A">
        <w:rPr>
          <w:rFonts w:ascii="Consolas" w:hAnsi="Consolas"/>
          <w:i/>
          <w:iCs/>
          <w:lang w:val="en-US"/>
        </w:rPr>
        <w:t>&gt;</w:t>
      </w:r>
      <w:r w:rsidR="00240C2C">
        <w:rPr>
          <w:lang w:val="en-US"/>
        </w:rPr>
        <w:t>”</w:t>
      </w:r>
      <w:r w:rsidR="00D447EC">
        <w:rPr>
          <w:lang w:val="en-US"/>
        </w:rPr>
        <w:t xml:space="preserve">. </w:t>
      </w:r>
      <w:r w:rsidR="008E169B">
        <w:rPr>
          <w:lang w:val="en-US"/>
        </w:rPr>
        <w:t>Then</w:t>
      </w:r>
      <w:r w:rsidR="00D447EC">
        <w:rPr>
          <w:lang w:val="en-US"/>
        </w:rPr>
        <w:t xml:space="preserve"> logout from the root shell as you’ll be able to work with</w:t>
      </w:r>
      <w:r w:rsidR="008E169B">
        <w:rPr>
          <w:lang w:val="en-US"/>
        </w:rPr>
        <w:t xml:space="preserve"> the</w:t>
      </w:r>
      <w:r w:rsidR="00D447EC">
        <w:rPr>
          <w:lang w:val="en-US"/>
        </w:rPr>
        <w:t xml:space="preserve"> </w:t>
      </w:r>
      <w:proofErr w:type="spellStart"/>
      <w:r w:rsidR="00D447EC">
        <w:rPr>
          <w:lang w:val="en-US"/>
        </w:rPr>
        <w:t>sudo</w:t>
      </w:r>
      <w:proofErr w:type="spellEnd"/>
      <w:r w:rsidR="00D447EC">
        <w:rPr>
          <w:lang w:val="en-US"/>
        </w:rPr>
        <w:t xml:space="preserve"> </w:t>
      </w:r>
      <w:r w:rsidR="008E169B">
        <w:rPr>
          <w:lang w:val="en-US"/>
        </w:rPr>
        <w:t xml:space="preserve">command as </w:t>
      </w:r>
      <w:r w:rsidR="00CB7646">
        <w:rPr>
          <w:lang w:val="en-US"/>
        </w:rPr>
        <w:t>a regular</w:t>
      </w:r>
      <w:r w:rsidR="008E169B">
        <w:rPr>
          <w:lang w:val="en-US"/>
        </w:rPr>
        <w:t xml:space="preserve"> user </w:t>
      </w:r>
      <w:r w:rsidR="00D447EC">
        <w:rPr>
          <w:lang w:val="en-US"/>
        </w:rPr>
        <w:t xml:space="preserve">from now on. </w:t>
      </w:r>
      <w:r w:rsidR="00165EA0">
        <w:rPr>
          <w:lang w:val="en-US"/>
        </w:rPr>
        <w:t>If you’re back in your user shell, n</w:t>
      </w:r>
      <w:r w:rsidR="00D447EC">
        <w:rPr>
          <w:lang w:val="en-US"/>
        </w:rPr>
        <w:t xml:space="preserve">ote that you might also need to logoff and </w:t>
      </w:r>
      <w:r w:rsidR="00CB7646">
        <w:rPr>
          <w:lang w:val="en-US"/>
        </w:rPr>
        <w:t>log on</w:t>
      </w:r>
      <w:r w:rsidR="00D447EC">
        <w:rPr>
          <w:lang w:val="en-US"/>
        </w:rPr>
        <w:t xml:space="preserve"> again with your</w:t>
      </w:r>
      <w:r w:rsidR="00240C2C">
        <w:rPr>
          <w:lang w:val="en-US"/>
        </w:rPr>
        <w:t xml:space="preserve"> regular user for its </w:t>
      </w:r>
      <w:proofErr w:type="spellStart"/>
      <w:r w:rsidR="00240C2C">
        <w:rPr>
          <w:lang w:val="en-US"/>
        </w:rPr>
        <w:t>sudo</w:t>
      </w:r>
      <w:proofErr w:type="spellEnd"/>
      <w:r w:rsidR="00240C2C">
        <w:rPr>
          <w:lang w:val="en-US"/>
        </w:rPr>
        <w:t xml:space="preserve"> group membership to be </w:t>
      </w:r>
      <w:proofErr w:type="gramStart"/>
      <w:r w:rsidR="00240C2C">
        <w:rPr>
          <w:lang w:val="en-US"/>
        </w:rPr>
        <w:t>taken into account</w:t>
      </w:r>
      <w:proofErr w:type="gramEnd"/>
      <w:r w:rsidR="00240C2C">
        <w:rPr>
          <w:lang w:val="en-US"/>
        </w:rPr>
        <w:t>.</w:t>
      </w:r>
    </w:p>
    <w:p w14:paraId="7CBE2DAF" w14:textId="185F2183" w:rsidR="00E23F37" w:rsidRPr="00AE7618" w:rsidRDefault="00E23F37" w:rsidP="00E23F37">
      <w:pPr>
        <w:pStyle w:val="ListParagraph"/>
        <w:spacing w:after="120" w:line="264" w:lineRule="auto"/>
        <w:rPr>
          <w:color w:val="FF0000"/>
          <w:lang w:val="en-US"/>
        </w:rPr>
      </w:pPr>
      <w:r w:rsidRPr="00AE7618">
        <w:rPr>
          <w:color w:val="FF0000"/>
          <w:lang w:val="en-US"/>
        </w:rPr>
        <w:t xml:space="preserve">After installing </w:t>
      </w:r>
      <w:proofErr w:type="spellStart"/>
      <w:r w:rsidRPr="00AE7618">
        <w:rPr>
          <w:color w:val="FF0000"/>
          <w:lang w:val="en-US"/>
        </w:rPr>
        <w:t>sudo</w:t>
      </w:r>
      <w:proofErr w:type="spellEnd"/>
      <w:r w:rsidRPr="00AE7618">
        <w:rPr>
          <w:color w:val="FF0000"/>
          <w:lang w:val="en-US"/>
        </w:rPr>
        <w:t xml:space="preserve">, run </w:t>
      </w:r>
      <w:proofErr w:type="spellStart"/>
      <w:r w:rsidRPr="00AE7618">
        <w:rPr>
          <w:b/>
          <w:bCs/>
          <w:color w:val="FF0000"/>
          <w:lang w:val="en-US"/>
        </w:rPr>
        <w:t>usermod</w:t>
      </w:r>
      <w:proofErr w:type="spellEnd"/>
      <w:r w:rsidRPr="00AE7618">
        <w:rPr>
          <w:b/>
          <w:bCs/>
          <w:color w:val="FF0000"/>
          <w:lang w:val="en-US"/>
        </w:rPr>
        <w:t xml:space="preserve"> -</w:t>
      </w:r>
      <w:proofErr w:type="spellStart"/>
      <w:r w:rsidRPr="00AE7618">
        <w:rPr>
          <w:b/>
          <w:bCs/>
          <w:color w:val="FF0000"/>
          <w:lang w:val="en-US"/>
        </w:rPr>
        <w:t>aG</w:t>
      </w:r>
      <w:proofErr w:type="spellEnd"/>
      <w:r w:rsidRPr="00AE7618">
        <w:rPr>
          <w:b/>
          <w:bCs/>
          <w:color w:val="FF0000"/>
          <w:lang w:val="en-US"/>
        </w:rPr>
        <w:t xml:space="preserve"> </w:t>
      </w:r>
      <w:proofErr w:type="spellStart"/>
      <w:r w:rsidRPr="00AE7618">
        <w:rPr>
          <w:b/>
          <w:bCs/>
          <w:color w:val="FF0000"/>
          <w:lang w:val="en-US"/>
        </w:rPr>
        <w:t>sudo</w:t>
      </w:r>
      <w:proofErr w:type="spellEnd"/>
      <w:r w:rsidRPr="00AE7618">
        <w:rPr>
          <w:b/>
          <w:bCs/>
          <w:color w:val="FF0000"/>
          <w:lang w:val="en-US"/>
        </w:rPr>
        <w:t xml:space="preserve"> </w:t>
      </w:r>
      <w:proofErr w:type="spellStart"/>
      <w:r w:rsidRPr="00AE7618">
        <w:rPr>
          <w:b/>
          <w:bCs/>
          <w:color w:val="FF0000"/>
          <w:lang w:val="en-US"/>
        </w:rPr>
        <w:t>serafim</w:t>
      </w:r>
      <w:proofErr w:type="spellEnd"/>
      <w:r w:rsidRPr="00AE7618">
        <w:rPr>
          <w:color w:val="FF0000"/>
          <w:lang w:val="en-US"/>
        </w:rPr>
        <w:t xml:space="preserve">, then </w:t>
      </w:r>
      <w:r w:rsidRPr="00AE7618">
        <w:rPr>
          <w:b/>
          <w:bCs/>
          <w:color w:val="FF0000"/>
          <w:lang w:val="en-US"/>
        </w:rPr>
        <w:t>exit</w:t>
      </w:r>
      <w:r w:rsidRPr="00AE7618">
        <w:rPr>
          <w:color w:val="FF0000"/>
          <w:lang w:val="en-US"/>
        </w:rPr>
        <w:t xml:space="preserve"> and enter the credentials for </w:t>
      </w:r>
      <w:proofErr w:type="spellStart"/>
      <w:r w:rsidRPr="00AE7618">
        <w:rPr>
          <w:b/>
          <w:bCs/>
          <w:color w:val="FF0000"/>
          <w:lang w:val="en-US"/>
        </w:rPr>
        <w:t>serafim</w:t>
      </w:r>
      <w:proofErr w:type="spellEnd"/>
    </w:p>
    <w:p w14:paraId="4279A551" w14:textId="170A79DC" w:rsidR="00E23F37" w:rsidRPr="00AE7618" w:rsidRDefault="00E23F37" w:rsidP="00E23F37">
      <w:pPr>
        <w:pStyle w:val="ListParagraph"/>
        <w:spacing w:after="120" w:line="264" w:lineRule="auto"/>
        <w:rPr>
          <w:color w:val="FF0000"/>
          <w:lang w:val="en-US"/>
        </w:rPr>
      </w:pPr>
      <w:r w:rsidRPr="00AE7618">
        <w:rPr>
          <w:color w:val="FF0000"/>
          <w:lang w:val="en-US"/>
        </w:rPr>
        <w:t xml:space="preserve">and run </w:t>
      </w:r>
      <w:r w:rsidRPr="00AE7618">
        <w:rPr>
          <w:b/>
          <w:bCs/>
          <w:color w:val="FF0000"/>
          <w:lang w:val="en-US"/>
        </w:rPr>
        <w:t>groups</w:t>
      </w:r>
      <w:r w:rsidRPr="00AE7618">
        <w:rPr>
          <w:color w:val="FF0000"/>
          <w:lang w:val="en-US"/>
        </w:rPr>
        <w:t xml:space="preserve"> to check</w:t>
      </w:r>
    </w:p>
    <w:p w14:paraId="7D2309EA" w14:textId="712870F9" w:rsidR="00AE7618" w:rsidRDefault="00AE7618" w:rsidP="00E23F37">
      <w:pPr>
        <w:pStyle w:val="ListParagraph"/>
        <w:spacing w:after="120" w:line="264" w:lineRule="auto"/>
        <w:rPr>
          <w:lang w:val="en-US"/>
        </w:rPr>
      </w:pPr>
      <w:r w:rsidRPr="00AE7618">
        <w:rPr>
          <w:lang w:val="en-US"/>
        </w:rPr>
        <w:drawing>
          <wp:inline distT="0" distB="0" distL="0" distR="0" wp14:anchorId="3782F08D" wp14:editId="041B7C95">
            <wp:extent cx="5396230" cy="1443990"/>
            <wp:effectExtent l="0" t="0" r="0" b="3810"/>
            <wp:docPr id="5024202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20222" name="Picture 1" descr="A black screen with white text&#10;&#10;Description automatically generated"/>
                    <pic:cNvPicPr/>
                  </pic:nvPicPr>
                  <pic:blipFill>
                    <a:blip r:embed="rId24"/>
                    <a:stretch>
                      <a:fillRect/>
                    </a:stretch>
                  </pic:blipFill>
                  <pic:spPr>
                    <a:xfrm>
                      <a:off x="0" y="0"/>
                      <a:ext cx="5396230" cy="1443990"/>
                    </a:xfrm>
                    <a:prstGeom prst="rect">
                      <a:avLst/>
                    </a:prstGeom>
                  </pic:spPr>
                </pic:pic>
              </a:graphicData>
            </a:graphic>
          </wp:inline>
        </w:drawing>
      </w:r>
    </w:p>
    <w:p w14:paraId="4B6363C9" w14:textId="2C92973C" w:rsidR="00A96FD9" w:rsidRPr="00FF554E" w:rsidRDefault="00A96FD9" w:rsidP="00E23F37">
      <w:pPr>
        <w:pStyle w:val="ListParagraph"/>
        <w:spacing w:after="120" w:line="264" w:lineRule="auto"/>
        <w:rPr>
          <w:color w:val="FF0000"/>
          <w:lang w:val="en-US"/>
        </w:rPr>
      </w:pPr>
      <w:r w:rsidRPr="00FF554E">
        <w:rPr>
          <w:color w:val="FF0000"/>
          <w:lang w:val="en-US"/>
        </w:rPr>
        <w:t>Good moment to create a snapshot</w:t>
      </w:r>
    </w:p>
    <w:p w14:paraId="0EA3AAA5" w14:textId="77777777" w:rsidR="00A96FD9" w:rsidRPr="00E23F37" w:rsidRDefault="00A96FD9" w:rsidP="00E23F37">
      <w:pPr>
        <w:pStyle w:val="ListParagraph"/>
        <w:spacing w:after="120" w:line="264" w:lineRule="auto"/>
        <w:rPr>
          <w:lang w:val="en-US"/>
        </w:rPr>
      </w:pPr>
    </w:p>
    <w:p w14:paraId="0CE415B8" w14:textId="44FED60F" w:rsidR="00707B35" w:rsidRDefault="00707B35" w:rsidP="0037442F">
      <w:pPr>
        <w:spacing w:after="120" w:line="264" w:lineRule="auto"/>
        <w:rPr>
          <w:lang w:val="en-US"/>
        </w:rPr>
      </w:pPr>
      <w:r>
        <w:rPr>
          <w:lang w:val="en-US"/>
        </w:rPr>
        <w:t xml:space="preserve">Other packages with are recommend </w:t>
      </w:r>
      <w:r w:rsidR="00CB7646">
        <w:rPr>
          <w:lang w:val="en-US"/>
        </w:rPr>
        <w:t>adding</w:t>
      </w:r>
      <w:r>
        <w:rPr>
          <w:lang w:val="en-US"/>
        </w:rPr>
        <w:t xml:space="preserve"> to your clean Debian</w:t>
      </w:r>
      <w:r w:rsidR="00667977">
        <w:rPr>
          <w:lang w:val="en-US"/>
        </w:rPr>
        <w:t xml:space="preserve"> (using “</w:t>
      </w:r>
      <w:proofErr w:type="spellStart"/>
      <w:r w:rsidR="00667977" w:rsidRPr="00B46D5A">
        <w:rPr>
          <w:rFonts w:ascii="Consolas" w:hAnsi="Consolas"/>
          <w:lang w:val="en-US"/>
        </w:rPr>
        <w:t>sudo</w:t>
      </w:r>
      <w:proofErr w:type="spellEnd"/>
      <w:r w:rsidR="00667977" w:rsidRPr="00B46D5A">
        <w:rPr>
          <w:rFonts w:ascii="Consolas" w:hAnsi="Consolas"/>
          <w:lang w:val="en-US"/>
        </w:rPr>
        <w:t xml:space="preserve"> apt install &lt;</w:t>
      </w:r>
      <w:proofErr w:type="spellStart"/>
      <w:r w:rsidR="00667977" w:rsidRPr="00B46D5A">
        <w:rPr>
          <w:rFonts w:ascii="Consolas" w:hAnsi="Consolas"/>
          <w:lang w:val="en-US"/>
        </w:rPr>
        <w:t>packagename</w:t>
      </w:r>
      <w:proofErr w:type="spellEnd"/>
      <w:r w:rsidR="00667977" w:rsidRPr="00B46D5A">
        <w:rPr>
          <w:rFonts w:ascii="Consolas" w:hAnsi="Consolas"/>
          <w:lang w:val="en-US"/>
        </w:rPr>
        <w:t>&gt;</w:t>
      </w:r>
      <w:r w:rsidR="00667977">
        <w:rPr>
          <w:lang w:val="en-US"/>
        </w:rPr>
        <w:t>”</w:t>
      </w:r>
      <w:r>
        <w:rPr>
          <w:lang w:val="en-US"/>
        </w:rPr>
        <w:t xml:space="preserve"> are these:</w:t>
      </w:r>
    </w:p>
    <w:p w14:paraId="2D4E0FE2" w14:textId="3DB651E3" w:rsidR="0037442F" w:rsidRDefault="0083597E" w:rsidP="00707B35">
      <w:pPr>
        <w:pStyle w:val="ListParagraph"/>
        <w:numPr>
          <w:ilvl w:val="0"/>
          <w:numId w:val="25"/>
        </w:numPr>
        <w:spacing w:after="120" w:line="264" w:lineRule="auto"/>
        <w:rPr>
          <w:lang w:val="en-US"/>
        </w:rPr>
      </w:pPr>
      <w:proofErr w:type="spellStart"/>
      <w:r w:rsidRPr="00872799">
        <w:rPr>
          <w:b/>
          <w:bCs/>
          <w:lang w:val="en-US"/>
        </w:rPr>
        <w:t>o</w:t>
      </w:r>
      <w:r w:rsidR="00707B35" w:rsidRPr="00872799">
        <w:rPr>
          <w:b/>
          <w:bCs/>
          <w:lang w:val="en-US"/>
        </w:rPr>
        <w:t>penssh</w:t>
      </w:r>
      <w:proofErr w:type="spellEnd"/>
      <w:r w:rsidR="00707B35" w:rsidRPr="00872799">
        <w:rPr>
          <w:b/>
          <w:bCs/>
          <w:lang w:val="en-US"/>
        </w:rPr>
        <w:t>-server</w:t>
      </w:r>
      <w:r w:rsidR="00872799">
        <w:rPr>
          <w:lang w:val="en-US"/>
        </w:rPr>
        <w:t>:</w:t>
      </w:r>
      <w:r w:rsidR="00707B35">
        <w:rPr>
          <w:lang w:val="en-US"/>
        </w:rPr>
        <w:t xml:space="preserve"> to install the SSH server in case you forgot to tick this option during installation.</w:t>
      </w:r>
      <w:r>
        <w:rPr>
          <w:lang w:val="en-US"/>
        </w:rPr>
        <w:t xml:space="preserve"> Working over SSH is </w:t>
      </w:r>
      <w:r w:rsidR="00637D04">
        <w:rPr>
          <w:lang w:val="en-US"/>
        </w:rPr>
        <w:t>recommended and much more comfortable compared to working at the console view within your VMware software.</w:t>
      </w:r>
      <w:r w:rsidR="00904636">
        <w:rPr>
          <w:lang w:val="en-US"/>
        </w:rPr>
        <w:t xml:space="preserve"> </w:t>
      </w:r>
    </w:p>
    <w:p w14:paraId="1CD5502B" w14:textId="263BFCB9" w:rsidR="00904636" w:rsidRDefault="00872799" w:rsidP="00707B35">
      <w:pPr>
        <w:pStyle w:val="ListParagraph"/>
        <w:numPr>
          <w:ilvl w:val="0"/>
          <w:numId w:val="25"/>
        </w:numPr>
        <w:spacing w:after="120" w:line="264" w:lineRule="auto"/>
        <w:rPr>
          <w:lang w:val="en-US"/>
        </w:rPr>
      </w:pPr>
      <w:r w:rsidRPr="00872799">
        <w:rPr>
          <w:b/>
          <w:lang w:val="en-US"/>
        </w:rPr>
        <w:t>o</w:t>
      </w:r>
      <w:r w:rsidR="00186128" w:rsidRPr="00872799">
        <w:rPr>
          <w:b/>
          <w:lang w:val="en-US"/>
        </w:rPr>
        <w:t>pen-</w:t>
      </w:r>
      <w:proofErr w:type="spellStart"/>
      <w:r w:rsidR="00186128" w:rsidRPr="00872799">
        <w:rPr>
          <w:b/>
          <w:lang w:val="en-US"/>
        </w:rPr>
        <w:t>vm</w:t>
      </w:r>
      <w:proofErr w:type="spellEnd"/>
      <w:r w:rsidR="00186128" w:rsidRPr="00872799">
        <w:rPr>
          <w:b/>
          <w:lang w:val="en-US"/>
        </w:rPr>
        <w:t>-tools</w:t>
      </w:r>
      <w:r w:rsidR="00186128">
        <w:rPr>
          <w:lang w:val="en-US"/>
        </w:rPr>
        <w:t xml:space="preserve">: this </w:t>
      </w:r>
      <w:r w:rsidR="00FA4BCF">
        <w:rPr>
          <w:lang w:val="en-US"/>
        </w:rPr>
        <w:t xml:space="preserve">allows better interaction between </w:t>
      </w:r>
      <w:r w:rsidR="009B662D">
        <w:rPr>
          <w:lang w:val="en-US"/>
        </w:rPr>
        <w:t>your Debian and VMware. Your VMware</w:t>
      </w:r>
      <w:r w:rsidR="009F4B94">
        <w:rPr>
          <w:lang w:val="en-US"/>
        </w:rPr>
        <w:t xml:space="preserve"> software</w:t>
      </w:r>
      <w:r w:rsidR="009B662D">
        <w:rPr>
          <w:lang w:val="en-US"/>
        </w:rPr>
        <w:t xml:space="preserve"> </w:t>
      </w:r>
      <w:r w:rsidR="009F4B94">
        <w:rPr>
          <w:lang w:val="en-US"/>
        </w:rPr>
        <w:t xml:space="preserve">will </w:t>
      </w:r>
      <w:r w:rsidR="006D604A">
        <w:rPr>
          <w:lang w:val="en-US"/>
        </w:rPr>
        <w:t xml:space="preserve">now </w:t>
      </w:r>
      <w:r w:rsidR="009F4B94">
        <w:rPr>
          <w:lang w:val="en-US"/>
        </w:rPr>
        <w:t>know about</w:t>
      </w:r>
      <w:r w:rsidR="006D604A">
        <w:rPr>
          <w:lang w:val="en-US"/>
        </w:rPr>
        <w:t xml:space="preserve"> Debian’s </w:t>
      </w:r>
      <w:r w:rsidR="009B662D">
        <w:rPr>
          <w:lang w:val="en-US"/>
        </w:rPr>
        <w:t xml:space="preserve">IP address which makes it </w:t>
      </w:r>
      <w:r w:rsidR="006D604A">
        <w:rPr>
          <w:lang w:val="en-US"/>
        </w:rPr>
        <w:t xml:space="preserve">e.g. </w:t>
      </w:r>
      <w:r w:rsidR="009B662D">
        <w:rPr>
          <w:lang w:val="en-US"/>
        </w:rPr>
        <w:t xml:space="preserve">possible to right click </w:t>
      </w:r>
      <w:r w:rsidR="0041405A">
        <w:rPr>
          <w:lang w:val="en-US"/>
        </w:rPr>
        <w:t xml:space="preserve">your VM </w:t>
      </w:r>
      <w:r w:rsidR="009B662D">
        <w:rPr>
          <w:lang w:val="en-US"/>
        </w:rPr>
        <w:t xml:space="preserve">and </w:t>
      </w:r>
      <w:r>
        <w:rPr>
          <w:lang w:val="en-US"/>
        </w:rPr>
        <w:t xml:space="preserve">make it </w:t>
      </w:r>
      <w:r w:rsidR="009B662D">
        <w:rPr>
          <w:lang w:val="en-US"/>
        </w:rPr>
        <w:t xml:space="preserve">connect to your Debian over SSH </w:t>
      </w:r>
      <w:r>
        <w:rPr>
          <w:lang w:val="en-US"/>
        </w:rPr>
        <w:t>(</w:t>
      </w:r>
      <w:r w:rsidR="0041405A">
        <w:rPr>
          <w:lang w:val="en-US"/>
        </w:rPr>
        <w:t xml:space="preserve">without manually </w:t>
      </w:r>
      <w:r>
        <w:rPr>
          <w:lang w:val="en-US"/>
        </w:rPr>
        <w:t>finding out its IP address)</w:t>
      </w:r>
      <w:r w:rsidR="00EB3B57">
        <w:rPr>
          <w:lang w:val="en-US"/>
        </w:rPr>
        <w:t xml:space="preserve">. </w:t>
      </w:r>
      <w:proofErr w:type="spellStart"/>
      <w:r w:rsidR="00EB3B57">
        <w:rPr>
          <w:lang w:val="en-US"/>
        </w:rPr>
        <w:t>Cfr</w:t>
      </w:r>
      <w:proofErr w:type="spellEnd"/>
      <w:r w:rsidR="00EB3B57">
        <w:rPr>
          <w:lang w:val="en-US"/>
        </w:rPr>
        <w:t xml:space="preserve"> </w:t>
      </w:r>
      <w:hyperlink r:id="rId25" w:history="1">
        <w:r w:rsidR="00EB3B57" w:rsidRPr="00CE5B2D">
          <w:rPr>
            <w:rStyle w:val="Hyperlink"/>
            <w:lang w:val="en-US"/>
          </w:rPr>
          <w:t>https://kb.vmware.com/s/article/340</w:t>
        </w:r>
      </w:hyperlink>
      <w:r w:rsidR="00EB3B57">
        <w:rPr>
          <w:lang w:val="en-US"/>
        </w:rPr>
        <w:t xml:space="preserve"> for more information.</w:t>
      </w:r>
      <w:r w:rsidR="001B0C90">
        <w:rPr>
          <w:lang w:val="en-US"/>
        </w:rPr>
        <w:t xml:space="preserve"> This package might also already </w:t>
      </w:r>
      <w:r w:rsidR="00B65BB9">
        <w:rPr>
          <w:lang w:val="en-US"/>
        </w:rPr>
        <w:t xml:space="preserve">have </w:t>
      </w:r>
      <w:r w:rsidR="001B0C90">
        <w:rPr>
          <w:lang w:val="en-US"/>
        </w:rPr>
        <w:t>been installed by</w:t>
      </w:r>
      <w:r w:rsidR="00B65BB9">
        <w:rPr>
          <w:lang w:val="en-US"/>
        </w:rPr>
        <w:t xml:space="preserve"> default.</w:t>
      </w:r>
      <w:r w:rsidR="001B0C90">
        <w:rPr>
          <w:lang w:val="en-US"/>
        </w:rPr>
        <w:t xml:space="preserve"> </w:t>
      </w:r>
    </w:p>
    <w:p w14:paraId="0CE1C474" w14:textId="0A3EA129" w:rsidR="00017708" w:rsidRPr="006B4332" w:rsidRDefault="0020485F" w:rsidP="00707B35">
      <w:pPr>
        <w:pStyle w:val="ListParagraph"/>
        <w:numPr>
          <w:ilvl w:val="0"/>
          <w:numId w:val="25"/>
        </w:numPr>
        <w:spacing w:after="120" w:line="264" w:lineRule="auto"/>
        <w:rPr>
          <w:lang w:val="en-US"/>
        </w:rPr>
      </w:pPr>
      <w:proofErr w:type="spellStart"/>
      <w:r>
        <w:rPr>
          <w:b/>
          <w:lang w:val="en-US"/>
        </w:rPr>
        <w:t>t</w:t>
      </w:r>
      <w:r w:rsidR="00017708">
        <w:rPr>
          <w:b/>
          <w:lang w:val="en-US"/>
        </w:rPr>
        <w:t>cpdump</w:t>
      </w:r>
      <w:proofErr w:type="spellEnd"/>
      <w:r w:rsidR="00426C8B">
        <w:rPr>
          <w:bCs/>
          <w:lang w:val="en-US"/>
        </w:rPr>
        <w:t>: this is</w:t>
      </w:r>
      <w:r w:rsidR="00DE17F5">
        <w:rPr>
          <w:bCs/>
          <w:lang w:val="en-US"/>
        </w:rPr>
        <w:t xml:space="preserve"> </w:t>
      </w:r>
      <w:r w:rsidR="00772F8E">
        <w:rPr>
          <w:bCs/>
          <w:lang w:val="en-US"/>
        </w:rPr>
        <w:t xml:space="preserve">a </w:t>
      </w:r>
      <w:r w:rsidR="00DE17F5">
        <w:rPr>
          <w:bCs/>
          <w:lang w:val="en-US"/>
        </w:rPr>
        <w:t>network tool for capturing</w:t>
      </w:r>
      <w:r w:rsidR="00426C8B">
        <w:rPr>
          <w:bCs/>
          <w:lang w:val="en-US"/>
        </w:rPr>
        <w:t xml:space="preserve"> incoming/outgoing </w:t>
      </w:r>
      <w:r w:rsidR="00873CFB">
        <w:rPr>
          <w:bCs/>
          <w:lang w:val="en-US"/>
        </w:rPr>
        <w:t>packets</w:t>
      </w:r>
      <w:r w:rsidR="00426C8B">
        <w:rPr>
          <w:bCs/>
          <w:lang w:val="en-US"/>
        </w:rPr>
        <w:t xml:space="preserve"> on an interface</w:t>
      </w:r>
      <w:r w:rsidR="00DE17F5">
        <w:rPr>
          <w:bCs/>
          <w:lang w:val="en-US"/>
        </w:rPr>
        <w:t xml:space="preserve">. </w:t>
      </w:r>
      <w:r w:rsidR="00100929">
        <w:rPr>
          <w:bCs/>
          <w:lang w:val="en-US"/>
        </w:rPr>
        <w:t>It’s like Wireshark on cli</w:t>
      </w:r>
      <w:r>
        <w:rPr>
          <w:bCs/>
          <w:lang w:val="en-US"/>
        </w:rPr>
        <w:t>.</w:t>
      </w:r>
    </w:p>
    <w:p w14:paraId="331C31DF" w14:textId="4BD2CCBE" w:rsidR="006B4332" w:rsidRPr="00A60943" w:rsidRDefault="006B4332" w:rsidP="006B4332">
      <w:pPr>
        <w:spacing w:after="120" w:line="264" w:lineRule="auto"/>
        <w:rPr>
          <w:color w:val="FF0000"/>
          <w:lang w:val="en-US"/>
        </w:rPr>
      </w:pPr>
      <w:proofErr w:type="spellStart"/>
      <w:r w:rsidRPr="00A60943">
        <w:rPr>
          <w:color w:val="FF0000"/>
          <w:lang w:val="en-US"/>
        </w:rPr>
        <w:t>sudo</w:t>
      </w:r>
      <w:proofErr w:type="spellEnd"/>
      <w:r w:rsidRPr="00A60943">
        <w:rPr>
          <w:color w:val="FF0000"/>
          <w:lang w:val="en-US"/>
        </w:rPr>
        <w:t xml:space="preserve"> apt update</w:t>
      </w:r>
    </w:p>
    <w:p w14:paraId="79527C41" w14:textId="2DFDE863" w:rsidR="006B4332" w:rsidRPr="00A60943" w:rsidRDefault="006B4332" w:rsidP="006B4332">
      <w:pPr>
        <w:spacing w:after="120" w:line="264" w:lineRule="auto"/>
        <w:rPr>
          <w:color w:val="FF0000"/>
          <w:lang w:val="en-US"/>
        </w:rPr>
      </w:pPr>
      <w:proofErr w:type="spellStart"/>
      <w:r w:rsidRPr="00A60943">
        <w:rPr>
          <w:color w:val="FF0000"/>
          <w:lang w:val="en-US"/>
        </w:rPr>
        <w:t>sudo</w:t>
      </w:r>
      <w:proofErr w:type="spellEnd"/>
      <w:r w:rsidRPr="00A60943">
        <w:rPr>
          <w:color w:val="FF0000"/>
          <w:lang w:val="en-US"/>
        </w:rPr>
        <w:t xml:space="preserve"> apt upgrade</w:t>
      </w:r>
    </w:p>
    <w:p w14:paraId="38533175" w14:textId="627E3C4B" w:rsidR="006B4332" w:rsidRPr="00A60943" w:rsidRDefault="006B4332" w:rsidP="006B4332">
      <w:pPr>
        <w:spacing w:after="120" w:line="264" w:lineRule="auto"/>
        <w:rPr>
          <w:color w:val="FF0000"/>
          <w:lang w:val="en-US"/>
        </w:rPr>
      </w:pPr>
      <w:proofErr w:type="spellStart"/>
      <w:r w:rsidRPr="00A60943">
        <w:rPr>
          <w:color w:val="FF0000"/>
          <w:lang w:val="en-US"/>
        </w:rPr>
        <w:t>sudo</w:t>
      </w:r>
      <w:proofErr w:type="spellEnd"/>
      <w:r w:rsidRPr="00A60943">
        <w:rPr>
          <w:color w:val="FF0000"/>
          <w:lang w:val="en-US"/>
        </w:rPr>
        <w:t xml:space="preserve"> apt install </w:t>
      </w:r>
      <w:proofErr w:type="spellStart"/>
      <w:r w:rsidRPr="00A60943">
        <w:rPr>
          <w:color w:val="FF0000"/>
          <w:lang w:val="en-US"/>
        </w:rPr>
        <w:t>openssh</w:t>
      </w:r>
      <w:proofErr w:type="spellEnd"/>
      <w:r w:rsidRPr="00A60943">
        <w:rPr>
          <w:color w:val="FF0000"/>
          <w:lang w:val="en-US"/>
        </w:rPr>
        <w:t>-server open-</w:t>
      </w:r>
      <w:proofErr w:type="spellStart"/>
      <w:r w:rsidRPr="00A60943">
        <w:rPr>
          <w:color w:val="FF0000"/>
          <w:lang w:val="en-US"/>
        </w:rPr>
        <w:t>vm</w:t>
      </w:r>
      <w:proofErr w:type="spellEnd"/>
      <w:r w:rsidRPr="00A60943">
        <w:rPr>
          <w:color w:val="FF0000"/>
          <w:lang w:val="en-US"/>
        </w:rPr>
        <w:t xml:space="preserve">-tools </w:t>
      </w:r>
      <w:proofErr w:type="spellStart"/>
      <w:r w:rsidRPr="00A60943">
        <w:rPr>
          <w:color w:val="FF0000"/>
          <w:lang w:val="en-US"/>
        </w:rPr>
        <w:t>tcpdump</w:t>
      </w:r>
      <w:proofErr w:type="spellEnd"/>
    </w:p>
    <w:p w14:paraId="5A4854B6" w14:textId="77777777" w:rsidR="005B0690" w:rsidRPr="00384993" w:rsidRDefault="005B0690" w:rsidP="00384993">
      <w:pPr>
        <w:spacing w:after="120" w:line="264" w:lineRule="auto"/>
        <w:rPr>
          <w:lang w:val="en-US"/>
        </w:rPr>
      </w:pPr>
    </w:p>
    <w:p w14:paraId="43094FA3" w14:textId="0C9ED8B6" w:rsidR="0037442F" w:rsidRDefault="00E31D3A" w:rsidP="00E31D3A">
      <w:pPr>
        <w:pStyle w:val="Heading2"/>
        <w:rPr>
          <w:lang w:val="en-US"/>
        </w:rPr>
      </w:pPr>
      <w:r>
        <w:rPr>
          <w:lang w:val="en-US"/>
        </w:rPr>
        <w:t xml:space="preserve">Installing </w:t>
      </w:r>
      <w:r w:rsidR="002E0F20">
        <w:rPr>
          <w:lang w:val="en-US"/>
        </w:rPr>
        <w:t>Red Hat Enterprise Linux (RHEL)</w:t>
      </w:r>
    </w:p>
    <w:p w14:paraId="456BC410" w14:textId="77777777" w:rsidR="003C4237" w:rsidRPr="004731AC" w:rsidRDefault="003C4237" w:rsidP="003C4237">
      <w:pPr>
        <w:pStyle w:val="ListParagraph"/>
        <w:numPr>
          <w:ilvl w:val="0"/>
          <w:numId w:val="23"/>
        </w:numPr>
        <w:spacing w:after="120" w:line="264" w:lineRule="auto"/>
        <w:rPr>
          <w:lang w:val="en-US"/>
        </w:rPr>
      </w:pPr>
      <w:r w:rsidRPr="004731AC">
        <w:rPr>
          <w:lang w:val="en-US"/>
        </w:rPr>
        <w:t>In VMware Workstation click on the menu item “</w:t>
      </w:r>
      <w:r w:rsidRPr="004731AC">
        <w:rPr>
          <w:b/>
          <w:bCs/>
          <w:lang w:val="en-US"/>
        </w:rPr>
        <w:t>New Virtual Machine</w:t>
      </w:r>
      <w:r w:rsidRPr="004731AC">
        <w:rPr>
          <w:lang w:val="en-US"/>
        </w:rPr>
        <w:t xml:space="preserve">” to create a new virtual machine (VM). The wizard will help you with this. </w:t>
      </w:r>
    </w:p>
    <w:p w14:paraId="524D717A" w14:textId="77777777" w:rsidR="003C4237" w:rsidRDefault="003C4237" w:rsidP="003C4237">
      <w:pPr>
        <w:pStyle w:val="ListParagraph"/>
        <w:numPr>
          <w:ilvl w:val="0"/>
          <w:numId w:val="22"/>
        </w:numPr>
        <w:spacing w:after="120" w:line="264" w:lineRule="auto"/>
      </w:pPr>
      <w:r>
        <w:t xml:space="preserve">Choose for </w:t>
      </w:r>
      <w:r w:rsidRPr="002E5287">
        <w:rPr>
          <w:b/>
          <w:bCs/>
          <w:i/>
          <w:iCs/>
        </w:rPr>
        <w:t>Typical installation</w:t>
      </w:r>
      <w:r>
        <w:t xml:space="preserve"> </w:t>
      </w:r>
    </w:p>
    <w:p w14:paraId="00074318" w14:textId="77777777" w:rsidR="003C4237" w:rsidRPr="00305E13" w:rsidRDefault="003C4237" w:rsidP="003C4237">
      <w:pPr>
        <w:pStyle w:val="ListParagraph"/>
        <w:numPr>
          <w:ilvl w:val="0"/>
          <w:numId w:val="22"/>
        </w:numPr>
        <w:spacing w:after="120" w:line="264" w:lineRule="auto"/>
        <w:rPr>
          <w:lang w:val="en-US"/>
        </w:rPr>
      </w:pPr>
      <w:r w:rsidRPr="00305E13">
        <w:rPr>
          <w:lang w:val="en-US"/>
        </w:rPr>
        <w:t xml:space="preserve">Choose </w:t>
      </w:r>
      <w:r w:rsidRPr="00305E13">
        <w:rPr>
          <w:b/>
          <w:bCs/>
          <w:i/>
          <w:iCs/>
          <w:lang w:val="en-US"/>
        </w:rPr>
        <w:t>I will install the operating system later</w:t>
      </w:r>
      <w:r w:rsidRPr="00305E13">
        <w:rPr>
          <w:lang w:val="en-US"/>
        </w:rPr>
        <w:t xml:space="preserve"> </w:t>
      </w:r>
    </w:p>
    <w:p w14:paraId="6EAB2EFB" w14:textId="77777777" w:rsidR="00FD1BFD" w:rsidRDefault="003C4237" w:rsidP="003C4237">
      <w:pPr>
        <w:pStyle w:val="ListParagraph"/>
        <w:numPr>
          <w:ilvl w:val="0"/>
          <w:numId w:val="22"/>
        </w:numPr>
        <w:spacing w:after="120" w:line="264" w:lineRule="auto"/>
        <w:rPr>
          <w:lang w:val="en-US"/>
        </w:rPr>
      </w:pPr>
      <w:r w:rsidRPr="00305E13">
        <w:rPr>
          <w:lang w:val="en-US"/>
        </w:rPr>
        <w:t xml:space="preserve">Choose for </w:t>
      </w:r>
      <w:r w:rsidRPr="00305E13">
        <w:rPr>
          <w:b/>
          <w:bCs/>
          <w:i/>
          <w:iCs/>
          <w:lang w:val="en-US"/>
        </w:rPr>
        <w:t>Linux</w:t>
      </w:r>
      <w:r w:rsidRPr="00305E13">
        <w:rPr>
          <w:lang w:val="en-US"/>
        </w:rPr>
        <w:t xml:space="preserve"> as OS and choose for </w:t>
      </w:r>
      <w:r w:rsidRPr="00305E13">
        <w:rPr>
          <w:b/>
          <w:bCs/>
          <w:lang w:val="en-US"/>
        </w:rPr>
        <w:t>“</w:t>
      </w:r>
      <w:r w:rsidR="002E0F20">
        <w:rPr>
          <w:b/>
          <w:bCs/>
          <w:lang w:val="en-US"/>
        </w:rPr>
        <w:t>Red Hat Enterprise Linux</w:t>
      </w:r>
      <w:r>
        <w:rPr>
          <w:b/>
          <w:bCs/>
          <w:lang w:val="en-US"/>
        </w:rPr>
        <w:t xml:space="preserve"> </w:t>
      </w:r>
      <w:r w:rsidR="00FD1BFD">
        <w:rPr>
          <w:b/>
          <w:bCs/>
          <w:lang w:val="en-US"/>
        </w:rPr>
        <w:t>9</w:t>
      </w:r>
      <w:r w:rsidRPr="00305E13">
        <w:rPr>
          <w:b/>
          <w:bCs/>
          <w:lang w:val="en-US"/>
        </w:rPr>
        <w:t xml:space="preserve"> 64-bit</w:t>
      </w:r>
      <w:r w:rsidRPr="00305E13">
        <w:rPr>
          <w:lang w:val="en-US"/>
        </w:rPr>
        <w:t xml:space="preserve">” </w:t>
      </w:r>
    </w:p>
    <w:p w14:paraId="3B0ADFFC" w14:textId="5B4FE35F" w:rsidR="003C4237" w:rsidRPr="00305E13" w:rsidRDefault="003C4237" w:rsidP="003C4237">
      <w:pPr>
        <w:pStyle w:val="ListParagraph"/>
        <w:numPr>
          <w:ilvl w:val="0"/>
          <w:numId w:val="22"/>
        </w:numPr>
        <w:spacing w:after="120" w:line="264" w:lineRule="auto"/>
        <w:rPr>
          <w:lang w:val="en-US"/>
        </w:rPr>
      </w:pPr>
      <w:r w:rsidRPr="00305E13">
        <w:rPr>
          <w:lang w:val="en-US"/>
        </w:rPr>
        <w:t xml:space="preserve">Enter </w:t>
      </w:r>
      <w:r w:rsidR="00436454">
        <w:rPr>
          <w:lang w:val="en-US"/>
        </w:rPr>
        <w:t>a</w:t>
      </w:r>
      <w:r w:rsidRPr="00305E13">
        <w:rPr>
          <w:lang w:val="en-US"/>
        </w:rPr>
        <w:t xml:space="preserve"> name for your </w:t>
      </w:r>
      <w:r>
        <w:rPr>
          <w:lang w:val="en-US"/>
        </w:rPr>
        <w:t>VM</w:t>
      </w:r>
      <w:r w:rsidRPr="00305E13">
        <w:rPr>
          <w:lang w:val="en-US"/>
        </w:rPr>
        <w:t xml:space="preserve"> </w:t>
      </w:r>
      <w:r w:rsidR="00436454">
        <w:rPr>
          <w:lang w:val="en-US"/>
        </w:rPr>
        <w:t xml:space="preserve">(e.g. </w:t>
      </w:r>
      <w:r w:rsidR="00436454">
        <w:rPr>
          <w:b/>
          <w:bCs/>
          <w:i/>
          <w:iCs/>
          <w:lang w:val="en-US"/>
        </w:rPr>
        <w:t>RHEL</w:t>
      </w:r>
      <w:r w:rsidR="00436454">
        <w:rPr>
          <w:lang w:val="en-US"/>
        </w:rPr>
        <w:t>)</w:t>
      </w:r>
    </w:p>
    <w:p w14:paraId="2B3F92FA" w14:textId="77777777" w:rsidR="003C4237" w:rsidRDefault="003C4237" w:rsidP="003C4237">
      <w:pPr>
        <w:pStyle w:val="ListParagraph"/>
        <w:numPr>
          <w:ilvl w:val="0"/>
          <w:numId w:val="22"/>
        </w:numPr>
        <w:spacing w:after="120" w:line="264" w:lineRule="auto"/>
        <w:rPr>
          <w:lang w:val="en-US"/>
        </w:rPr>
      </w:pPr>
      <w:r w:rsidRPr="007D7C48">
        <w:rPr>
          <w:lang w:val="en-US"/>
        </w:rPr>
        <w:t xml:space="preserve">Choose a </w:t>
      </w:r>
      <w:r w:rsidRPr="007D7C48">
        <w:rPr>
          <w:b/>
          <w:bCs/>
          <w:lang w:val="en-US"/>
        </w:rPr>
        <w:t>hard disk of 20 GB</w:t>
      </w:r>
      <w:r w:rsidRPr="007D7C48">
        <w:rPr>
          <w:lang w:val="en-US"/>
        </w:rPr>
        <w:t xml:space="preserve"> (default) and choose to save the virtual disk </w:t>
      </w:r>
      <w:r w:rsidRPr="007D7C48">
        <w:rPr>
          <w:b/>
          <w:bCs/>
          <w:lang w:val="en-US"/>
        </w:rPr>
        <w:t>as a single file</w:t>
      </w:r>
      <w:r w:rsidRPr="007D7C48">
        <w:rPr>
          <w:lang w:val="en-US"/>
        </w:rPr>
        <w:t xml:space="preserve">. </w:t>
      </w:r>
    </w:p>
    <w:p w14:paraId="40F63EC9" w14:textId="77777777" w:rsidR="003C4237" w:rsidRPr="00D37642" w:rsidRDefault="003C4237" w:rsidP="003C4237">
      <w:pPr>
        <w:pStyle w:val="ListParagraph"/>
        <w:numPr>
          <w:ilvl w:val="0"/>
          <w:numId w:val="22"/>
        </w:numPr>
        <w:spacing w:after="120" w:line="264" w:lineRule="auto"/>
        <w:rPr>
          <w:lang w:val="en-US"/>
        </w:rPr>
      </w:pPr>
      <w:r w:rsidRPr="00D37642">
        <w:rPr>
          <w:lang w:val="en-US"/>
        </w:rPr>
        <w:t xml:space="preserve">Click on the </w:t>
      </w:r>
      <w:r w:rsidRPr="00D37642">
        <w:rPr>
          <w:b/>
          <w:bCs/>
          <w:lang w:val="en-US"/>
        </w:rPr>
        <w:t>Finish</w:t>
      </w:r>
      <w:r w:rsidRPr="00D37642">
        <w:rPr>
          <w:lang w:val="en-US"/>
        </w:rPr>
        <w:t xml:space="preserve"> button </w:t>
      </w:r>
    </w:p>
    <w:p w14:paraId="41D3872D" w14:textId="3395F73C" w:rsidR="003C4237" w:rsidRPr="00305E13" w:rsidRDefault="003C4237" w:rsidP="003C4237">
      <w:pPr>
        <w:pStyle w:val="ListParagraph"/>
        <w:numPr>
          <w:ilvl w:val="0"/>
          <w:numId w:val="23"/>
        </w:numPr>
        <w:spacing w:after="120" w:line="264" w:lineRule="auto"/>
        <w:rPr>
          <w:lang w:val="en-US"/>
        </w:rPr>
      </w:pPr>
      <w:r w:rsidRPr="005303E9">
        <w:rPr>
          <w:lang w:val="en-US"/>
        </w:rPr>
        <w:t>Connect your downloaded</w:t>
      </w:r>
      <w:r w:rsidR="005B0690">
        <w:rPr>
          <w:lang w:val="en-US"/>
        </w:rPr>
        <w:t xml:space="preserve"> </w:t>
      </w:r>
      <w:r w:rsidR="002B14C8">
        <w:rPr>
          <w:lang w:val="en-US"/>
        </w:rPr>
        <w:t>RHEL</w:t>
      </w:r>
      <w:r w:rsidRPr="005303E9">
        <w:rPr>
          <w:lang w:val="en-US"/>
        </w:rPr>
        <w:t xml:space="preserve"> ISO file to the CD/DVD of your</w:t>
      </w:r>
      <w:r>
        <w:rPr>
          <w:lang w:val="en-US"/>
        </w:rPr>
        <w:t xml:space="preserve"> </w:t>
      </w:r>
      <w:r w:rsidRPr="005303E9">
        <w:rPr>
          <w:lang w:val="en-US"/>
        </w:rPr>
        <w:t xml:space="preserve">VM in VMware Workstation. </w:t>
      </w:r>
      <w:r w:rsidRPr="00305E13">
        <w:rPr>
          <w:lang w:val="en-US"/>
        </w:rPr>
        <w:t xml:space="preserve">You can do that via the settings menu of your VM. </w:t>
      </w:r>
    </w:p>
    <w:p w14:paraId="6AF5A13C" w14:textId="77777777" w:rsidR="003C4237" w:rsidRDefault="003C4237" w:rsidP="003C4237">
      <w:r>
        <w:rPr>
          <w:noProof/>
        </w:rPr>
        <w:lastRenderedPageBreak/>
        <w:drawing>
          <wp:inline distT="0" distB="0" distL="0" distR="0" wp14:anchorId="20A0FCC6" wp14:editId="5B0E0BA0">
            <wp:extent cx="5451876" cy="2437075"/>
            <wp:effectExtent l="0" t="0" r="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51876" cy="2437075"/>
                    </a:xfrm>
                    <a:prstGeom prst="rect">
                      <a:avLst/>
                    </a:prstGeom>
                    <a:ln>
                      <a:noFill/>
                    </a:ln>
                    <a:extLst>
                      <a:ext uri="{53640926-AAD7-44D8-BBD7-CCE9431645EC}">
                        <a14:shadowObscured xmlns:a14="http://schemas.microsoft.com/office/drawing/2010/main"/>
                      </a:ext>
                    </a:extLst>
                  </pic:spPr>
                </pic:pic>
              </a:graphicData>
            </a:graphic>
          </wp:inline>
        </w:drawing>
      </w:r>
    </w:p>
    <w:p w14:paraId="6C377D78" w14:textId="73A96EBE" w:rsidR="003C4237" w:rsidRPr="00496601" w:rsidRDefault="003C4237" w:rsidP="003C4237">
      <w:pPr>
        <w:pStyle w:val="ListParagraph"/>
        <w:numPr>
          <w:ilvl w:val="0"/>
          <w:numId w:val="23"/>
        </w:numPr>
        <w:spacing w:after="120" w:line="264" w:lineRule="auto"/>
        <w:rPr>
          <w:lang w:val="en-US"/>
        </w:rPr>
      </w:pPr>
      <w:r w:rsidRPr="00496601">
        <w:rPr>
          <w:lang w:val="en-US"/>
        </w:rPr>
        <w:t xml:space="preserve">Power on your </w:t>
      </w:r>
      <w:r w:rsidR="00E560BE">
        <w:rPr>
          <w:lang w:val="en-US"/>
        </w:rPr>
        <w:t>RHEL</w:t>
      </w:r>
      <w:r w:rsidR="000D298C">
        <w:rPr>
          <w:lang w:val="en-US"/>
        </w:rPr>
        <w:t xml:space="preserve"> </w:t>
      </w:r>
      <w:r w:rsidRPr="00496601">
        <w:rPr>
          <w:lang w:val="en-US"/>
        </w:rPr>
        <w:t xml:space="preserve">VM </w:t>
      </w:r>
    </w:p>
    <w:p w14:paraId="27D55C68" w14:textId="5EAB2568" w:rsidR="003C4237" w:rsidRDefault="003C4237" w:rsidP="003C4237">
      <w:pPr>
        <w:pStyle w:val="ListParagraph"/>
        <w:numPr>
          <w:ilvl w:val="0"/>
          <w:numId w:val="23"/>
        </w:numPr>
        <w:spacing w:after="120" w:line="264" w:lineRule="auto"/>
        <w:rPr>
          <w:lang w:val="en-US"/>
        </w:rPr>
      </w:pPr>
      <w:r w:rsidRPr="00DE2911">
        <w:rPr>
          <w:lang w:val="en-US"/>
        </w:rPr>
        <w:t>Select the first option (</w:t>
      </w:r>
      <w:r w:rsidRPr="00DE2911">
        <w:rPr>
          <w:b/>
          <w:bCs/>
          <w:lang w:val="en-US"/>
        </w:rPr>
        <w:t xml:space="preserve">Install </w:t>
      </w:r>
      <w:r w:rsidR="00EA7A84">
        <w:rPr>
          <w:b/>
          <w:bCs/>
          <w:lang w:val="en-US"/>
        </w:rPr>
        <w:t>Red Hat Enterprise Linux</w:t>
      </w:r>
      <w:r w:rsidRPr="00DE2911">
        <w:rPr>
          <w:b/>
          <w:bCs/>
          <w:lang w:val="en-US"/>
        </w:rPr>
        <w:t xml:space="preserve"> </w:t>
      </w:r>
      <w:r w:rsidR="00F32C48">
        <w:rPr>
          <w:b/>
          <w:bCs/>
          <w:lang w:val="en-US"/>
        </w:rPr>
        <w:t>9</w:t>
      </w:r>
      <w:r w:rsidR="00EA7A84">
        <w:rPr>
          <w:b/>
          <w:bCs/>
          <w:lang w:val="en-US"/>
        </w:rPr>
        <w:t>.x</w:t>
      </w:r>
      <w:r w:rsidRPr="00DE2911">
        <w:rPr>
          <w:lang w:val="en-US"/>
        </w:rPr>
        <w:t xml:space="preserve">). </w:t>
      </w:r>
    </w:p>
    <w:p w14:paraId="3F46C657" w14:textId="3B409C98" w:rsidR="003C4237" w:rsidRDefault="00D13FBE" w:rsidP="003C4237">
      <w:pPr>
        <w:ind w:left="720"/>
        <w:rPr>
          <w:lang w:val="en-US"/>
        </w:rPr>
      </w:pPr>
      <w:r w:rsidRPr="00D13FBE">
        <w:rPr>
          <w:noProof/>
          <w:lang w:val="en-US"/>
        </w:rPr>
        <w:drawing>
          <wp:inline distT="0" distB="0" distL="0" distR="0" wp14:anchorId="38C45141" wp14:editId="235221B4">
            <wp:extent cx="4000500" cy="2596229"/>
            <wp:effectExtent l="0" t="0" r="0" b="0"/>
            <wp:docPr id="366925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25049" name="Picture 1" descr="A screenshot of a computer&#10;&#10;Description automatically generated"/>
                    <pic:cNvPicPr/>
                  </pic:nvPicPr>
                  <pic:blipFill>
                    <a:blip r:embed="rId26"/>
                    <a:stretch>
                      <a:fillRect/>
                    </a:stretch>
                  </pic:blipFill>
                  <pic:spPr>
                    <a:xfrm>
                      <a:off x="0" y="0"/>
                      <a:ext cx="4008609" cy="2601492"/>
                    </a:xfrm>
                    <a:prstGeom prst="rect">
                      <a:avLst/>
                    </a:prstGeom>
                  </pic:spPr>
                </pic:pic>
              </a:graphicData>
            </a:graphic>
          </wp:inline>
        </w:drawing>
      </w:r>
    </w:p>
    <w:p w14:paraId="1933D92A" w14:textId="6F5A2AC2" w:rsidR="003C4237" w:rsidRDefault="003C4237" w:rsidP="003C4237">
      <w:pPr>
        <w:pStyle w:val="ListParagraph"/>
        <w:numPr>
          <w:ilvl w:val="0"/>
          <w:numId w:val="23"/>
        </w:numPr>
        <w:spacing w:after="120" w:line="264" w:lineRule="auto"/>
        <w:rPr>
          <w:lang w:val="en-US"/>
        </w:rPr>
      </w:pPr>
      <w:r w:rsidRPr="0020633E">
        <w:rPr>
          <w:lang w:val="en-US"/>
        </w:rPr>
        <w:t xml:space="preserve">Choose </w:t>
      </w:r>
      <w:r w:rsidRPr="0020633E">
        <w:rPr>
          <w:b/>
          <w:bCs/>
          <w:i/>
          <w:iCs/>
          <w:lang w:val="en-US"/>
        </w:rPr>
        <w:t>English</w:t>
      </w:r>
      <w:r w:rsidR="00D405AF">
        <w:rPr>
          <w:b/>
          <w:bCs/>
          <w:i/>
          <w:iCs/>
          <w:lang w:val="en-US"/>
        </w:rPr>
        <w:t xml:space="preserve"> (United States)</w:t>
      </w:r>
      <w:r w:rsidRPr="0020633E">
        <w:rPr>
          <w:lang w:val="en-US"/>
        </w:rPr>
        <w:t xml:space="preserve"> as language</w:t>
      </w:r>
      <w:r w:rsidR="0020633E" w:rsidRPr="0020633E">
        <w:rPr>
          <w:lang w:val="en-US"/>
        </w:rPr>
        <w:t xml:space="preserve"> and continue</w:t>
      </w:r>
      <w:r w:rsidRPr="0020633E">
        <w:rPr>
          <w:lang w:val="en-US"/>
        </w:rPr>
        <w:t>.</w:t>
      </w:r>
    </w:p>
    <w:p w14:paraId="7127452B" w14:textId="44E63ACA" w:rsidR="00891A37" w:rsidRDefault="00891A37" w:rsidP="003C4237">
      <w:pPr>
        <w:pStyle w:val="ListParagraph"/>
        <w:numPr>
          <w:ilvl w:val="0"/>
          <w:numId w:val="23"/>
        </w:numPr>
        <w:spacing w:after="120" w:line="264" w:lineRule="auto"/>
        <w:rPr>
          <w:lang w:val="en-US"/>
        </w:rPr>
      </w:pPr>
      <w:r>
        <w:rPr>
          <w:lang w:val="en-US"/>
        </w:rPr>
        <w:t xml:space="preserve">You’ll </w:t>
      </w:r>
      <w:r w:rsidR="00290DD0">
        <w:rPr>
          <w:lang w:val="en-US"/>
        </w:rPr>
        <w:t>see the graphical ‘Installation summary’</w:t>
      </w:r>
      <w:r w:rsidR="00562A75">
        <w:rPr>
          <w:lang w:val="en-US"/>
        </w:rPr>
        <w:t xml:space="preserve"> </w:t>
      </w:r>
      <w:r w:rsidR="003D0E79">
        <w:rPr>
          <w:lang w:val="en-US"/>
        </w:rPr>
        <w:t xml:space="preserve">in which you’ll have to complete different </w:t>
      </w:r>
      <w:r w:rsidR="00D13FBE">
        <w:rPr>
          <w:lang w:val="en-US"/>
        </w:rPr>
        <w:t>items</w:t>
      </w:r>
      <w:r w:rsidR="003D0E79">
        <w:rPr>
          <w:lang w:val="en-US"/>
        </w:rPr>
        <w:t xml:space="preserve"> in the next </w:t>
      </w:r>
      <w:r w:rsidR="00B03FA6">
        <w:rPr>
          <w:lang w:val="en-US"/>
        </w:rPr>
        <w:t>steps</w:t>
      </w:r>
      <w:r w:rsidR="00753D87">
        <w:rPr>
          <w:lang w:val="en-US"/>
        </w:rPr>
        <w:t>.</w:t>
      </w:r>
    </w:p>
    <w:p w14:paraId="57029057" w14:textId="5F14D437" w:rsidR="004003E9" w:rsidRPr="00931CA4" w:rsidRDefault="004003E9" w:rsidP="004003E9">
      <w:pPr>
        <w:pStyle w:val="ListParagraph"/>
        <w:spacing w:after="120" w:line="264" w:lineRule="auto"/>
        <w:rPr>
          <w:color w:val="FF0000"/>
          <w:lang w:val="en-US"/>
        </w:rPr>
      </w:pPr>
      <w:r w:rsidRPr="00931CA4">
        <w:rPr>
          <w:color w:val="FF0000"/>
          <w:lang w:val="en-US"/>
        </w:rPr>
        <w:t>If it lags - disable 3D acceleration</w:t>
      </w:r>
    </w:p>
    <w:p w14:paraId="5F39598A" w14:textId="58DCD088" w:rsidR="00B03FA6" w:rsidRDefault="00B03FA6" w:rsidP="00B03FA6">
      <w:pPr>
        <w:pStyle w:val="ListParagraph"/>
        <w:spacing w:after="120" w:line="264" w:lineRule="auto"/>
        <w:rPr>
          <w:lang w:val="en-US"/>
        </w:rPr>
      </w:pPr>
      <w:r w:rsidRPr="00B03FA6">
        <w:rPr>
          <w:noProof/>
          <w:lang w:val="en-US"/>
        </w:rPr>
        <w:lastRenderedPageBreak/>
        <w:drawing>
          <wp:inline distT="0" distB="0" distL="0" distR="0" wp14:anchorId="2A38D1C4" wp14:editId="62DBB7AF">
            <wp:extent cx="4912090" cy="307340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27"/>
                    <a:stretch>
                      <a:fillRect/>
                    </a:stretch>
                  </pic:blipFill>
                  <pic:spPr>
                    <a:xfrm>
                      <a:off x="0" y="0"/>
                      <a:ext cx="4915619" cy="3075608"/>
                    </a:xfrm>
                    <a:prstGeom prst="rect">
                      <a:avLst/>
                    </a:prstGeom>
                  </pic:spPr>
                </pic:pic>
              </a:graphicData>
            </a:graphic>
          </wp:inline>
        </w:drawing>
      </w:r>
    </w:p>
    <w:p w14:paraId="031D9EA1" w14:textId="1963C766" w:rsidR="007E2170" w:rsidRPr="007E2170" w:rsidRDefault="007E2170" w:rsidP="003C4237">
      <w:pPr>
        <w:pStyle w:val="ListParagraph"/>
        <w:numPr>
          <w:ilvl w:val="0"/>
          <w:numId w:val="23"/>
        </w:numPr>
        <w:spacing w:after="120" w:line="264" w:lineRule="auto"/>
        <w:rPr>
          <w:rFonts w:ascii="Times New Roman" w:hAnsi="Times New Roman"/>
          <w:b/>
          <w:bCs/>
          <w:i/>
          <w:iCs/>
          <w:lang w:val="en-US"/>
        </w:rPr>
      </w:pPr>
      <w:r w:rsidRPr="007E2170">
        <w:rPr>
          <w:b/>
          <w:bCs/>
          <w:i/>
          <w:iCs/>
          <w:lang w:val="en-US"/>
        </w:rPr>
        <w:t xml:space="preserve">Keyboard </w:t>
      </w:r>
    </w:p>
    <w:p w14:paraId="1C7BA7B7" w14:textId="47860900" w:rsidR="003C4237" w:rsidRPr="00F942F4" w:rsidRDefault="00F50294" w:rsidP="007E2170">
      <w:pPr>
        <w:pStyle w:val="ListParagraph"/>
        <w:numPr>
          <w:ilvl w:val="1"/>
          <w:numId w:val="23"/>
        </w:numPr>
        <w:spacing w:after="120" w:line="264" w:lineRule="auto"/>
        <w:rPr>
          <w:rFonts w:ascii="Times New Roman" w:hAnsi="Times New Roman"/>
          <w:lang w:val="en-US"/>
        </w:rPr>
      </w:pPr>
      <w:r>
        <w:rPr>
          <w:lang w:val="en-US"/>
        </w:rPr>
        <w:t>When using AZERTY keyboard, c</w:t>
      </w:r>
      <w:r w:rsidR="003C4237">
        <w:rPr>
          <w:lang w:val="en-US"/>
        </w:rPr>
        <w:t xml:space="preserve">hange the </w:t>
      </w:r>
      <w:r w:rsidR="003C4237" w:rsidRPr="00A0261D">
        <w:rPr>
          <w:b/>
          <w:i/>
          <w:lang w:val="en-US"/>
        </w:rPr>
        <w:t>Keyboard</w:t>
      </w:r>
      <w:r w:rsidR="003C4237">
        <w:rPr>
          <w:lang w:val="en-US"/>
        </w:rPr>
        <w:t xml:space="preserve"> by adding the </w:t>
      </w:r>
      <w:r w:rsidR="00C72637">
        <w:rPr>
          <w:b/>
          <w:lang w:val="en-US"/>
        </w:rPr>
        <w:t>French</w:t>
      </w:r>
      <w:r w:rsidR="003C4237" w:rsidRPr="00A55864">
        <w:rPr>
          <w:b/>
          <w:lang w:val="en-US"/>
        </w:rPr>
        <w:t xml:space="preserve"> (Belgian)</w:t>
      </w:r>
      <w:r w:rsidR="003C4237">
        <w:rPr>
          <w:lang w:val="en-US"/>
        </w:rPr>
        <w:t xml:space="preserve"> keyboard and removing the </w:t>
      </w:r>
      <w:r w:rsidR="003C4237">
        <w:rPr>
          <w:b/>
          <w:lang w:val="en-US"/>
        </w:rPr>
        <w:t xml:space="preserve">English (US) </w:t>
      </w:r>
      <w:r w:rsidR="003C4237">
        <w:rPr>
          <w:lang w:val="en-US"/>
        </w:rPr>
        <w:t>keyboard.</w:t>
      </w:r>
    </w:p>
    <w:p w14:paraId="1073324A" w14:textId="77777777" w:rsidR="00585EEE" w:rsidRDefault="00585EEE" w:rsidP="00585EEE">
      <w:pPr>
        <w:pStyle w:val="ListParagraph"/>
        <w:numPr>
          <w:ilvl w:val="0"/>
          <w:numId w:val="23"/>
        </w:numPr>
        <w:spacing w:after="200" w:line="276" w:lineRule="auto"/>
        <w:rPr>
          <w:lang w:val="en-US"/>
        </w:rPr>
      </w:pPr>
      <w:r>
        <w:rPr>
          <w:lang w:val="en-US"/>
        </w:rPr>
        <w:t xml:space="preserve">Click on </w:t>
      </w:r>
      <w:r w:rsidRPr="00753D87">
        <w:rPr>
          <w:b/>
          <w:bCs/>
          <w:i/>
          <w:iCs/>
          <w:lang w:val="en-US"/>
        </w:rPr>
        <w:t>Connect to Red Hat</w:t>
      </w:r>
      <w:r>
        <w:rPr>
          <w:lang w:val="en-US"/>
        </w:rPr>
        <w:t xml:space="preserve"> and enter the credentials of your free Red Hat Developers account (see earlier ‘</w:t>
      </w:r>
      <w:r>
        <w:rPr>
          <w:lang w:val="en-US"/>
        </w:rPr>
        <w:fldChar w:fldCharType="begin"/>
      </w:r>
      <w:r>
        <w:rPr>
          <w:lang w:val="en-US"/>
        </w:rPr>
        <w:instrText xml:space="preserve"> REF _Ref82161134 \h </w:instrText>
      </w:r>
      <w:r>
        <w:rPr>
          <w:lang w:val="en-US"/>
        </w:rPr>
      </w:r>
      <w:r>
        <w:rPr>
          <w:lang w:val="en-US"/>
        </w:rPr>
        <w:fldChar w:fldCharType="separate"/>
      </w:r>
      <w:r w:rsidRPr="00404978">
        <w:rPr>
          <w:lang w:val="en-US"/>
        </w:rPr>
        <w:t>Practicalities</w:t>
      </w:r>
      <w:r>
        <w:rPr>
          <w:lang w:val="en-US"/>
        </w:rPr>
        <w:t xml:space="preserve"> and prerequisites</w:t>
      </w:r>
      <w:r>
        <w:rPr>
          <w:lang w:val="en-US"/>
        </w:rPr>
        <w:fldChar w:fldCharType="end"/>
      </w:r>
      <w:r>
        <w:rPr>
          <w:lang w:val="en-US"/>
        </w:rPr>
        <w:t xml:space="preserve">’ section of this document). Click on ‘Register’. </w:t>
      </w:r>
      <w:r>
        <w:rPr>
          <w:lang w:val="en-US"/>
        </w:rPr>
        <w:br/>
        <w:t>If successful, you should read ‘The system is registered’ on top and ‘1 subscription attached to the system’ at the bottom.</w:t>
      </w:r>
    </w:p>
    <w:p w14:paraId="304A2715" w14:textId="77777777" w:rsidR="00585EEE" w:rsidRDefault="00585EEE" w:rsidP="00585EEE">
      <w:pPr>
        <w:pStyle w:val="ListParagraph"/>
        <w:numPr>
          <w:ilvl w:val="1"/>
          <w:numId w:val="33"/>
        </w:numPr>
        <w:spacing w:after="200" w:line="276" w:lineRule="auto"/>
        <w:rPr>
          <w:lang w:val="en-US"/>
        </w:rPr>
      </w:pPr>
      <w:r>
        <w:rPr>
          <w:lang w:val="en-US"/>
        </w:rPr>
        <w:t xml:space="preserve">In case of authentication failure: </w:t>
      </w:r>
    </w:p>
    <w:p w14:paraId="27CA2FF1" w14:textId="77777777" w:rsidR="00585EEE" w:rsidRDefault="00585EEE" w:rsidP="00585EEE">
      <w:pPr>
        <w:pStyle w:val="ListParagraph"/>
        <w:numPr>
          <w:ilvl w:val="2"/>
          <w:numId w:val="33"/>
        </w:numPr>
        <w:spacing w:after="200" w:line="276" w:lineRule="auto"/>
        <w:rPr>
          <w:lang w:val="en-US"/>
        </w:rPr>
      </w:pPr>
      <w:r>
        <w:rPr>
          <w:lang w:val="en-US"/>
        </w:rPr>
        <w:t>Verify your password by typing it in the username field, to detect a possible wrong keyboard layout.</w:t>
      </w:r>
    </w:p>
    <w:p w14:paraId="4E86AF1C" w14:textId="77777777" w:rsidR="00585EEE" w:rsidRDefault="00585EEE" w:rsidP="00585EEE">
      <w:pPr>
        <w:pStyle w:val="ListParagraph"/>
        <w:numPr>
          <w:ilvl w:val="2"/>
          <w:numId w:val="33"/>
        </w:numPr>
        <w:rPr>
          <w:lang w:val="en-US"/>
        </w:rPr>
      </w:pPr>
      <w:r w:rsidRPr="00735080">
        <w:rPr>
          <w:lang w:val="en-US"/>
        </w:rPr>
        <w:t xml:space="preserve">Verify you have a developer subscription linked to your account at  </w:t>
      </w:r>
      <w:hyperlink r:id="rId28" w:history="1">
        <w:r w:rsidRPr="00EA3AF0">
          <w:rPr>
            <w:rStyle w:val="Hyperlink"/>
            <w:lang w:val="en-US"/>
          </w:rPr>
          <w:t>https://console.redhat.com/subscriptions/inventory</w:t>
        </w:r>
      </w:hyperlink>
      <w:r>
        <w:rPr>
          <w:lang w:val="en-US"/>
        </w:rPr>
        <w:t xml:space="preserve"> </w:t>
      </w:r>
      <w:r w:rsidRPr="00735080">
        <w:rPr>
          <w:lang w:val="en-US"/>
        </w:rPr>
        <w:t xml:space="preserve"> </w:t>
      </w:r>
    </w:p>
    <w:p w14:paraId="1FF8AEC0" w14:textId="2F2A9AC7" w:rsidR="00585EEE" w:rsidRDefault="00585EEE" w:rsidP="00585EEE">
      <w:pPr>
        <w:pStyle w:val="ListParagraph"/>
        <w:numPr>
          <w:ilvl w:val="2"/>
          <w:numId w:val="33"/>
        </w:numPr>
        <w:rPr>
          <w:lang w:val="en-US"/>
        </w:rPr>
      </w:pPr>
      <w:r>
        <w:rPr>
          <w:lang w:val="en-US"/>
        </w:rPr>
        <w:t>Still no luck? You still need a valid developer subscription as described above, but try this alternative method instead:</w:t>
      </w:r>
    </w:p>
    <w:p w14:paraId="2254AC9B" w14:textId="77777777" w:rsidR="00585EEE" w:rsidRDefault="00585EEE" w:rsidP="00585EEE">
      <w:pPr>
        <w:pStyle w:val="ListParagraph"/>
        <w:numPr>
          <w:ilvl w:val="3"/>
          <w:numId w:val="33"/>
        </w:numPr>
        <w:rPr>
          <w:lang w:val="en-US"/>
        </w:rPr>
      </w:pPr>
      <w:r>
        <w:rPr>
          <w:lang w:val="en-US"/>
        </w:rPr>
        <w:t xml:space="preserve">Download the ‘DVD iso’ (10 GB) instead of the ‘Boot iso’ (1 GB) from </w:t>
      </w:r>
      <w:hyperlink r:id="rId29" w:history="1">
        <w:r w:rsidRPr="00CE0661">
          <w:rPr>
            <w:rStyle w:val="Hyperlink"/>
            <w:lang w:val="en-US"/>
          </w:rPr>
          <w:t>https://developers.redhat.com/products/rhel/download</w:t>
        </w:r>
      </w:hyperlink>
      <w:r>
        <w:rPr>
          <w:lang w:val="en-US"/>
        </w:rPr>
        <w:t xml:space="preserve"> . Note: you’ll have to scroll way down to the ‘All Downloads’ section. Make sure you download the ‘</w:t>
      </w:r>
      <w:r w:rsidRPr="00037B34">
        <w:rPr>
          <w:lang w:val="en-US"/>
        </w:rPr>
        <w:t>rhel-9.4-x86_64-dvd</w:t>
      </w:r>
      <w:r>
        <w:rPr>
          <w:lang w:val="en-US"/>
        </w:rPr>
        <w:t>.iso’ file.</w:t>
      </w:r>
      <w:r w:rsidRPr="00037B34">
        <w:rPr>
          <w:lang w:val="en-US"/>
        </w:rPr>
        <w:t xml:space="preserve"> </w:t>
      </w:r>
    </w:p>
    <w:p w14:paraId="676B6E54" w14:textId="2FB4BA46" w:rsidR="00585EEE" w:rsidRDefault="00743367" w:rsidP="00585EEE">
      <w:pPr>
        <w:pStyle w:val="ListParagraph"/>
        <w:numPr>
          <w:ilvl w:val="3"/>
          <w:numId w:val="33"/>
        </w:numPr>
        <w:rPr>
          <w:lang w:val="en-US"/>
        </w:rPr>
      </w:pPr>
      <w:r>
        <w:rPr>
          <w:lang w:val="en-US"/>
        </w:rPr>
        <w:t xml:space="preserve">In the </w:t>
      </w:r>
      <w:r w:rsidRPr="005303E9">
        <w:rPr>
          <w:lang w:val="en-US"/>
        </w:rPr>
        <w:t xml:space="preserve">CD/DVD </w:t>
      </w:r>
      <w:r>
        <w:rPr>
          <w:lang w:val="en-US"/>
        </w:rPr>
        <w:t xml:space="preserve">settings menu </w:t>
      </w:r>
      <w:r w:rsidRPr="005303E9">
        <w:rPr>
          <w:lang w:val="en-US"/>
        </w:rPr>
        <w:t>of your</w:t>
      </w:r>
      <w:r>
        <w:rPr>
          <w:lang w:val="en-US"/>
        </w:rPr>
        <w:t xml:space="preserve"> </w:t>
      </w:r>
      <w:r w:rsidRPr="005303E9">
        <w:rPr>
          <w:lang w:val="en-US"/>
        </w:rPr>
        <w:t>VM in VMware Workstation</w:t>
      </w:r>
      <w:r>
        <w:rPr>
          <w:lang w:val="en-US"/>
        </w:rPr>
        <w:t>, change to this iso file and reboot the VM</w:t>
      </w:r>
      <w:r w:rsidRPr="005303E9">
        <w:rPr>
          <w:lang w:val="en-US"/>
        </w:rPr>
        <w:t xml:space="preserve">. </w:t>
      </w:r>
      <w:r w:rsidR="00585EEE">
        <w:rPr>
          <w:lang w:val="en-US"/>
        </w:rPr>
        <w:t xml:space="preserve">Follow the </w:t>
      </w:r>
      <w:r>
        <w:rPr>
          <w:lang w:val="en-US"/>
        </w:rPr>
        <w:t xml:space="preserve">previous </w:t>
      </w:r>
      <w:r w:rsidR="00585EEE">
        <w:rPr>
          <w:lang w:val="en-US"/>
        </w:rPr>
        <w:t>steps again</w:t>
      </w:r>
      <w:r>
        <w:rPr>
          <w:lang w:val="en-US"/>
        </w:rPr>
        <w:t xml:space="preserve"> but s</w:t>
      </w:r>
      <w:r w:rsidR="00585EEE">
        <w:rPr>
          <w:lang w:val="en-US"/>
        </w:rPr>
        <w:t>kip the ‘Connect to Red Hat’ section for now. You’ll have to activate it after installing.</w:t>
      </w:r>
    </w:p>
    <w:p w14:paraId="3CA8BC3C" w14:textId="1D3898BC" w:rsidR="00585EEE" w:rsidRPr="00585EEE" w:rsidRDefault="00585EEE" w:rsidP="00585EEE">
      <w:pPr>
        <w:pStyle w:val="ListParagraph"/>
        <w:numPr>
          <w:ilvl w:val="3"/>
          <w:numId w:val="33"/>
        </w:numPr>
        <w:rPr>
          <w:lang w:val="en-US"/>
        </w:rPr>
      </w:pPr>
      <w:r>
        <w:rPr>
          <w:lang w:val="en-US"/>
        </w:rPr>
        <w:t>Continue with the next steps</w:t>
      </w:r>
    </w:p>
    <w:p w14:paraId="69A26C49" w14:textId="40CABC5B" w:rsidR="003C4237" w:rsidRPr="003F5E38" w:rsidRDefault="003C4237" w:rsidP="00585EEE">
      <w:pPr>
        <w:pStyle w:val="ListParagraph"/>
        <w:numPr>
          <w:ilvl w:val="0"/>
          <w:numId w:val="23"/>
        </w:numPr>
        <w:spacing w:after="120" w:line="264" w:lineRule="auto"/>
        <w:rPr>
          <w:rFonts w:ascii="Times New Roman" w:hAnsi="Times New Roman"/>
          <w:lang w:val="en-US"/>
        </w:rPr>
      </w:pPr>
      <w:r>
        <w:rPr>
          <w:b/>
          <w:i/>
          <w:lang w:val="en-US"/>
        </w:rPr>
        <w:t xml:space="preserve">Network </w:t>
      </w:r>
      <w:r w:rsidR="007E2170">
        <w:rPr>
          <w:b/>
          <w:i/>
          <w:lang w:val="en-US"/>
        </w:rPr>
        <w:t>&amp;</w:t>
      </w:r>
      <w:r>
        <w:rPr>
          <w:b/>
          <w:i/>
          <w:lang w:val="en-US"/>
        </w:rPr>
        <w:t xml:space="preserve"> Host</w:t>
      </w:r>
      <w:r w:rsidR="007E2170">
        <w:rPr>
          <w:b/>
          <w:i/>
          <w:lang w:val="en-US"/>
        </w:rPr>
        <w:t xml:space="preserve"> N</w:t>
      </w:r>
      <w:r>
        <w:rPr>
          <w:b/>
          <w:i/>
          <w:lang w:val="en-US"/>
        </w:rPr>
        <w:t xml:space="preserve">ame </w:t>
      </w:r>
    </w:p>
    <w:p w14:paraId="17211CD7" w14:textId="45AABF6F" w:rsidR="003C4237" w:rsidRPr="00A0261D" w:rsidRDefault="003C4237" w:rsidP="00585EEE">
      <w:pPr>
        <w:pStyle w:val="ListParagraph"/>
        <w:numPr>
          <w:ilvl w:val="0"/>
          <w:numId w:val="34"/>
        </w:numPr>
        <w:spacing w:after="120" w:line="264" w:lineRule="auto"/>
        <w:rPr>
          <w:rFonts w:ascii="Times New Roman" w:hAnsi="Times New Roman"/>
          <w:lang w:val="en-US"/>
        </w:rPr>
      </w:pPr>
      <w:r w:rsidRPr="003F5E38">
        <w:rPr>
          <w:lang w:val="en-US"/>
        </w:rPr>
        <w:t>Switch the Ethernet button t</w:t>
      </w:r>
      <w:r>
        <w:rPr>
          <w:lang w:val="en-US"/>
        </w:rPr>
        <w:t xml:space="preserve">o </w:t>
      </w:r>
      <w:r w:rsidRPr="003F5E38">
        <w:rPr>
          <w:b/>
          <w:lang w:val="en-US"/>
        </w:rPr>
        <w:t>“on”</w:t>
      </w:r>
      <w:r w:rsidR="00E55A19">
        <w:rPr>
          <w:b/>
          <w:lang w:val="en-US"/>
        </w:rPr>
        <w:t xml:space="preserve"> </w:t>
      </w:r>
      <w:r w:rsidR="00E55A19">
        <w:rPr>
          <w:bCs/>
          <w:lang w:val="en-US"/>
        </w:rPr>
        <w:t>(</w:t>
      </w:r>
      <w:r w:rsidR="00E12A48">
        <w:rPr>
          <w:bCs/>
          <w:lang w:val="en-US"/>
        </w:rPr>
        <w:t>should be ok by default)</w:t>
      </w:r>
    </w:p>
    <w:p w14:paraId="0D8B8121" w14:textId="77777777" w:rsidR="004F3669" w:rsidRPr="004F3669" w:rsidRDefault="003C4237" w:rsidP="00585EEE">
      <w:pPr>
        <w:pStyle w:val="ListParagraph"/>
        <w:numPr>
          <w:ilvl w:val="0"/>
          <w:numId w:val="34"/>
        </w:numPr>
        <w:spacing w:after="120" w:line="264" w:lineRule="auto"/>
        <w:rPr>
          <w:b/>
          <w:bCs/>
          <w:u w:val="single"/>
          <w:lang w:val="en-US"/>
        </w:rPr>
      </w:pPr>
      <w:r w:rsidRPr="004F3669">
        <w:rPr>
          <w:lang w:val="en-US"/>
        </w:rPr>
        <w:t xml:space="preserve">Change hostname to </w:t>
      </w:r>
      <w:proofErr w:type="spellStart"/>
      <w:r w:rsidR="00EF03FE" w:rsidRPr="004F3669">
        <w:rPr>
          <w:b/>
          <w:lang w:val="en-US"/>
        </w:rPr>
        <w:t>rhel</w:t>
      </w:r>
      <w:proofErr w:type="spellEnd"/>
      <w:r w:rsidR="00BF5344" w:rsidRPr="004F3669">
        <w:rPr>
          <w:b/>
          <w:lang w:val="en-US"/>
        </w:rPr>
        <w:t>-&lt;</w:t>
      </w:r>
      <w:proofErr w:type="spellStart"/>
      <w:r w:rsidR="00BF5344" w:rsidRPr="004F3669">
        <w:rPr>
          <w:b/>
          <w:lang w:val="en-US"/>
        </w:rPr>
        <w:t>firstname</w:t>
      </w:r>
      <w:proofErr w:type="spellEnd"/>
      <w:r w:rsidR="00BF5344" w:rsidRPr="004F3669">
        <w:rPr>
          <w:b/>
          <w:lang w:val="en-US"/>
        </w:rPr>
        <w:t>&gt;-&lt;</w:t>
      </w:r>
      <w:proofErr w:type="spellStart"/>
      <w:r w:rsidR="00BF5344" w:rsidRPr="004F3669">
        <w:rPr>
          <w:b/>
          <w:lang w:val="en-US"/>
        </w:rPr>
        <w:t>lastname</w:t>
      </w:r>
      <w:proofErr w:type="spellEnd"/>
      <w:r w:rsidR="00BF5344" w:rsidRPr="004F3669">
        <w:rPr>
          <w:b/>
          <w:lang w:val="en-US"/>
        </w:rPr>
        <w:t>&gt;</w:t>
      </w:r>
      <w:r w:rsidRPr="004F3669">
        <w:rPr>
          <w:b/>
          <w:lang w:val="en-US"/>
        </w:rPr>
        <w:t xml:space="preserve"> </w:t>
      </w:r>
      <w:r w:rsidRPr="004F3669">
        <w:rPr>
          <w:lang w:val="en-US"/>
        </w:rPr>
        <w:t xml:space="preserve">and click </w:t>
      </w:r>
      <w:r w:rsidRPr="004F3669">
        <w:rPr>
          <w:b/>
          <w:i/>
          <w:u w:val="single"/>
          <w:lang w:val="en-US"/>
        </w:rPr>
        <w:t>Apply</w:t>
      </w:r>
      <w:r w:rsidRPr="004F3669">
        <w:rPr>
          <w:lang w:val="en-US"/>
        </w:rPr>
        <w:t xml:space="preserve"> and then </w:t>
      </w:r>
      <w:r w:rsidRPr="004F3669">
        <w:rPr>
          <w:b/>
          <w:i/>
          <w:lang w:val="en-US"/>
        </w:rPr>
        <w:t>Done</w:t>
      </w:r>
      <w:r w:rsidR="00D1647A" w:rsidRPr="004F3669">
        <w:rPr>
          <w:b/>
          <w:i/>
          <w:lang w:val="en-US"/>
        </w:rPr>
        <w:br/>
      </w:r>
      <w:r w:rsidR="004F3669" w:rsidRPr="004F3669">
        <w:rPr>
          <w:b/>
          <w:bCs/>
          <w:u w:val="single"/>
          <w:lang w:val="en-US"/>
        </w:rPr>
        <w:t xml:space="preserve">This is important to verify your individual assignments later! Labs will be zero graded without personalized prompts. </w:t>
      </w:r>
    </w:p>
    <w:p w14:paraId="2D829A05" w14:textId="3BE58889" w:rsidR="0020633E" w:rsidRPr="004F3669" w:rsidRDefault="0020633E" w:rsidP="00585EEE">
      <w:pPr>
        <w:pStyle w:val="ListParagraph"/>
        <w:numPr>
          <w:ilvl w:val="0"/>
          <w:numId w:val="23"/>
        </w:numPr>
        <w:spacing w:after="120" w:line="264" w:lineRule="auto"/>
        <w:rPr>
          <w:rFonts w:cstheme="minorHAnsi"/>
          <w:lang w:val="en-US"/>
        </w:rPr>
      </w:pPr>
      <w:r w:rsidRPr="004F3669">
        <w:rPr>
          <w:rFonts w:cstheme="minorHAnsi"/>
          <w:b/>
          <w:bCs/>
          <w:i/>
          <w:iCs/>
          <w:lang w:val="en-US"/>
        </w:rPr>
        <w:t xml:space="preserve">Time &amp; </w:t>
      </w:r>
      <w:r w:rsidRPr="004F3669">
        <w:rPr>
          <w:rFonts w:cstheme="minorHAnsi"/>
          <w:b/>
          <w:i/>
          <w:lang w:val="en-US"/>
        </w:rPr>
        <w:t>Date</w:t>
      </w:r>
    </w:p>
    <w:p w14:paraId="065B703C" w14:textId="2F5CD09A" w:rsidR="0020633E" w:rsidRPr="00A0261D" w:rsidRDefault="0020633E" w:rsidP="00585EEE">
      <w:pPr>
        <w:pStyle w:val="ListParagraph"/>
        <w:numPr>
          <w:ilvl w:val="0"/>
          <w:numId w:val="35"/>
        </w:numPr>
        <w:spacing w:after="120" w:line="264" w:lineRule="auto"/>
        <w:rPr>
          <w:rFonts w:ascii="Times New Roman" w:hAnsi="Times New Roman"/>
          <w:lang w:val="en-US"/>
        </w:rPr>
      </w:pPr>
      <w:r w:rsidRPr="00A0261D">
        <w:rPr>
          <w:rFonts w:cstheme="minorHAnsi"/>
          <w:lang w:val="en-US"/>
        </w:rPr>
        <w:t xml:space="preserve">Choose </w:t>
      </w:r>
      <w:r w:rsidRPr="00A0261D">
        <w:rPr>
          <w:rFonts w:cstheme="minorHAnsi"/>
          <w:b/>
          <w:i/>
          <w:lang w:val="en-US"/>
        </w:rPr>
        <w:t>Europe-</w:t>
      </w:r>
      <w:r w:rsidR="00D51188" w:rsidRPr="00A0261D">
        <w:rPr>
          <w:rFonts w:cstheme="minorHAnsi"/>
          <w:b/>
          <w:i/>
          <w:lang w:val="en-US"/>
        </w:rPr>
        <w:t>Brussels</w:t>
      </w:r>
      <w:r w:rsidR="00D51188" w:rsidRPr="00A0261D">
        <w:rPr>
          <w:rFonts w:cstheme="minorHAnsi"/>
          <w:lang w:val="en-US"/>
        </w:rPr>
        <w:t>,</w:t>
      </w:r>
      <w:r>
        <w:rPr>
          <w:rFonts w:cstheme="minorHAnsi"/>
          <w:lang w:val="en-US"/>
        </w:rPr>
        <w:t xml:space="preserve"> set the time</w:t>
      </w:r>
      <w:r w:rsidR="00192BEE">
        <w:rPr>
          <w:rFonts w:cstheme="minorHAnsi"/>
          <w:lang w:val="en-US"/>
        </w:rPr>
        <w:t xml:space="preserve"> manually or enable ‘Network Time’</w:t>
      </w:r>
      <w:r>
        <w:rPr>
          <w:rFonts w:cstheme="minorHAnsi"/>
          <w:lang w:val="en-US"/>
        </w:rPr>
        <w:t xml:space="preserve"> </w:t>
      </w:r>
      <w:r w:rsidR="00C112D3">
        <w:rPr>
          <w:rFonts w:cstheme="minorHAnsi"/>
          <w:lang w:val="en-US"/>
        </w:rPr>
        <w:t xml:space="preserve">(should be ok by default) </w:t>
      </w:r>
      <w:r w:rsidRPr="00A0261D">
        <w:rPr>
          <w:rFonts w:cstheme="minorHAnsi"/>
          <w:lang w:val="en-US"/>
        </w:rPr>
        <w:t>and</w:t>
      </w:r>
      <w:r>
        <w:rPr>
          <w:lang w:val="en-US"/>
        </w:rPr>
        <w:t xml:space="preserve"> click </w:t>
      </w:r>
      <w:r>
        <w:rPr>
          <w:b/>
          <w:i/>
          <w:lang w:val="en-US"/>
        </w:rPr>
        <w:t>Done</w:t>
      </w:r>
    </w:p>
    <w:p w14:paraId="63A74A82" w14:textId="631B9084" w:rsidR="00CC7DC1" w:rsidRPr="008F7D71" w:rsidRDefault="00CC7DC1" w:rsidP="00585EEE">
      <w:pPr>
        <w:pStyle w:val="ListParagraph"/>
        <w:numPr>
          <w:ilvl w:val="0"/>
          <w:numId w:val="23"/>
        </w:numPr>
        <w:spacing w:after="120" w:line="264" w:lineRule="auto"/>
        <w:rPr>
          <w:rFonts w:ascii="Times New Roman" w:hAnsi="Times New Roman"/>
          <w:lang w:val="en-US"/>
        </w:rPr>
      </w:pPr>
      <w:r w:rsidRPr="009212F9">
        <w:rPr>
          <w:b/>
          <w:i/>
          <w:lang w:val="en-US"/>
        </w:rPr>
        <w:t>I</w:t>
      </w:r>
      <w:r w:rsidRPr="008F7D71">
        <w:rPr>
          <w:b/>
          <w:i/>
          <w:lang w:val="en-US"/>
        </w:rPr>
        <w:t>nstallation Destination</w:t>
      </w:r>
    </w:p>
    <w:p w14:paraId="23E24AB3" w14:textId="23EB2811" w:rsidR="00CC7DC1" w:rsidRPr="00A0261D" w:rsidRDefault="00CC7DC1" w:rsidP="00585EEE">
      <w:pPr>
        <w:pStyle w:val="ListParagraph"/>
        <w:numPr>
          <w:ilvl w:val="0"/>
          <w:numId w:val="36"/>
        </w:numPr>
        <w:spacing w:after="120" w:line="264" w:lineRule="auto"/>
        <w:rPr>
          <w:rFonts w:ascii="Times New Roman" w:hAnsi="Times New Roman"/>
          <w:lang w:val="en-US"/>
        </w:rPr>
      </w:pPr>
      <w:r>
        <w:rPr>
          <w:lang w:val="en-US"/>
        </w:rPr>
        <w:t xml:space="preserve">Accept the proposed </w:t>
      </w:r>
      <w:r w:rsidR="00AE442B">
        <w:rPr>
          <w:lang w:val="en-US"/>
        </w:rPr>
        <w:t xml:space="preserve">automatic partitioning </w:t>
      </w:r>
      <w:r>
        <w:rPr>
          <w:lang w:val="en-US"/>
        </w:rPr>
        <w:t xml:space="preserve">option by clicking </w:t>
      </w:r>
      <w:r w:rsidRPr="008F7D71">
        <w:rPr>
          <w:b/>
          <w:i/>
          <w:lang w:val="en-US"/>
        </w:rPr>
        <w:t>Done</w:t>
      </w:r>
    </w:p>
    <w:p w14:paraId="009B5406" w14:textId="3EC95838" w:rsidR="00923967" w:rsidRPr="001004D5" w:rsidRDefault="003C4237" w:rsidP="00585EEE">
      <w:pPr>
        <w:pStyle w:val="ListParagraph"/>
        <w:numPr>
          <w:ilvl w:val="0"/>
          <w:numId w:val="23"/>
        </w:numPr>
        <w:spacing w:after="120" w:line="264" w:lineRule="auto"/>
        <w:rPr>
          <w:rFonts w:ascii="Times New Roman" w:hAnsi="Times New Roman"/>
          <w:lang w:val="en-US"/>
        </w:rPr>
      </w:pPr>
      <w:r>
        <w:rPr>
          <w:lang w:val="en-US"/>
        </w:rPr>
        <w:lastRenderedPageBreak/>
        <w:t xml:space="preserve">Set a </w:t>
      </w:r>
      <w:r w:rsidR="00D13FBE">
        <w:rPr>
          <w:b/>
          <w:bCs/>
          <w:lang w:val="en-US"/>
        </w:rPr>
        <w:t>R</w:t>
      </w:r>
      <w:r w:rsidRPr="00923967">
        <w:rPr>
          <w:b/>
          <w:bCs/>
          <w:lang w:val="en-US"/>
        </w:rPr>
        <w:t xml:space="preserve">oot </w:t>
      </w:r>
      <w:r w:rsidR="00D13FBE">
        <w:rPr>
          <w:b/>
          <w:bCs/>
          <w:lang w:val="en-US"/>
        </w:rPr>
        <w:t>P</w:t>
      </w:r>
      <w:r w:rsidRPr="00923967">
        <w:rPr>
          <w:b/>
          <w:bCs/>
          <w:lang w:val="en-US"/>
        </w:rPr>
        <w:t>assword</w:t>
      </w:r>
      <w:r>
        <w:rPr>
          <w:lang w:val="en-US"/>
        </w:rPr>
        <w:t xml:space="preserve"> </w:t>
      </w:r>
      <w:r w:rsidR="005975CB">
        <w:rPr>
          <w:lang w:val="en-US"/>
        </w:rPr>
        <w:t>(you might need to scroll down)</w:t>
      </w:r>
    </w:p>
    <w:p w14:paraId="50D85D35" w14:textId="0943D7C2" w:rsidR="00D13FBE" w:rsidRDefault="00D13FBE" w:rsidP="00585EEE">
      <w:pPr>
        <w:pStyle w:val="ListParagraph"/>
        <w:numPr>
          <w:ilvl w:val="0"/>
          <w:numId w:val="23"/>
        </w:numPr>
        <w:spacing w:after="200" w:line="276" w:lineRule="auto"/>
        <w:rPr>
          <w:lang w:val="en-US"/>
        </w:rPr>
      </w:pPr>
      <w:r w:rsidRPr="00D13FBE">
        <w:rPr>
          <w:lang w:val="en-US"/>
        </w:rPr>
        <w:t xml:space="preserve">To work in a proper way, also </w:t>
      </w:r>
      <w:r w:rsidRPr="00D13FBE">
        <w:rPr>
          <w:b/>
          <w:bCs/>
          <w:lang w:val="en-US"/>
        </w:rPr>
        <w:t>create a regular user account</w:t>
      </w:r>
      <w:r w:rsidRPr="00D13FBE">
        <w:rPr>
          <w:lang w:val="en-US"/>
        </w:rPr>
        <w:t xml:space="preserve"> and check the box to make it an ‘administrator’ (which will give it </w:t>
      </w:r>
      <w:proofErr w:type="spellStart"/>
      <w:r w:rsidRPr="00D13FBE">
        <w:rPr>
          <w:lang w:val="en-US"/>
        </w:rPr>
        <w:t>sudo</w:t>
      </w:r>
      <w:proofErr w:type="spellEnd"/>
      <w:r w:rsidRPr="00D13FBE">
        <w:rPr>
          <w:lang w:val="en-US"/>
        </w:rPr>
        <w:t xml:space="preserve"> permissions). </w:t>
      </w:r>
    </w:p>
    <w:p w14:paraId="4086D529" w14:textId="029F3E49" w:rsidR="004C388D" w:rsidRDefault="004C388D" w:rsidP="00B027E0">
      <w:pPr>
        <w:pStyle w:val="ListParagraph"/>
        <w:numPr>
          <w:ilvl w:val="0"/>
          <w:numId w:val="37"/>
        </w:numPr>
        <w:spacing w:after="200" w:line="276" w:lineRule="auto"/>
        <w:rPr>
          <w:lang w:val="en-US"/>
        </w:rPr>
      </w:pPr>
      <w:r>
        <w:rPr>
          <w:lang w:val="en-US"/>
        </w:rPr>
        <w:t xml:space="preserve">In case of ‘greyed out’ fields: </w:t>
      </w:r>
      <w:r w:rsidR="009931B3">
        <w:rPr>
          <w:lang w:val="en-US"/>
        </w:rPr>
        <w:t xml:space="preserve">enable the Ethernet button first, </w:t>
      </w:r>
      <w:r w:rsidR="002920AA">
        <w:rPr>
          <w:lang w:val="en-US"/>
        </w:rPr>
        <w:t>see a few bullet items above.</w:t>
      </w:r>
    </w:p>
    <w:p w14:paraId="4EE65BED" w14:textId="101495AF" w:rsidR="001D6D87" w:rsidRDefault="001D6D87" w:rsidP="00585EEE">
      <w:pPr>
        <w:pStyle w:val="ListParagraph"/>
        <w:numPr>
          <w:ilvl w:val="0"/>
          <w:numId w:val="23"/>
        </w:numPr>
        <w:spacing w:after="200" w:line="276" w:lineRule="auto"/>
        <w:rPr>
          <w:lang w:val="en-US"/>
        </w:rPr>
      </w:pPr>
      <w:r>
        <w:rPr>
          <w:lang w:val="en-US"/>
        </w:rPr>
        <w:t xml:space="preserve">Select </w:t>
      </w:r>
      <w:r w:rsidRPr="002642B5">
        <w:rPr>
          <w:i/>
          <w:iCs/>
          <w:lang w:val="en-US"/>
        </w:rPr>
        <w:t xml:space="preserve">Software </w:t>
      </w:r>
      <w:r>
        <w:rPr>
          <w:i/>
          <w:iCs/>
          <w:lang w:val="en-US"/>
        </w:rPr>
        <w:t>S</w:t>
      </w:r>
      <w:r w:rsidRPr="002642B5">
        <w:rPr>
          <w:i/>
          <w:iCs/>
          <w:lang w:val="en-US"/>
        </w:rPr>
        <w:t>election</w:t>
      </w:r>
      <w:r>
        <w:rPr>
          <w:lang w:val="en-US"/>
        </w:rPr>
        <w:t xml:space="preserve"> and select “</w:t>
      </w:r>
      <w:r>
        <w:rPr>
          <w:b/>
          <w:bCs/>
          <w:lang w:val="en-US"/>
        </w:rPr>
        <w:t>Minimal Install</w:t>
      </w:r>
      <w:r>
        <w:rPr>
          <w:lang w:val="en-US"/>
        </w:rPr>
        <w:t>”</w:t>
      </w:r>
      <w:r w:rsidR="00AD493A">
        <w:rPr>
          <w:lang w:val="en-US"/>
        </w:rPr>
        <w:t xml:space="preserve"> without any additional software selected</w:t>
      </w:r>
    </w:p>
    <w:p w14:paraId="2E1260EB" w14:textId="77777777" w:rsidR="001D6D87" w:rsidRPr="00DC23D8" w:rsidRDefault="001D6D87" w:rsidP="00585EEE">
      <w:pPr>
        <w:pStyle w:val="ListParagraph"/>
        <w:numPr>
          <w:ilvl w:val="0"/>
          <w:numId w:val="23"/>
        </w:numPr>
        <w:spacing w:after="120" w:line="264" w:lineRule="auto"/>
        <w:rPr>
          <w:rFonts w:ascii="Times New Roman" w:hAnsi="Times New Roman"/>
          <w:lang w:val="en-US"/>
        </w:rPr>
      </w:pPr>
      <w:r>
        <w:rPr>
          <w:lang w:val="en-US"/>
        </w:rPr>
        <w:t xml:space="preserve">Click </w:t>
      </w:r>
      <w:r>
        <w:rPr>
          <w:b/>
          <w:i/>
          <w:lang w:val="en-US"/>
        </w:rPr>
        <w:t>Begin installation</w:t>
      </w:r>
    </w:p>
    <w:p w14:paraId="29D8C661" w14:textId="77777777" w:rsidR="003C4237" w:rsidRPr="00F36351" w:rsidRDefault="003C4237" w:rsidP="00585EEE">
      <w:pPr>
        <w:pStyle w:val="ListParagraph"/>
        <w:numPr>
          <w:ilvl w:val="0"/>
          <w:numId w:val="23"/>
        </w:numPr>
        <w:spacing w:after="120" w:line="264" w:lineRule="auto"/>
        <w:rPr>
          <w:rFonts w:ascii="Times New Roman" w:hAnsi="Times New Roman"/>
          <w:lang w:val="en-US"/>
        </w:rPr>
      </w:pPr>
      <w:r>
        <w:rPr>
          <w:lang w:val="en-US"/>
        </w:rPr>
        <w:t>Click reboot when finished</w:t>
      </w:r>
    </w:p>
    <w:p w14:paraId="7C3F3A00" w14:textId="494AF98C" w:rsidR="003C4237" w:rsidRDefault="003C4237" w:rsidP="00585EEE">
      <w:pPr>
        <w:pStyle w:val="ListParagraph"/>
        <w:numPr>
          <w:ilvl w:val="0"/>
          <w:numId w:val="23"/>
        </w:numPr>
        <w:spacing w:after="120" w:line="264" w:lineRule="auto"/>
        <w:rPr>
          <w:lang w:val="en-US"/>
        </w:rPr>
      </w:pPr>
      <w:r w:rsidRPr="00305E13">
        <w:rPr>
          <w:lang w:val="en-US"/>
        </w:rPr>
        <w:t xml:space="preserve">After a while, </w:t>
      </w:r>
      <w:r w:rsidR="00923967">
        <w:rPr>
          <w:lang w:val="en-US"/>
        </w:rPr>
        <w:t>RHEL</w:t>
      </w:r>
      <w:r w:rsidRPr="00305E13">
        <w:rPr>
          <w:lang w:val="en-US"/>
        </w:rPr>
        <w:t xml:space="preserve"> will start up and show you the login prompt. Check that you can sign in with the root credentials and with your own credentials</w:t>
      </w:r>
    </w:p>
    <w:p w14:paraId="52F1237B" w14:textId="4BBFDDF2" w:rsidR="00585EEE" w:rsidRDefault="00585EEE" w:rsidP="00585EEE">
      <w:pPr>
        <w:pStyle w:val="ListParagraph"/>
        <w:numPr>
          <w:ilvl w:val="0"/>
          <w:numId w:val="23"/>
        </w:numPr>
        <w:spacing w:after="120" w:line="264" w:lineRule="auto"/>
        <w:rPr>
          <w:lang w:val="en-US"/>
        </w:rPr>
      </w:pPr>
      <w:r>
        <w:rPr>
          <w:lang w:val="en-US"/>
        </w:rPr>
        <w:t>If you</w:t>
      </w:r>
      <w:r w:rsidR="00DE54DF">
        <w:rPr>
          <w:lang w:val="en-US"/>
        </w:rPr>
        <w:t>’ve installed RHEL using the ‘DVD iso’ instead of the ‘Boot iso’</w:t>
      </w:r>
      <w:r w:rsidR="00B027E0">
        <w:rPr>
          <w:lang w:val="en-US"/>
        </w:rPr>
        <w:t xml:space="preserve"> due to registration issues during installation, you now still need to activate your RHEL:</w:t>
      </w:r>
    </w:p>
    <w:p w14:paraId="104271CE" w14:textId="791DF989" w:rsidR="00B027E0" w:rsidRDefault="00B027E0" w:rsidP="00585EEE">
      <w:pPr>
        <w:pStyle w:val="ListParagraph"/>
        <w:numPr>
          <w:ilvl w:val="1"/>
          <w:numId w:val="23"/>
        </w:numPr>
        <w:rPr>
          <w:lang w:val="en-US"/>
        </w:rPr>
      </w:pPr>
      <w:r>
        <w:rPr>
          <w:lang w:val="en-US"/>
        </w:rPr>
        <w:t xml:space="preserve">Go to </w:t>
      </w:r>
      <w:hyperlink r:id="rId30" w:history="1">
        <w:r w:rsidRPr="00B66A58">
          <w:rPr>
            <w:rStyle w:val="Hyperlink"/>
            <w:lang w:val="en-US"/>
          </w:rPr>
          <w:t>https://console.redhat.com/insights/connector/activation-keys</w:t>
        </w:r>
      </w:hyperlink>
      <w:r>
        <w:rPr>
          <w:lang w:val="en-US"/>
        </w:rPr>
        <w:t xml:space="preserve"> </w:t>
      </w:r>
      <w:r w:rsidRPr="00EA3AF0">
        <w:rPr>
          <w:lang w:val="en-US"/>
        </w:rPr>
        <w:t xml:space="preserve"> </w:t>
      </w:r>
      <w:r>
        <w:rPr>
          <w:lang w:val="en-US"/>
        </w:rPr>
        <w:t xml:space="preserve">  </w:t>
      </w:r>
    </w:p>
    <w:p w14:paraId="36A4E904" w14:textId="0436E9B6" w:rsidR="00B027E0" w:rsidRDefault="00B027E0" w:rsidP="00585EEE">
      <w:pPr>
        <w:pStyle w:val="ListParagraph"/>
        <w:numPr>
          <w:ilvl w:val="1"/>
          <w:numId w:val="23"/>
        </w:numPr>
        <w:rPr>
          <w:lang w:val="en-US"/>
        </w:rPr>
      </w:pPr>
      <w:r>
        <w:rPr>
          <w:lang w:val="en-US"/>
        </w:rPr>
        <w:t>Below the ‘Activation Keys’ title, you read an ‘Organization ID’. Take note of this number, you’ll need it in a minute.</w:t>
      </w:r>
    </w:p>
    <w:p w14:paraId="0C43EE0A" w14:textId="7608D427" w:rsidR="00585EEE" w:rsidRPr="00B027E0" w:rsidRDefault="00B027E0" w:rsidP="00585EEE">
      <w:pPr>
        <w:pStyle w:val="ListParagraph"/>
        <w:numPr>
          <w:ilvl w:val="1"/>
          <w:numId w:val="23"/>
        </w:numPr>
        <w:rPr>
          <w:lang w:val="en-US"/>
        </w:rPr>
      </w:pPr>
      <w:r w:rsidRPr="00B027E0">
        <w:rPr>
          <w:lang w:val="en-US"/>
        </w:rPr>
        <w:t>No</w:t>
      </w:r>
      <w:r>
        <w:rPr>
          <w:lang w:val="en-US"/>
        </w:rPr>
        <w:t>w, create an activation key</w:t>
      </w:r>
    </w:p>
    <w:p w14:paraId="250F9C26" w14:textId="5B276258" w:rsidR="00585EEE" w:rsidRDefault="00585EEE" w:rsidP="00B027E0">
      <w:pPr>
        <w:pStyle w:val="ListParagraph"/>
        <w:numPr>
          <w:ilvl w:val="2"/>
          <w:numId w:val="23"/>
        </w:numPr>
        <w:rPr>
          <w:lang w:val="en-US"/>
        </w:rPr>
      </w:pPr>
      <w:r>
        <w:rPr>
          <w:lang w:val="en-US"/>
        </w:rPr>
        <w:t>Choose a name</w:t>
      </w:r>
      <w:r w:rsidR="00B027E0">
        <w:rPr>
          <w:lang w:val="en-US"/>
        </w:rPr>
        <w:t xml:space="preserve"> and remember that one, you’ll need it as well.</w:t>
      </w:r>
    </w:p>
    <w:p w14:paraId="2C9D4096" w14:textId="2AE1F251" w:rsidR="00B027E0" w:rsidRDefault="00B027E0" w:rsidP="00B027E0">
      <w:pPr>
        <w:pStyle w:val="ListParagraph"/>
        <w:numPr>
          <w:ilvl w:val="2"/>
          <w:numId w:val="23"/>
        </w:numPr>
        <w:rPr>
          <w:lang w:val="en-US"/>
        </w:rPr>
      </w:pPr>
      <w:r>
        <w:rPr>
          <w:lang w:val="en-US"/>
        </w:rPr>
        <w:t>Select ‘Latest release’ as workload</w:t>
      </w:r>
    </w:p>
    <w:p w14:paraId="2AB69B13" w14:textId="57D7F1BE" w:rsidR="00B027E0" w:rsidRPr="00B027E0" w:rsidRDefault="00B027E0" w:rsidP="00B027E0">
      <w:pPr>
        <w:pStyle w:val="ListParagraph"/>
        <w:numPr>
          <w:ilvl w:val="2"/>
          <w:numId w:val="23"/>
        </w:numPr>
        <w:rPr>
          <w:lang w:val="en-US"/>
        </w:rPr>
      </w:pPr>
      <w:r>
        <w:rPr>
          <w:lang w:val="en-US"/>
        </w:rPr>
        <w:t>As System Purpose, s</w:t>
      </w:r>
      <w:r w:rsidR="00585EEE">
        <w:rPr>
          <w:lang w:val="en-US"/>
        </w:rPr>
        <w:t xml:space="preserve">elect </w:t>
      </w:r>
      <w:r>
        <w:rPr>
          <w:lang w:val="en-US"/>
        </w:rPr>
        <w:t xml:space="preserve">‘RHEL Server’ role, ‘Self Support’ </w:t>
      </w:r>
      <w:r w:rsidR="00585EEE">
        <w:rPr>
          <w:lang w:val="en-US"/>
        </w:rPr>
        <w:t xml:space="preserve">Service Level </w:t>
      </w:r>
      <w:r>
        <w:rPr>
          <w:lang w:val="en-US"/>
        </w:rPr>
        <w:t xml:space="preserve">and </w:t>
      </w:r>
      <w:r w:rsidR="00585EEE">
        <w:rPr>
          <w:lang w:val="en-US"/>
        </w:rPr>
        <w:t>‘</w:t>
      </w:r>
      <w:r>
        <w:rPr>
          <w:lang w:val="en-US"/>
        </w:rPr>
        <w:t>Development/Test</w:t>
      </w:r>
      <w:r w:rsidR="00585EEE">
        <w:rPr>
          <w:lang w:val="en-US"/>
        </w:rPr>
        <w:t>’</w:t>
      </w:r>
      <w:r>
        <w:rPr>
          <w:lang w:val="en-US"/>
        </w:rPr>
        <w:t xml:space="preserve"> usage</w:t>
      </w:r>
    </w:p>
    <w:p w14:paraId="2DDC2263" w14:textId="77777777" w:rsidR="00B027E0" w:rsidRDefault="00585EEE" w:rsidP="00585EEE">
      <w:pPr>
        <w:pStyle w:val="ListParagraph"/>
        <w:numPr>
          <w:ilvl w:val="1"/>
          <w:numId w:val="23"/>
        </w:numPr>
        <w:rPr>
          <w:lang w:val="en-US"/>
        </w:rPr>
      </w:pPr>
      <w:r>
        <w:rPr>
          <w:lang w:val="en-US"/>
        </w:rPr>
        <w:t xml:space="preserve">Now, </w:t>
      </w:r>
      <w:r w:rsidR="00B027E0">
        <w:rPr>
          <w:lang w:val="en-US"/>
        </w:rPr>
        <w:t>in your RHEL, as root user, execute following commands:</w:t>
      </w:r>
    </w:p>
    <w:p w14:paraId="431B3612" w14:textId="2DE3C78E" w:rsidR="00585EEE" w:rsidRPr="005A4C0F" w:rsidRDefault="00B027E0" w:rsidP="00B027E0">
      <w:pPr>
        <w:pStyle w:val="ListParagraph"/>
        <w:numPr>
          <w:ilvl w:val="2"/>
          <w:numId w:val="23"/>
        </w:numPr>
        <w:rPr>
          <w:rFonts w:ascii="Consolas" w:hAnsi="Consolas"/>
          <w:lang w:val="en-US"/>
        </w:rPr>
      </w:pPr>
      <w:r w:rsidRPr="005A4C0F">
        <w:rPr>
          <w:rFonts w:ascii="Consolas" w:hAnsi="Consolas"/>
          <w:lang w:val="en-US"/>
        </w:rPr>
        <w:t>subscription-manager register --</w:t>
      </w:r>
      <w:proofErr w:type="spellStart"/>
      <w:r w:rsidRPr="005A4C0F">
        <w:rPr>
          <w:rFonts w:ascii="Consolas" w:hAnsi="Consolas"/>
          <w:lang w:val="en-US"/>
        </w:rPr>
        <w:t>activationkey</w:t>
      </w:r>
      <w:proofErr w:type="spellEnd"/>
      <w:r w:rsidRPr="005A4C0F">
        <w:rPr>
          <w:rFonts w:ascii="Consolas" w:hAnsi="Consolas"/>
          <w:lang w:val="en-US"/>
        </w:rPr>
        <w:t xml:space="preserve">=&lt;your key name&gt; --org=&lt;your organization number&gt; </w:t>
      </w:r>
    </w:p>
    <w:p w14:paraId="6CB48A6D" w14:textId="47612B3D" w:rsidR="00FB2B6D" w:rsidRPr="005A4C0F" w:rsidRDefault="00FB2B6D" w:rsidP="00B027E0">
      <w:pPr>
        <w:pStyle w:val="ListParagraph"/>
        <w:numPr>
          <w:ilvl w:val="2"/>
          <w:numId w:val="23"/>
        </w:numPr>
        <w:rPr>
          <w:rFonts w:ascii="Consolas" w:hAnsi="Consolas"/>
          <w:lang w:val="en-US"/>
        </w:rPr>
      </w:pPr>
      <w:bookmarkStart w:id="3" w:name="_Hlk177674972"/>
      <w:r w:rsidRPr="005A4C0F">
        <w:rPr>
          <w:rFonts w:ascii="Consolas" w:hAnsi="Consolas"/>
          <w:lang w:val="en-US"/>
        </w:rPr>
        <w:t>subscription-manager attach --auto</w:t>
      </w:r>
      <w:bookmarkEnd w:id="3"/>
    </w:p>
    <w:p w14:paraId="14D8C2E1" w14:textId="6506D962" w:rsidR="00FB2B6D" w:rsidRPr="005A4C0F" w:rsidRDefault="00FB2B6D" w:rsidP="00B027E0">
      <w:pPr>
        <w:pStyle w:val="ListParagraph"/>
        <w:numPr>
          <w:ilvl w:val="2"/>
          <w:numId w:val="23"/>
        </w:numPr>
        <w:rPr>
          <w:rFonts w:ascii="Consolas" w:hAnsi="Consolas"/>
          <w:lang w:val="en-US"/>
        </w:rPr>
      </w:pPr>
      <w:r w:rsidRPr="005A4C0F">
        <w:rPr>
          <w:rFonts w:ascii="Consolas" w:hAnsi="Consolas"/>
          <w:lang w:val="en-US"/>
        </w:rPr>
        <w:t>subscription-manager status</w:t>
      </w:r>
    </w:p>
    <w:p w14:paraId="16B2E15E" w14:textId="0126157B" w:rsidR="005A4C0F" w:rsidRDefault="005A4C0F" w:rsidP="00585EEE">
      <w:pPr>
        <w:pStyle w:val="ListParagraph"/>
        <w:numPr>
          <w:ilvl w:val="1"/>
          <w:numId w:val="23"/>
        </w:numPr>
        <w:spacing w:after="120" w:line="264" w:lineRule="auto"/>
        <w:rPr>
          <w:lang w:val="en-US"/>
        </w:rPr>
      </w:pPr>
      <w:r>
        <w:rPr>
          <w:lang w:val="en-US"/>
        </w:rPr>
        <w:t xml:space="preserve">This suffices for activation. However, if you also want your RHEL to be connected to ‘Red Hat Insights’ for remote monitoring through their web interface, </w:t>
      </w:r>
      <w:proofErr w:type="gramStart"/>
      <w:r>
        <w:rPr>
          <w:lang w:val="en-US"/>
        </w:rPr>
        <w:t>than</w:t>
      </w:r>
      <w:proofErr w:type="gramEnd"/>
      <w:r>
        <w:rPr>
          <w:lang w:val="en-US"/>
        </w:rPr>
        <w:t xml:space="preserve"> you can also optionally run the following command:</w:t>
      </w:r>
    </w:p>
    <w:p w14:paraId="6E60C610" w14:textId="3E03F8A9" w:rsidR="00585EEE" w:rsidRPr="005A4C0F" w:rsidRDefault="005A4C0F" w:rsidP="005A4C0F">
      <w:pPr>
        <w:pStyle w:val="ListParagraph"/>
        <w:numPr>
          <w:ilvl w:val="2"/>
          <w:numId w:val="23"/>
        </w:numPr>
        <w:spacing w:after="120" w:line="264" w:lineRule="auto"/>
        <w:rPr>
          <w:rFonts w:ascii="Consolas" w:hAnsi="Consolas"/>
          <w:lang w:val="en-US"/>
        </w:rPr>
      </w:pPr>
      <w:r w:rsidRPr="005A4C0F">
        <w:rPr>
          <w:rFonts w:ascii="Consolas" w:hAnsi="Consolas"/>
          <w:lang w:val="en-US"/>
        </w:rPr>
        <w:t>insight-client --register</w:t>
      </w:r>
    </w:p>
    <w:p w14:paraId="71E891DA" w14:textId="77777777" w:rsidR="009E001B" w:rsidRDefault="009E001B" w:rsidP="009E001B">
      <w:pPr>
        <w:spacing w:after="120" w:line="264" w:lineRule="auto"/>
        <w:rPr>
          <w:lang w:val="en-US"/>
        </w:rPr>
      </w:pPr>
    </w:p>
    <w:p w14:paraId="6B8EC907" w14:textId="77777777" w:rsidR="00DE54DF" w:rsidRPr="00DE54DF" w:rsidRDefault="00DE54DF" w:rsidP="009E001B">
      <w:pPr>
        <w:spacing w:after="120" w:line="264" w:lineRule="auto"/>
      </w:pPr>
    </w:p>
    <w:p w14:paraId="0BA71C42" w14:textId="3ACB779C" w:rsidR="00FE5BC4" w:rsidRPr="00CC603F" w:rsidRDefault="00FE5BC4">
      <w:pPr>
        <w:rPr>
          <w:lang w:val="en-US"/>
        </w:rPr>
      </w:pPr>
    </w:p>
    <w:p w14:paraId="3A767B76" w14:textId="4DA092FA" w:rsidR="00BE27B5" w:rsidRDefault="00BE27B5" w:rsidP="00BE27B5">
      <w:pPr>
        <w:pStyle w:val="Heading2"/>
        <w:rPr>
          <w:lang w:val="en-US"/>
        </w:rPr>
      </w:pPr>
      <w:r>
        <w:rPr>
          <w:lang w:val="en-US"/>
        </w:rPr>
        <w:t xml:space="preserve">Give your </w:t>
      </w:r>
      <w:r w:rsidR="00432084">
        <w:rPr>
          <w:lang w:val="en-US"/>
        </w:rPr>
        <w:t>RHEL</w:t>
      </w:r>
      <w:r w:rsidR="00C818B9">
        <w:rPr>
          <w:lang w:val="en-US"/>
        </w:rPr>
        <w:t xml:space="preserve"> also </w:t>
      </w:r>
      <w:r w:rsidR="00D97544">
        <w:rPr>
          <w:lang w:val="en-US"/>
        </w:rPr>
        <w:t>a tad more</w:t>
      </w:r>
      <w:r>
        <w:rPr>
          <w:lang w:val="en-US"/>
        </w:rPr>
        <w:t>…</w:t>
      </w:r>
    </w:p>
    <w:p w14:paraId="0A75E092" w14:textId="2B08BE58" w:rsidR="00F51B61" w:rsidRDefault="00F51B61" w:rsidP="00F51B61">
      <w:pPr>
        <w:spacing w:after="200" w:line="276" w:lineRule="auto"/>
        <w:rPr>
          <w:lang w:val="en-US"/>
        </w:rPr>
      </w:pPr>
      <w:r w:rsidRPr="00F51B61">
        <w:rPr>
          <w:lang w:val="en-US"/>
        </w:rPr>
        <w:t xml:space="preserve">To work in a proper way, also </w:t>
      </w:r>
      <w:r w:rsidRPr="00F51B61">
        <w:rPr>
          <w:b/>
          <w:bCs/>
          <w:lang w:val="en-US"/>
        </w:rPr>
        <w:t>create a</w:t>
      </w:r>
      <w:r w:rsidRPr="00F51B61">
        <w:rPr>
          <w:lang w:val="en-US"/>
        </w:rPr>
        <w:t xml:space="preserve"> </w:t>
      </w:r>
      <w:r w:rsidRPr="00F51B61">
        <w:rPr>
          <w:b/>
          <w:bCs/>
          <w:lang w:val="en-US"/>
        </w:rPr>
        <w:t xml:space="preserve">regular user </w:t>
      </w:r>
      <w:r w:rsidR="003C0075" w:rsidRPr="00F51B61">
        <w:rPr>
          <w:b/>
          <w:bCs/>
          <w:lang w:val="en-US"/>
        </w:rPr>
        <w:t>account</w:t>
      </w:r>
      <w:r w:rsidR="003C0075" w:rsidRPr="00F51B61">
        <w:rPr>
          <w:lang w:val="en-US"/>
        </w:rPr>
        <w:t>.</w:t>
      </w:r>
      <w:r w:rsidR="007C1393">
        <w:rPr>
          <w:lang w:val="en-US"/>
        </w:rPr>
        <w:t xml:space="preserve"> </w:t>
      </w:r>
      <w:r w:rsidR="003C0075">
        <w:rPr>
          <w:lang w:val="en-US"/>
        </w:rPr>
        <w:t>If you were not able to create one during installation, you can still do so right now</w:t>
      </w:r>
      <w:r w:rsidR="00D8062C">
        <w:rPr>
          <w:lang w:val="en-US"/>
        </w:rPr>
        <w:t>.</w:t>
      </w:r>
      <w:r w:rsidR="00316D72">
        <w:rPr>
          <w:lang w:val="en-US"/>
        </w:rPr>
        <w:t xml:space="preserve"> Go the official documentation for RHEL 9</w:t>
      </w:r>
      <w:r w:rsidR="009046A0">
        <w:rPr>
          <w:lang w:val="en-US"/>
        </w:rPr>
        <w:t>:</w:t>
      </w:r>
      <w:r w:rsidR="00D8062C">
        <w:rPr>
          <w:lang w:val="en-US"/>
        </w:rPr>
        <w:t xml:space="preserve"> </w:t>
      </w:r>
      <w:hyperlink r:id="rId31" w:history="1">
        <w:r w:rsidR="003C0075" w:rsidRPr="00CE0661">
          <w:rPr>
            <w:rStyle w:val="Hyperlink"/>
            <w:lang w:val="en-US"/>
          </w:rPr>
          <w:t>https://docs.redhat.com/en/documentation/red_hat_enterprise_linux/9/html/configuring_basic_system_settings/index</w:t>
        </w:r>
      </w:hyperlink>
      <w:r w:rsidR="003C0075">
        <w:rPr>
          <w:lang w:val="en-US"/>
        </w:rPr>
        <w:t xml:space="preserve"> </w:t>
      </w:r>
      <w:r w:rsidR="00316D72">
        <w:rPr>
          <w:lang w:val="en-US"/>
        </w:rPr>
        <w:t xml:space="preserve"> . Navigate to the chapter about ‘</w:t>
      </w:r>
      <w:r w:rsidR="003C0075">
        <w:rPr>
          <w:lang w:val="en-US"/>
        </w:rPr>
        <w:t>Managing users and groups</w:t>
      </w:r>
      <w:r w:rsidR="00316D72">
        <w:rPr>
          <w:lang w:val="en-US"/>
        </w:rPr>
        <w:t xml:space="preserve">’ and </w:t>
      </w:r>
      <w:r w:rsidR="008F5E38">
        <w:rPr>
          <w:lang w:val="en-US"/>
        </w:rPr>
        <w:t xml:space="preserve">use </w:t>
      </w:r>
      <w:r w:rsidR="009046A0">
        <w:rPr>
          <w:lang w:val="en-US"/>
        </w:rPr>
        <w:t>the</w:t>
      </w:r>
      <w:r w:rsidR="008F5E38">
        <w:rPr>
          <w:lang w:val="en-US"/>
        </w:rPr>
        <w:t xml:space="preserve"> commands </w:t>
      </w:r>
      <w:r w:rsidR="009046A0">
        <w:rPr>
          <w:lang w:val="en-US"/>
        </w:rPr>
        <w:t xml:space="preserve">listed there </w:t>
      </w:r>
      <w:r w:rsidR="008F5E38">
        <w:rPr>
          <w:lang w:val="en-US"/>
        </w:rPr>
        <w:t xml:space="preserve">to </w:t>
      </w:r>
      <w:r w:rsidR="009046A0">
        <w:rPr>
          <w:lang w:val="en-US"/>
        </w:rPr>
        <w:t xml:space="preserve">1/ </w:t>
      </w:r>
      <w:r w:rsidR="008F5E38">
        <w:rPr>
          <w:lang w:val="en-US"/>
        </w:rPr>
        <w:t xml:space="preserve">create a new user, </w:t>
      </w:r>
      <w:r w:rsidR="009046A0">
        <w:rPr>
          <w:lang w:val="en-US"/>
        </w:rPr>
        <w:t xml:space="preserve">2/ </w:t>
      </w:r>
      <w:r w:rsidR="008F5E38">
        <w:rPr>
          <w:lang w:val="en-US"/>
        </w:rPr>
        <w:t xml:space="preserve">provide it with a password and </w:t>
      </w:r>
      <w:r w:rsidR="009046A0">
        <w:rPr>
          <w:lang w:val="en-US"/>
        </w:rPr>
        <w:t xml:space="preserve">3/ </w:t>
      </w:r>
      <w:r w:rsidR="00532C4F">
        <w:rPr>
          <w:lang w:val="en-US"/>
        </w:rPr>
        <w:t xml:space="preserve">put it in the ‘wheel’ group. </w:t>
      </w:r>
      <w:r w:rsidR="009046A0">
        <w:rPr>
          <w:lang w:val="en-US"/>
        </w:rPr>
        <w:t>Note tha</w:t>
      </w:r>
      <w:r w:rsidR="00344158">
        <w:rPr>
          <w:lang w:val="en-US"/>
        </w:rPr>
        <w:t>t RHEL uses a ‘wheel’ group rather than a ‘</w:t>
      </w:r>
      <w:proofErr w:type="spellStart"/>
      <w:r w:rsidR="00344158">
        <w:rPr>
          <w:lang w:val="en-US"/>
        </w:rPr>
        <w:t>sudo</w:t>
      </w:r>
      <w:proofErr w:type="spellEnd"/>
      <w:r w:rsidR="00344158">
        <w:rPr>
          <w:lang w:val="en-US"/>
        </w:rPr>
        <w:t>’ group for users which are granted to execute the ‘</w:t>
      </w:r>
      <w:proofErr w:type="spellStart"/>
      <w:r w:rsidR="00344158">
        <w:rPr>
          <w:lang w:val="en-US"/>
        </w:rPr>
        <w:t>sudo</w:t>
      </w:r>
      <w:proofErr w:type="spellEnd"/>
      <w:r w:rsidR="00344158">
        <w:rPr>
          <w:lang w:val="en-US"/>
        </w:rPr>
        <w:t>’ command.</w:t>
      </w:r>
    </w:p>
    <w:p w14:paraId="596AF3EC" w14:textId="77777777" w:rsidR="00264703" w:rsidRDefault="00264703" w:rsidP="00BE27B5">
      <w:pPr>
        <w:spacing w:after="120" w:line="264" w:lineRule="auto"/>
        <w:rPr>
          <w:lang w:val="en-US"/>
        </w:rPr>
      </w:pPr>
    </w:p>
    <w:p w14:paraId="6E6B2C2A" w14:textId="2787CED2" w:rsidR="00BE27B5" w:rsidRDefault="00BE27B5" w:rsidP="00BE27B5">
      <w:pPr>
        <w:spacing w:after="120" w:line="264" w:lineRule="auto"/>
        <w:rPr>
          <w:lang w:val="en-US"/>
        </w:rPr>
      </w:pPr>
      <w:r>
        <w:rPr>
          <w:lang w:val="en-US"/>
        </w:rPr>
        <w:t xml:space="preserve">Now </w:t>
      </w:r>
      <w:r w:rsidR="004F1321">
        <w:rPr>
          <w:lang w:val="en-US"/>
        </w:rPr>
        <w:t xml:space="preserve">that </w:t>
      </w:r>
      <w:r>
        <w:rPr>
          <w:lang w:val="en-US"/>
        </w:rPr>
        <w:t>we</w:t>
      </w:r>
      <w:r w:rsidR="00D97544">
        <w:rPr>
          <w:lang w:val="en-US"/>
        </w:rPr>
        <w:t xml:space="preserve"> also</w:t>
      </w:r>
      <w:r>
        <w:rPr>
          <w:lang w:val="en-US"/>
        </w:rPr>
        <w:t xml:space="preserve"> have a cleanly installed </w:t>
      </w:r>
      <w:r w:rsidR="00432084">
        <w:rPr>
          <w:lang w:val="en-US"/>
        </w:rPr>
        <w:t>RHEL</w:t>
      </w:r>
      <w:r>
        <w:rPr>
          <w:lang w:val="en-US"/>
        </w:rPr>
        <w:t xml:space="preserve">, there are just a few additional convenient packages you’ll want to install. </w:t>
      </w:r>
    </w:p>
    <w:p w14:paraId="2CCF5BF0" w14:textId="7EA3F678" w:rsidR="00250C2B" w:rsidRDefault="00DE3AF5" w:rsidP="00BE27B5">
      <w:pPr>
        <w:spacing w:after="120" w:line="264" w:lineRule="auto"/>
        <w:rPr>
          <w:lang w:val="en-US"/>
        </w:rPr>
      </w:pPr>
      <w:r>
        <w:rPr>
          <w:lang w:val="en-US"/>
        </w:rPr>
        <w:t xml:space="preserve">In </w:t>
      </w:r>
      <w:r w:rsidR="00432084">
        <w:rPr>
          <w:lang w:val="en-US"/>
        </w:rPr>
        <w:t>RHEL</w:t>
      </w:r>
      <w:r>
        <w:rPr>
          <w:lang w:val="en-US"/>
        </w:rPr>
        <w:t xml:space="preserve">, the OpenSSH server is installed and running by default.  Working over SSH is recommended and much more comfortable compared to working at the console view within your VMware software. </w:t>
      </w:r>
    </w:p>
    <w:p w14:paraId="2C117AE9" w14:textId="258F600B" w:rsidR="00BE27B5" w:rsidRDefault="00BE27B5" w:rsidP="00BE27B5">
      <w:pPr>
        <w:spacing w:after="120" w:line="264" w:lineRule="auto"/>
        <w:rPr>
          <w:lang w:val="en-US"/>
        </w:rPr>
      </w:pPr>
      <w:r>
        <w:rPr>
          <w:lang w:val="en-US"/>
        </w:rPr>
        <w:t xml:space="preserve">Other packages with are recommend </w:t>
      </w:r>
      <w:proofErr w:type="gramStart"/>
      <w:r>
        <w:rPr>
          <w:lang w:val="en-US"/>
        </w:rPr>
        <w:t>to add</w:t>
      </w:r>
      <w:proofErr w:type="gramEnd"/>
      <w:r>
        <w:rPr>
          <w:lang w:val="en-US"/>
        </w:rPr>
        <w:t xml:space="preserve"> to your clean </w:t>
      </w:r>
      <w:r w:rsidR="00D91675">
        <w:rPr>
          <w:lang w:val="en-US"/>
        </w:rPr>
        <w:t>RHEL</w:t>
      </w:r>
      <w:r>
        <w:rPr>
          <w:lang w:val="en-US"/>
        </w:rPr>
        <w:t xml:space="preserve"> (using “</w:t>
      </w:r>
      <w:proofErr w:type="spellStart"/>
      <w:r w:rsidRPr="00B46D5A">
        <w:rPr>
          <w:rFonts w:ascii="Consolas" w:hAnsi="Consolas"/>
          <w:lang w:val="en-US"/>
        </w:rPr>
        <w:t>sudo</w:t>
      </w:r>
      <w:proofErr w:type="spellEnd"/>
      <w:r w:rsidRPr="00B46D5A">
        <w:rPr>
          <w:rFonts w:ascii="Consolas" w:hAnsi="Consolas"/>
          <w:lang w:val="en-US"/>
        </w:rPr>
        <w:t xml:space="preserve"> </w:t>
      </w:r>
      <w:proofErr w:type="spellStart"/>
      <w:r w:rsidR="00762CC2">
        <w:rPr>
          <w:rFonts w:ascii="Consolas" w:hAnsi="Consolas"/>
          <w:lang w:val="en-US"/>
        </w:rPr>
        <w:t>dnf</w:t>
      </w:r>
      <w:proofErr w:type="spellEnd"/>
      <w:r w:rsidR="0029231B">
        <w:rPr>
          <w:rFonts w:ascii="Consolas" w:hAnsi="Consolas"/>
          <w:lang w:val="en-US"/>
        </w:rPr>
        <w:t xml:space="preserve"> </w:t>
      </w:r>
      <w:r w:rsidRPr="00B46D5A">
        <w:rPr>
          <w:rFonts w:ascii="Consolas" w:hAnsi="Consolas"/>
          <w:lang w:val="en-US"/>
        </w:rPr>
        <w:t>install &lt;</w:t>
      </w:r>
      <w:proofErr w:type="spellStart"/>
      <w:r w:rsidRPr="00B46D5A">
        <w:rPr>
          <w:rFonts w:ascii="Consolas" w:hAnsi="Consolas"/>
          <w:lang w:val="en-US"/>
        </w:rPr>
        <w:t>packagename</w:t>
      </w:r>
      <w:proofErr w:type="spellEnd"/>
      <w:r w:rsidRPr="00B46D5A">
        <w:rPr>
          <w:rFonts w:ascii="Consolas" w:hAnsi="Consolas"/>
          <w:lang w:val="en-US"/>
        </w:rPr>
        <w:t>&gt;</w:t>
      </w:r>
      <w:r>
        <w:rPr>
          <w:lang w:val="en-US"/>
        </w:rPr>
        <w:t>” are these:</w:t>
      </w:r>
    </w:p>
    <w:p w14:paraId="1FFC7B27" w14:textId="1156FEAA" w:rsidR="00B13D69" w:rsidRDefault="00BE27B5" w:rsidP="00B13D69">
      <w:pPr>
        <w:pStyle w:val="ListParagraph"/>
        <w:numPr>
          <w:ilvl w:val="0"/>
          <w:numId w:val="25"/>
        </w:numPr>
        <w:spacing w:after="120" w:line="264" w:lineRule="auto"/>
        <w:rPr>
          <w:lang w:val="en-US"/>
        </w:rPr>
      </w:pPr>
      <w:r w:rsidRPr="00872799">
        <w:rPr>
          <w:b/>
          <w:lang w:val="en-US"/>
        </w:rPr>
        <w:lastRenderedPageBreak/>
        <w:t>open-</w:t>
      </w:r>
      <w:proofErr w:type="spellStart"/>
      <w:r w:rsidRPr="00872799">
        <w:rPr>
          <w:b/>
          <w:lang w:val="en-US"/>
        </w:rPr>
        <w:t>vm</w:t>
      </w:r>
      <w:proofErr w:type="spellEnd"/>
      <w:r w:rsidRPr="00872799">
        <w:rPr>
          <w:b/>
          <w:lang w:val="en-US"/>
        </w:rPr>
        <w:t>-tools</w:t>
      </w:r>
      <w:r>
        <w:rPr>
          <w:lang w:val="en-US"/>
        </w:rPr>
        <w:t xml:space="preserve">: this allows better interaction between your </w:t>
      </w:r>
      <w:r w:rsidR="002B14C8">
        <w:rPr>
          <w:lang w:val="en-US"/>
        </w:rPr>
        <w:t>RHEL</w:t>
      </w:r>
      <w:r>
        <w:rPr>
          <w:lang w:val="en-US"/>
        </w:rPr>
        <w:t xml:space="preserve"> and VMware. Your VMware software will now know about </w:t>
      </w:r>
      <w:r w:rsidR="002B14C8">
        <w:rPr>
          <w:lang w:val="en-US"/>
        </w:rPr>
        <w:t>RHEL</w:t>
      </w:r>
      <w:r w:rsidR="00CB7017">
        <w:rPr>
          <w:lang w:val="en-US"/>
        </w:rPr>
        <w:t>’s</w:t>
      </w:r>
      <w:r>
        <w:rPr>
          <w:lang w:val="en-US"/>
        </w:rPr>
        <w:t xml:space="preserve"> IP address which makes it e.g. possible to right click your VM and make it connect to your </w:t>
      </w:r>
      <w:r w:rsidR="002B14C8">
        <w:rPr>
          <w:lang w:val="en-US"/>
        </w:rPr>
        <w:t>RHEL</w:t>
      </w:r>
      <w:r>
        <w:rPr>
          <w:lang w:val="en-US"/>
        </w:rPr>
        <w:t xml:space="preserve"> over SSH (without manually finding out its IP address). </w:t>
      </w:r>
      <w:proofErr w:type="spellStart"/>
      <w:r>
        <w:rPr>
          <w:lang w:val="en-US"/>
        </w:rPr>
        <w:t>Cfr</w:t>
      </w:r>
      <w:proofErr w:type="spellEnd"/>
      <w:r>
        <w:rPr>
          <w:lang w:val="en-US"/>
        </w:rPr>
        <w:t xml:space="preserve"> </w:t>
      </w:r>
      <w:hyperlink r:id="rId32" w:history="1">
        <w:r w:rsidRPr="00CE5B2D">
          <w:rPr>
            <w:rStyle w:val="Hyperlink"/>
            <w:lang w:val="en-US"/>
          </w:rPr>
          <w:t>https://kb.vmware.com/s/article/340</w:t>
        </w:r>
      </w:hyperlink>
      <w:r>
        <w:rPr>
          <w:lang w:val="en-US"/>
        </w:rPr>
        <w:t xml:space="preserve"> for more information.</w:t>
      </w:r>
      <w:r w:rsidR="00B13D69">
        <w:rPr>
          <w:lang w:val="en-US"/>
        </w:rPr>
        <w:t xml:space="preserve"> This package might have been installed by default. </w:t>
      </w:r>
    </w:p>
    <w:p w14:paraId="2FB3CE56" w14:textId="534FC10C" w:rsidR="0086364E" w:rsidRPr="005879BB" w:rsidRDefault="0086364E" w:rsidP="0086364E">
      <w:pPr>
        <w:pStyle w:val="ListParagraph"/>
        <w:numPr>
          <w:ilvl w:val="0"/>
          <w:numId w:val="25"/>
        </w:numPr>
        <w:spacing w:after="120" w:line="264" w:lineRule="auto"/>
        <w:rPr>
          <w:lang w:val="en-US"/>
        </w:rPr>
      </w:pPr>
      <w:proofErr w:type="spellStart"/>
      <w:r>
        <w:rPr>
          <w:b/>
          <w:lang w:val="en-US"/>
        </w:rPr>
        <w:t>tcpdump</w:t>
      </w:r>
      <w:proofErr w:type="spellEnd"/>
      <w:r>
        <w:rPr>
          <w:bCs/>
          <w:lang w:val="en-US"/>
        </w:rPr>
        <w:t>: this is network tool for capturing incoming/outgoing packet on an interface. It’s like Wireshark on cli.</w:t>
      </w:r>
    </w:p>
    <w:p w14:paraId="5E559158" w14:textId="7B3B6F65" w:rsidR="005879BB" w:rsidRPr="005879BB" w:rsidRDefault="005879BB" w:rsidP="005879BB">
      <w:pPr>
        <w:pStyle w:val="ListParagraph"/>
        <w:spacing w:after="120" w:line="264" w:lineRule="auto"/>
        <w:rPr>
          <w:bCs/>
          <w:color w:val="FF0000"/>
          <w:lang w:val="en-US"/>
        </w:rPr>
      </w:pPr>
      <w:proofErr w:type="spellStart"/>
      <w:r w:rsidRPr="005879BB">
        <w:rPr>
          <w:bCs/>
          <w:color w:val="FF0000"/>
          <w:lang w:val="en-US"/>
        </w:rPr>
        <w:t>sudo</w:t>
      </w:r>
      <w:proofErr w:type="spellEnd"/>
      <w:r w:rsidRPr="005879BB">
        <w:rPr>
          <w:bCs/>
          <w:color w:val="FF0000"/>
          <w:lang w:val="en-US"/>
        </w:rPr>
        <w:t xml:space="preserve"> </w:t>
      </w:r>
      <w:proofErr w:type="spellStart"/>
      <w:r w:rsidRPr="005879BB">
        <w:rPr>
          <w:bCs/>
          <w:color w:val="FF0000"/>
          <w:lang w:val="en-US"/>
        </w:rPr>
        <w:t>dnf</w:t>
      </w:r>
      <w:proofErr w:type="spellEnd"/>
      <w:r w:rsidRPr="005879BB">
        <w:rPr>
          <w:bCs/>
          <w:color w:val="FF0000"/>
          <w:lang w:val="en-US"/>
        </w:rPr>
        <w:t xml:space="preserve"> install open-</w:t>
      </w:r>
      <w:proofErr w:type="spellStart"/>
      <w:r w:rsidRPr="005879BB">
        <w:rPr>
          <w:bCs/>
          <w:color w:val="FF0000"/>
          <w:lang w:val="en-US"/>
        </w:rPr>
        <w:t>vm</w:t>
      </w:r>
      <w:proofErr w:type="spellEnd"/>
      <w:r w:rsidRPr="005879BB">
        <w:rPr>
          <w:bCs/>
          <w:color w:val="FF0000"/>
          <w:lang w:val="en-US"/>
        </w:rPr>
        <w:t xml:space="preserve">-tools </w:t>
      </w:r>
      <w:proofErr w:type="spellStart"/>
      <w:r w:rsidRPr="005879BB">
        <w:rPr>
          <w:bCs/>
          <w:color w:val="FF0000"/>
          <w:lang w:val="en-US"/>
        </w:rPr>
        <w:t>tcpdump</w:t>
      </w:r>
      <w:proofErr w:type="spellEnd"/>
    </w:p>
    <w:p w14:paraId="63C7EA8F" w14:textId="77777777" w:rsidR="00CA656F" w:rsidRPr="00CA656F" w:rsidRDefault="00CA656F" w:rsidP="00CA656F">
      <w:pPr>
        <w:spacing w:after="120" w:line="264" w:lineRule="auto"/>
        <w:rPr>
          <w:lang w:val="en-US"/>
        </w:rPr>
      </w:pPr>
    </w:p>
    <w:p w14:paraId="009CE5DA" w14:textId="77777777" w:rsidR="007140F7" w:rsidRPr="007140F7" w:rsidRDefault="007140F7" w:rsidP="007140F7">
      <w:pPr>
        <w:spacing w:after="120" w:line="264" w:lineRule="auto"/>
        <w:rPr>
          <w:lang w:val="en-US"/>
        </w:rPr>
      </w:pPr>
    </w:p>
    <w:p w14:paraId="2DEF5240" w14:textId="45F36AB0" w:rsidR="007140F7" w:rsidRDefault="007140F7" w:rsidP="007140F7">
      <w:pPr>
        <w:pStyle w:val="Heading2"/>
        <w:rPr>
          <w:lang w:val="en-US"/>
        </w:rPr>
      </w:pPr>
      <w:r>
        <w:rPr>
          <w:lang w:val="en-US"/>
        </w:rPr>
        <w:t>Backup</w:t>
      </w:r>
    </w:p>
    <w:p w14:paraId="10A8C4EB" w14:textId="7B7E3614" w:rsidR="00BE27B5" w:rsidRDefault="00BE27B5" w:rsidP="00BE27B5">
      <w:pPr>
        <w:spacing w:after="120" w:line="264" w:lineRule="auto"/>
        <w:rPr>
          <w:lang w:val="en-US"/>
        </w:rPr>
      </w:pPr>
      <w:r>
        <w:rPr>
          <w:lang w:val="en-US"/>
        </w:rPr>
        <w:t xml:space="preserve">Now that you have your Debian </w:t>
      </w:r>
      <w:r w:rsidR="007140F7">
        <w:rPr>
          <w:lang w:val="en-US"/>
        </w:rPr>
        <w:t xml:space="preserve">and </w:t>
      </w:r>
      <w:r w:rsidR="002B14C8">
        <w:rPr>
          <w:lang w:val="en-US"/>
        </w:rPr>
        <w:t>RHEL</w:t>
      </w:r>
      <w:r w:rsidR="007140F7">
        <w:rPr>
          <w:lang w:val="en-US"/>
        </w:rPr>
        <w:t xml:space="preserve"> </w:t>
      </w:r>
      <w:r>
        <w:rPr>
          <w:lang w:val="en-US"/>
        </w:rPr>
        <w:t xml:space="preserve">ready, it’s a good time to take a backup </w:t>
      </w:r>
      <w:r w:rsidR="007140F7">
        <w:rPr>
          <w:lang w:val="en-US"/>
        </w:rPr>
        <w:t xml:space="preserve">of both </w:t>
      </w:r>
      <w:r>
        <w:rPr>
          <w:lang w:val="en-US"/>
        </w:rPr>
        <w:t>when you would want to go back to clean machine if ever necessary. A few options to do so:</w:t>
      </w:r>
    </w:p>
    <w:p w14:paraId="35973481" w14:textId="3AC615F1" w:rsidR="00BE27B5" w:rsidRDefault="00BE27B5" w:rsidP="00BE27B5">
      <w:pPr>
        <w:pStyle w:val="ListParagraph"/>
        <w:numPr>
          <w:ilvl w:val="0"/>
          <w:numId w:val="26"/>
        </w:numPr>
        <w:spacing w:after="120" w:line="264" w:lineRule="auto"/>
        <w:rPr>
          <w:lang w:val="en-US"/>
        </w:rPr>
      </w:pPr>
      <w:r>
        <w:rPr>
          <w:lang w:val="en-US"/>
        </w:rPr>
        <w:t xml:space="preserve">take </w:t>
      </w:r>
      <w:r w:rsidRPr="00C8397F">
        <w:rPr>
          <w:lang w:val="en-US"/>
        </w:rPr>
        <w:t>a snapshot in VMware</w:t>
      </w:r>
      <w:r>
        <w:rPr>
          <w:lang w:val="en-US"/>
        </w:rPr>
        <w:t xml:space="preserve"> (right click your VM)</w:t>
      </w:r>
      <w:r w:rsidR="001B3E2B">
        <w:rPr>
          <w:lang w:val="en-US"/>
        </w:rPr>
        <w:t xml:space="preserve">, preferably when the VM </w:t>
      </w:r>
      <w:r w:rsidR="00AA7B81">
        <w:rPr>
          <w:lang w:val="en-US"/>
        </w:rPr>
        <w:t>is powered off</w:t>
      </w:r>
    </w:p>
    <w:p w14:paraId="04C5F722" w14:textId="77777777" w:rsidR="00BE27B5" w:rsidRDefault="00BE27B5" w:rsidP="00BE27B5">
      <w:pPr>
        <w:pStyle w:val="ListParagraph"/>
        <w:numPr>
          <w:ilvl w:val="0"/>
          <w:numId w:val="26"/>
        </w:numPr>
        <w:spacing w:after="120" w:line="264" w:lineRule="auto"/>
        <w:rPr>
          <w:lang w:val="en-US"/>
        </w:rPr>
      </w:pPr>
      <w:r>
        <w:rPr>
          <w:lang w:val="en-US"/>
        </w:rPr>
        <w:t>export your VM to an OVA file via VMware’s main menu</w:t>
      </w:r>
      <w:r w:rsidRPr="00C8397F">
        <w:rPr>
          <w:lang w:val="en-US"/>
        </w:rPr>
        <w:t xml:space="preserve"> or (when powered off) </w:t>
      </w:r>
    </w:p>
    <w:p w14:paraId="39A684A8" w14:textId="77777777" w:rsidR="00BE27B5" w:rsidRDefault="00BE27B5" w:rsidP="00BE27B5">
      <w:pPr>
        <w:pStyle w:val="ListParagraph"/>
        <w:numPr>
          <w:ilvl w:val="0"/>
          <w:numId w:val="26"/>
        </w:numPr>
        <w:spacing w:after="120" w:line="264" w:lineRule="auto"/>
        <w:rPr>
          <w:lang w:val="en-US"/>
        </w:rPr>
      </w:pPr>
      <w:r w:rsidRPr="00384993">
        <w:rPr>
          <w:lang w:val="en-US"/>
        </w:rPr>
        <w:t xml:space="preserve">copy your VM folder in Windows/Mac explorer to a backup location (preferably when powered off) </w:t>
      </w:r>
    </w:p>
    <w:p w14:paraId="443BE870" w14:textId="37896A7A" w:rsidR="00BE27B5" w:rsidRDefault="00BE27B5" w:rsidP="00BE27B5">
      <w:pPr>
        <w:spacing w:after="120" w:line="264" w:lineRule="auto"/>
        <w:rPr>
          <w:lang w:val="en-US"/>
        </w:rPr>
      </w:pPr>
      <w:r>
        <w:rPr>
          <w:lang w:val="en-US"/>
        </w:rPr>
        <w:t xml:space="preserve">Hint: </w:t>
      </w:r>
      <w:r w:rsidR="00AA7B81">
        <w:rPr>
          <w:lang w:val="en-US"/>
        </w:rPr>
        <w:t>to</w:t>
      </w:r>
      <w:r>
        <w:rPr>
          <w:lang w:val="en-US"/>
        </w:rPr>
        <w:t xml:space="preserve"> shut down your VM properly, us</w:t>
      </w:r>
      <w:r w:rsidR="00AA7B81">
        <w:rPr>
          <w:lang w:val="en-US"/>
        </w:rPr>
        <w:t>e</w:t>
      </w:r>
      <w:r>
        <w:rPr>
          <w:lang w:val="en-US"/>
        </w:rPr>
        <w:t xml:space="preserve"> the following command: </w:t>
      </w:r>
      <w:proofErr w:type="spellStart"/>
      <w:r w:rsidRPr="00AE22A2">
        <w:rPr>
          <w:rFonts w:ascii="Consolas" w:hAnsi="Consolas"/>
          <w:lang w:val="en-US"/>
        </w:rPr>
        <w:t>sudo</w:t>
      </w:r>
      <w:proofErr w:type="spellEnd"/>
      <w:r w:rsidRPr="00AE22A2">
        <w:rPr>
          <w:rFonts w:ascii="Consolas" w:hAnsi="Consolas"/>
          <w:lang w:val="en-US"/>
        </w:rPr>
        <w:t xml:space="preserve"> </w:t>
      </w:r>
      <w:proofErr w:type="spellStart"/>
      <w:r w:rsidRPr="00836A8A">
        <w:rPr>
          <w:rFonts w:ascii="Consolas" w:hAnsi="Consolas"/>
          <w:lang w:val="en-US"/>
        </w:rPr>
        <w:t>poweroff</w:t>
      </w:r>
      <w:proofErr w:type="spellEnd"/>
      <w:r>
        <w:rPr>
          <w:lang w:val="en-US"/>
        </w:rPr>
        <w:t xml:space="preserve"> (which makes sense, doesn’t it </w:t>
      </w:r>
      <w:proofErr w:type="gramStart"/>
      <w:r w:rsidRPr="00673C0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proofErr w:type="gramEnd"/>
    </w:p>
    <w:p w14:paraId="35F47272" w14:textId="7FB1DD7A" w:rsidR="00FE5BC4" w:rsidRPr="00FE5BC4" w:rsidRDefault="00FE5BC4" w:rsidP="00FE5BC4">
      <w:pPr>
        <w:rPr>
          <w:lang w:val="en-US"/>
        </w:rPr>
        <w:sectPr w:rsidR="00FE5BC4" w:rsidRPr="00FE5BC4" w:rsidSect="002F66DD">
          <w:headerReference w:type="even" r:id="rId33"/>
          <w:headerReference w:type="default" r:id="rId34"/>
          <w:footerReference w:type="default" r:id="rId35"/>
          <w:headerReference w:type="first" r:id="rId36"/>
          <w:pgSz w:w="11900" w:h="16840"/>
          <w:pgMar w:top="1418" w:right="1701" w:bottom="1701" w:left="1701" w:header="709" w:footer="850" w:gutter="0"/>
          <w:cols w:space="708"/>
          <w:docGrid w:linePitch="360"/>
        </w:sectPr>
      </w:pPr>
    </w:p>
    <w:p w14:paraId="22C5A17B" w14:textId="77777777" w:rsidR="00063AB5" w:rsidRPr="00502744" w:rsidRDefault="00063AB5" w:rsidP="00FE5BC4">
      <w:pPr>
        <w:rPr>
          <w:lang w:val="en-US"/>
        </w:rPr>
      </w:pPr>
    </w:p>
    <w:sectPr w:rsidR="00063AB5" w:rsidRPr="00502744" w:rsidSect="002F66DD">
      <w:headerReference w:type="even" r:id="rId37"/>
      <w:headerReference w:type="default" r:id="rId38"/>
      <w:footerReference w:type="default" r:id="rId39"/>
      <w:headerReference w:type="first" r:id="rId40"/>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03650" w14:textId="77777777" w:rsidR="00BD3080" w:rsidRDefault="00BD3080" w:rsidP="005B5C02">
      <w:r>
        <w:separator/>
      </w:r>
    </w:p>
    <w:p w14:paraId="65B063D1" w14:textId="77777777" w:rsidR="00BD3080" w:rsidRDefault="00BD3080"/>
    <w:p w14:paraId="3AF23114" w14:textId="77777777" w:rsidR="00BD3080" w:rsidRDefault="00BD3080" w:rsidP="00F52F7B"/>
  </w:endnote>
  <w:endnote w:type="continuationSeparator" w:id="0">
    <w:p w14:paraId="6C618DE1" w14:textId="77777777" w:rsidR="00BD3080" w:rsidRDefault="00BD3080" w:rsidP="005B5C02">
      <w:r>
        <w:continuationSeparator/>
      </w:r>
    </w:p>
    <w:p w14:paraId="758CE027" w14:textId="77777777" w:rsidR="00BD3080" w:rsidRDefault="00BD3080"/>
    <w:p w14:paraId="38803C44" w14:textId="77777777" w:rsidR="00BD3080" w:rsidRDefault="00BD3080" w:rsidP="00F52F7B"/>
  </w:endnote>
  <w:endnote w:type="continuationNotice" w:id="1">
    <w:p w14:paraId="2C5054A6" w14:textId="77777777" w:rsidR="00BD3080" w:rsidRDefault="00BD3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64F75" w14:textId="5137BBB4" w:rsidR="009F2197" w:rsidRPr="00C96365" w:rsidRDefault="00C80E1B" w:rsidP="003309E0">
    <w:pPr>
      <w:pStyle w:val="Footer"/>
      <w:jc w:val="right"/>
      <w:rPr>
        <w:rFonts w:ascii="Arial Rounded MT Bold" w:hAnsi="Arial Rounded MT Bold"/>
        <w:sz w:val="15"/>
        <w:lang w:val="en-US"/>
      </w:rPr>
    </w:pPr>
    <w:r>
      <w:rPr>
        <w:rFonts w:ascii="Calibri" w:hAnsi="Calibri" w:cs="Calibri"/>
        <w:color w:val="000000" w:themeColor="text1"/>
        <w:sz w:val="15"/>
        <w:szCs w:val="20"/>
        <w:lang w:val="en-US"/>
      </w:rPr>
      <w:t xml:space="preserve">© Daan </w:t>
    </w:r>
    <w:proofErr w:type="spellStart"/>
    <w:r>
      <w:rPr>
        <w:rFonts w:ascii="Calibri" w:hAnsi="Calibri" w:cs="Calibri"/>
        <w:color w:val="000000" w:themeColor="text1"/>
        <w:sz w:val="15"/>
        <w:szCs w:val="20"/>
        <w:lang w:val="en-US"/>
      </w:rPr>
      <w:t>Pareit</w:t>
    </w:r>
    <w:proofErr w:type="spellEnd"/>
    <w:r>
      <w:rPr>
        <w:rFonts w:ascii="Calibri" w:hAnsi="Calibri" w:cs="Calibri"/>
        <w:color w:val="000000" w:themeColor="text1"/>
        <w:sz w:val="15"/>
        <w:szCs w:val="20"/>
        <w:lang w:val="en-US"/>
      </w:rPr>
      <w:t xml:space="preserve">, </w:t>
    </w:r>
    <w:r w:rsidR="00C96365" w:rsidRPr="00C96365">
      <w:rPr>
        <w:rFonts w:ascii="Calibri" w:hAnsi="Calibri" w:cs="Calibri"/>
        <w:color w:val="000000" w:themeColor="text1"/>
        <w:sz w:val="15"/>
        <w:szCs w:val="20"/>
        <w:lang w:val="en-US"/>
      </w:rPr>
      <w:t xml:space="preserve">Applied Computer Science, </w:t>
    </w:r>
    <w:proofErr w:type="spellStart"/>
    <w:r w:rsidR="00C96365" w:rsidRPr="00C96365">
      <w:rPr>
        <w:rFonts w:ascii="Calibri" w:hAnsi="Calibri" w:cs="Calibri"/>
        <w:color w:val="000000" w:themeColor="text1"/>
        <w:sz w:val="15"/>
        <w:szCs w:val="20"/>
        <w:lang w:val="en-US"/>
      </w:rPr>
      <w:t>Howest</w:t>
    </w:r>
    <w:proofErr w:type="spellEnd"/>
    <w:r w:rsidR="00C96365" w:rsidRPr="00C96365">
      <w:rPr>
        <w:rFonts w:ascii="Calibri" w:hAnsi="Calibri" w:cs="Calibri"/>
        <w:color w:val="000000" w:themeColor="text1"/>
        <w:sz w:val="15"/>
        <w:szCs w:val="20"/>
        <w:lang w:val="en-US"/>
      </w:rPr>
      <w:t xml:space="preserve"> University Co</w:t>
    </w:r>
    <w:r w:rsidR="00C96365">
      <w:rPr>
        <w:rFonts w:ascii="Calibri" w:hAnsi="Calibri" w:cs="Calibri"/>
        <w:color w:val="000000" w:themeColor="text1"/>
        <w:sz w:val="15"/>
        <w:szCs w:val="20"/>
        <w:lang w:val="en-US"/>
      </w:rPr>
      <w:t>llege</w:t>
    </w:r>
    <w:r w:rsidR="003309E0" w:rsidRPr="00C96365">
      <w:rPr>
        <w:rFonts w:ascii="Arial Rounded MT Bold" w:hAnsi="Arial Rounded MT Bold"/>
        <w:color w:val="000000" w:themeColor="text1"/>
        <w:sz w:val="15"/>
        <w:szCs w:val="20"/>
        <w:lang w:val="en-US"/>
      </w:rPr>
      <w:t xml:space="preserve"> </w:t>
    </w:r>
    <w:r w:rsidR="003309E0" w:rsidRPr="00C96365">
      <w:rPr>
        <w:rFonts w:ascii="Arial Rounded MT Bold" w:hAnsi="Arial Rounded MT Bold"/>
        <w:color w:val="44C8F5" w:themeColor="accent1"/>
        <w:sz w:val="15"/>
        <w:szCs w:val="20"/>
        <w:lang w:val="en-US"/>
      </w:rPr>
      <w:t xml:space="preserve">/ </w:t>
    </w:r>
    <w:r w:rsidR="003309E0" w:rsidRPr="00867223">
      <w:rPr>
        <w:rFonts w:ascii="Calibri" w:hAnsi="Calibri" w:cs="Calibri"/>
        <w:b/>
        <w:color w:val="000000" w:themeColor="text1"/>
        <w:sz w:val="15"/>
        <w:szCs w:val="20"/>
      </w:rPr>
      <w:fldChar w:fldCharType="begin"/>
    </w:r>
    <w:r w:rsidR="003309E0" w:rsidRPr="00C96365">
      <w:rPr>
        <w:rFonts w:ascii="Calibri" w:hAnsi="Calibri" w:cs="Calibri"/>
        <w:b/>
        <w:color w:val="000000" w:themeColor="text1"/>
        <w:sz w:val="15"/>
        <w:szCs w:val="20"/>
        <w:lang w:val="en-US"/>
      </w:rPr>
      <w:instrText xml:space="preserve"> PAGE  \* Arabic </w:instrText>
    </w:r>
    <w:r w:rsidR="003309E0" w:rsidRPr="00867223">
      <w:rPr>
        <w:rFonts w:ascii="Calibri" w:hAnsi="Calibri" w:cs="Calibri"/>
        <w:b/>
        <w:color w:val="000000" w:themeColor="text1"/>
        <w:sz w:val="15"/>
        <w:szCs w:val="20"/>
      </w:rPr>
      <w:fldChar w:fldCharType="separate"/>
    </w:r>
    <w:r w:rsidR="003309E0" w:rsidRPr="00C96365">
      <w:rPr>
        <w:rFonts w:ascii="Calibri" w:hAnsi="Calibri" w:cs="Calibri"/>
        <w:b/>
        <w:color w:val="000000" w:themeColor="text1"/>
        <w:sz w:val="15"/>
        <w:szCs w:val="20"/>
        <w:lang w:val="en-US"/>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16573" w14:textId="77777777"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58247" behindDoc="0" locked="0" layoutInCell="1" allowOverlap="1" wp14:anchorId="163DB93E" wp14:editId="58F842F5">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D36E4" w14:textId="77777777" w:rsidR="00BD3080" w:rsidRDefault="00BD3080" w:rsidP="00DF4C21">
      <w:pPr>
        <w:pBdr>
          <w:bottom w:val="single" w:sz="8" w:space="1" w:color="595959" w:themeColor="text1" w:themeTint="A6"/>
        </w:pBdr>
      </w:pPr>
    </w:p>
  </w:footnote>
  <w:footnote w:type="continuationSeparator" w:id="0">
    <w:p w14:paraId="77D9E869" w14:textId="77777777" w:rsidR="00BD3080" w:rsidRDefault="00BD3080" w:rsidP="005B5C02">
      <w:r>
        <w:continuationSeparator/>
      </w:r>
    </w:p>
    <w:p w14:paraId="7DB6052B" w14:textId="77777777" w:rsidR="00BD3080" w:rsidRDefault="00BD3080"/>
    <w:p w14:paraId="4AF13ABB" w14:textId="77777777" w:rsidR="00BD3080" w:rsidRDefault="00BD3080" w:rsidP="00F52F7B"/>
  </w:footnote>
  <w:footnote w:type="continuationNotice" w:id="1">
    <w:p w14:paraId="4052FF39" w14:textId="77777777" w:rsidR="00BD3080" w:rsidRDefault="00BD30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ED9AF" w14:textId="77777777" w:rsidR="00855C6B" w:rsidRDefault="00B15828">
    <w:pPr>
      <w:pStyle w:val="Header"/>
    </w:pPr>
    <w:r>
      <w:rPr>
        <w:noProof/>
      </w:rPr>
      <mc:AlternateContent>
        <mc:Choice Requires="wps">
          <w:drawing>
            <wp:anchor distT="0" distB="0" distL="114300" distR="114300" simplePos="0" relativeHeight="251658242" behindDoc="1" locked="0" layoutInCell="1" allowOverlap="1" wp14:anchorId="5948C0FF" wp14:editId="5720CD54">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B62BF" id="Rectangle 6" o:spid="_x0000_s1026" style="position:absolute;margin-left:-91.1pt;margin-top:-75.25pt;width:605.2pt;height:848.1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" fillcolor="#44c8f5 [3204]" stroked="f" strokeweight="1pt">
              <w10:wrap anchorx="margin" anchory="margin"/>
            </v:rect>
          </w:pict>
        </mc:Fallback>
      </mc:AlternateContent>
    </w:r>
    <w:r>
      <w:rPr>
        <w:noProof/>
        <w:lang w:val="nl-NL" w:eastAsia="nl-BE"/>
      </w:rPr>
      <w:drawing>
        <wp:anchor distT="0" distB="0" distL="114300" distR="114300" simplePos="0" relativeHeight="251658244" behindDoc="1" locked="0" layoutInCell="1" allowOverlap="1" wp14:anchorId="2071EF6D" wp14:editId="4DFAEF41">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3" behindDoc="1" locked="0" layoutInCell="1" allowOverlap="1" wp14:anchorId="2EB97578" wp14:editId="1BDC42CE">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1EB84" w14:textId="77777777"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CEB75" w14:textId="77777777" w:rsidR="009F2197" w:rsidRDefault="009F2197">
    <w:pPr>
      <w:pStyle w:val="Header"/>
    </w:pPr>
    <w:r>
      <w:rPr>
        <w:noProof/>
      </w:rPr>
      <w:drawing>
        <wp:anchor distT="0" distB="0" distL="114300" distR="114300" simplePos="0" relativeHeight="251658246" behindDoc="1" locked="0" layoutInCell="1" allowOverlap="1" wp14:anchorId="7A92080E" wp14:editId="4F4BEE55">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E2422" w14:textId="7777777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21AD" w14:textId="77777777"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9F6E9" w14:textId="77777777" w:rsidR="001345B1" w:rsidRDefault="00B15828">
    <w:pPr>
      <w:pStyle w:val="Header"/>
    </w:pPr>
    <w:r w:rsidRPr="0049668C">
      <w:rPr>
        <w:noProof/>
      </w:rPr>
      <w:drawing>
        <wp:anchor distT="0" distB="0" distL="114300" distR="114300" simplePos="0" relativeHeight="251658245" behindDoc="1" locked="0" layoutInCell="1" allowOverlap="1" wp14:anchorId="2F03066D" wp14:editId="221A4B62">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1" behindDoc="1" locked="0" layoutInCell="1" allowOverlap="1" wp14:anchorId="65CAA286" wp14:editId="29C9EA2A">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8240" behindDoc="1" locked="0" layoutInCell="1" allowOverlap="1" wp14:anchorId="42290DEC" wp14:editId="3C07E735">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FD1F2" id="Rectangle 13" o:spid="_x0000_s1026" style="position:absolute;margin-left:-85.25pt;margin-top:-70.2pt;width:605.2pt;height:8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3CE6F" w14:textId="77777777"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7300"/>
    <w:multiLevelType w:val="hybridMultilevel"/>
    <w:tmpl w:val="19A40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F5043F"/>
    <w:multiLevelType w:val="hybridMultilevel"/>
    <w:tmpl w:val="211228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2250FA"/>
    <w:multiLevelType w:val="hybridMultilevel"/>
    <w:tmpl w:val="8FDC5D42"/>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3" w15:restartNumberingAfterBreak="0">
    <w:nsid w:val="0C8B5384"/>
    <w:multiLevelType w:val="hybridMultilevel"/>
    <w:tmpl w:val="765633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0675B5"/>
    <w:multiLevelType w:val="hybridMultilevel"/>
    <w:tmpl w:val="BEA659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2B00BC"/>
    <w:multiLevelType w:val="hybridMultilevel"/>
    <w:tmpl w:val="A55EB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16575"/>
    <w:multiLevelType w:val="hybridMultilevel"/>
    <w:tmpl w:val="AB6CF7DE"/>
    <w:lvl w:ilvl="0" w:tplc="0813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524F53"/>
    <w:multiLevelType w:val="hybridMultilevel"/>
    <w:tmpl w:val="CF86C5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654417"/>
    <w:multiLevelType w:val="hybridMultilevel"/>
    <w:tmpl w:val="7BA2869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DB10CE"/>
    <w:multiLevelType w:val="hybridMultilevel"/>
    <w:tmpl w:val="765633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2120A8"/>
    <w:multiLevelType w:val="hybridMultilevel"/>
    <w:tmpl w:val="F89CFFE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67D54BD"/>
    <w:multiLevelType w:val="hybridMultilevel"/>
    <w:tmpl w:val="4B9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B30BF"/>
    <w:multiLevelType w:val="multilevel"/>
    <w:tmpl w:val="BCC6A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9E7FC1"/>
    <w:multiLevelType w:val="hybridMultilevel"/>
    <w:tmpl w:val="AB6CF7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8B35A71"/>
    <w:multiLevelType w:val="hybridMultilevel"/>
    <w:tmpl w:val="AB6CF7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9FF1BD4"/>
    <w:multiLevelType w:val="hybridMultilevel"/>
    <w:tmpl w:val="7656338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B6A1352"/>
    <w:multiLevelType w:val="hybridMultilevel"/>
    <w:tmpl w:val="4D7037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F548A6"/>
    <w:multiLevelType w:val="hybridMultilevel"/>
    <w:tmpl w:val="A79A6E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6904248"/>
    <w:multiLevelType w:val="hybridMultilevel"/>
    <w:tmpl w:val="A55EB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55E03"/>
    <w:multiLevelType w:val="hybridMultilevel"/>
    <w:tmpl w:val="AB6CF7D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EF147A0"/>
    <w:multiLevelType w:val="hybridMultilevel"/>
    <w:tmpl w:val="F4EEF5B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1" w15:restartNumberingAfterBreak="0">
    <w:nsid w:val="52723397"/>
    <w:multiLevelType w:val="hybridMultilevel"/>
    <w:tmpl w:val="BBFAD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4D11390"/>
    <w:multiLevelType w:val="hybridMultilevel"/>
    <w:tmpl w:val="075E22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726604"/>
    <w:multiLevelType w:val="hybridMultilevel"/>
    <w:tmpl w:val="1B40C5D0"/>
    <w:lvl w:ilvl="0" w:tplc="EAF8ACAE">
      <w:numFmt w:val="bullet"/>
      <w:lvlText w:val=""/>
      <w:lvlJc w:val="left"/>
      <w:pPr>
        <w:ind w:left="360" w:hanging="360"/>
      </w:pPr>
      <w:rPr>
        <w:rFonts w:ascii="Wingdings" w:eastAsiaTheme="minorHAnsi" w:hAnsi="Wingdings"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85333EE"/>
    <w:multiLevelType w:val="hybridMultilevel"/>
    <w:tmpl w:val="B896EF2C"/>
    <w:lvl w:ilvl="0" w:tplc="0813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DBD73B4"/>
    <w:multiLevelType w:val="hybridMultilevel"/>
    <w:tmpl w:val="19A40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3102FFE"/>
    <w:multiLevelType w:val="hybridMultilevel"/>
    <w:tmpl w:val="9C2239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5ED0377"/>
    <w:multiLevelType w:val="hybridMultilevel"/>
    <w:tmpl w:val="FF9C8E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74A3F78"/>
    <w:multiLevelType w:val="hybridMultilevel"/>
    <w:tmpl w:val="43FEE2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8AA170A"/>
    <w:multiLevelType w:val="hybridMultilevel"/>
    <w:tmpl w:val="D0D2AC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ADD5CB4"/>
    <w:multiLevelType w:val="hybridMultilevel"/>
    <w:tmpl w:val="7AB26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E0579B4"/>
    <w:multiLevelType w:val="hybridMultilevel"/>
    <w:tmpl w:val="7FAC61A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25E4D23"/>
    <w:multiLevelType w:val="hybridMultilevel"/>
    <w:tmpl w:val="0FD47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3C17B37"/>
    <w:multiLevelType w:val="hybridMultilevel"/>
    <w:tmpl w:val="A256436E"/>
    <w:lvl w:ilvl="0" w:tplc="0813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5BF7043"/>
    <w:multiLevelType w:val="hybridMultilevel"/>
    <w:tmpl w:val="26BEBED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88D1251"/>
    <w:multiLevelType w:val="hybridMultilevel"/>
    <w:tmpl w:val="E124E4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A491027"/>
    <w:multiLevelType w:val="hybridMultilevel"/>
    <w:tmpl w:val="B2BC425A"/>
    <w:lvl w:ilvl="0" w:tplc="20000003">
      <w:start w:val="1"/>
      <w:numFmt w:val="bullet"/>
      <w:lvlText w:val="o"/>
      <w:lvlJc w:val="left"/>
      <w:pPr>
        <w:ind w:left="765" w:hanging="360"/>
      </w:pPr>
      <w:rPr>
        <w:rFonts w:ascii="Courier New" w:hAnsi="Courier New" w:cs="Courier New"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num w:numId="1" w16cid:durableId="613827098">
    <w:abstractNumId w:val="21"/>
  </w:num>
  <w:num w:numId="2" w16cid:durableId="2030989438">
    <w:abstractNumId w:val="29"/>
  </w:num>
  <w:num w:numId="3" w16cid:durableId="873619192">
    <w:abstractNumId w:val="31"/>
  </w:num>
  <w:num w:numId="4" w16cid:durableId="709844801">
    <w:abstractNumId w:val="8"/>
  </w:num>
  <w:num w:numId="5" w16cid:durableId="23753179">
    <w:abstractNumId w:val="16"/>
  </w:num>
  <w:num w:numId="6" w16cid:durableId="406078112">
    <w:abstractNumId w:val="4"/>
  </w:num>
  <w:num w:numId="7" w16cid:durableId="750584804">
    <w:abstractNumId w:val="22"/>
  </w:num>
  <w:num w:numId="8" w16cid:durableId="176429795">
    <w:abstractNumId w:val="7"/>
  </w:num>
  <w:num w:numId="9" w16cid:durableId="926765684">
    <w:abstractNumId w:val="12"/>
  </w:num>
  <w:num w:numId="10" w16cid:durableId="1330517731">
    <w:abstractNumId w:val="32"/>
  </w:num>
  <w:num w:numId="11" w16cid:durableId="529222331">
    <w:abstractNumId w:val="28"/>
  </w:num>
  <w:num w:numId="12" w16cid:durableId="1080714690">
    <w:abstractNumId w:val="30"/>
  </w:num>
  <w:num w:numId="13" w16cid:durableId="88279350">
    <w:abstractNumId w:val="1"/>
  </w:num>
  <w:num w:numId="14" w16cid:durableId="1724133997">
    <w:abstractNumId w:val="35"/>
  </w:num>
  <w:num w:numId="15" w16cid:durableId="109055282">
    <w:abstractNumId w:val="26"/>
  </w:num>
  <w:num w:numId="16" w16cid:durableId="569194811">
    <w:abstractNumId w:val="24"/>
  </w:num>
  <w:num w:numId="17" w16cid:durableId="1822624411">
    <w:abstractNumId w:val="33"/>
  </w:num>
  <w:num w:numId="18" w16cid:durableId="1232229418">
    <w:abstractNumId w:val="27"/>
  </w:num>
  <w:num w:numId="19" w16cid:durableId="793908889">
    <w:abstractNumId w:val="2"/>
  </w:num>
  <w:num w:numId="20" w16cid:durableId="827594700">
    <w:abstractNumId w:val="17"/>
  </w:num>
  <w:num w:numId="21" w16cid:durableId="1427118002">
    <w:abstractNumId w:val="15"/>
  </w:num>
  <w:num w:numId="22" w16cid:durableId="1263876987">
    <w:abstractNumId w:val="20"/>
  </w:num>
  <w:num w:numId="23" w16cid:durableId="501048435">
    <w:abstractNumId w:val="34"/>
  </w:num>
  <w:num w:numId="24" w16cid:durableId="1813478982">
    <w:abstractNumId w:val="25"/>
  </w:num>
  <w:num w:numId="25" w16cid:durableId="34887531">
    <w:abstractNumId w:val="10"/>
  </w:num>
  <w:num w:numId="26" w16cid:durableId="1646814625">
    <w:abstractNumId w:val="36"/>
  </w:num>
  <w:num w:numId="27" w16cid:durableId="947658836">
    <w:abstractNumId w:val="0"/>
  </w:num>
  <w:num w:numId="28" w16cid:durableId="2008167599">
    <w:abstractNumId w:val="23"/>
  </w:num>
  <w:num w:numId="29" w16cid:durableId="259139956">
    <w:abstractNumId w:val="5"/>
  </w:num>
  <w:num w:numId="30" w16cid:durableId="1648440679">
    <w:abstractNumId w:val="18"/>
  </w:num>
  <w:num w:numId="31" w16cid:durableId="1383020387">
    <w:abstractNumId w:val="9"/>
  </w:num>
  <w:num w:numId="32" w16cid:durableId="1243759767">
    <w:abstractNumId w:val="11"/>
  </w:num>
  <w:num w:numId="33" w16cid:durableId="945650349">
    <w:abstractNumId w:val="3"/>
  </w:num>
  <w:num w:numId="34" w16cid:durableId="1728918177">
    <w:abstractNumId w:val="6"/>
  </w:num>
  <w:num w:numId="35" w16cid:durableId="1775514050">
    <w:abstractNumId w:val="19"/>
  </w:num>
  <w:num w:numId="36" w16cid:durableId="1868330191">
    <w:abstractNumId w:val="13"/>
  </w:num>
  <w:num w:numId="37" w16cid:durableId="2101830642">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AE9"/>
    <w:rsid w:val="00003FA1"/>
    <w:rsid w:val="00006122"/>
    <w:rsid w:val="00010263"/>
    <w:rsid w:val="0001134C"/>
    <w:rsid w:val="00011F79"/>
    <w:rsid w:val="00017708"/>
    <w:rsid w:val="000177E1"/>
    <w:rsid w:val="00020BD1"/>
    <w:rsid w:val="0002368C"/>
    <w:rsid w:val="00024F70"/>
    <w:rsid w:val="000251C0"/>
    <w:rsid w:val="00026213"/>
    <w:rsid w:val="00026E47"/>
    <w:rsid w:val="00037B34"/>
    <w:rsid w:val="00041549"/>
    <w:rsid w:val="00046192"/>
    <w:rsid w:val="00047CF8"/>
    <w:rsid w:val="00050444"/>
    <w:rsid w:val="00063AB5"/>
    <w:rsid w:val="000650E1"/>
    <w:rsid w:val="000700ED"/>
    <w:rsid w:val="0007224B"/>
    <w:rsid w:val="0007385B"/>
    <w:rsid w:val="00076E20"/>
    <w:rsid w:val="00077601"/>
    <w:rsid w:val="00081748"/>
    <w:rsid w:val="0008252D"/>
    <w:rsid w:val="000862B7"/>
    <w:rsid w:val="00090D6E"/>
    <w:rsid w:val="00092461"/>
    <w:rsid w:val="00093911"/>
    <w:rsid w:val="0009402F"/>
    <w:rsid w:val="00095C5A"/>
    <w:rsid w:val="00097FEA"/>
    <w:rsid w:val="000A0D3B"/>
    <w:rsid w:val="000A3E79"/>
    <w:rsid w:val="000B0001"/>
    <w:rsid w:val="000B4D38"/>
    <w:rsid w:val="000B5CC8"/>
    <w:rsid w:val="000B669F"/>
    <w:rsid w:val="000B690C"/>
    <w:rsid w:val="000C07B2"/>
    <w:rsid w:val="000C1368"/>
    <w:rsid w:val="000C60C8"/>
    <w:rsid w:val="000D13CD"/>
    <w:rsid w:val="000D298C"/>
    <w:rsid w:val="000D381A"/>
    <w:rsid w:val="000D6807"/>
    <w:rsid w:val="000E24C4"/>
    <w:rsid w:val="000E6D57"/>
    <w:rsid w:val="000F230E"/>
    <w:rsid w:val="000F4544"/>
    <w:rsid w:val="000F54D2"/>
    <w:rsid w:val="000F6083"/>
    <w:rsid w:val="00100461"/>
    <w:rsid w:val="001004D5"/>
    <w:rsid w:val="00100929"/>
    <w:rsid w:val="00112E49"/>
    <w:rsid w:val="00113380"/>
    <w:rsid w:val="00124A5F"/>
    <w:rsid w:val="00130BF9"/>
    <w:rsid w:val="00131815"/>
    <w:rsid w:val="001323DA"/>
    <w:rsid w:val="0013266A"/>
    <w:rsid w:val="00133428"/>
    <w:rsid w:val="001345B1"/>
    <w:rsid w:val="00135232"/>
    <w:rsid w:val="00141752"/>
    <w:rsid w:val="00141B3E"/>
    <w:rsid w:val="00143153"/>
    <w:rsid w:val="00143B9F"/>
    <w:rsid w:val="001473C0"/>
    <w:rsid w:val="00150EC5"/>
    <w:rsid w:val="00152172"/>
    <w:rsid w:val="00153589"/>
    <w:rsid w:val="00154298"/>
    <w:rsid w:val="001567EE"/>
    <w:rsid w:val="00161A86"/>
    <w:rsid w:val="001638CD"/>
    <w:rsid w:val="001656E0"/>
    <w:rsid w:val="00165EA0"/>
    <w:rsid w:val="00166D10"/>
    <w:rsid w:val="00167A48"/>
    <w:rsid w:val="00167E31"/>
    <w:rsid w:val="001716C7"/>
    <w:rsid w:val="00176B0A"/>
    <w:rsid w:val="00176E38"/>
    <w:rsid w:val="001772A3"/>
    <w:rsid w:val="0018062A"/>
    <w:rsid w:val="00183C98"/>
    <w:rsid w:val="00186128"/>
    <w:rsid w:val="001864E2"/>
    <w:rsid w:val="00190A97"/>
    <w:rsid w:val="00190AE2"/>
    <w:rsid w:val="00190E24"/>
    <w:rsid w:val="00191886"/>
    <w:rsid w:val="00192BEE"/>
    <w:rsid w:val="00192F39"/>
    <w:rsid w:val="00194CB3"/>
    <w:rsid w:val="001961B8"/>
    <w:rsid w:val="001A00E4"/>
    <w:rsid w:val="001A0378"/>
    <w:rsid w:val="001A1CA5"/>
    <w:rsid w:val="001A3B07"/>
    <w:rsid w:val="001A3D5D"/>
    <w:rsid w:val="001A4BC9"/>
    <w:rsid w:val="001A4C6A"/>
    <w:rsid w:val="001A509D"/>
    <w:rsid w:val="001B0C90"/>
    <w:rsid w:val="001B3D08"/>
    <w:rsid w:val="001B3D9D"/>
    <w:rsid w:val="001B3E2B"/>
    <w:rsid w:val="001B4993"/>
    <w:rsid w:val="001B7526"/>
    <w:rsid w:val="001C0E7D"/>
    <w:rsid w:val="001C3DF9"/>
    <w:rsid w:val="001C73C6"/>
    <w:rsid w:val="001D2A6D"/>
    <w:rsid w:val="001D3324"/>
    <w:rsid w:val="001D6D87"/>
    <w:rsid w:val="001D7000"/>
    <w:rsid w:val="001D7AA7"/>
    <w:rsid w:val="001E0CEF"/>
    <w:rsid w:val="001E3CF4"/>
    <w:rsid w:val="001E4BE7"/>
    <w:rsid w:val="001E671E"/>
    <w:rsid w:val="001E7BED"/>
    <w:rsid w:val="001F0312"/>
    <w:rsid w:val="001F462D"/>
    <w:rsid w:val="001F4ABE"/>
    <w:rsid w:val="001F4D04"/>
    <w:rsid w:val="00203E78"/>
    <w:rsid w:val="002046B7"/>
    <w:rsid w:val="0020485F"/>
    <w:rsid w:val="002058FA"/>
    <w:rsid w:val="0020633E"/>
    <w:rsid w:val="00207C64"/>
    <w:rsid w:val="002114EA"/>
    <w:rsid w:val="002140E9"/>
    <w:rsid w:val="00215556"/>
    <w:rsid w:val="002178D0"/>
    <w:rsid w:val="00220423"/>
    <w:rsid w:val="002207AA"/>
    <w:rsid w:val="00221AE7"/>
    <w:rsid w:val="0022538A"/>
    <w:rsid w:val="00231232"/>
    <w:rsid w:val="002321E3"/>
    <w:rsid w:val="00232D2E"/>
    <w:rsid w:val="00237D93"/>
    <w:rsid w:val="002408A4"/>
    <w:rsid w:val="00240C2C"/>
    <w:rsid w:val="00240D63"/>
    <w:rsid w:val="002411C7"/>
    <w:rsid w:val="002416A6"/>
    <w:rsid w:val="00247956"/>
    <w:rsid w:val="0025051A"/>
    <w:rsid w:val="00250C2B"/>
    <w:rsid w:val="00254932"/>
    <w:rsid w:val="0025692F"/>
    <w:rsid w:val="0026023A"/>
    <w:rsid w:val="00264703"/>
    <w:rsid w:val="00266893"/>
    <w:rsid w:val="00267455"/>
    <w:rsid w:val="00271536"/>
    <w:rsid w:val="002723B9"/>
    <w:rsid w:val="00272C5C"/>
    <w:rsid w:val="002747EC"/>
    <w:rsid w:val="0027628D"/>
    <w:rsid w:val="002767EE"/>
    <w:rsid w:val="002821EC"/>
    <w:rsid w:val="00282B25"/>
    <w:rsid w:val="00282DF3"/>
    <w:rsid w:val="0028358E"/>
    <w:rsid w:val="00284883"/>
    <w:rsid w:val="00285A6C"/>
    <w:rsid w:val="00290321"/>
    <w:rsid w:val="00290DD0"/>
    <w:rsid w:val="002920AA"/>
    <w:rsid w:val="0029231B"/>
    <w:rsid w:val="002943ED"/>
    <w:rsid w:val="00295434"/>
    <w:rsid w:val="0029690A"/>
    <w:rsid w:val="002969B3"/>
    <w:rsid w:val="002A19A1"/>
    <w:rsid w:val="002A2BC8"/>
    <w:rsid w:val="002B14C8"/>
    <w:rsid w:val="002B2CE0"/>
    <w:rsid w:val="002B4189"/>
    <w:rsid w:val="002B4384"/>
    <w:rsid w:val="002B4EC4"/>
    <w:rsid w:val="002B516C"/>
    <w:rsid w:val="002C6179"/>
    <w:rsid w:val="002C61AD"/>
    <w:rsid w:val="002D5A28"/>
    <w:rsid w:val="002D5FF6"/>
    <w:rsid w:val="002E0408"/>
    <w:rsid w:val="002E0F20"/>
    <w:rsid w:val="002E2248"/>
    <w:rsid w:val="002E284D"/>
    <w:rsid w:val="002F0D8F"/>
    <w:rsid w:val="002F39FA"/>
    <w:rsid w:val="002F5F6A"/>
    <w:rsid w:val="002F66DD"/>
    <w:rsid w:val="002F73C7"/>
    <w:rsid w:val="00300AE9"/>
    <w:rsid w:val="00300CE0"/>
    <w:rsid w:val="003023DC"/>
    <w:rsid w:val="003024A5"/>
    <w:rsid w:val="0030522C"/>
    <w:rsid w:val="00306AF5"/>
    <w:rsid w:val="00307CFB"/>
    <w:rsid w:val="003148EC"/>
    <w:rsid w:val="0031546E"/>
    <w:rsid w:val="00316229"/>
    <w:rsid w:val="00316D72"/>
    <w:rsid w:val="00325038"/>
    <w:rsid w:val="00327B03"/>
    <w:rsid w:val="003309E0"/>
    <w:rsid w:val="003338E0"/>
    <w:rsid w:val="00335441"/>
    <w:rsid w:val="003369C0"/>
    <w:rsid w:val="00337E42"/>
    <w:rsid w:val="0034343C"/>
    <w:rsid w:val="0034392E"/>
    <w:rsid w:val="00344158"/>
    <w:rsid w:val="003528E3"/>
    <w:rsid w:val="00354E39"/>
    <w:rsid w:val="0035648D"/>
    <w:rsid w:val="003626CE"/>
    <w:rsid w:val="00363BBB"/>
    <w:rsid w:val="00363D9D"/>
    <w:rsid w:val="003646FA"/>
    <w:rsid w:val="003719FE"/>
    <w:rsid w:val="0037257E"/>
    <w:rsid w:val="0037442F"/>
    <w:rsid w:val="00376EFE"/>
    <w:rsid w:val="003804BE"/>
    <w:rsid w:val="003825EA"/>
    <w:rsid w:val="00383873"/>
    <w:rsid w:val="00384993"/>
    <w:rsid w:val="00390302"/>
    <w:rsid w:val="00391DE0"/>
    <w:rsid w:val="00395F96"/>
    <w:rsid w:val="003966AB"/>
    <w:rsid w:val="0039744D"/>
    <w:rsid w:val="003A3A49"/>
    <w:rsid w:val="003A5154"/>
    <w:rsid w:val="003B1D0C"/>
    <w:rsid w:val="003B31CD"/>
    <w:rsid w:val="003C0075"/>
    <w:rsid w:val="003C35E4"/>
    <w:rsid w:val="003C4237"/>
    <w:rsid w:val="003C499B"/>
    <w:rsid w:val="003D0E79"/>
    <w:rsid w:val="003D46FE"/>
    <w:rsid w:val="003D7254"/>
    <w:rsid w:val="003D7D33"/>
    <w:rsid w:val="003E2706"/>
    <w:rsid w:val="003E2E9C"/>
    <w:rsid w:val="003F254E"/>
    <w:rsid w:val="003F2893"/>
    <w:rsid w:val="003F320C"/>
    <w:rsid w:val="003F6AED"/>
    <w:rsid w:val="003F7BC9"/>
    <w:rsid w:val="004003E9"/>
    <w:rsid w:val="00404978"/>
    <w:rsid w:val="00412BA9"/>
    <w:rsid w:val="0041405A"/>
    <w:rsid w:val="00421179"/>
    <w:rsid w:val="00426C8B"/>
    <w:rsid w:val="004311B0"/>
    <w:rsid w:val="00431693"/>
    <w:rsid w:val="0043179A"/>
    <w:rsid w:val="00432084"/>
    <w:rsid w:val="00433790"/>
    <w:rsid w:val="00433EA2"/>
    <w:rsid w:val="004343CF"/>
    <w:rsid w:val="00435984"/>
    <w:rsid w:val="00436454"/>
    <w:rsid w:val="00441893"/>
    <w:rsid w:val="00442118"/>
    <w:rsid w:val="00443BF6"/>
    <w:rsid w:val="00447C2F"/>
    <w:rsid w:val="00451F44"/>
    <w:rsid w:val="00453DA4"/>
    <w:rsid w:val="00461CEE"/>
    <w:rsid w:val="00471682"/>
    <w:rsid w:val="00474A53"/>
    <w:rsid w:val="0047713B"/>
    <w:rsid w:val="0048337A"/>
    <w:rsid w:val="00485F99"/>
    <w:rsid w:val="004874DB"/>
    <w:rsid w:val="00487CB4"/>
    <w:rsid w:val="00495222"/>
    <w:rsid w:val="004955FD"/>
    <w:rsid w:val="0049668C"/>
    <w:rsid w:val="004A10FC"/>
    <w:rsid w:val="004A1227"/>
    <w:rsid w:val="004A32FB"/>
    <w:rsid w:val="004A3C04"/>
    <w:rsid w:val="004A4A73"/>
    <w:rsid w:val="004B2816"/>
    <w:rsid w:val="004B3E3C"/>
    <w:rsid w:val="004B3F8B"/>
    <w:rsid w:val="004C0C68"/>
    <w:rsid w:val="004C305F"/>
    <w:rsid w:val="004C388D"/>
    <w:rsid w:val="004C4497"/>
    <w:rsid w:val="004D03F5"/>
    <w:rsid w:val="004D042F"/>
    <w:rsid w:val="004D1EA3"/>
    <w:rsid w:val="004D285F"/>
    <w:rsid w:val="004D29DA"/>
    <w:rsid w:val="004D2CF3"/>
    <w:rsid w:val="004D3268"/>
    <w:rsid w:val="004D46BC"/>
    <w:rsid w:val="004D4F16"/>
    <w:rsid w:val="004D60F9"/>
    <w:rsid w:val="004E0F63"/>
    <w:rsid w:val="004E40A8"/>
    <w:rsid w:val="004E52A5"/>
    <w:rsid w:val="004E690F"/>
    <w:rsid w:val="004F1321"/>
    <w:rsid w:val="004F3669"/>
    <w:rsid w:val="004F399F"/>
    <w:rsid w:val="00502744"/>
    <w:rsid w:val="00503B4E"/>
    <w:rsid w:val="0051021C"/>
    <w:rsid w:val="00510A7D"/>
    <w:rsid w:val="005122EF"/>
    <w:rsid w:val="00513337"/>
    <w:rsid w:val="00514CE1"/>
    <w:rsid w:val="00514EAD"/>
    <w:rsid w:val="00520B58"/>
    <w:rsid w:val="00521AAE"/>
    <w:rsid w:val="00522EC9"/>
    <w:rsid w:val="005233FD"/>
    <w:rsid w:val="0052518C"/>
    <w:rsid w:val="00526604"/>
    <w:rsid w:val="00532C4F"/>
    <w:rsid w:val="00535F2F"/>
    <w:rsid w:val="00537CB3"/>
    <w:rsid w:val="005410A7"/>
    <w:rsid w:val="005414B5"/>
    <w:rsid w:val="00541835"/>
    <w:rsid w:val="0054228C"/>
    <w:rsid w:val="00542DB3"/>
    <w:rsid w:val="005449FD"/>
    <w:rsid w:val="00545DED"/>
    <w:rsid w:val="005463A0"/>
    <w:rsid w:val="00553AAB"/>
    <w:rsid w:val="005541B9"/>
    <w:rsid w:val="005571C9"/>
    <w:rsid w:val="00557ACD"/>
    <w:rsid w:val="00562A75"/>
    <w:rsid w:val="00563E3D"/>
    <w:rsid w:val="005700E9"/>
    <w:rsid w:val="00573E2E"/>
    <w:rsid w:val="00577F27"/>
    <w:rsid w:val="00581065"/>
    <w:rsid w:val="00583D0D"/>
    <w:rsid w:val="00585AD5"/>
    <w:rsid w:val="00585EEE"/>
    <w:rsid w:val="005879BB"/>
    <w:rsid w:val="00596006"/>
    <w:rsid w:val="005962EA"/>
    <w:rsid w:val="005975CB"/>
    <w:rsid w:val="005A23DC"/>
    <w:rsid w:val="005A3649"/>
    <w:rsid w:val="005A460A"/>
    <w:rsid w:val="005A4C0F"/>
    <w:rsid w:val="005B0690"/>
    <w:rsid w:val="005B2F83"/>
    <w:rsid w:val="005B5C02"/>
    <w:rsid w:val="005C000D"/>
    <w:rsid w:val="005C365D"/>
    <w:rsid w:val="005D2ABC"/>
    <w:rsid w:val="005D57CF"/>
    <w:rsid w:val="005D7DC1"/>
    <w:rsid w:val="005E0ACF"/>
    <w:rsid w:val="005E18B7"/>
    <w:rsid w:val="005E1BF7"/>
    <w:rsid w:val="005E321A"/>
    <w:rsid w:val="005E78C8"/>
    <w:rsid w:val="005F275E"/>
    <w:rsid w:val="005F2B10"/>
    <w:rsid w:val="005F6944"/>
    <w:rsid w:val="005F6F05"/>
    <w:rsid w:val="005F7F7F"/>
    <w:rsid w:val="006019DC"/>
    <w:rsid w:val="00601ABF"/>
    <w:rsid w:val="00601B08"/>
    <w:rsid w:val="00603EBA"/>
    <w:rsid w:val="00604B4F"/>
    <w:rsid w:val="00604BE4"/>
    <w:rsid w:val="00605907"/>
    <w:rsid w:val="0060614B"/>
    <w:rsid w:val="00607CF7"/>
    <w:rsid w:val="006119E8"/>
    <w:rsid w:val="00611BA4"/>
    <w:rsid w:val="00612118"/>
    <w:rsid w:val="006208CA"/>
    <w:rsid w:val="00624D4A"/>
    <w:rsid w:val="0062637A"/>
    <w:rsid w:val="00626C0E"/>
    <w:rsid w:val="006277F9"/>
    <w:rsid w:val="00630710"/>
    <w:rsid w:val="006330B7"/>
    <w:rsid w:val="00637D04"/>
    <w:rsid w:val="006406B8"/>
    <w:rsid w:val="00641D25"/>
    <w:rsid w:val="00643E6A"/>
    <w:rsid w:val="006532AD"/>
    <w:rsid w:val="006625DA"/>
    <w:rsid w:val="00667977"/>
    <w:rsid w:val="006709C2"/>
    <w:rsid w:val="00673C0E"/>
    <w:rsid w:val="00674985"/>
    <w:rsid w:val="00674C44"/>
    <w:rsid w:val="00675D42"/>
    <w:rsid w:val="00677697"/>
    <w:rsid w:val="00677DF4"/>
    <w:rsid w:val="00683B57"/>
    <w:rsid w:val="006871EB"/>
    <w:rsid w:val="00690425"/>
    <w:rsid w:val="0069344D"/>
    <w:rsid w:val="0069369D"/>
    <w:rsid w:val="006959EA"/>
    <w:rsid w:val="006A0D1B"/>
    <w:rsid w:val="006A2171"/>
    <w:rsid w:val="006A30F0"/>
    <w:rsid w:val="006A62CE"/>
    <w:rsid w:val="006B1781"/>
    <w:rsid w:val="006B4332"/>
    <w:rsid w:val="006B679A"/>
    <w:rsid w:val="006B6FDD"/>
    <w:rsid w:val="006C0642"/>
    <w:rsid w:val="006C184C"/>
    <w:rsid w:val="006C3E6A"/>
    <w:rsid w:val="006D04E3"/>
    <w:rsid w:val="006D415C"/>
    <w:rsid w:val="006D4777"/>
    <w:rsid w:val="006D50A2"/>
    <w:rsid w:val="006D568B"/>
    <w:rsid w:val="006D604A"/>
    <w:rsid w:val="006D60FE"/>
    <w:rsid w:val="006E1102"/>
    <w:rsid w:val="006E32E0"/>
    <w:rsid w:val="006E3EAF"/>
    <w:rsid w:val="006E6177"/>
    <w:rsid w:val="006F3F53"/>
    <w:rsid w:val="006F6C83"/>
    <w:rsid w:val="00701153"/>
    <w:rsid w:val="007056B1"/>
    <w:rsid w:val="00705BBA"/>
    <w:rsid w:val="00707B35"/>
    <w:rsid w:val="0071125F"/>
    <w:rsid w:val="0071200A"/>
    <w:rsid w:val="007140F7"/>
    <w:rsid w:val="0071412F"/>
    <w:rsid w:val="00715A93"/>
    <w:rsid w:val="00716E11"/>
    <w:rsid w:val="00731274"/>
    <w:rsid w:val="00732B30"/>
    <w:rsid w:val="00735080"/>
    <w:rsid w:val="00736248"/>
    <w:rsid w:val="00736623"/>
    <w:rsid w:val="007401C7"/>
    <w:rsid w:val="00743367"/>
    <w:rsid w:val="00745C6B"/>
    <w:rsid w:val="00751E54"/>
    <w:rsid w:val="0075248C"/>
    <w:rsid w:val="00753D87"/>
    <w:rsid w:val="00753FE3"/>
    <w:rsid w:val="00762CC2"/>
    <w:rsid w:val="00765660"/>
    <w:rsid w:val="00772698"/>
    <w:rsid w:val="00772F8E"/>
    <w:rsid w:val="00774475"/>
    <w:rsid w:val="007801D2"/>
    <w:rsid w:val="00780443"/>
    <w:rsid w:val="007829BD"/>
    <w:rsid w:val="00784D2F"/>
    <w:rsid w:val="00790428"/>
    <w:rsid w:val="0079262C"/>
    <w:rsid w:val="00793DE2"/>
    <w:rsid w:val="00794134"/>
    <w:rsid w:val="007A2612"/>
    <w:rsid w:val="007B199D"/>
    <w:rsid w:val="007B45EE"/>
    <w:rsid w:val="007B5960"/>
    <w:rsid w:val="007C09D7"/>
    <w:rsid w:val="007C1393"/>
    <w:rsid w:val="007C37F0"/>
    <w:rsid w:val="007C42DD"/>
    <w:rsid w:val="007C5975"/>
    <w:rsid w:val="007C731B"/>
    <w:rsid w:val="007C7F60"/>
    <w:rsid w:val="007D10F2"/>
    <w:rsid w:val="007D1BF8"/>
    <w:rsid w:val="007D5F4C"/>
    <w:rsid w:val="007D7E55"/>
    <w:rsid w:val="007E2170"/>
    <w:rsid w:val="007E7CC5"/>
    <w:rsid w:val="007F00F4"/>
    <w:rsid w:val="007F02AE"/>
    <w:rsid w:val="007F5D5F"/>
    <w:rsid w:val="007F6479"/>
    <w:rsid w:val="0080379F"/>
    <w:rsid w:val="00811239"/>
    <w:rsid w:val="00812EC2"/>
    <w:rsid w:val="00813D30"/>
    <w:rsid w:val="00814520"/>
    <w:rsid w:val="008203B3"/>
    <w:rsid w:val="00823363"/>
    <w:rsid w:val="00823E9D"/>
    <w:rsid w:val="0083366C"/>
    <w:rsid w:val="0083597E"/>
    <w:rsid w:val="00836A8A"/>
    <w:rsid w:val="008404F3"/>
    <w:rsid w:val="008443F3"/>
    <w:rsid w:val="00845442"/>
    <w:rsid w:val="00846B81"/>
    <w:rsid w:val="00847C81"/>
    <w:rsid w:val="008501D7"/>
    <w:rsid w:val="008521F1"/>
    <w:rsid w:val="00852DFB"/>
    <w:rsid w:val="00855362"/>
    <w:rsid w:val="00855C6B"/>
    <w:rsid w:val="00856449"/>
    <w:rsid w:val="0086364E"/>
    <w:rsid w:val="008639F4"/>
    <w:rsid w:val="00863E4F"/>
    <w:rsid w:val="00863E8F"/>
    <w:rsid w:val="00864967"/>
    <w:rsid w:val="00867223"/>
    <w:rsid w:val="00867985"/>
    <w:rsid w:val="0087020D"/>
    <w:rsid w:val="00872799"/>
    <w:rsid w:val="00873CFB"/>
    <w:rsid w:val="00880C44"/>
    <w:rsid w:val="00891A37"/>
    <w:rsid w:val="0089549C"/>
    <w:rsid w:val="00896D57"/>
    <w:rsid w:val="00896FBE"/>
    <w:rsid w:val="008A55F8"/>
    <w:rsid w:val="008B1650"/>
    <w:rsid w:val="008B4737"/>
    <w:rsid w:val="008B5CB9"/>
    <w:rsid w:val="008B620C"/>
    <w:rsid w:val="008B7EF0"/>
    <w:rsid w:val="008C0B06"/>
    <w:rsid w:val="008C6B13"/>
    <w:rsid w:val="008D0054"/>
    <w:rsid w:val="008D46DE"/>
    <w:rsid w:val="008E169B"/>
    <w:rsid w:val="008E28FB"/>
    <w:rsid w:val="008E32D8"/>
    <w:rsid w:val="008E4E16"/>
    <w:rsid w:val="008E76B7"/>
    <w:rsid w:val="008F10D4"/>
    <w:rsid w:val="008F51B7"/>
    <w:rsid w:val="008F5E38"/>
    <w:rsid w:val="00902CED"/>
    <w:rsid w:val="009043A3"/>
    <w:rsid w:val="00904636"/>
    <w:rsid w:val="009046A0"/>
    <w:rsid w:val="00905487"/>
    <w:rsid w:val="00905BE9"/>
    <w:rsid w:val="00907024"/>
    <w:rsid w:val="00914A25"/>
    <w:rsid w:val="00916F59"/>
    <w:rsid w:val="009217DE"/>
    <w:rsid w:val="0092180A"/>
    <w:rsid w:val="00922B9D"/>
    <w:rsid w:val="009238DC"/>
    <w:rsid w:val="00923967"/>
    <w:rsid w:val="00923FCC"/>
    <w:rsid w:val="009246FF"/>
    <w:rsid w:val="00931CA4"/>
    <w:rsid w:val="00933602"/>
    <w:rsid w:val="00937A52"/>
    <w:rsid w:val="00943ADC"/>
    <w:rsid w:val="00945B4D"/>
    <w:rsid w:val="00947B93"/>
    <w:rsid w:val="0095480F"/>
    <w:rsid w:val="00955DA1"/>
    <w:rsid w:val="00956BA0"/>
    <w:rsid w:val="00960A83"/>
    <w:rsid w:val="00963A49"/>
    <w:rsid w:val="00964433"/>
    <w:rsid w:val="0097476A"/>
    <w:rsid w:val="00981047"/>
    <w:rsid w:val="00981722"/>
    <w:rsid w:val="009824C0"/>
    <w:rsid w:val="00982E52"/>
    <w:rsid w:val="009835BF"/>
    <w:rsid w:val="009840A6"/>
    <w:rsid w:val="00986503"/>
    <w:rsid w:val="009931B3"/>
    <w:rsid w:val="00993678"/>
    <w:rsid w:val="0099462B"/>
    <w:rsid w:val="009951C7"/>
    <w:rsid w:val="0099650B"/>
    <w:rsid w:val="009A0556"/>
    <w:rsid w:val="009A46D0"/>
    <w:rsid w:val="009B11A6"/>
    <w:rsid w:val="009B48FD"/>
    <w:rsid w:val="009B662D"/>
    <w:rsid w:val="009C21BC"/>
    <w:rsid w:val="009C2469"/>
    <w:rsid w:val="009C37C7"/>
    <w:rsid w:val="009C4B83"/>
    <w:rsid w:val="009D1960"/>
    <w:rsid w:val="009D377F"/>
    <w:rsid w:val="009E001B"/>
    <w:rsid w:val="009E0248"/>
    <w:rsid w:val="009E0BFC"/>
    <w:rsid w:val="009E22A5"/>
    <w:rsid w:val="009E559B"/>
    <w:rsid w:val="009E7A57"/>
    <w:rsid w:val="009E7BE4"/>
    <w:rsid w:val="009F2197"/>
    <w:rsid w:val="009F4B94"/>
    <w:rsid w:val="009F5782"/>
    <w:rsid w:val="009F6C63"/>
    <w:rsid w:val="00A163D7"/>
    <w:rsid w:val="00A234B2"/>
    <w:rsid w:val="00A23CF8"/>
    <w:rsid w:val="00A249D7"/>
    <w:rsid w:val="00A263F3"/>
    <w:rsid w:val="00A31692"/>
    <w:rsid w:val="00A34359"/>
    <w:rsid w:val="00A416D8"/>
    <w:rsid w:val="00A420BB"/>
    <w:rsid w:val="00A446F7"/>
    <w:rsid w:val="00A50607"/>
    <w:rsid w:val="00A54819"/>
    <w:rsid w:val="00A57FC7"/>
    <w:rsid w:val="00A60943"/>
    <w:rsid w:val="00A62FB7"/>
    <w:rsid w:val="00A70978"/>
    <w:rsid w:val="00A746CF"/>
    <w:rsid w:val="00A74BEA"/>
    <w:rsid w:val="00A76DB9"/>
    <w:rsid w:val="00A80568"/>
    <w:rsid w:val="00A82479"/>
    <w:rsid w:val="00A85550"/>
    <w:rsid w:val="00A9023F"/>
    <w:rsid w:val="00A92C81"/>
    <w:rsid w:val="00A96D44"/>
    <w:rsid w:val="00A96FD9"/>
    <w:rsid w:val="00A97506"/>
    <w:rsid w:val="00AA1225"/>
    <w:rsid w:val="00AA4C0A"/>
    <w:rsid w:val="00AA6C27"/>
    <w:rsid w:val="00AA7B81"/>
    <w:rsid w:val="00AB1094"/>
    <w:rsid w:val="00AC3244"/>
    <w:rsid w:val="00AC392E"/>
    <w:rsid w:val="00AC6A7E"/>
    <w:rsid w:val="00AC6AE0"/>
    <w:rsid w:val="00AD0F01"/>
    <w:rsid w:val="00AD19A9"/>
    <w:rsid w:val="00AD267A"/>
    <w:rsid w:val="00AD40F1"/>
    <w:rsid w:val="00AD493A"/>
    <w:rsid w:val="00AD5BE7"/>
    <w:rsid w:val="00AE22A2"/>
    <w:rsid w:val="00AE28D2"/>
    <w:rsid w:val="00AE3764"/>
    <w:rsid w:val="00AE442B"/>
    <w:rsid w:val="00AE4E21"/>
    <w:rsid w:val="00AE4ED5"/>
    <w:rsid w:val="00AE7618"/>
    <w:rsid w:val="00AF1766"/>
    <w:rsid w:val="00AF445C"/>
    <w:rsid w:val="00AF52DD"/>
    <w:rsid w:val="00AF67DD"/>
    <w:rsid w:val="00AF7768"/>
    <w:rsid w:val="00B027E0"/>
    <w:rsid w:val="00B02B54"/>
    <w:rsid w:val="00B03FA6"/>
    <w:rsid w:val="00B13D69"/>
    <w:rsid w:val="00B141FB"/>
    <w:rsid w:val="00B15828"/>
    <w:rsid w:val="00B17563"/>
    <w:rsid w:val="00B20E45"/>
    <w:rsid w:val="00B21A97"/>
    <w:rsid w:val="00B23039"/>
    <w:rsid w:val="00B25105"/>
    <w:rsid w:val="00B30EDE"/>
    <w:rsid w:val="00B31670"/>
    <w:rsid w:val="00B31E41"/>
    <w:rsid w:val="00B330B2"/>
    <w:rsid w:val="00B3722C"/>
    <w:rsid w:val="00B37B2E"/>
    <w:rsid w:val="00B37BF9"/>
    <w:rsid w:val="00B37FBE"/>
    <w:rsid w:val="00B449AB"/>
    <w:rsid w:val="00B46953"/>
    <w:rsid w:val="00B46D5A"/>
    <w:rsid w:val="00B46E9B"/>
    <w:rsid w:val="00B53311"/>
    <w:rsid w:val="00B545E5"/>
    <w:rsid w:val="00B55053"/>
    <w:rsid w:val="00B60C35"/>
    <w:rsid w:val="00B649AC"/>
    <w:rsid w:val="00B64D58"/>
    <w:rsid w:val="00B65BB9"/>
    <w:rsid w:val="00B66296"/>
    <w:rsid w:val="00B7245D"/>
    <w:rsid w:val="00B724DC"/>
    <w:rsid w:val="00B72884"/>
    <w:rsid w:val="00B73FE5"/>
    <w:rsid w:val="00B7406F"/>
    <w:rsid w:val="00B76B21"/>
    <w:rsid w:val="00B77195"/>
    <w:rsid w:val="00B86D04"/>
    <w:rsid w:val="00B87BFF"/>
    <w:rsid w:val="00B9181A"/>
    <w:rsid w:val="00B94D40"/>
    <w:rsid w:val="00B95891"/>
    <w:rsid w:val="00BA0730"/>
    <w:rsid w:val="00BA7250"/>
    <w:rsid w:val="00BB15AC"/>
    <w:rsid w:val="00BB36A8"/>
    <w:rsid w:val="00BB5171"/>
    <w:rsid w:val="00BC2073"/>
    <w:rsid w:val="00BC4ADC"/>
    <w:rsid w:val="00BC6666"/>
    <w:rsid w:val="00BC6B52"/>
    <w:rsid w:val="00BD1F97"/>
    <w:rsid w:val="00BD2B73"/>
    <w:rsid w:val="00BD3080"/>
    <w:rsid w:val="00BD616D"/>
    <w:rsid w:val="00BD6EFB"/>
    <w:rsid w:val="00BD7A24"/>
    <w:rsid w:val="00BE27B5"/>
    <w:rsid w:val="00BE39BD"/>
    <w:rsid w:val="00BE645A"/>
    <w:rsid w:val="00BF41F0"/>
    <w:rsid w:val="00BF5344"/>
    <w:rsid w:val="00C047FB"/>
    <w:rsid w:val="00C064DE"/>
    <w:rsid w:val="00C10803"/>
    <w:rsid w:val="00C112D3"/>
    <w:rsid w:val="00C1220E"/>
    <w:rsid w:val="00C225CF"/>
    <w:rsid w:val="00C239AB"/>
    <w:rsid w:val="00C32D3E"/>
    <w:rsid w:val="00C36188"/>
    <w:rsid w:val="00C47C1B"/>
    <w:rsid w:val="00C504B1"/>
    <w:rsid w:val="00C50512"/>
    <w:rsid w:val="00C55CA6"/>
    <w:rsid w:val="00C60D05"/>
    <w:rsid w:val="00C62C32"/>
    <w:rsid w:val="00C62EBD"/>
    <w:rsid w:val="00C64463"/>
    <w:rsid w:val="00C70321"/>
    <w:rsid w:val="00C715A1"/>
    <w:rsid w:val="00C72637"/>
    <w:rsid w:val="00C73B63"/>
    <w:rsid w:val="00C759AD"/>
    <w:rsid w:val="00C76700"/>
    <w:rsid w:val="00C80E1B"/>
    <w:rsid w:val="00C818B9"/>
    <w:rsid w:val="00C8397F"/>
    <w:rsid w:val="00C85F5F"/>
    <w:rsid w:val="00C956BB"/>
    <w:rsid w:val="00C96365"/>
    <w:rsid w:val="00CA0798"/>
    <w:rsid w:val="00CA3C48"/>
    <w:rsid w:val="00CA656F"/>
    <w:rsid w:val="00CB22D4"/>
    <w:rsid w:val="00CB356F"/>
    <w:rsid w:val="00CB6101"/>
    <w:rsid w:val="00CB6D1C"/>
    <w:rsid w:val="00CB7017"/>
    <w:rsid w:val="00CB7646"/>
    <w:rsid w:val="00CC0452"/>
    <w:rsid w:val="00CC4B8F"/>
    <w:rsid w:val="00CC5B4E"/>
    <w:rsid w:val="00CC603F"/>
    <w:rsid w:val="00CC7DC1"/>
    <w:rsid w:val="00CD4551"/>
    <w:rsid w:val="00CD5B41"/>
    <w:rsid w:val="00CD70FF"/>
    <w:rsid w:val="00CF76A5"/>
    <w:rsid w:val="00D10007"/>
    <w:rsid w:val="00D10FC8"/>
    <w:rsid w:val="00D112EB"/>
    <w:rsid w:val="00D1207E"/>
    <w:rsid w:val="00D13FBE"/>
    <w:rsid w:val="00D15746"/>
    <w:rsid w:val="00D1647A"/>
    <w:rsid w:val="00D179B0"/>
    <w:rsid w:val="00D21F2D"/>
    <w:rsid w:val="00D2440E"/>
    <w:rsid w:val="00D248C4"/>
    <w:rsid w:val="00D30470"/>
    <w:rsid w:val="00D32090"/>
    <w:rsid w:val="00D37645"/>
    <w:rsid w:val="00D405AF"/>
    <w:rsid w:val="00D41353"/>
    <w:rsid w:val="00D4266B"/>
    <w:rsid w:val="00D42F2B"/>
    <w:rsid w:val="00D4320D"/>
    <w:rsid w:val="00D44227"/>
    <w:rsid w:val="00D447EC"/>
    <w:rsid w:val="00D44AE8"/>
    <w:rsid w:val="00D51188"/>
    <w:rsid w:val="00D56269"/>
    <w:rsid w:val="00D635C0"/>
    <w:rsid w:val="00D65332"/>
    <w:rsid w:val="00D67AF1"/>
    <w:rsid w:val="00D7176A"/>
    <w:rsid w:val="00D72393"/>
    <w:rsid w:val="00D73B58"/>
    <w:rsid w:val="00D74CE2"/>
    <w:rsid w:val="00D767FE"/>
    <w:rsid w:val="00D8062C"/>
    <w:rsid w:val="00D820F4"/>
    <w:rsid w:val="00D87EBA"/>
    <w:rsid w:val="00D9085A"/>
    <w:rsid w:val="00D91675"/>
    <w:rsid w:val="00D91868"/>
    <w:rsid w:val="00D95A89"/>
    <w:rsid w:val="00D97544"/>
    <w:rsid w:val="00DB190E"/>
    <w:rsid w:val="00DB3EB8"/>
    <w:rsid w:val="00DB6D0D"/>
    <w:rsid w:val="00DC2CE7"/>
    <w:rsid w:val="00DC3184"/>
    <w:rsid w:val="00DC63A3"/>
    <w:rsid w:val="00DD6E48"/>
    <w:rsid w:val="00DD6E64"/>
    <w:rsid w:val="00DD6F3B"/>
    <w:rsid w:val="00DE17F5"/>
    <w:rsid w:val="00DE2BFF"/>
    <w:rsid w:val="00DE3AF5"/>
    <w:rsid w:val="00DE514D"/>
    <w:rsid w:val="00DE54DF"/>
    <w:rsid w:val="00DE64C8"/>
    <w:rsid w:val="00DE7BFD"/>
    <w:rsid w:val="00DF2ECF"/>
    <w:rsid w:val="00DF45A9"/>
    <w:rsid w:val="00DF4C21"/>
    <w:rsid w:val="00DF53D0"/>
    <w:rsid w:val="00E00B63"/>
    <w:rsid w:val="00E011C7"/>
    <w:rsid w:val="00E02069"/>
    <w:rsid w:val="00E030A0"/>
    <w:rsid w:val="00E04D82"/>
    <w:rsid w:val="00E05907"/>
    <w:rsid w:val="00E078E2"/>
    <w:rsid w:val="00E07D0A"/>
    <w:rsid w:val="00E12A48"/>
    <w:rsid w:val="00E14693"/>
    <w:rsid w:val="00E23F37"/>
    <w:rsid w:val="00E30A65"/>
    <w:rsid w:val="00E31504"/>
    <w:rsid w:val="00E31D3A"/>
    <w:rsid w:val="00E471A2"/>
    <w:rsid w:val="00E4741D"/>
    <w:rsid w:val="00E52547"/>
    <w:rsid w:val="00E532E5"/>
    <w:rsid w:val="00E534E7"/>
    <w:rsid w:val="00E55A19"/>
    <w:rsid w:val="00E560BE"/>
    <w:rsid w:val="00E62C55"/>
    <w:rsid w:val="00E6391E"/>
    <w:rsid w:val="00E717E5"/>
    <w:rsid w:val="00E728C6"/>
    <w:rsid w:val="00E855C9"/>
    <w:rsid w:val="00E94881"/>
    <w:rsid w:val="00EA0B11"/>
    <w:rsid w:val="00EA0D9E"/>
    <w:rsid w:val="00EA2BEC"/>
    <w:rsid w:val="00EA2FFD"/>
    <w:rsid w:val="00EA3718"/>
    <w:rsid w:val="00EA3AF0"/>
    <w:rsid w:val="00EA5ED6"/>
    <w:rsid w:val="00EA7A84"/>
    <w:rsid w:val="00EB2D9A"/>
    <w:rsid w:val="00EB3B57"/>
    <w:rsid w:val="00EB56A2"/>
    <w:rsid w:val="00EB58AC"/>
    <w:rsid w:val="00EB6E0E"/>
    <w:rsid w:val="00EB71DB"/>
    <w:rsid w:val="00EC538D"/>
    <w:rsid w:val="00EC79BB"/>
    <w:rsid w:val="00ED4375"/>
    <w:rsid w:val="00ED476B"/>
    <w:rsid w:val="00ED7690"/>
    <w:rsid w:val="00EE29B4"/>
    <w:rsid w:val="00EE5CEE"/>
    <w:rsid w:val="00EE6018"/>
    <w:rsid w:val="00EE6849"/>
    <w:rsid w:val="00EE6DC7"/>
    <w:rsid w:val="00EF009C"/>
    <w:rsid w:val="00EF03FE"/>
    <w:rsid w:val="00EF059B"/>
    <w:rsid w:val="00EF07FF"/>
    <w:rsid w:val="00EF157D"/>
    <w:rsid w:val="00EF1C94"/>
    <w:rsid w:val="00F0044C"/>
    <w:rsid w:val="00F043F5"/>
    <w:rsid w:val="00F07908"/>
    <w:rsid w:val="00F1316D"/>
    <w:rsid w:val="00F13A94"/>
    <w:rsid w:val="00F15C62"/>
    <w:rsid w:val="00F2046A"/>
    <w:rsid w:val="00F21DB9"/>
    <w:rsid w:val="00F23D6C"/>
    <w:rsid w:val="00F31414"/>
    <w:rsid w:val="00F32C48"/>
    <w:rsid w:val="00F354C3"/>
    <w:rsid w:val="00F40E4A"/>
    <w:rsid w:val="00F42616"/>
    <w:rsid w:val="00F432C2"/>
    <w:rsid w:val="00F443FF"/>
    <w:rsid w:val="00F45A44"/>
    <w:rsid w:val="00F50294"/>
    <w:rsid w:val="00F51945"/>
    <w:rsid w:val="00F51B61"/>
    <w:rsid w:val="00F52F7B"/>
    <w:rsid w:val="00F561C9"/>
    <w:rsid w:val="00F61A1D"/>
    <w:rsid w:val="00F81C4A"/>
    <w:rsid w:val="00F838C4"/>
    <w:rsid w:val="00F902F1"/>
    <w:rsid w:val="00F917A5"/>
    <w:rsid w:val="00F930EC"/>
    <w:rsid w:val="00F942F4"/>
    <w:rsid w:val="00F945A4"/>
    <w:rsid w:val="00FA1689"/>
    <w:rsid w:val="00FA4BCF"/>
    <w:rsid w:val="00FA52CF"/>
    <w:rsid w:val="00FA585E"/>
    <w:rsid w:val="00FA7DAE"/>
    <w:rsid w:val="00FB1C2D"/>
    <w:rsid w:val="00FB231F"/>
    <w:rsid w:val="00FB2B6D"/>
    <w:rsid w:val="00FB4AF1"/>
    <w:rsid w:val="00FB4F79"/>
    <w:rsid w:val="00FB6764"/>
    <w:rsid w:val="00FC0257"/>
    <w:rsid w:val="00FC09FF"/>
    <w:rsid w:val="00FC2637"/>
    <w:rsid w:val="00FC27D3"/>
    <w:rsid w:val="00FC46F1"/>
    <w:rsid w:val="00FC6A05"/>
    <w:rsid w:val="00FC7D8E"/>
    <w:rsid w:val="00FD1BFD"/>
    <w:rsid w:val="00FD3EF9"/>
    <w:rsid w:val="00FD7764"/>
    <w:rsid w:val="00FD7CCB"/>
    <w:rsid w:val="00FD7D51"/>
    <w:rsid w:val="00FE0194"/>
    <w:rsid w:val="00FE5BC4"/>
    <w:rsid w:val="00FE7690"/>
    <w:rsid w:val="00FE7F4B"/>
    <w:rsid w:val="00FF08D3"/>
    <w:rsid w:val="00FF20CB"/>
    <w:rsid w:val="00FF2D91"/>
    <w:rsid w:val="00FF35C4"/>
    <w:rsid w:val="00FF554E"/>
    <w:rsid w:val="5288384C"/>
    <w:rsid w:val="5487CAA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FB93E1"/>
  <w15:docId w15:val="{BFAF491E-5721-46DB-B932-A2F25D28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7B5"/>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aliases w:val="Bulleted list"/>
    <w:basedOn w:val="Normal"/>
    <w:link w:val="ListParagraphChar"/>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customStyle="1" w:styleId="ListParagraphChar">
    <w:name w:val="List Paragraph Char"/>
    <w:aliases w:val="Bulleted list Char"/>
    <w:basedOn w:val="DefaultParagraphFont"/>
    <w:link w:val="ListParagraph"/>
    <w:uiPriority w:val="34"/>
    <w:rsid w:val="00EB58AC"/>
    <w:rPr>
      <w:sz w:val="20"/>
    </w:rPr>
  </w:style>
  <w:style w:type="paragraph" w:customStyle="1" w:styleId="CLI-text">
    <w:name w:val="CLI-text"/>
    <w:basedOn w:val="NoSpacing"/>
    <w:qFormat/>
    <w:rsid w:val="00EB58AC"/>
    <w:pPr>
      <w:shd w:val="clear" w:color="auto" w:fill="C7C7C7" w:themeFill="background1" w:themeFillShade="D9"/>
      <w:ind w:left="426"/>
    </w:pPr>
    <w:rPr>
      <w:rFonts w:ascii="Courier New" w:eastAsiaTheme="minorEastAsia" w:hAnsi="Courier New" w:cs="Courier New"/>
      <w:sz w:val="18"/>
      <w:szCs w:val="20"/>
      <w:lang w:val="de-DE"/>
    </w:rPr>
  </w:style>
  <w:style w:type="character" w:styleId="UnresolvedMention">
    <w:name w:val="Unresolved Mention"/>
    <w:basedOn w:val="DefaultParagraphFont"/>
    <w:uiPriority w:val="99"/>
    <w:semiHidden/>
    <w:unhideWhenUsed/>
    <w:rsid w:val="001656E0"/>
    <w:rPr>
      <w:color w:val="605E5C"/>
      <w:shd w:val="clear" w:color="auto" w:fill="E1DFDD"/>
    </w:rPr>
  </w:style>
  <w:style w:type="character" w:styleId="FollowedHyperlink">
    <w:name w:val="FollowedHyperlink"/>
    <w:basedOn w:val="DefaultParagraphFont"/>
    <w:uiPriority w:val="99"/>
    <w:semiHidden/>
    <w:unhideWhenUsed/>
    <w:rsid w:val="008A55F8"/>
    <w:rPr>
      <w:color w:val="000000" w:themeColor="followedHyperlink"/>
      <w:u w:val="single"/>
    </w:rPr>
  </w:style>
  <w:style w:type="paragraph" w:customStyle="1" w:styleId="Solutions">
    <w:name w:val="Solutions"/>
    <w:basedOn w:val="Normal"/>
    <w:qFormat/>
    <w:rsid w:val="00CA656F"/>
    <w:rPr>
      <w:color w:val="00B050"/>
      <w:lang w:val="en-US"/>
    </w:rPr>
  </w:style>
  <w:style w:type="paragraph" w:customStyle="1" w:styleId="Teacherinfo">
    <w:name w:val="Teacherinfo"/>
    <w:basedOn w:val="Normal"/>
    <w:link w:val="TeacherinfoChar"/>
    <w:qFormat/>
    <w:rsid w:val="002F5F6A"/>
    <w:pPr>
      <w:widowControl w:val="0"/>
      <w:tabs>
        <w:tab w:val="left" w:pos="-1440"/>
        <w:tab w:val="left" w:pos="-720"/>
      </w:tabs>
      <w:jc w:val="both"/>
    </w:pPr>
    <w:rPr>
      <w:rFonts w:eastAsia="Times New Roman" w:cstheme="minorHAnsi"/>
      <w:snapToGrid w:val="0"/>
      <w:color w:val="FF0000"/>
      <w:spacing w:val="-3"/>
      <w:szCs w:val="20"/>
      <w:lang w:val="en-US" w:eastAsia="nl-NL"/>
    </w:rPr>
  </w:style>
  <w:style w:type="character" w:customStyle="1" w:styleId="TeacherinfoChar">
    <w:name w:val="Teacherinfo Char"/>
    <w:basedOn w:val="DefaultParagraphFont"/>
    <w:link w:val="Teacherinfo"/>
    <w:rsid w:val="002F5F6A"/>
    <w:rPr>
      <w:rFonts w:eastAsia="Times New Roman" w:cstheme="minorHAnsi"/>
      <w:snapToGrid w:val="0"/>
      <w:color w:val="FF0000"/>
      <w:spacing w:val="-3"/>
      <w:sz w:val="20"/>
      <w:szCs w:val="20"/>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3145">
      <w:bodyDiv w:val="1"/>
      <w:marLeft w:val="0"/>
      <w:marRight w:val="0"/>
      <w:marTop w:val="0"/>
      <w:marBottom w:val="0"/>
      <w:divBdr>
        <w:top w:val="none" w:sz="0" w:space="0" w:color="auto"/>
        <w:left w:val="none" w:sz="0" w:space="0" w:color="auto"/>
        <w:bottom w:val="none" w:sz="0" w:space="0" w:color="auto"/>
        <w:right w:val="none" w:sz="0" w:space="0" w:color="auto"/>
      </w:divBdr>
    </w:div>
    <w:div w:id="96944274">
      <w:bodyDiv w:val="1"/>
      <w:marLeft w:val="0"/>
      <w:marRight w:val="0"/>
      <w:marTop w:val="0"/>
      <w:marBottom w:val="0"/>
      <w:divBdr>
        <w:top w:val="none" w:sz="0" w:space="0" w:color="auto"/>
        <w:left w:val="none" w:sz="0" w:space="0" w:color="auto"/>
        <w:bottom w:val="none" w:sz="0" w:space="0" w:color="auto"/>
        <w:right w:val="none" w:sz="0" w:space="0" w:color="auto"/>
      </w:divBdr>
    </w:div>
    <w:div w:id="262228945">
      <w:bodyDiv w:val="1"/>
      <w:marLeft w:val="0"/>
      <w:marRight w:val="0"/>
      <w:marTop w:val="0"/>
      <w:marBottom w:val="0"/>
      <w:divBdr>
        <w:top w:val="none" w:sz="0" w:space="0" w:color="auto"/>
        <w:left w:val="none" w:sz="0" w:space="0" w:color="auto"/>
        <w:bottom w:val="none" w:sz="0" w:space="0" w:color="auto"/>
        <w:right w:val="none" w:sz="0" w:space="0" w:color="auto"/>
      </w:divBdr>
    </w:div>
    <w:div w:id="580800552">
      <w:bodyDiv w:val="1"/>
      <w:marLeft w:val="0"/>
      <w:marRight w:val="0"/>
      <w:marTop w:val="0"/>
      <w:marBottom w:val="0"/>
      <w:divBdr>
        <w:top w:val="none" w:sz="0" w:space="0" w:color="auto"/>
        <w:left w:val="none" w:sz="0" w:space="0" w:color="auto"/>
        <w:bottom w:val="none" w:sz="0" w:space="0" w:color="auto"/>
        <w:right w:val="none" w:sz="0" w:space="0" w:color="auto"/>
      </w:divBdr>
    </w:div>
    <w:div w:id="883442503">
      <w:bodyDiv w:val="1"/>
      <w:marLeft w:val="0"/>
      <w:marRight w:val="0"/>
      <w:marTop w:val="0"/>
      <w:marBottom w:val="0"/>
      <w:divBdr>
        <w:top w:val="none" w:sz="0" w:space="0" w:color="auto"/>
        <w:left w:val="none" w:sz="0" w:space="0" w:color="auto"/>
        <w:bottom w:val="none" w:sz="0" w:space="0" w:color="auto"/>
        <w:right w:val="none" w:sz="0" w:space="0" w:color="auto"/>
      </w:divBdr>
    </w:div>
    <w:div w:id="927036282">
      <w:bodyDiv w:val="1"/>
      <w:marLeft w:val="0"/>
      <w:marRight w:val="0"/>
      <w:marTop w:val="0"/>
      <w:marBottom w:val="0"/>
      <w:divBdr>
        <w:top w:val="none" w:sz="0" w:space="0" w:color="auto"/>
        <w:left w:val="none" w:sz="0" w:space="0" w:color="auto"/>
        <w:bottom w:val="none" w:sz="0" w:space="0" w:color="auto"/>
        <w:right w:val="none" w:sz="0" w:space="0" w:color="auto"/>
      </w:divBdr>
    </w:div>
    <w:div w:id="1014958448">
      <w:bodyDiv w:val="1"/>
      <w:marLeft w:val="0"/>
      <w:marRight w:val="0"/>
      <w:marTop w:val="0"/>
      <w:marBottom w:val="0"/>
      <w:divBdr>
        <w:top w:val="none" w:sz="0" w:space="0" w:color="auto"/>
        <w:left w:val="none" w:sz="0" w:space="0" w:color="auto"/>
        <w:bottom w:val="none" w:sz="0" w:space="0" w:color="auto"/>
        <w:right w:val="none" w:sz="0" w:space="0" w:color="auto"/>
      </w:divBdr>
    </w:div>
    <w:div w:id="143065807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94144125">
      <w:bodyDiv w:val="1"/>
      <w:marLeft w:val="0"/>
      <w:marRight w:val="0"/>
      <w:marTop w:val="0"/>
      <w:marBottom w:val="0"/>
      <w:divBdr>
        <w:top w:val="none" w:sz="0" w:space="0" w:color="auto"/>
        <w:left w:val="none" w:sz="0" w:space="0" w:color="auto"/>
        <w:bottom w:val="none" w:sz="0" w:space="0" w:color="auto"/>
        <w:right w:val="none" w:sz="0" w:space="0" w:color="auto"/>
      </w:divBdr>
    </w:div>
    <w:div w:id="21339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image.debian.org/debian-cd/current/amd64/iso-cd/" TargetMode="External"/><Relationship Id="rId18" Type="http://schemas.openxmlformats.org/officeDocument/2006/relationships/hyperlink" Target="https://profile.broadcom.com/web/registration" TargetMode="External"/><Relationship Id="rId26" Type="http://schemas.openxmlformats.org/officeDocument/2006/relationships/image" Target="media/image8.png"/><Relationship Id="rId39" Type="http://schemas.openxmlformats.org/officeDocument/2006/relationships/footer" Target="footer2.xml"/><Relationship Id="rId21" Type="http://schemas.openxmlformats.org/officeDocument/2006/relationships/image" Target="media/image4.png"/><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onsole.redhat.com/subscriptions/inventory" TargetMode="External"/><Relationship Id="rId20" Type="http://schemas.openxmlformats.org/officeDocument/2006/relationships/hyperlink" Target="https://support.broadcom.com/group/ecx/productdownloads?subfamily=VMware%20Fusion" TargetMode="External"/><Relationship Id="rId29" Type="http://schemas.openxmlformats.org/officeDocument/2006/relationships/hyperlink" Target="https://developers.redhat.com/products/rhel/downloa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kb.vmware.com/s/article/340" TargetMode="External"/><Relationship Id="rId37" Type="http://schemas.openxmlformats.org/officeDocument/2006/relationships/header" Target="header5.xml"/><Relationship Id="rId40"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yperlink" Target="https://www.redhat.com/wapps/sso/login.html" TargetMode="External"/><Relationship Id="rId23" Type="http://schemas.openxmlformats.org/officeDocument/2006/relationships/image" Target="media/image6.png"/><Relationship Id="rId28" Type="http://schemas.openxmlformats.org/officeDocument/2006/relationships/hyperlink" Target="https://console.redhat.com/subscriptions/inventory" TargetMode="External"/><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support.broadcom.com/group/ecx/productdownloads?subfamily=VMware+Workstation+Pro" TargetMode="External"/><Relationship Id="rId31" Type="http://schemas.openxmlformats.org/officeDocument/2006/relationships/hyperlink" Target="https://docs.redhat.com/en/documentation/red_hat_enterprise_linux/9/html/configuring_basic_system_settings/inde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s.redhat.com"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console.redhat.com/insights/connector/activation-keys"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emf"/><Relationship Id="rId17" Type="http://schemas.openxmlformats.org/officeDocument/2006/relationships/hyperlink" Target="https://developers.redhat.com/products/rhel/download/" TargetMode="External"/><Relationship Id="rId25" Type="http://schemas.openxmlformats.org/officeDocument/2006/relationships/hyperlink" Target="https://kb.vmware.com/s/article/340" TargetMode="External"/><Relationship Id="rId33" Type="http://schemas.openxmlformats.org/officeDocument/2006/relationships/header" Target="header2.xml"/><Relationship Id="rId38"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n%20Pareit\Documents\Aangepaste%20Office-sjablonen\Word%20template%20A4_met-cover.dotx" TargetMode="External"/></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8" ma:contentTypeDescription="Een nieuw document maken." ma:contentTypeScope="" ma:versionID="95c29b2dac7c565ddc13de4d87f00529">
  <xsd:schema xmlns:xsd="http://www.w3.org/2001/XMLSchema" xmlns:xs="http://www.w3.org/2001/XMLSchema" xmlns:p="http://schemas.microsoft.com/office/2006/metadata/properties" xmlns:ns2="f2b6115a-2f1e-453c-85f5-bb25065b95b2" xmlns:ns3="a1f681a2-1476-4da6-9b34-b04c0230af3c" xmlns:ns4="128482ec-0431-40d5-ab26-89ea2a4f3ccd" targetNamespace="http://schemas.microsoft.com/office/2006/metadata/properties" ma:root="true" ma:fieldsID="b138bf412c4ceba0d3775568a871261d" ns2:_="" ns3:_="" ns4:_="">
    <xsd:import namespace="f2b6115a-2f1e-453c-85f5-bb25065b95b2"/>
    <xsd:import namespace="a1f681a2-1476-4da6-9b34-b04c0230af3c"/>
    <xsd:import namespace="128482ec-0431-40d5-ab26-89ea2a4f3c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2b6115a-2f1e-453c-85f5-bb25065b95b2">
      <Terms xmlns="http://schemas.microsoft.com/office/infopath/2007/PartnerControls"/>
    </lcf76f155ced4ddcb4097134ff3c332f>
    <TaxCatchAll xmlns="128482ec-0431-40d5-ab26-89ea2a4f3cc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9B20F2-1099-4A7B-8349-D2C78D0CDA34}">
  <ds:schemaRefs>
    <ds:schemaRef ds:uri="http://schemas.openxmlformats.org/officeDocument/2006/bibliography"/>
  </ds:schemaRefs>
</ds:datastoreItem>
</file>

<file path=customXml/itemProps2.xml><?xml version="1.0" encoding="utf-8"?>
<ds:datastoreItem xmlns:ds="http://schemas.openxmlformats.org/officeDocument/2006/customXml" ds:itemID="{D17E6A12-0318-483D-9778-925A9E673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128482ec-0431-40d5-ab26-89ea2a4f3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 ds:uri="f2b6115a-2f1e-453c-85f5-bb25065b95b2"/>
    <ds:schemaRef ds:uri="128482ec-0431-40d5-ab26-89ea2a4f3cc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 A4_met-cover.dotx</Template>
  <TotalTime>8884</TotalTime>
  <Pages>11</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Pareit</dc:creator>
  <cp:keywords/>
  <dc:description/>
  <cp:lastModifiedBy>Ciobanu Serafim</cp:lastModifiedBy>
  <cp:revision>35</cp:revision>
  <cp:lastPrinted>2021-09-21T19:07:00Z</cp:lastPrinted>
  <dcterms:created xsi:type="dcterms:W3CDTF">2020-01-30T13:49:00Z</dcterms:created>
  <dcterms:modified xsi:type="dcterms:W3CDTF">2024-09-27T13:46:00Z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y fmtid="{D5CDD505-2E9C-101B-9397-08002B2CF9AE}" pid="3" name="MediaServiceImageTags">
    <vt:lpwstr/>
  </property>
</Properties>
</file>