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4F17F" w14:textId="77777777" w:rsidR="009F2197" w:rsidRDefault="009F2197" w:rsidP="001C3DF9">
      <w:pPr>
        <w:rPr>
          <w:lang w:val="nl-NL"/>
        </w:rPr>
      </w:pPr>
    </w:p>
    <w:p w14:paraId="2AB1962A" w14:textId="77777777" w:rsidR="006F6C83" w:rsidRDefault="006F6C83" w:rsidP="001C3DF9">
      <w:pPr>
        <w:rPr>
          <w:lang w:val="nl-NL"/>
        </w:rPr>
      </w:pPr>
    </w:p>
    <w:p w14:paraId="79DA9B00" w14:textId="77777777" w:rsidR="006F6C83" w:rsidRDefault="006F6C83" w:rsidP="001C3DF9">
      <w:pPr>
        <w:rPr>
          <w:lang w:val="nl-NL"/>
        </w:rPr>
      </w:pPr>
    </w:p>
    <w:p w14:paraId="527955B8" w14:textId="77777777" w:rsidR="006F6C83" w:rsidRDefault="006F6C83" w:rsidP="001C3DF9">
      <w:pPr>
        <w:rPr>
          <w:lang w:val="nl-NL"/>
        </w:rPr>
      </w:pPr>
    </w:p>
    <w:p w14:paraId="13DA6477" w14:textId="77777777" w:rsidR="006F6C83" w:rsidRDefault="006F6C83" w:rsidP="001C3DF9">
      <w:pPr>
        <w:rPr>
          <w:lang w:val="nl-NL"/>
        </w:rPr>
      </w:pPr>
    </w:p>
    <w:p w14:paraId="3C4CDCEE" w14:textId="77777777" w:rsidR="006F6C83" w:rsidRDefault="006F6C83" w:rsidP="001C3DF9">
      <w:pPr>
        <w:rPr>
          <w:lang w:val="nl-NL"/>
        </w:rPr>
      </w:pPr>
    </w:p>
    <w:p w14:paraId="6BC47D09" w14:textId="77777777" w:rsidR="006F6C83" w:rsidRDefault="006F6C83" w:rsidP="001C3DF9">
      <w:pPr>
        <w:rPr>
          <w:lang w:val="nl-NL"/>
        </w:rPr>
      </w:pPr>
    </w:p>
    <w:p w14:paraId="6BFDB5A8" w14:textId="77777777" w:rsidR="006F6C83" w:rsidRDefault="006F6C83" w:rsidP="001C3DF9">
      <w:pPr>
        <w:rPr>
          <w:lang w:val="nl-NL"/>
        </w:rPr>
      </w:pPr>
    </w:p>
    <w:p w14:paraId="7F2EE3BD" w14:textId="77777777" w:rsidR="006F6C83" w:rsidRDefault="006F6C83" w:rsidP="001C3DF9">
      <w:pPr>
        <w:rPr>
          <w:lang w:val="nl-NL"/>
        </w:rPr>
      </w:pPr>
    </w:p>
    <w:p w14:paraId="44E3D7A6" w14:textId="77777777" w:rsidR="006F6C83" w:rsidRDefault="006F6C83" w:rsidP="001C3DF9">
      <w:pPr>
        <w:rPr>
          <w:lang w:val="nl-NL"/>
        </w:rPr>
      </w:pPr>
    </w:p>
    <w:p w14:paraId="73D4DD3C" w14:textId="77777777" w:rsidR="006F6C83" w:rsidRDefault="006F6C83" w:rsidP="001C3DF9">
      <w:pPr>
        <w:rPr>
          <w:lang w:val="nl-NL"/>
        </w:rPr>
      </w:pPr>
    </w:p>
    <w:p w14:paraId="48383025" w14:textId="77777777" w:rsidR="006F6C83" w:rsidRDefault="006F6C83" w:rsidP="001C3DF9">
      <w:pPr>
        <w:rPr>
          <w:lang w:val="nl-NL"/>
        </w:rPr>
      </w:pPr>
    </w:p>
    <w:p w14:paraId="2E9BE444" w14:textId="77777777" w:rsidR="006F6C83" w:rsidRDefault="006F6C83" w:rsidP="001C3DF9">
      <w:pPr>
        <w:rPr>
          <w:lang w:val="nl-NL"/>
        </w:rPr>
      </w:pPr>
    </w:p>
    <w:p w14:paraId="2D90E2F7" w14:textId="77777777" w:rsidR="006F6C83" w:rsidRDefault="006F6C83" w:rsidP="001C3DF9">
      <w:pPr>
        <w:rPr>
          <w:lang w:val="nl-NL"/>
        </w:rPr>
      </w:pPr>
    </w:p>
    <w:p w14:paraId="2A5FE48A" w14:textId="77777777" w:rsidR="006F6C83" w:rsidRDefault="006F6C83" w:rsidP="001C3DF9">
      <w:pPr>
        <w:rPr>
          <w:lang w:val="nl-NL"/>
        </w:rPr>
      </w:pPr>
    </w:p>
    <w:p w14:paraId="3BCF4E8F" w14:textId="77777777" w:rsidR="006F6C83" w:rsidRDefault="006F6C83" w:rsidP="001C3DF9">
      <w:pPr>
        <w:rPr>
          <w:lang w:val="nl-NL"/>
        </w:rPr>
      </w:pPr>
    </w:p>
    <w:p w14:paraId="1B05A848" w14:textId="77777777" w:rsidR="006F6C83" w:rsidRDefault="006F6C83" w:rsidP="001C3DF9">
      <w:pPr>
        <w:rPr>
          <w:lang w:val="nl-NL"/>
        </w:rPr>
      </w:pPr>
    </w:p>
    <w:p w14:paraId="43158DF3" w14:textId="77777777" w:rsidR="006F6C83" w:rsidRDefault="006F6C83" w:rsidP="001C3DF9">
      <w:pPr>
        <w:rPr>
          <w:lang w:val="nl-NL"/>
        </w:rPr>
      </w:pPr>
    </w:p>
    <w:p w14:paraId="2CF37B2B" w14:textId="77777777" w:rsidR="006F6C83" w:rsidRDefault="006F6C83" w:rsidP="001C3DF9">
      <w:pPr>
        <w:rPr>
          <w:lang w:val="nl-NL"/>
        </w:rPr>
      </w:pPr>
    </w:p>
    <w:p w14:paraId="13C8FCF0" w14:textId="77777777" w:rsidR="006F6C83" w:rsidRDefault="006F6C83" w:rsidP="001C3DF9">
      <w:pPr>
        <w:rPr>
          <w:lang w:val="nl-NL"/>
        </w:rPr>
      </w:pPr>
    </w:p>
    <w:p w14:paraId="209C2E46" w14:textId="77777777" w:rsidR="006F6C83" w:rsidRDefault="006F6C83" w:rsidP="001C3DF9">
      <w:pPr>
        <w:rPr>
          <w:lang w:val="nl-NL"/>
        </w:rPr>
      </w:pPr>
    </w:p>
    <w:p w14:paraId="22A7F7EB" w14:textId="77777777" w:rsidR="009D377F" w:rsidRDefault="009D377F" w:rsidP="001C3DF9">
      <w:pPr>
        <w:rPr>
          <w:lang w:val="nl-NL"/>
        </w:rPr>
      </w:pPr>
    </w:p>
    <w:p w14:paraId="476C118E" w14:textId="5F5E602E" w:rsidR="00A97506" w:rsidRDefault="00300AE9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  <w:r w:rsidRPr="00300AE9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Lab </w:t>
      </w:r>
      <w:r w:rsidR="00D76BA8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1</w:t>
      </w:r>
      <w:r w:rsidR="005D3CA9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1</w:t>
      </w:r>
      <w:r w:rsidRPr="00300AE9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: </w:t>
      </w:r>
    </w:p>
    <w:p w14:paraId="2CE0EBDB" w14:textId="7BA2456C" w:rsidR="00081748" w:rsidRPr="00300AE9" w:rsidRDefault="0030192E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en-US"/>
        </w:rPr>
      </w:pPr>
      <w:proofErr w:type="spellStart"/>
      <w: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AppArmor</w:t>
      </w:r>
      <w:proofErr w:type="spellEnd"/>
    </w:p>
    <w:p w14:paraId="5407E82D" w14:textId="7894930B" w:rsidR="0054228C" w:rsidRPr="007C7F60" w:rsidRDefault="009F5782" w:rsidP="0054228C">
      <w:pPr>
        <w:jc w:val="right"/>
        <w:rPr>
          <w:rFonts w:ascii="Calibri" w:hAnsi="Calibri"/>
          <w:color w:val="FFFFFF" w:themeColor="background2"/>
          <w:sz w:val="40"/>
          <w:szCs w:val="36"/>
          <w:lang w:val="en-US"/>
        </w:rPr>
      </w:pPr>
      <w:r>
        <w:rPr>
          <w:rFonts w:ascii="Calibri" w:hAnsi="Calibri"/>
          <w:color w:val="FFFFFF" w:themeColor="background2"/>
          <w:sz w:val="40"/>
          <w:szCs w:val="36"/>
          <w:lang w:val="en-US"/>
        </w:rPr>
        <w:t>Linux Server Security</w:t>
      </w:r>
      <w:r w:rsidR="00C10803">
        <w:rPr>
          <w:rFonts w:ascii="Calibri" w:hAnsi="Calibri"/>
          <w:color w:val="FFFFFF" w:themeColor="background2"/>
          <w:sz w:val="40"/>
          <w:szCs w:val="36"/>
          <w:lang w:val="en-US"/>
        </w:rPr>
        <w:br/>
      </w:r>
      <w:r w:rsidR="00300AE9" w:rsidRPr="007C7F60">
        <w:rPr>
          <w:rFonts w:ascii="Calibri" w:hAnsi="Calibri"/>
          <w:color w:val="FFFFFF" w:themeColor="background2"/>
          <w:sz w:val="40"/>
          <w:szCs w:val="36"/>
          <w:lang w:val="en-US"/>
        </w:rPr>
        <w:t xml:space="preserve"> 20</w:t>
      </w:r>
      <w:r w:rsidR="00C10803">
        <w:rPr>
          <w:rFonts w:ascii="Calibri" w:hAnsi="Calibri"/>
          <w:color w:val="FFFFFF" w:themeColor="background2"/>
          <w:sz w:val="40"/>
          <w:szCs w:val="36"/>
          <w:lang w:val="en-US"/>
        </w:rPr>
        <w:t>2</w:t>
      </w:r>
      <w:r w:rsidR="00D72353">
        <w:rPr>
          <w:rFonts w:ascii="Calibri" w:hAnsi="Calibri"/>
          <w:color w:val="FFFFFF" w:themeColor="background2"/>
          <w:sz w:val="40"/>
          <w:szCs w:val="36"/>
          <w:lang w:val="en-US"/>
        </w:rPr>
        <w:t>4</w:t>
      </w:r>
      <w:r w:rsidR="00300AE9" w:rsidRPr="007C7F60">
        <w:rPr>
          <w:rFonts w:ascii="Calibri" w:hAnsi="Calibri"/>
          <w:color w:val="FFFFFF" w:themeColor="background2"/>
          <w:sz w:val="40"/>
          <w:szCs w:val="36"/>
          <w:lang w:val="en-US"/>
        </w:rPr>
        <w:t>-202</w:t>
      </w:r>
      <w:r w:rsidR="00D72353">
        <w:rPr>
          <w:rFonts w:ascii="Calibri" w:hAnsi="Calibri"/>
          <w:color w:val="FFFFFF" w:themeColor="background2"/>
          <w:sz w:val="40"/>
          <w:szCs w:val="36"/>
          <w:lang w:val="en-US"/>
        </w:rPr>
        <w:t>5</w:t>
      </w:r>
    </w:p>
    <w:p w14:paraId="460537A8" w14:textId="77777777" w:rsidR="0054228C" w:rsidRPr="007C7F60" w:rsidRDefault="0054228C" w:rsidP="0054228C">
      <w:pPr>
        <w:jc w:val="right"/>
        <w:rPr>
          <w:rFonts w:ascii="Calibri" w:hAnsi="Calibri"/>
          <w:color w:val="FFFFFF" w:themeColor="background2"/>
          <w:sz w:val="32"/>
          <w:szCs w:val="28"/>
          <w:lang w:val="en-US"/>
        </w:rPr>
      </w:pPr>
    </w:p>
    <w:p w14:paraId="4BC4EA54" w14:textId="18093458" w:rsidR="0054228C" w:rsidRPr="007C7F60" w:rsidRDefault="00A97506" w:rsidP="0054228C">
      <w:pPr>
        <w:jc w:val="right"/>
        <w:rPr>
          <w:rFonts w:ascii="Calibri" w:hAnsi="Calibri"/>
          <w:color w:val="FFFFFF" w:themeColor="background2"/>
          <w:sz w:val="24"/>
          <w:lang w:val="en-US"/>
        </w:rPr>
        <w:sectPr w:rsidR="0054228C" w:rsidRPr="007C7F60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7C7F60">
        <w:rPr>
          <w:rFonts w:ascii="Calibri" w:hAnsi="Calibri"/>
          <w:color w:val="FFFFFF" w:themeColor="background2"/>
          <w:sz w:val="24"/>
          <w:lang w:val="en-US"/>
        </w:rPr>
        <w:t xml:space="preserve">© Daan </w:t>
      </w:r>
      <w:proofErr w:type="spellStart"/>
      <w:r w:rsidRPr="007C7F60">
        <w:rPr>
          <w:rFonts w:ascii="Calibri" w:hAnsi="Calibri"/>
          <w:color w:val="FFFFFF" w:themeColor="background2"/>
          <w:sz w:val="24"/>
          <w:lang w:val="en-US"/>
        </w:rPr>
        <w:t>Pareit</w:t>
      </w:r>
      <w:proofErr w:type="spellEnd"/>
      <w:r w:rsidR="0030192E">
        <w:rPr>
          <w:rFonts w:ascii="Calibri" w:hAnsi="Calibri"/>
          <w:color w:val="FFFFFF" w:themeColor="background2"/>
          <w:sz w:val="24"/>
          <w:lang w:val="en-US"/>
        </w:rPr>
        <w:t xml:space="preserve">, Henk </w:t>
      </w:r>
      <w:proofErr w:type="spellStart"/>
      <w:r w:rsidR="0030192E">
        <w:rPr>
          <w:rFonts w:ascii="Calibri" w:hAnsi="Calibri"/>
          <w:color w:val="FFFFFF" w:themeColor="background2"/>
          <w:sz w:val="24"/>
          <w:lang w:val="en-US"/>
        </w:rPr>
        <w:t>Brouckxon</w:t>
      </w:r>
      <w:proofErr w:type="spellEnd"/>
      <w:r w:rsidRPr="007C7F60">
        <w:rPr>
          <w:rFonts w:ascii="Calibri" w:hAnsi="Calibri"/>
          <w:color w:val="FFFFFF" w:themeColor="background2"/>
          <w:sz w:val="24"/>
          <w:lang w:val="en-US"/>
        </w:rPr>
        <w:t xml:space="preserve"> </w:t>
      </w:r>
    </w:p>
    <w:p w14:paraId="5C5E7414" w14:textId="095E53FC" w:rsidR="001C3DF9" w:rsidRPr="00300AE9" w:rsidRDefault="009043A3" w:rsidP="001C3DF9">
      <w:pPr>
        <w:pStyle w:val="Heading2"/>
        <w:rPr>
          <w:lang w:val="en-US"/>
        </w:rPr>
      </w:pPr>
      <w:r>
        <w:rPr>
          <w:lang w:val="en-US"/>
        </w:rPr>
        <w:lastRenderedPageBreak/>
        <w:t>Introduction</w:t>
      </w:r>
    </w:p>
    <w:p w14:paraId="1BE57C74" w14:textId="77777777" w:rsidR="00684F30" w:rsidRPr="00300AE9" w:rsidRDefault="00684F30" w:rsidP="00684F30">
      <w:pPr>
        <w:rPr>
          <w:lang w:val="en-US"/>
        </w:rPr>
      </w:pPr>
    </w:p>
    <w:p w14:paraId="17A208D0" w14:textId="42317FED" w:rsidR="000177E1" w:rsidRPr="009043A3" w:rsidRDefault="000E24C4" w:rsidP="00271536">
      <w:pPr>
        <w:pStyle w:val="Heading1"/>
        <w:rPr>
          <w:lang w:val="en-US"/>
        </w:rPr>
      </w:pPr>
      <w:r w:rsidRPr="009043A3">
        <w:rPr>
          <w:lang w:val="en-US"/>
        </w:rPr>
        <w:t>Lab concept</w:t>
      </w:r>
    </w:p>
    <w:p w14:paraId="000571A8" w14:textId="26A43AC9" w:rsidR="000E24C4" w:rsidRDefault="00503B4E" w:rsidP="001C3DF9">
      <w:pPr>
        <w:rPr>
          <w:lang w:val="en-US"/>
        </w:rPr>
      </w:pPr>
      <w:r w:rsidRPr="00503B4E">
        <w:rPr>
          <w:lang w:val="en-US"/>
        </w:rPr>
        <w:t xml:space="preserve">During this lab, we will </w:t>
      </w:r>
      <w:r w:rsidR="002A41DD">
        <w:rPr>
          <w:lang w:val="en-US"/>
        </w:rPr>
        <w:t xml:space="preserve">explore </w:t>
      </w:r>
      <w:proofErr w:type="spellStart"/>
      <w:r w:rsidR="0030192E">
        <w:rPr>
          <w:lang w:val="en-US"/>
        </w:rPr>
        <w:t>AppArmor</w:t>
      </w:r>
      <w:proofErr w:type="spellEnd"/>
      <w:r w:rsidR="003935E0">
        <w:rPr>
          <w:lang w:val="en-US"/>
        </w:rPr>
        <w:t>.</w:t>
      </w:r>
    </w:p>
    <w:p w14:paraId="1C658A9B" w14:textId="77777777" w:rsidR="00731274" w:rsidRPr="009043A3" w:rsidRDefault="00731274" w:rsidP="001C3DF9">
      <w:pPr>
        <w:rPr>
          <w:lang w:val="en-US"/>
        </w:rPr>
      </w:pPr>
    </w:p>
    <w:p w14:paraId="00CB73AE" w14:textId="77777777" w:rsidR="00731274" w:rsidRPr="009043A3" w:rsidRDefault="00731274" w:rsidP="001C3DF9">
      <w:pPr>
        <w:rPr>
          <w:lang w:val="en-US"/>
        </w:rPr>
      </w:pPr>
    </w:p>
    <w:p w14:paraId="1E004D07" w14:textId="275B9E0F" w:rsidR="000E24C4" w:rsidRPr="009043A3" w:rsidRDefault="000E24C4" w:rsidP="00271536">
      <w:pPr>
        <w:pStyle w:val="Heading1"/>
        <w:rPr>
          <w:lang w:val="en-US"/>
        </w:rPr>
      </w:pPr>
      <w:r w:rsidRPr="009043A3">
        <w:rPr>
          <w:lang w:val="en-US"/>
        </w:rPr>
        <w:t>Learning goals</w:t>
      </w:r>
    </w:p>
    <w:p w14:paraId="35AF1B05" w14:textId="7357E3E9" w:rsidR="008300BB" w:rsidRDefault="009F127E" w:rsidP="009E6C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Understanding </w:t>
      </w:r>
      <w:proofErr w:type="spellStart"/>
      <w:r w:rsidR="0030192E">
        <w:rPr>
          <w:lang w:val="en-US"/>
        </w:rPr>
        <w:t>AppArmor</w:t>
      </w:r>
      <w:proofErr w:type="spellEnd"/>
      <w:r w:rsidR="0030192E">
        <w:rPr>
          <w:lang w:val="en-US"/>
        </w:rPr>
        <w:t xml:space="preserve"> and </w:t>
      </w:r>
      <w:proofErr w:type="spellStart"/>
      <w:r w:rsidR="0030192E">
        <w:rPr>
          <w:lang w:val="en-US"/>
        </w:rPr>
        <w:t>AppArmor</w:t>
      </w:r>
      <w:proofErr w:type="spellEnd"/>
      <w:r w:rsidR="0030192E">
        <w:rPr>
          <w:lang w:val="en-US"/>
        </w:rPr>
        <w:t xml:space="preserve"> profiles</w:t>
      </w:r>
    </w:p>
    <w:p w14:paraId="7A48EBEC" w14:textId="6F0F1EDA" w:rsidR="009F127E" w:rsidRDefault="00465965" w:rsidP="009E6C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Enabling and disabling </w:t>
      </w:r>
      <w:proofErr w:type="spellStart"/>
      <w:r>
        <w:rPr>
          <w:lang w:val="en-US"/>
        </w:rPr>
        <w:t>AppArmor</w:t>
      </w:r>
      <w:proofErr w:type="spellEnd"/>
      <w:r>
        <w:rPr>
          <w:lang w:val="en-US"/>
        </w:rPr>
        <w:t xml:space="preserve"> profiles</w:t>
      </w:r>
    </w:p>
    <w:p w14:paraId="321F86E9" w14:textId="468A921B" w:rsidR="00465965" w:rsidRDefault="001445F1" w:rsidP="009E6C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Making your own (</w:t>
      </w:r>
      <w:proofErr w:type="spellStart"/>
      <w:r>
        <w:rPr>
          <w:lang w:val="en-US"/>
        </w:rPr>
        <w:t>simpe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AppArmor</w:t>
      </w:r>
      <w:proofErr w:type="spellEnd"/>
      <w:r>
        <w:rPr>
          <w:lang w:val="en-US"/>
        </w:rPr>
        <w:t xml:space="preserve"> profile and troubleshooting</w:t>
      </w:r>
    </w:p>
    <w:p w14:paraId="582902EC" w14:textId="77777777" w:rsidR="00731274" w:rsidRPr="009043A3" w:rsidRDefault="00731274" w:rsidP="001C3DF9">
      <w:pPr>
        <w:rPr>
          <w:lang w:val="en-US"/>
        </w:rPr>
      </w:pPr>
    </w:p>
    <w:p w14:paraId="2344D61B" w14:textId="77777777" w:rsidR="00731274" w:rsidRPr="009043A3" w:rsidRDefault="00731274" w:rsidP="001C3DF9">
      <w:pPr>
        <w:rPr>
          <w:lang w:val="en-US"/>
        </w:rPr>
      </w:pPr>
    </w:p>
    <w:p w14:paraId="6D4B979D" w14:textId="18AB14E1" w:rsidR="000E24C4" w:rsidRPr="00404978" w:rsidRDefault="000E24C4" w:rsidP="00271536">
      <w:pPr>
        <w:pStyle w:val="Heading1"/>
        <w:rPr>
          <w:lang w:val="en-US"/>
        </w:rPr>
      </w:pPr>
      <w:r w:rsidRPr="00404978">
        <w:rPr>
          <w:lang w:val="en-US"/>
        </w:rPr>
        <w:t>Practicalities</w:t>
      </w:r>
      <w:r w:rsidR="006E6177">
        <w:rPr>
          <w:lang w:val="en-US"/>
        </w:rPr>
        <w:t xml:space="preserve"> and prerequisites</w:t>
      </w:r>
    </w:p>
    <w:p w14:paraId="4B2B12D2" w14:textId="3ABB75FC" w:rsidR="00E31504" w:rsidRDefault="00E31504" w:rsidP="00E31504">
      <w:pPr>
        <w:rPr>
          <w:lang w:val="en-US"/>
        </w:rPr>
      </w:pPr>
      <w:r>
        <w:rPr>
          <w:lang w:val="en-US"/>
        </w:rPr>
        <w:t xml:space="preserve">You’ll need </w:t>
      </w:r>
      <w:r w:rsidR="006406B8">
        <w:rPr>
          <w:lang w:val="en-US"/>
        </w:rPr>
        <w:t xml:space="preserve">the </w:t>
      </w:r>
      <w:r>
        <w:rPr>
          <w:lang w:val="en-US"/>
        </w:rPr>
        <w:t>following:</w:t>
      </w:r>
    </w:p>
    <w:p w14:paraId="55395E25" w14:textId="0C4B908B" w:rsidR="0099462B" w:rsidRDefault="00854AFE" w:rsidP="009C21BC">
      <w:pPr>
        <w:pStyle w:val="ListParagraph"/>
        <w:numPr>
          <w:ilvl w:val="0"/>
          <w:numId w:val="7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Your </w:t>
      </w:r>
      <w:r w:rsidR="001445F1">
        <w:rPr>
          <w:lang w:val="en-US"/>
        </w:rPr>
        <w:t>Debian</w:t>
      </w:r>
      <w:r w:rsidR="002A41DD">
        <w:rPr>
          <w:lang w:val="en-US"/>
        </w:rPr>
        <w:t xml:space="preserve"> VM</w:t>
      </w:r>
      <w:r>
        <w:rPr>
          <w:lang w:val="en-US"/>
        </w:rPr>
        <w:t xml:space="preserve"> </w:t>
      </w:r>
      <w:r w:rsidR="00544541">
        <w:rPr>
          <w:lang w:val="en-US"/>
        </w:rPr>
        <w:t xml:space="preserve">and the </w:t>
      </w:r>
      <w:proofErr w:type="spellStart"/>
      <w:r w:rsidR="00544541">
        <w:rPr>
          <w:lang w:val="en-US"/>
        </w:rPr>
        <w:t>pfSense</w:t>
      </w:r>
      <w:proofErr w:type="spellEnd"/>
      <w:r w:rsidR="00544541">
        <w:rPr>
          <w:lang w:val="en-US"/>
        </w:rPr>
        <w:t xml:space="preserve"> VM </w:t>
      </w:r>
      <w:r w:rsidR="00A83D59">
        <w:rPr>
          <w:lang w:val="en-US"/>
        </w:rPr>
        <w:t>as installed during previous lab(s)</w:t>
      </w:r>
    </w:p>
    <w:p w14:paraId="1F179424" w14:textId="34C519CD" w:rsidR="002A41DD" w:rsidRPr="00E867A4" w:rsidRDefault="00256E48" w:rsidP="002A41DD">
      <w:pPr>
        <w:pStyle w:val="Heading2"/>
        <w:rPr>
          <w:lang w:val="en-US"/>
        </w:rPr>
      </w:pPr>
      <w:proofErr w:type="spellStart"/>
      <w:r>
        <w:rPr>
          <w:lang w:val="en-US"/>
        </w:rPr>
        <w:t>AppArmor</w:t>
      </w:r>
      <w:proofErr w:type="spellEnd"/>
      <w:r w:rsidR="002A41DD" w:rsidRPr="00E867A4">
        <w:rPr>
          <w:lang w:val="en-US"/>
        </w:rPr>
        <w:t xml:space="preserve"> Basics</w:t>
      </w:r>
    </w:p>
    <w:p w14:paraId="669AE5C5" w14:textId="2B2FFD01" w:rsidR="002A41DD" w:rsidRDefault="002A41DD" w:rsidP="002A41DD">
      <w:pPr>
        <w:ind w:left="357" w:hanging="357"/>
        <w:rPr>
          <w:lang w:val="en-US"/>
        </w:rPr>
      </w:pPr>
      <w:r>
        <w:rPr>
          <w:lang w:val="en-US"/>
        </w:rPr>
        <w:t xml:space="preserve">On </w:t>
      </w:r>
      <w:r w:rsidR="00426AF6">
        <w:rPr>
          <w:lang w:val="en-US"/>
        </w:rPr>
        <w:t>Debian</w:t>
      </w:r>
      <w:r>
        <w:rPr>
          <w:lang w:val="en-US"/>
        </w:rPr>
        <w:t xml:space="preserve">, </w:t>
      </w:r>
      <w:proofErr w:type="spellStart"/>
      <w:r w:rsidR="00426AF6">
        <w:rPr>
          <w:lang w:val="en-US"/>
        </w:rPr>
        <w:t>AppArmor</w:t>
      </w:r>
      <w:proofErr w:type="spellEnd"/>
      <w:r>
        <w:rPr>
          <w:lang w:val="en-US"/>
        </w:rPr>
        <w:t xml:space="preserve"> is installed</w:t>
      </w:r>
      <w:r w:rsidR="00B431CB">
        <w:rPr>
          <w:lang w:val="en-US"/>
        </w:rPr>
        <w:t xml:space="preserve"> </w:t>
      </w:r>
      <w:r>
        <w:rPr>
          <w:lang w:val="en-US"/>
        </w:rPr>
        <w:t xml:space="preserve">by default. Let’s </w:t>
      </w:r>
      <w:r w:rsidR="00B431CB">
        <w:rPr>
          <w:lang w:val="en-US"/>
        </w:rPr>
        <w:t xml:space="preserve">check </w:t>
      </w:r>
      <w:r w:rsidR="00EC7CC4">
        <w:rPr>
          <w:lang w:val="en-US"/>
        </w:rPr>
        <w:t xml:space="preserve">if it is </w:t>
      </w:r>
      <w:r w:rsidR="00C2413E">
        <w:rPr>
          <w:lang w:val="en-US"/>
        </w:rPr>
        <w:t>working..</w:t>
      </w:r>
      <w:r>
        <w:rPr>
          <w:lang w:val="en-US"/>
        </w:rPr>
        <w:t>.</w:t>
      </w:r>
      <w:r w:rsidR="00C2413E">
        <w:rPr>
          <w:lang w:val="en-US"/>
        </w:rPr>
        <w:t xml:space="preserve"> </w:t>
      </w:r>
    </w:p>
    <w:p w14:paraId="2ACBC4D6" w14:textId="77777777" w:rsidR="004A713A" w:rsidRDefault="004A713A" w:rsidP="004A713A">
      <w:pPr>
        <w:pStyle w:val="ListParagraph"/>
        <w:spacing w:after="320" w:line="276" w:lineRule="auto"/>
        <w:ind w:left="360"/>
        <w:rPr>
          <w:lang w:val="en-US"/>
        </w:rPr>
      </w:pPr>
    </w:p>
    <w:p w14:paraId="728EA454" w14:textId="1B2663B5" w:rsidR="000B560A" w:rsidRDefault="002A41DD" w:rsidP="00485ACB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Perform </w:t>
      </w:r>
      <w:r w:rsidR="00717119" w:rsidRPr="00717119">
        <w:rPr>
          <w:rFonts w:ascii="Consolas" w:hAnsi="Consolas" w:cs="Courier New"/>
          <w:b/>
          <w:bCs/>
          <w:lang w:val="en-US"/>
        </w:rPr>
        <w:t>cat /sys/module/</w:t>
      </w:r>
      <w:proofErr w:type="spellStart"/>
      <w:r w:rsidR="00717119" w:rsidRPr="00717119">
        <w:rPr>
          <w:rFonts w:ascii="Consolas" w:hAnsi="Consolas" w:cs="Courier New"/>
          <w:b/>
          <w:bCs/>
          <w:lang w:val="en-US"/>
        </w:rPr>
        <w:t>apparmor</w:t>
      </w:r>
      <w:proofErr w:type="spellEnd"/>
      <w:r w:rsidR="00717119" w:rsidRPr="00717119">
        <w:rPr>
          <w:rFonts w:ascii="Consolas" w:hAnsi="Consolas" w:cs="Courier New"/>
          <w:b/>
          <w:bCs/>
          <w:lang w:val="en-US"/>
        </w:rPr>
        <w:t>/parameters/enabled</w:t>
      </w:r>
      <w:r w:rsidR="00717119">
        <w:rPr>
          <w:lang w:val="en-US"/>
        </w:rPr>
        <w:t xml:space="preserve"> and c</w:t>
      </w:r>
      <w:r>
        <w:rPr>
          <w:lang w:val="en-US"/>
        </w:rPr>
        <w:t xml:space="preserve">onsult the output. </w:t>
      </w:r>
      <w:r w:rsidR="000955B0">
        <w:rPr>
          <w:lang w:val="en-US"/>
        </w:rPr>
        <w:t xml:space="preserve">Is </w:t>
      </w:r>
      <w:proofErr w:type="spellStart"/>
      <w:r w:rsidR="000955B0">
        <w:rPr>
          <w:lang w:val="en-US"/>
        </w:rPr>
        <w:t>AppArmor</w:t>
      </w:r>
      <w:proofErr w:type="spellEnd"/>
      <w:r w:rsidR="000955B0">
        <w:rPr>
          <w:lang w:val="en-US"/>
        </w:rPr>
        <w:t xml:space="preserve"> enabled by default?</w:t>
      </w:r>
    </w:p>
    <w:p w14:paraId="690FBE3E" w14:textId="6E9AB1AD" w:rsidR="0009213E" w:rsidRDefault="0009213E" w:rsidP="0009213E">
      <w:pPr>
        <w:spacing w:after="320" w:line="276" w:lineRule="auto"/>
        <w:rPr>
          <w:lang w:val="en-US"/>
        </w:rPr>
      </w:pPr>
      <w:r>
        <w:rPr>
          <w:lang w:val="en-US"/>
        </w:rPr>
        <w:t>Looks like it is.</w:t>
      </w:r>
    </w:p>
    <w:p w14:paraId="59E1DDB6" w14:textId="5281112C" w:rsidR="0009213E" w:rsidRPr="0009213E" w:rsidRDefault="0009213E" w:rsidP="0009213E">
      <w:pPr>
        <w:spacing w:after="320" w:line="276" w:lineRule="auto"/>
        <w:rPr>
          <w:lang w:val="en-US"/>
        </w:rPr>
      </w:pPr>
      <w:r w:rsidRPr="0009213E">
        <w:rPr>
          <w:lang w:val="en-US"/>
        </w:rPr>
        <w:drawing>
          <wp:inline distT="0" distB="0" distL="0" distR="0" wp14:anchorId="3C7C9801" wp14:editId="5C9E16CE">
            <wp:extent cx="5396230" cy="702945"/>
            <wp:effectExtent l="0" t="0" r="0" b="1905"/>
            <wp:docPr id="135396269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62694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7CDF" w14:textId="2C29290F" w:rsidR="004A713A" w:rsidRDefault="00230AC0" w:rsidP="00CF725A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Now let’s see if </w:t>
      </w:r>
      <w:proofErr w:type="spellStart"/>
      <w:r>
        <w:rPr>
          <w:lang w:val="en-US"/>
        </w:rPr>
        <w:t>AppArmor</w:t>
      </w:r>
      <w:proofErr w:type="spellEnd"/>
      <w:r>
        <w:rPr>
          <w:lang w:val="en-US"/>
        </w:rPr>
        <w:t xml:space="preserve"> is </w:t>
      </w:r>
      <w:r w:rsidR="00E87D76">
        <w:rPr>
          <w:lang w:val="en-US"/>
        </w:rPr>
        <w:t xml:space="preserve">monitoring any of our applications. </w:t>
      </w:r>
      <w:r w:rsidR="002A41DD">
        <w:rPr>
          <w:lang w:val="en-US"/>
        </w:rPr>
        <w:t xml:space="preserve">Execute </w:t>
      </w:r>
      <w:r w:rsidR="00D92FDA">
        <w:rPr>
          <w:rStyle w:val="CommandChar"/>
        </w:rPr>
        <w:t>aa-status</w:t>
      </w:r>
      <w:r w:rsidR="00093F1E">
        <w:rPr>
          <w:lang w:val="en-US"/>
        </w:rPr>
        <w:t xml:space="preserve">. </w:t>
      </w:r>
      <w:r w:rsidR="005E5F12">
        <w:rPr>
          <w:lang w:val="en-US"/>
        </w:rPr>
        <w:t>What can you see here</w:t>
      </w:r>
      <w:r w:rsidR="00DB3F7D">
        <w:rPr>
          <w:lang w:val="en-US"/>
        </w:rPr>
        <w:t xml:space="preserve">?  What modes </w:t>
      </w:r>
      <w:r>
        <w:rPr>
          <w:lang w:val="en-US"/>
        </w:rPr>
        <w:t xml:space="preserve">can an application be in? </w:t>
      </w:r>
    </w:p>
    <w:p w14:paraId="6B7C3D2E" w14:textId="076BF6C4" w:rsidR="00DD5497" w:rsidRDefault="00DD5497" w:rsidP="00DD5497">
      <w:pPr>
        <w:spacing w:after="320" w:line="276" w:lineRule="auto"/>
        <w:rPr>
          <w:lang w:val="en-US"/>
        </w:rPr>
      </w:pPr>
      <w:r w:rsidRPr="00DD5497">
        <w:rPr>
          <w:lang w:val="en-US"/>
        </w:rPr>
        <w:lastRenderedPageBreak/>
        <w:drawing>
          <wp:inline distT="0" distB="0" distL="0" distR="0" wp14:anchorId="53E673AD" wp14:editId="34016E86">
            <wp:extent cx="5315692" cy="5601482"/>
            <wp:effectExtent l="0" t="0" r="0" b="0"/>
            <wp:docPr id="6544656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561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23B5" w14:textId="0464BA92" w:rsidR="009D17E8" w:rsidRPr="006D0EEE" w:rsidRDefault="009D17E8" w:rsidP="00DD5497">
      <w:pPr>
        <w:spacing w:after="320" w:line="276" w:lineRule="auto"/>
        <w:rPr>
          <w:color w:val="FF0000"/>
          <w:lang w:val="en-US"/>
        </w:rPr>
      </w:pPr>
      <w:r w:rsidRPr="00D01FB9">
        <w:rPr>
          <w:b/>
          <w:bCs/>
          <w:color w:val="FF0000"/>
          <w:lang w:val="en-US"/>
        </w:rPr>
        <w:t>enforce; complain; unconfined</w:t>
      </w:r>
      <w:r w:rsidR="00D01FB9">
        <w:rPr>
          <w:color w:val="FF0000"/>
          <w:lang w:val="en-US"/>
        </w:rPr>
        <w:t xml:space="preserve"> modes</w:t>
      </w:r>
    </w:p>
    <w:p w14:paraId="50CDC3E6" w14:textId="658B8015" w:rsidR="00B13D67" w:rsidRDefault="00064A1A" w:rsidP="00B13D67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Where are the </w:t>
      </w:r>
      <w:proofErr w:type="spellStart"/>
      <w:r>
        <w:rPr>
          <w:lang w:val="en-US"/>
        </w:rPr>
        <w:t>AppArmor</w:t>
      </w:r>
      <w:proofErr w:type="spellEnd"/>
      <w:r>
        <w:rPr>
          <w:lang w:val="en-US"/>
        </w:rPr>
        <w:t xml:space="preserve"> profile files for these applications located (check the manual page for </w:t>
      </w:r>
      <w:proofErr w:type="spellStart"/>
      <w:r>
        <w:rPr>
          <w:lang w:val="en-US"/>
        </w:rPr>
        <w:t>apparmor</w:t>
      </w:r>
      <w:proofErr w:type="spellEnd"/>
      <w:r w:rsidR="00E91A45">
        <w:rPr>
          <w:lang w:val="en-US"/>
        </w:rPr>
        <w:t xml:space="preserve"> and/or lecture slides</w:t>
      </w:r>
      <w:r>
        <w:rPr>
          <w:lang w:val="en-US"/>
        </w:rPr>
        <w:t>)?</w:t>
      </w:r>
      <w:r w:rsidR="00216DD6">
        <w:rPr>
          <w:lang w:val="en-US"/>
        </w:rPr>
        <w:t xml:space="preserve"> Have a look at the profile </w:t>
      </w:r>
      <w:r w:rsidR="00133D81">
        <w:rPr>
          <w:lang w:val="en-US"/>
        </w:rPr>
        <w:t>for the “man” application.</w:t>
      </w:r>
      <w:r w:rsidR="00B10F5D">
        <w:rPr>
          <w:lang w:val="en-US"/>
        </w:rPr>
        <w:t xml:space="preserve"> </w:t>
      </w:r>
      <w:r w:rsidR="00383859">
        <w:rPr>
          <w:lang w:val="en-US"/>
        </w:rPr>
        <w:t xml:space="preserve">For now, </w:t>
      </w:r>
      <w:r w:rsidR="00396D0C">
        <w:rPr>
          <w:lang w:val="en-US"/>
        </w:rPr>
        <w:t>ignore</w:t>
      </w:r>
      <w:r w:rsidR="00383859">
        <w:rPr>
          <w:lang w:val="en-US"/>
        </w:rPr>
        <w:t xml:space="preserve"> the sections on </w:t>
      </w:r>
      <w:r w:rsidR="004F6057">
        <w:rPr>
          <w:lang w:val="en-US"/>
        </w:rPr>
        <w:t>“</w:t>
      </w:r>
      <w:proofErr w:type="spellStart"/>
      <w:r w:rsidR="004F6057">
        <w:rPr>
          <w:lang w:val="en-US"/>
        </w:rPr>
        <w:t>groff</w:t>
      </w:r>
      <w:proofErr w:type="spellEnd"/>
      <w:r w:rsidR="004F6057">
        <w:rPr>
          <w:lang w:val="en-US"/>
        </w:rPr>
        <w:t xml:space="preserve">” </w:t>
      </w:r>
      <w:r w:rsidR="003A77CE">
        <w:rPr>
          <w:lang w:val="en-US"/>
        </w:rPr>
        <w:t xml:space="preserve">and “filter”. </w:t>
      </w:r>
      <w:r w:rsidR="00B10F5D">
        <w:rPr>
          <w:lang w:val="en-US"/>
        </w:rPr>
        <w:t xml:space="preserve">Does </w:t>
      </w:r>
      <w:proofErr w:type="spellStart"/>
      <w:r w:rsidR="00383859">
        <w:rPr>
          <w:lang w:val="en-US"/>
        </w:rPr>
        <w:t>AppArmor</w:t>
      </w:r>
      <w:proofErr w:type="spellEnd"/>
      <w:r w:rsidR="00383859">
        <w:rPr>
          <w:lang w:val="en-US"/>
        </w:rPr>
        <w:t xml:space="preserve"> apply any restrictions on file access for “man”?</w:t>
      </w:r>
      <w:r w:rsidR="004F6057">
        <w:rPr>
          <w:lang w:val="en-US"/>
        </w:rPr>
        <w:t xml:space="preserve"> Now check the same for </w:t>
      </w:r>
      <w:r w:rsidR="003A77CE">
        <w:rPr>
          <w:lang w:val="en-US"/>
        </w:rPr>
        <w:t>tcpdump (</w:t>
      </w:r>
      <w:r w:rsidR="005A5255">
        <w:rPr>
          <w:lang w:val="en-US"/>
        </w:rPr>
        <w:t xml:space="preserve">first </w:t>
      </w:r>
      <w:r w:rsidR="003A77CE">
        <w:rPr>
          <w:lang w:val="en-US"/>
        </w:rPr>
        <w:t xml:space="preserve">install </w:t>
      </w:r>
      <w:proofErr w:type="spellStart"/>
      <w:r w:rsidR="003A77CE">
        <w:rPr>
          <w:lang w:val="en-US"/>
        </w:rPr>
        <w:t>tcpdump</w:t>
      </w:r>
      <w:proofErr w:type="spellEnd"/>
      <w:r w:rsidR="003A77CE">
        <w:rPr>
          <w:lang w:val="en-US"/>
        </w:rPr>
        <w:t xml:space="preserve"> </w:t>
      </w:r>
      <w:r w:rsidR="005A5255">
        <w:rPr>
          <w:lang w:val="en-US"/>
        </w:rPr>
        <w:t>if necessary).</w:t>
      </w:r>
    </w:p>
    <w:p w14:paraId="36D5D484" w14:textId="4BAE09FE" w:rsidR="00B36224" w:rsidRPr="00AB310B" w:rsidRDefault="00B36224" w:rsidP="00B36224">
      <w:pPr>
        <w:spacing w:after="320" w:line="276" w:lineRule="auto"/>
        <w:rPr>
          <w:color w:val="FF0000"/>
          <w:lang w:val="en-US"/>
        </w:rPr>
      </w:pPr>
      <w:r w:rsidRPr="00AB310B">
        <w:rPr>
          <w:color w:val="FF0000"/>
          <w:lang w:val="en-US"/>
        </w:rPr>
        <w:t>/</w:t>
      </w:r>
      <w:proofErr w:type="spellStart"/>
      <w:r w:rsidRPr="00AB310B">
        <w:rPr>
          <w:color w:val="FF0000"/>
          <w:lang w:val="en-US"/>
        </w:rPr>
        <w:t>etc</w:t>
      </w:r>
      <w:proofErr w:type="spellEnd"/>
      <w:r w:rsidRPr="00AB310B">
        <w:rPr>
          <w:color w:val="FF0000"/>
          <w:lang w:val="en-US"/>
        </w:rPr>
        <w:t>/</w:t>
      </w:r>
      <w:proofErr w:type="spellStart"/>
      <w:r w:rsidRPr="00AB310B">
        <w:rPr>
          <w:color w:val="FF0000"/>
          <w:lang w:val="en-US"/>
        </w:rPr>
        <w:t>apparmor.d</w:t>
      </w:r>
      <w:proofErr w:type="spellEnd"/>
    </w:p>
    <w:p w14:paraId="4FB634A5" w14:textId="143E783A" w:rsidR="00213A6E" w:rsidRPr="00AB310B" w:rsidRDefault="00213A6E" w:rsidP="00B36224">
      <w:pPr>
        <w:spacing w:after="320" w:line="276" w:lineRule="auto"/>
        <w:rPr>
          <w:color w:val="FF0000"/>
          <w:lang w:val="en-US"/>
        </w:rPr>
      </w:pPr>
      <w:r w:rsidRPr="00AB310B">
        <w:rPr>
          <w:color w:val="FF0000"/>
          <w:lang w:val="en-US"/>
        </w:rPr>
        <w:t>Its either that I am not understanding something, or there is no like clear restriction to write anything</w:t>
      </w:r>
      <w:r w:rsidR="00591310" w:rsidRPr="00AB310B">
        <w:rPr>
          <w:color w:val="FF0000"/>
          <w:lang w:val="en-US"/>
        </w:rPr>
        <w:t xml:space="preserve"> regarding “man”</w:t>
      </w:r>
    </w:p>
    <w:p w14:paraId="121A57B9" w14:textId="6C3A1621" w:rsidR="00213A6E" w:rsidRDefault="00213A6E" w:rsidP="00B36224">
      <w:pPr>
        <w:spacing w:after="320" w:line="276" w:lineRule="auto"/>
        <w:rPr>
          <w:lang w:val="en-US"/>
        </w:rPr>
      </w:pPr>
      <w:r w:rsidRPr="00213A6E">
        <w:rPr>
          <w:lang w:val="en-US"/>
        </w:rPr>
        <w:lastRenderedPageBreak/>
        <w:drawing>
          <wp:inline distT="0" distB="0" distL="0" distR="0" wp14:anchorId="0B6FF1B1" wp14:editId="133AF873">
            <wp:extent cx="2553056" cy="666843"/>
            <wp:effectExtent l="0" t="0" r="0" b="0"/>
            <wp:docPr id="7797428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42881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D8EE" w14:textId="0A4988E1" w:rsidR="00AB310B" w:rsidRPr="00877B40" w:rsidRDefault="00AB310B" w:rsidP="00B36224">
      <w:pPr>
        <w:spacing w:after="320" w:line="276" w:lineRule="auto"/>
        <w:rPr>
          <w:color w:val="FF0000"/>
          <w:lang w:val="en-US"/>
        </w:rPr>
      </w:pPr>
      <w:r w:rsidRPr="00877B40">
        <w:rPr>
          <w:color w:val="FF0000"/>
          <w:lang w:val="en-US"/>
        </w:rPr>
        <w:t>It does have quite some restrictions</w:t>
      </w:r>
    </w:p>
    <w:p w14:paraId="352868F2" w14:textId="403C78C9" w:rsidR="00AB310B" w:rsidRPr="00B36224" w:rsidRDefault="00AB310B" w:rsidP="00B36224">
      <w:pPr>
        <w:spacing w:after="320" w:line="276" w:lineRule="auto"/>
        <w:rPr>
          <w:lang w:val="en-US"/>
        </w:rPr>
      </w:pPr>
      <w:r w:rsidRPr="00AB310B">
        <w:rPr>
          <w:lang w:val="en-US"/>
        </w:rPr>
        <w:drawing>
          <wp:inline distT="0" distB="0" distL="0" distR="0" wp14:anchorId="6AF2A04B" wp14:editId="69838B6E">
            <wp:extent cx="3315163" cy="3067478"/>
            <wp:effectExtent l="0" t="0" r="0" b="0"/>
            <wp:docPr id="761888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881" name="Picture 1" descr="A computer screen shot of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895E" w14:textId="13807E8B" w:rsidR="00557702" w:rsidRDefault="006921C1" w:rsidP="00DC72E4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To </w:t>
      </w:r>
      <w:r w:rsidR="003A227A">
        <w:rPr>
          <w:lang w:val="en-US"/>
        </w:rPr>
        <w:t>modify</w:t>
      </w:r>
      <w:r>
        <w:rPr>
          <w:lang w:val="en-US"/>
        </w:rPr>
        <w:t xml:space="preserve"> </w:t>
      </w:r>
      <w:r w:rsidR="003919BA">
        <w:rPr>
          <w:lang w:val="en-US"/>
        </w:rPr>
        <w:t xml:space="preserve">how </w:t>
      </w:r>
      <w:proofErr w:type="spellStart"/>
      <w:r w:rsidR="003A227A">
        <w:rPr>
          <w:lang w:val="en-US"/>
        </w:rPr>
        <w:t>AppArmor</w:t>
      </w:r>
      <w:proofErr w:type="spellEnd"/>
      <w:r w:rsidR="003A227A">
        <w:rPr>
          <w:lang w:val="en-US"/>
        </w:rPr>
        <w:t xml:space="preserve"> applies the </w:t>
      </w:r>
      <w:r w:rsidR="003919BA">
        <w:rPr>
          <w:lang w:val="en-US"/>
        </w:rPr>
        <w:t>profiles</w:t>
      </w:r>
      <w:r w:rsidR="003A227A">
        <w:rPr>
          <w:lang w:val="en-US"/>
        </w:rPr>
        <w:t>, we need to install some additional tools</w:t>
      </w:r>
      <w:r w:rsidR="00DC72E4">
        <w:rPr>
          <w:lang w:val="en-US"/>
        </w:rPr>
        <w:t xml:space="preserve">. </w:t>
      </w:r>
      <w:r w:rsidR="00234995">
        <w:rPr>
          <w:lang w:val="en-US"/>
        </w:rPr>
        <w:t xml:space="preserve">Install the </w:t>
      </w:r>
      <w:proofErr w:type="spellStart"/>
      <w:r w:rsidR="00234995" w:rsidRPr="00DC72E4">
        <w:rPr>
          <w:b/>
          <w:bCs/>
          <w:lang w:val="en-US"/>
        </w:rPr>
        <w:t>apparmor</w:t>
      </w:r>
      <w:proofErr w:type="spellEnd"/>
      <w:r w:rsidR="00234995" w:rsidRPr="00DC72E4">
        <w:rPr>
          <w:b/>
          <w:bCs/>
          <w:lang w:val="en-US"/>
        </w:rPr>
        <w:t>-utils</w:t>
      </w:r>
      <w:r w:rsidR="00234995">
        <w:rPr>
          <w:lang w:val="en-US"/>
        </w:rPr>
        <w:t xml:space="preserve"> package</w:t>
      </w:r>
      <w:r w:rsidR="009647F1">
        <w:rPr>
          <w:lang w:val="en-US"/>
        </w:rPr>
        <w:t xml:space="preserve">. </w:t>
      </w:r>
      <w:r w:rsidR="00594551">
        <w:rPr>
          <w:lang w:val="en-US"/>
        </w:rPr>
        <w:t xml:space="preserve">Now change the </w:t>
      </w:r>
      <w:proofErr w:type="spellStart"/>
      <w:r w:rsidR="00594551">
        <w:rPr>
          <w:lang w:val="en-US"/>
        </w:rPr>
        <w:t>AppArmor</w:t>
      </w:r>
      <w:proofErr w:type="spellEnd"/>
      <w:r w:rsidR="00594551">
        <w:rPr>
          <w:lang w:val="en-US"/>
        </w:rPr>
        <w:t xml:space="preserve"> </w:t>
      </w:r>
      <w:r w:rsidR="001266E2">
        <w:rPr>
          <w:lang w:val="en-US"/>
        </w:rPr>
        <w:t>mode</w:t>
      </w:r>
      <w:r w:rsidR="00594551">
        <w:rPr>
          <w:lang w:val="en-US"/>
        </w:rPr>
        <w:t xml:space="preserve"> for </w:t>
      </w:r>
      <w:proofErr w:type="spellStart"/>
      <w:r w:rsidR="00594551">
        <w:rPr>
          <w:lang w:val="en-US"/>
        </w:rPr>
        <w:t>tcpdump</w:t>
      </w:r>
      <w:proofErr w:type="spellEnd"/>
      <w:r w:rsidR="00594551">
        <w:rPr>
          <w:lang w:val="en-US"/>
        </w:rPr>
        <w:t xml:space="preserve"> to “complain”</w:t>
      </w:r>
      <w:r w:rsidR="001266E2">
        <w:rPr>
          <w:lang w:val="en-US"/>
        </w:rPr>
        <w:t xml:space="preserve">. Check </w:t>
      </w:r>
      <w:r w:rsidR="004B7040">
        <w:rPr>
          <w:lang w:val="en-US"/>
        </w:rPr>
        <w:t>if this worked by running aa-status</w:t>
      </w:r>
      <w:r w:rsidR="00CF725A">
        <w:rPr>
          <w:lang w:val="en-US"/>
        </w:rPr>
        <w:t xml:space="preserve">. </w:t>
      </w:r>
    </w:p>
    <w:p w14:paraId="4029C53B" w14:textId="3FD2D79B" w:rsidR="00807F93" w:rsidRDefault="00807F93" w:rsidP="00807F93">
      <w:pPr>
        <w:spacing w:after="320" w:line="276" w:lineRule="auto"/>
        <w:rPr>
          <w:lang w:val="en-US"/>
        </w:rPr>
      </w:pPr>
      <w:r w:rsidRPr="00807F93">
        <w:rPr>
          <w:lang w:val="en-US"/>
        </w:rPr>
        <w:drawing>
          <wp:inline distT="0" distB="0" distL="0" distR="0" wp14:anchorId="16A62F86" wp14:editId="79336267">
            <wp:extent cx="5396230" cy="1001395"/>
            <wp:effectExtent l="0" t="0" r="0" b="8255"/>
            <wp:docPr id="13746545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54555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FA12" w14:textId="1A0F4527" w:rsidR="00526563" w:rsidRDefault="00526563" w:rsidP="00807F93">
      <w:pPr>
        <w:spacing w:after="320" w:line="276" w:lineRule="auto"/>
        <w:rPr>
          <w:color w:val="FF0000"/>
          <w:lang w:val="en-US"/>
        </w:rPr>
      </w:pPr>
      <w:proofErr w:type="spellStart"/>
      <w:r w:rsidRPr="00976B9C">
        <w:rPr>
          <w:color w:val="FF0000"/>
          <w:lang w:val="en-US"/>
        </w:rPr>
        <w:t>sudo</w:t>
      </w:r>
      <w:proofErr w:type="spellEnd"/>
      <w:r w:rsidRPr="00976B9C">
        <w:rPr>
          <w:color w:val="FF0000"/>
          <w:lang w:val="en-US"/>
        </w:rPr>
        <w:t xml:space="preserve"> aa-complain /</w:t>
      </w:r>
      <w:proofErr w:type="spellStart"/>
      <w:r w:rsidRPr="00976B9C">
        <w:rPr>
          <w:color w:val="FF0000"/>
          <w:lang w:val="en-US"/>
        </w:rPr>
        <w:t>usr</w:t>
      </w:r>
      <w:proofErr w:type="spellEnd"/>
      <w:r w:rsidRPr="00976B9C">
        <w:rPr>
          <w:color w:val="FF0000"/>
          <w:lang w:val="en-US"/>
        </w:rPr>
        <w:t>/bin/</w:t>
      </w:r>
      <w:proofErr w:type="spellStart"/>
      <w:r w:rsidRPr="00976B9C">
        <w:rPr>
          <w:color w:val="FF0000"/>
          <w:lang w:val="en-US"/>
        </w:rPr>
        <w:t>tcpdump</w:t>
      </w:r>
      <w:proofErr w:type="spellEnd"/>
    </w:p>
    <w:p w14:paraId="43CF45A7" w14:textId="6677C89C" w:rsidR="00700EAA" w:rsidRPr="00976B9C" w:rsidRDefault="00700EAA" w:rsidP="00807F93">
      <w:pPr>
        <w:spacing w:after="320" w:line="276" w:lineRule="auto"/>
        <w:rPr>
          <w:color w:val="FF0000"/>
          <w:lang w:val="en-US"/>
        </w:rPr>
      </w:pPr>
      <w:r w:rsidRPr="00700EAA">
        <w:rPr>
          <w:color w:val="FF0000"/>
          <w:lang w:val="en-US"/>
        </w:rPr>
        <w:lastRenderedPageBreak/>
        <w:drawing>
          <wp:inline distT="0" distB="0" distL="0" distR="0" wp14:anchorId="1C57E4B9" wp14:editId="54029289">
            <wp:extent cx="5396230" cy="4267200"/>
            <wp:effectExtent l="0" t="0" r="0" b="0"/>
            <wp:docPr id="10355781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78144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43DB" w14:textId="374B0719" w:rsidR="00CF725A" w:rsidRDefault="003428FA" w:rsidP="00DC72E4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r>
        <w:rPr>
          <w:lang w:val="en-US"/>
        </w:rPr>
        <w:t>Let’s clean up</w:t>
      </w:r>
      <w:r w:rsidR="006E500D">
        <w:rPr>
          <w:lang w:val="en-US"/>
        </w:rPr>
        <w:t xml:space="preserve"> our actions. Re-enable</w:t>
      </w:r>
      <w:r w:rsidR="001E2EAE">
        <w:rPr>
          <w:lang w:val="en-US"/>
        </w:rPr>
        <w:t xml:space="preserve"> the</w:t>
      </w:r>
      <w:r w:rsidR="00CF725A">
        <w:rPr>
          <w:lang w:val="en-US"/>
        </w:rPr>
        <w:t xml:space="preserve"> </w:t>
      </w:r>
      <w:proofErr w:type="spellStart"/>
      <w:r>
        <w:rPr>
          <w:lang w:val="en-US"/>
        </w:rPr>
        <w:t>AppArmor</w:t>
      </w:r>
      <w:proofErr w:type="spellEnd"/>
      <w:r>
        <w:rPr>
          <w:lang w:val="en-US"/>
        </w:rPr>
        <w:t xml:space="preserve"> </w:t>
      </w:r>
      <w:r w:rsidR="001E2EAE">
        <w:rPr>
          <w:lang w:val="en-US"/>
        </w:rPr>
        <w:t xml:space="preserve">profile </w:t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tcpdump</w:t>
      </w:r>
      <w:proofErr w:type="spellEnd"/>
      <w:r w:rsidR="006E500D">
        <w:rPr>
          <w:lang w:val="en-US"/>
        </w:rPr>
        <w:t>.</w:t>
      </w:r>
      <w:r>
        <w:rPr>
          <w:lang w:val="en-US"/>
        </w:rPr>
        <w:t xml:space="preserve"> </w:t>
      </w:r>
    </w:p>
    <w:p w14:paraId="3C4EE08B" w14:textId="10F8FE8C" w:rsidR="00BC34BD" w:rsidRDefault="00BC34BD" w:rsidP="00BC34BD">
      <w:pPr>
        <w:spacing w:after="320" w:line="276" w:lineRule="auto"/>
        <w:rPr>
          <w:color w:val="FF0000"/>
          <w:lang w:val="en-US"/>
        </w:rPr>
      </w:pPr>
      <w:proofErr w:type="spellStart"/>
      <w:r w:rsidRPr="00C92722">
        <w:rPr>
          <w:color w:val="FF0000"/>
          <w:lang w:val="en-US"/>
        </w:rPr>
        <w:t>sudo</w:t>
      </w:r>
      <w:proofErr w:type="spellEnd"/>
      <w:r w:rsidRPr="00C92722">
        <w:rPr>
          <w:color w:val="FF0000"/>
          <w:lang w:val="en-US"/>
        </w:rPr>
        <w:t xml:space="preserve"> aa-enforce /</w:t>
      </w:r>
      <w:proofErr w:type="spellStart"/>
      <w:r w:rsidRPr="00C92722">
        <w:rPr>
          <w:color w:val="FF0000"/>
          <w:lang w:val="en-US"/>
        </w:rPr>
        <w:t>usr</w:t>
      </w:r>
      <w:proofErr w:type="spellEnd"/>
      <w:r w:rsidRPr="00C92722">
        <w:rPr>
          <w:color w:val="FF0000"/>
          <w:lang w:val="en-US"/>
        </w:rPr>
        <w:t>/bin/</w:t>
      </w:r>
      <w:proofErr w:type="spellStart"/>
      <w:r w:rsidRPr="00C92722">
        <w:rPr>
          <w:color w:val="FF0000"/>
          <w:lang w:val="en-US"/>
        </w:rPr>
        <w:t>tcpdump</w:t>
      </w:r>
      <w:proofErr w:type="spellEnd"/>
    </w:p>
    <w:p w14:paraId="5D84A75B" w14:textId="1F1C5E84" w:rsidR="00C92722" w:rsidRPr="00C92722" w:rsidRDefault="00C92722" w:rsidP="00BC34BD">
      <w:pPr>
        <w:spacing w:after="320" w:line="276" w:lineRule="auto"/>
        <w:rPr>
          <w:color w:val="FF0000"/>
          <w:lang w:val="en-US"/>
        </w:rPr>
      </w:pPr>
      <w:r w:rsidRPr="00C92722">
        <w:rPr>
          <w:color w:val="FF0000"/>
          <w:lang w:val="en-US"/>
        </w:rPr>
        <w:lastRenderedPageBreak/>
        <w:drawing>
          <wp:inline distT="0" distB="0" distL="0" distR="0" wp14:anchorId="1E62A03B" wp14:editId="0160DEB1">
            <wp:extent cx="5396230" cy="3719830"/>
            <wp:effectExtent l="0" t="0" r="0" b="0"/>
            <wp:docPr id="415519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1933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6C28" w14:textId="77777777" w:rsidR="002A41DD" w:rsidRDefault="002A41DD" w:rsidP="004A713A">
      <w:pPr>
        <w:rPr>
          <w:color w:val="000000"/>
          <w:lang w:val="en-US"/>
        </w:rPr>
      </w:pPr>
    </w:p>
    <w:p w14:paraId="6486B6E3" w14:textId="77777777" w:rsidR="0084596F" w:rsidRDefault="006049D5" w:rsidP="0084596F">
      <w:pPr>
        <w:pStyle w:val="Heading2"/>
        <w:rPr>
          <w:lang w:val="en-US"/>
        </w:rPr>
      </w:pPr>
      <w:r>
        <w:rPr>
          <w:lang w:val="en-US"/>
        </w:rPr>
        <w:t>Generating and testing a (</w:t>
      </w:r>
      <w:r w:rsidR="0084596F">
        <w:rPr>
          <w:lang w:val="en-US"/>
        </w:rPr>
        <w:t xml:space="preserve">simple) </w:t>
      </w:r>
      <w:proofErr w:type="spellStart"/>
      <w:r w:rsidR="0084596F">
        <w:rPr>
          <w:lang w:val="en-US"/>
        </w:rPr>
        <w:t>AppArmor</w:t>
      </w:r>
      <w:proofErr w:type="spellEnd"/>
      <w:r w:rsidR="0084596F">
        <w:rPr>
          <w:lang w:val="en-US"/>
        </w:rPr>
        <w:t xml:space="preserve"> profile</w:t>
      </w:r>
    </w:p>
    <w:p w14:paraId="5DE522C6" w14:textId="77777777" w:rsidR="0084596F" w:rsidRDefault="0084596F" w:rsidP="0084596F">
      <w:pPr>
        <w:rPr>
          <w:lang w:val="en-US"/>
        </w:rPr>
      </w:pPr>
    </w:p>
    <w:p w14:paraId="39819B2B" w14:textId="77777777" w:rsidR="00A46352" w:rsidRDefault="00A46352" w:rsidP="00DD4D2D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bookmarkStart w:id="0" w:name="_Hlk88200569"/>
      <w:r>
        <w:rPr>
          <w:lang w:val="en-US"/>
        </w:rPr>
        <w:t xml:space="preserve">Now let’s </w:t>
      </w:r>
      <w:bookmarkEnd w:id="0"/>
      <w:r>
        <w:rPr>
          <w:lang w:val="en-US"/>
        </w:rPr>
        <w:t xml:space="preserve">see if we can make our own </w:t>
      </w:r>
      <w:proofErr w:type="spellStart"/>
      <w:r>
        <w:rPr>
          <w:lang w:val="en-US"/>
        </w:rPr>
        <w:t>AppArmor</w:t>
      </w:r>
      <w:proofErr w:type="spellEnd"/>
      <w:r>
        <w:rPr>
          <w:lang w:val="en-US"/>
        </w:rPr>
        <w:t xml:space="preserve"> profile for a new applicatio</w:t>
      </w:r>
      <w:r w:rsidR="00C27BCD">
        <w:rPr>
          <w:lang w:val="en-US"/>
        </w:rPr>
        <w:t xml:space="preserve">n. To do this, we’ll </w:t>
      </w:r>
      <w:r w:rsidR="00DD4D2D">
        <w:rPr>
          <w:lang w:val="en-US"/>
        </w:rPr>
        <w:t xml:space="preserve">first </w:t>
      </w:r>
      <w:r w:rsidR="00C27BCD">
        <w:rPr>
          <w:lang w:val="en-US"/>
        </w:rPr>
        <w:t xml:space="preserve">make our own script that tries to write some data </w:t>
      </w:r>
      <w:r w:rsidR="00DD4D2D">
        <w:rPr>
          <w:lang w:val="en-US"/>
        </w:rPr>
        <w:t>to the disk</w:t>
      </w:r>
      <w:r w:rsidR="0017459A">
        <w:rPr>
          <w:lang w:val="en-US"/>
        </w:rPr>
        <w:t>. In your working folder, make a new file</w:t>
      </w:r>
      <w:r w:rsidR="00DC3557">
        <w:rPr>
          <w:lang w:val="en-US"/>
        </w:rPr>
        <w:t xml:space="preserve"> ”my_legit_scipt.sh” with the following contents:</w:t>
      </w:r>
    </w:p>
    <w:p w14:paraId="429ED548" w14:textId="4DF97637" w:rsidR="004A0716" w:rsidRPr="004A0716" w:rsidRDefault="0089178D" w:rsidP="004A0716">
      <w:pPr>
        <w:pStyle w:val="ListParagraph"/>
        <w:shd w:val="clear" w:color="auto" w:fill="012456"/>
        <w:ind w:left="1416" w:right="1410"/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</w:pPr>
      <w:bookmarkStart w:id="1" w:name="_Hlk88203252"/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#!/bin/bash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br/>
      </w:r>
      <w:proofErr w:type="spellStart"/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mkdir</w:t>
      </w:r>
      <w:proofErr w:type="spellEnd"/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 xml:space="preserve"> -p ./test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br/>
        <w:t>echo "Harmless text" &gt; ./test/textfile.txt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br/>
        <w:t>echo "I'm a friendly program :-)"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br/>
        <w:t>echo "Really, I am!"</w:t>
      </w:r>
    </w:p>
    <w:p w14:paraId="791DD5C2" w14:textId="2EA47C80" w:rsidR="004A0716" w:rsidRPr="004A0716" w:rsidRDefault="00FC3F3B" w:rsidP="004A0716">
      <w:pPr>
        <w:pStyle w:val="ListParagraph"/>
        <w:shd w:val="clear" w:color="auto" w:fill="012456"/>
        <w:ind w:left="1416" w:right="1410"/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</w:pPr>
      <w:r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sleep 20</w:t>
      </w:r>
    </w:p>
    <w:bookmarkEnd w:id="1"/>
    <w:p w14:paraId="3D742BFC" w14:textId="48F7ABD4" w:rsidR="004A0716" w:rsidRPr="004A0716" w:rsidRDefault="004A0716" w:rsidP="004A0716">
      <w:pPr>
        <w:spacing w:after="320" w:line="276" w:lineRule="auto"/>
        <w:rPr>
          <w:lang w:val="en-US"/>
        </w:rPr>
      </w:pPr>
      <w:r w:rsidRPr="004A0716">
        <w:rPr>
          <w:lang w:val="en-US"/>
        </w:rPr>
        <w:drawing>
          <wp:inline distT="0" distB="0" distL="0" distR="0" wp14:anchorId="6087AFD7" wp14:editId="31747272">
            <wp:extent cx="5396230" cy="1608455"/>
            <wp:effectExtent l="0" t="0" r="0" b="0"/>
            <wp:docPr id="63190463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04634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2871" w14:textId="1D82C960" w:rsidR="007835AA" w:rsidRDefault="00817A92" w:rsidP="000A4116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r>
        <w:rPr>
          <w:lang w:val="en-US"/>
        </w:rPr>
        <w:t>Modify the properties of this script</w:t>
      </w:r>
      <w:r w:rsidR="00AB1E04">
        <w:rPr>
          <w:lang w:val="en-US"/>
        </w:rPr>
        <w:t xml:space="preserve"> in such a way that</w:t>
      </w:r>
      <w:r>
        <w:rPr>
          <w:lang w:val="en-US"/>
        </w:rPr>
        <w:t xml:space="preserve"> it can </w:t>
      </w:r>
      <w:r w:rsidR="00E42A02">
        <w:rPr>
          <w:lang w:val="en-US"/>
        </w:rPr>
        <w:t>execute</w:t>
      </w:r>
      <w:r>
        <w:rPr>
          <w:lang w:val="en-US"/>
        </w:rPr>
        <w:t xml:space="preserve"> </w:t>
      </w:r>
      <w:r w:rsidR="00A806AB">
        <w:rPr>
          <w:lang w:val="en-US"/>
        </w:rPr>
        <w:t>independently (i.e. without explicitly calling</w:t>
      </w:r>
      <w:r w:rsidR="00E42A02">
        <w:rPr>
          <w:lang w:val="en-US"/>
        </w:rPr>
        <w:t xml:space="preserve"> bash</w:t>
      </w:r>
      <w:r w:rsidR="00105E21">
        <w:rPr>
          <w:lang w:val="en-US"/>
        </w:rPr>
        <w:t>) and</w:t>
      </w:r>
      <w:r w:rsidR="00E42A02">
        <w:rPr>
          <w:lang w:val="en-US"/>
        </w:rPr>
        <w:t xml:space="preserve"> </w:t>
      </w:r>
      <w:r w:rsidR="001C6822">
        <w:rPr>
          <w:lang w:val="en-US"/>
        </w:rPr>
        <w:t xml:space="preserve">run it </w:t>
      </w:r>
      <w:r w:rsidR="00C50550">
        <w:rPr>
          <w:lang w:val="en-US"/>
        </w:rPr>
        <w:t xml:space="preserve">as your default (non-root) user using the command </w:t>
      </w:r>
      <w:r w:rsidR="00AB1E04">
        <w:rPr>
          <w:lang w:val="en-US"/>
        </w:rPr>
        <w:t>“</w:t>
      </w:r>
      <w:r w:rsidR="00C50550">
        <w:rPr>
          <w:lang w:val="en-US"/>
        </w:rPr>
        <w:t>./my_legit_script.sh</w:t>
      </w:r>
      <w:r w:rsidR="00AB1E04">
        <w:rPr>
          <w:lang w:val="en-US"/>
        </w:rPr>
        <w:t>”.</w:t>
      </w:r>
    </w:p>
    <w:p w14:paraId="73F56562" w14:textId="64F90C70" w:rsidR="005640C5" w:rsidRPr="00547354" w:rsidRDefault="005640C5" w:rsidP="005640C5">
      <w:pPr>
        <w:spacing w:after="320" w:line="276" w:lineRule="auto"/>
        <w:rPr>
          <w:color w:val="FF0000"/>
          <w:lang w:val="en-US"/>
        </w:rPr>
      </w:pPr>
      <w:proofErr w:type="spellStart"/>
      <w:r w:rsidRPr="00547354">
        <w:rPr>
          <w:color w:val="FF0000"/>
          <w:lang w:val="en-US"/>
        </w:rPr>
        <w:lastRenderedPageBreak/>
        <w:t>chmod</w:t>
      </w:r>
      <w:proofErr w:type="spellEnd"/>
      <w:r w:rsidRPr="00547354">
        <w:rPr>
          <w:color w:val="FF0000"/>
          <w:lang w:val="en-US"/>
        </w:rPr>
        <w:t xml:space="preserve"> </w:t>
      </w:r>
      <w:proofErr w:type="spellStart"/>
      <w:r w:rsidRPr="00547354">
        <w:rPr>
          <w:color w:val="FF0000"/>
          <w:lang w:val="en-US"/>
        </w:rPr>
        <w:t>u+x</w:t>
      </w:r>
      <w:proofErr w:type="spellEnd"/>
      <w:r w:rsidRPr="00547354">
        <w:rPr>
          <w:color w:val="FF0000"/>
          <w:lang w:val="en-US"/>
        </w:rPr>
        <w:t xml:space="preserve"> </w:t>
      </w:r>
      <w:r w:rsidR="0013035F" w:rsidRPr="00547354">
        <w:rPr>
          <w:color w:val="FF0000"/>
          <w:lang w:val="en-US"/>
        </w:rPr>
        <w:t>my_legit_script.sh</w:t>
      </w:r>
    </w:p>
    <w:p w14:paraId="452EEEAC" w14:textId="77AF3B91" w:rsidR="001010FA" w:rsidRDefault="001010FA" w:rsidP="005640C5">
      <w:pPr>
        <w:spacing w:after="320" w:line="276" w:lineRule="auto"/>
        <w:rPr>
          <w:lang w:val="en-US"/>
        </w:rPr>
      </w:pPr>
      <w:r w:rsidRPr="001010FA">
        <w:rPr>
          <w:lang w:val="en-US"/>
        </w:rPr>
        <w:drawing>
          <wp:inline distT="0" distB="0" distL="0" distR="0" wp14:anchorId="188D1F04" wp14:editId="3A405410">
            <wp:extent cx="5396230" cy="862330"/>
            <wp:effectExtent l="0" t="0" r="0" b="0"/>
            <wp:docPr id="555005739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5739" name="Picture 1" descr="A computer screen with green and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8356" w14:textId="690A9784" w:rsidR="000F192C" w:rsidRPr="005640C5" w:rsidRDefault="000F192C" w:rsidP="005640C5">
      <w:pPr>
        <w:spacing w:after="320" w:line="276" w:lineRule="auto"/>
        <w:rPr>
          <w:lang w:val="en-US"/>
        </w:rPr>
      </w:pPr>
      <w:r w:rsidRPr="000F192C">
        <w:rPr>
          <w:lang w:val="en-US"/>
        </w:rPr>
        <w:drawing>
          <wp:inline distT="0" distB="0" distL="0" distR="0" wp14:anchorId="5663924C" wp14:editId="1EE824E9">
            <wp:extent cx="5396230" cy="986155"/>
            <wp:effectExtent l="0" t="0" r="0" b="4445"/>
            <wp:docPr id="3356387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38739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CC2D" w14:textId="3DC01026" w:rsidR="00DC0F8D" w:rsidRDefault="00673606" w:rsidP="00DC0F8D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Is this script already being </w:t>
      </w:r>
      <w:r w:rsidR="008B5D68">
        <w:rPr>
          <w:lang w:val="en-US"/>
        </w:rPr>
        <w:t>m</w:t>
      </w:r>
      <w:r>
        <w:rPr>
          <w:lang w:val="en-US"/>
        </w:rPr>
        <w:t xml:space="preserve">onitored by </w:t>
      </w:r>
      <w:proofErr w:type="spellStart"/>
      <w:r w:rsidR="008B5D68">
        <w:rPr>
          <w:lang w:val="en-US"/>
        </w:rPr>
        <w:t>AppArmor</w:t>
      </w:r>
      <w:proofErr w:type="spellEnd"/>
      <w:r w:rsidR="008B5D68">
        <w:rPr>
          <w:lang w:val="en-US"/>
        </w:rPr>
        <w:t>? Does it already have its own profile?</w:t>
      </w:r>
    </w:p>
    <w:p w14:paraId="68EFBCCF" w14:textId="23D0004E" w:rsidR="00DC0F8D" w:rsidRPr="0026093E" w:rsidRDefault="00DC0F8D" w:rsidP="00DC0F8D">
      <w:pPr>
        <w:spacing w:after="320" w:line="276" w:lineRule="auto"/>
        <w:rPr>
          <w:color w:val="FF0000"/>
          <w:lang w:val="en-US"/>
        </w:rPr>
      </w:pPr>
      <w:r w:rsidRPr="0026093E">
        <w:rPr>
          <w:color w:val="FF0000"/>
          <w:lang w:val="en-US"/>
        </w:rPr>
        <w:t>Does not look like it</w:t>
      </w:r>
    </w:p>
    <w:p w14:paraId="4590349B" w14:textId="352C2F3A" w:rsidR="00DC0F8D" w:rsidRPr="00DC0F8D" w:rsidRDefault="00DC0F8D" w:rsidP="00DC0F8D">
      <w:pPr>
        <w:spacing w:after="320" w:line="276" w:lineRule="auto"/>
        <w:rPr>
          <w:lang w:val="en-US"/>
        </w:rPr>
      </w:pPr>
      <w:r w:rsidRPr="00DC0F8D">
        <w:rPr>
          <w:lang w:val="en-US"/>
        </w:rPr>
        <w:drawing>
          <wp:inline distT="0" distB="0" distL="0" distR="0" wp14:anchorId="7B1CA4B9" wp14:editId="3561301E">
            <wp:extent cx="5277587" cy="4858428"/>
            <wp:effectExtent l="0" t="0" r="0" b="0"/>
            <wp:docPr id="1992985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85942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8FE7" w14:textId="77777777" w:rsidR="005F26D8" w:rsidRPr="005F26D8" w:rsidRDefault="005F26D8" w:rsidP="005F26D8">
      <w:pPr>
        <w:pStyle w:val="ListParagraph"/>
        <w:rPr>
          <w:lang w:val="en-US"/>
        </w:rPr>
      </w:pPr>
    </w:p>
    <w:p w14:paraId="40970E7C" w14:textId="4325D9CE" w:rsidR="00396D0C" w:rsidRDefault="00263EFF" w:rsidP="00B41632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r>
        <w:rPr>
          <w:lang w:val="en-US"/>
        </w:rPr>
        <w:lastRenderedPageBreak/>
        <w:t xml:space="preserve">Now we’ll make an </w:t>
      </w:r>
      <w:proofErr w:type="spellStart"/>
      <w:r>
        <w:rPr>
          <w:lang w:val="en-US"/>
        </w:rPr>
        <w:t>AppArmor</w:t>
      </w:r>
      <w:proofErr w:type="spellEnd"/>
      <w:r>
        <w:rPr>
          <w:lang w:val="en-US"/>
        </w:rPr>
        <w:t xml:space="preserve"> profile for our </w:t>
      </w:r>
      <w:r w:rsidR="00EC5984">
        <w:rPr>
          <w:lang w:val="en-US"/>
        </w:rPr>
        <w:t>small script</w:t>
      </w:r>
      <w:r w:rsidR="00427492">
        <w:rPr>
          <w:lang w:val="en-US"/>
        </w:rPr>
        <w:t xml:space="preserve">. </w:t>
      </w:r>
      <w:r w:rsidR="006721E0">
        <w:rPr>
          <w:lang w:val="en-US"/>
        </w:rPr>
        <w:t>Ru</w:t>
      </w:r>
      <w:r w:rsidR="00240A04">
        <w:rPr>
          <w:lang w:val="en-US"/>
        </w:rPr>
        <w:t xml:space="preserve">n the helper program </w:t>
      </w:r>
      <w:r w:rsidR="00240A04" w:rsidRPr="00240A04">
        <w:rPr>
          <w:b/>
          <w:bCs/>
          <w:lang w:val="en-US"/>
        </w:rPr>
        <w:t>aa-</w:t>
      </w:r>
      <w:proofErr w:type="spellStart"/>
      <w:r w:rsidR="00240A04" w:rsidRPr="00240A04">
        <w:rPr>
          <w:b/>
          <w:bCs/>
          <w:lang w:val="en-US"/>
        </w:rPr>
        <w:t>genprof</w:t>
      </w:r>
      <w:proofErr w:type="spellEnd"/>
      <w:r w:rsidR="00240A04">
        <w:rPr>
          <w:lang w:val="en-US"/>
        </w:rPr>
        <w:t xml:space="preserve"> for your </w:t>
      </w:r>
      <w:r w:rsidR="005E1A02">
        <w:rPr>
          <w:lang w:val="en-US"/>
        </w:rPr>
        <w:t>program “my_legit_script.sh”</w:t>
      </w:r>
      <w:r w:rsidR="00EE0210">
        <w:rPr>
          <w:lang w:val="en-US"/>
        </w:rPr>
        <w:t xml:space="preserve"> and follow the instructions it gives you.</w:t>
      </w:r>
      <w:r w:rsidR="00176CBE">
        <w:rPr>
          <w:lang w:val="en-US"/>
        </w:rPr>
        <w:t xml:space="preserve"> Read the instructions carefully </w:t>
      </w:r>
      <w:r w:rsidR="0081475E">
        <w:rPr>
          <w:lang w:val="en-US"/>
        </w:rPr>
        <w:t>(e.g. run the script before scanning!).</w:t>
      </w:r>
      <w:r w:rsidR="00233601">
        <w:rPr>
          <w:lang w:val="en-US"/>
        </w:rPr>
        <w:t xml:space="preserve"> </w:t>
      </w:r>
      <w:r w:rsidR="002A115E">
        <w:rPr>
          <w:lang w:val="en-US"/>
        </w:rPr>
        <w:t xml:space="preserve">When </w:t>
      </w:r>
      <w:r w:rsidR="00337C25">
        <w:rPr>
          <w:lang w:val="en-US"/>
        </w:rPr>
        <w:t xml:space="preserve">scanning is done, </w:t>
      </w:r>
      <w:r w:rsidR="00A17FD6">
        <w:rPr>
          <w:lang w:val="en-US"/>
        </w:rPr>
        <w:t>first o</w:t>
      </w:r>
      <w:r w:rsidR="00A157B9">
        <w:rPr>
          <w:lang w:val="en-US"/>
        </w:rPr>
        <w:t xml:space="preserve">ption is </w:t>
      </w:r>
      <w:r w:rsidR="003D3BE6">
        <w:rPr>
          <w:lang w:val="en-US"/>
        </w:rPr>
        <w:t>mostly ok when parsing (inherit/</w:t>
      </w:r>
      <w:r w:rsidR="00105E21">
        <w:rPr>
          <w:lang w:val="en-US"/>
        </w:rPr>
        <w:t>allow/</w:t>
      </w:r>
      <w:r w:rsidR="003D3BE6">
        <w:rPr>
          <w:lang w:val="en-US"/>
        </w:rPr>
        <w:t>save/…)</w:t>
      </w:r>
      <w:r w:rsidR="00B41632">
        <w:rPr>
          <w:lang w:val="en-US"/>
        </w:rPr>
        <w:t>.</w:t>
      </w:r>
      <w:r w:rsidR="00105E21">
        <w:rPr>
          <w:lang w:val="en-US"/>
        </w:rPr>
        <w:t xml:space="preserve"> Then finish the generation.</w:t>
      </w:r>
      <w:r w:rsidR="00396D0C">
        <w:rPr>
          <w:lang w:val="en-US"/>
        </w:rPr>
        <w:br/>
        <w:t>Note: since Debian 12, aa-</w:t>
      </w:r>
      <w:proofErr w:type="spellStart"/>
      <w:r w:rsidR="00396D0C">
        <w:rPr>
          <w:lang w:val="en-US"/>
        </w:rPr>
        <w:t>genprof</w:t>
      </w:r>
      <w:proofErr w:type="spellEnd"/>
      <w:r w:rsidR="00396D0C">
        <w:rPr>
          <w:lang w:val="en-US"/>
        </w:rPr>
        <w:t xml:space="preserve"> might complain about a missing syslog file (related to a migration to focus more on systemd journaling). To solve this, install the ‘</w:t>
      </w:r>
      <w:proofErr w:type="spellStart"/>
      <w:r w:rsidR="00396D0C">
        <w:rPr>
          <w:lang w:val="en-US"/>
        </w:rPr>
        <w:t>rsyslog</w:t>
      </w:r>
      <w:proofErr w:type="spellEnd"/>
      <w:r w:rsidR="00396D0C">
        <w:rPr>
          <w:lang w:val="en-US"/>
        </w:rPr>
        <w:t>’ package.</w:t>
      </w:r>
    </w:p>
    <w:p w14:paraId="524B103B" w14:textId="5B15BD68" w:rsidR="00864367" w:rsidRDefault="00864367" w:rsidP="00864367">
      <w:pPr>
        <w:spacing w:after="320" w:line="276" w:lineRule="auto"/>
        <w:rPr>
          <w:color w:val="FF0000"/>
          <w:lang w:val="en-US"/>
        </w:rPr>
      </w:pPr>
      <w:r w:rsidRPr="002247EA">
        <w:rPr>
          <w:color w:val="FF0000"/>
          <w:lang w:val="en-US"/>
        </w:rPr>
        <w:t>I SWEAR TO GOD I COULD NOT READ THE LAST SENTENCE FOR 10 MINUTES!!!</w:t>
      </w:r>
      <w:r w:rsidR="002247EA">
        <w:rPr>
          <w:color w:val="FF0000"/>
          <w:lang w:val="en-US"/>
        </w:rPr>
        <w:t xml:space="preserve"> HENCE I CREATED MY OWN SYSLOG file</w:t>
      </w:r>
      <w:r w:rsidR="00DA34A0">
        <w:rPr>
          <w:color w:val="FF0000"/>
          <w:lang w:val="en-US"/>
        </w:rPr>
        <w:t xml:space="preserve">… </w:t>
      </w:r>
    </w:p>
    <w:p w14:paraId="5B731FE9" w14:textId="0B0C9507" w:rsidR="000B2877" w:rsidRDefault="000B2877" w:rsidP="00864367">
      <w:pPr>
        <w:spacing w:after="320" w:line="27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So I had to start </w:t>
      </w:r>
      <w:proofErr w:type="spellStart"/>
      <w:r>
        <w:rPr>
          <w:color w:val="FF0000"/>
          <w:lang w:val="en-US"/>
        </w:rPr>
        <w:t>genprof</w:t>
      </w:r>
      <w:proofErr w:type="spellEnd"/>
      <w:r>
        <w:rPr>
          <w:color w:val="FF0000"/>
          <w:lang w:val="en-US"/>
        </w:rPr>
        <w:t>, then run the command, and then I did inherit, inherit, Finish, and save</w:t>
      </w:r>
    </w:p>
    <w:p w14:paraId="7E1387E1" w14:textId="5F1287AB" w:rsidR="00396D0C" w:rsidRPr="00A6356B" w:rsidRDefault="009F306B" w:rsidP="00A6356B">
      <w:pPr>
        <w:spacing w:after="320" w:line="276" w:lineRule="auto"/>
        <w:rPr>
          <w:color w:val="FF0000"/>
          <w:lang w:val="en-US"/>
        </w:rPr>
      </w:pPr>
      <w:r w:rsidRPr="009F306B">
        <w:rPr>
          <w:color w:val="FF0000"/>
          <w:lang w:val="en-US"/>
        </w:rPr>
        <w:drawing>
          <wp:inline distT="0" distB="0" distL="0" distR="0" wp14:anchorId="2A2C13F7" wp14:editId="2632162E">
            <wp:extent cx="5396230" cy="589280"/>
            <wp:effectExtent l="0" t="0" r="0" b="1270"/>
            <wp:docPr id="201527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796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FBB0" w14:textId="77777777" w:rsidR="00400D35" w:rsidRPr="00D72353" w:rsidRDefault="00400D35" w:rsidP="00400D35">
      <w:pPr>
        <w:pStyle w:val="ListParagraph"/>
        <w:spacing w:after="320" w:line="276" w:lineRule="auto"/>
        <w:ind w:left="360"/>
      </w:pPr>
    </w:p>
    <w:p w14:paraId="13FCAA64" w14:textId="635CD903" w:rsidR="00370615" w:rsidRPr="00A6356B" w:rsidRDefault="0049287E" w:rsidP="00A6356B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Did this generate a new </w:t>
      </w:r>
      <w:proofErr w:type="spellStart"/>
      <w:r w:rsidR="00296E11">
        <w:rPr>
          <w:lang w:val="en-US"/>
        </w:rPr>
        <w:t>AppArmor</w:t>
      </w:r>
      <w:proofErr w:type="spellEnd"/>
      <w:r w:rsidR="00296E11">
        <w:rPr>
          <w:lang w:val="en-US"/>
        </w:rPr>
        <w:t xml:space="preserve"> profile for your script? What access restrictions does this </w:t>
      </w:r>
      <w:r w:rsidR="000E116E">
        <w:rPr>
          <w:lang w:val="en-US"/>
        </w:rPr>
        <w:t xml:space="preserve">profile </w:t>
      </w:r>
      <w:r w:rsidR="0096118C">
        <w:rPr>
          <w:lang w:val="en-US"/>
        </w:rPr>
        <w:t xml:space="preserve"> apply? Is the profile already </w:t>
      </w:r>
      <w:r w:rsidR="00117045">
        <w:rPr>
          <w:lang w:val="en-US"/>
        </w:rPr>
        <w:t>enforced?</w:t>
      </w:r>
    </w:p>
    <w:p w14:paraId="3F5209BF" w14:textId="5C124BBF" w:rsidR="00A6356B" w:rsidRDefault="00A6356B" w:rsidP="00A6356B">
      <w:pPr>
        <w:spacing w:after="320" w:line="276" w:lineRule="auto"/>
        <w:rPr>
          <w:lang w:val="en-US"/>
        </w:rPr>
      </w:pPr>
      <w:r w:rsidRPr="00A6356B">
        <w:rPr>
          <w:lang w:val="en-US"/>
        </w:rPr>
        <w:drawing>
          <wp:inline distT="0" distB="0" distL="0" distR="0" wp14:anchorId="44F0CBDB" wp14:editId="0020C9E3">
            <wp:extent cx="5396230" cy="1357630"/>
            <wp:effectExtent l="0" t="0" r="0" b="0"/>
            <wp:docPr id="14558726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72657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2A06" w14:textId="0C5230C2" w:rsidR="00A6356B" w:rsidRDefault="00A6356B" w:rsidP="00A6356B">
      <w:pPr>
        <w:spacing w:after="320" w:line="276" w:lineRule="auto"/>
        <w:rPr>
          <w:color w:val="FF0000"/>
          <w:lang w:val="en-US"/>
        </w:rPr>
      </w:pPr>
      <w:r w:rsidRPr="001D3066">
        <w:rPr>
          <w:color w:val="FF0000"/>
          <w:lang w:val="en-US"/>
        </w:rPr>
        <w:t>It did.</w:t>
      </w:r>
    </w:p>
    <w:p w14:paraId="238D105E" w14:textId="51956365" w:rsidR="00A12264" w:rsidRDefault="00A12264" w:rsidP="00A6356B">
      <w:pPr>
        <w:spacing w:after="320" w:line="27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It does not allow to </w:t>
      </w:r>
      <w:proofErr w:type="spellStart"/>
      <w:r>
        <w:rPr>
          <w:color w:val="FF0000"/>
          <w:lang w:val="en-US"/>
        </w:rPr>
        <w:t>mkdir</w:t>
      </w:r>
      <w:proofErr w:type="spellEnd"/>
      <w:r>
        <w:rPr>
          <w:color w:val="FF0000"/>
          <w:lang w:val="en-US"/>
        </w:rPr>
        <w:t>, sleep, and bash overall?</w:t>
      </w:r>
    </w:p>
    <w:p w14:paraId="13EC4E44" w14:textId="10C8889D" w:rsidR="00A77954" w:rsidRDefault="00A77954" w:rsidP="00A6356B">
      <w:pPr>
        <w:spacing w:after="320" w:line="276" w:lineRule="auto"/>
        <w:rPr>
          <w:color w:val="FF0000"/>
          <w:lang w:val="en-US"/>
        </w:rPr>
      </w:pPr>
      <w:r w:rsidRPr="00A77954">
        <w:rPr>
          <w:color w:val="FF0000"/>
          <w:lang w:val="en-US"/>
        </w:rPr>
        <w:lastRenderedPageBreak/>
        <w:drawing>
          <wp:inline distT="0" distB="0" distL="0" distR="0" wp14:anchorId="782DA009" wp14:editId="73D6A46E">
            <wp:extent cx="4391638" cy="3077004"/>
            <wp:effectExtent l="0" t="0" r="9525" b="9525"/>
            <wp:docPr id="416765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6516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7F47" w14:textId="64A17666" w:rsidR="006E1CD7" w:rsidRDefault="006E1CD7" w:rsidP="00A6356B">
      <w:pPr>
        <w:spacing w:after="320" w:line="276" w:lineRule="auto"/>
        <w:rPr>
          <w:color w:val="FF0000"/>
          <w:lang w:val="en-US"/>
        </w:rPr>
      </w:pPr>
      <w:r w:rsidRPr="006E1CD7">
        <w:rPr>
          <w:color w:val="FF0000"/>
          <w:lang w:val="en-US"/>
        </w:rPr>
        <w:drawing>
          <wp:inline distT="0" distB="0" distL="0" distR="0" wp14:anchorId="21481713" wp14:editId="5671820A">
            <wp:extent cx="5396230" cy="932815"/>
            <wp:effectExtent l="0" t="0" r="0" b="635"/>
            <wp:docPr id="7257643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64388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CE3C" w14:textId="4E974F13" w:rsidR="00A6356B" w:rsidRPr="00837306" w:rsidRDefault="006E1CD7" w:rsidP="00837306">
      <w:pPr>
        <w:spacing w:after="320" w:line="276" w:lineRule="auto"/>
        <w:rPr>
          <w:color w:val="FF0000"/>
          <w:lang w:val="en-US"/>
        </w:rPr>
      </w:pPr>
      <w:r>
        <w:rPr>
          <w:color w:val="FF0000"/>
          <w:lang w:val="en-US"/>
        </w:rPr>
        <w:t>It is also enforced.</w:t>
      </w:r>
    </w:p>
    <w:p w14:paraId="67A01B81" w14:textId="4DE7D162" w:rsidR="00C2195F" w:rsidRDefault="00C2195F" w:rsidP="00370615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r>
        <w:rPr>
          <w:lang w:val="en-US"/>
        </w:rPr>
        <w:t>Now run the script in one terminal and in another terminal,</w:t>
      </w:r>
      <w:r w:rsidR="00692555">
        <w:rPr>
          <w:lang w:val="en-US"/>
        </w:rPr>
        <w:t xml:space="preserve"> while the script is still running, execute </w:t>
      </w:r>
      <w:r w:rsidR="00692555">
        <w:rPr>
          <w:rStyle w:val="CommandChar"/>
        </w:rPr>
        <w:t>aa-status</w:t>
      </w:r>
      <w:r>
        <w:rPr>
          <w:lang w:val="en-US"/>
        </w:rPr>
        <w:t xml:space="preserve"> </w:t>
      </w:r>
      <w:r w:rsidR="00692555">
        <w:rPr>
          <w:lang w:val="en-US"/>
        </w:rPr>
        <w:t xml:space="preserve">once and </w:t>
      </w:r>
      <w:r>
        <w:rPr>
          <w:lang w:val="en-US"/>
        </w:rPr>
        <w:t>query the process list wi</w:t>
      </w:r>
      <w:r w:rsidR="006C2C06">
        <w:rPr>
          <w:lang w:val="en-US"/>
        </w:rPr>
        <w:t xml:space="preserve">th </w:t>
      </w:r>
      <w:proofErr w:type="spellStart"/>
      <w:r w:rsidR="006C2C06" w:rsidRPr="0065644C">
        <w:rPr>
          <w:rStyle w:val="CommandChar"/>
        </w:rPr>
        <w:t>ps</w:t>
      </w:r>
      <w:proofErr w:type="spellEnd"/>
      <w:r w:rsidR="006C2C06" w:rsidRPr="0065644C">
        <w:rPr>
          <w:rStyle w:val="CommandChar"/>
        </w:rPr>
        <w:t xml:space="preserve"> -</w:t>
      </w:r>
      <w:proofErr w:type="spellStart"/>
      <w:r w:rsidR="007A2D6A" w:rsidRPr="0065644C">
        <w:rPr>
          <w:rStyle w:val="CommandChar"/>
        </w:rPr>
        <w:t>eZ</w:t>
      </w:r>
      <w:r w:rsidR="00100AAC">
        <w:rPr>
          <w:lang w:val="en-US"/>
        </w:rPr>
        <w:t>.</w:t>
      </w:r>
      <w:proofErr w:type="spellEnd"/>
      <w:r w:rsidR="00100AAC">
        <w:rPr>
          <w:lang w:val="en-US"/>
        </w:rPr>
        <w:t xml:space="preserve"> Do you notice the security context of your running script?</w:t>
      </w:r>
    </w:p>
    <w:p w14:paraId="1D7A91F1" w14:textId="5A0DBDA2" w:rsidR="00837306" w:rsidRDefault="00837306" w:rsidP="00837306">
      <w:pPr>
        <w:rPr>
          <w:lang w:val="en-US"/>
        </w:rPr>
      </w:pPr>
      <w:r w:rsidRPr="00837306">
        <w:rPr>
          <w:lang w:val="en-US"/>
        </w:rPr>
        <w:lastRenderedPageBreak/>
        <w:drawing>
          <wp:inline distT="0" distB="0" distL="0" distR="0" wp14:anchorId="5C30E556" wp14:editId="04F7B2A3">
            <wp:extent cx="4706007" cy="4563112"/>
            <wp:effectExtent l="0" t="0" r="0" b="8890"/>
            <wp:docPr id="800338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3805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5F2E" w14:textId="1F3DBCE2" w:rsidR="008C0F65" w:rsidRDefault="008C0F65" w:rsidP="00837306">
      <w:pPr>
        <w:rPr>
          <w:lang w:val="en-US"/>
        </w:rPr>
      </w:pPr>
      <w:r w:rsidRPr="008C0F65">
        <w:rPr>
          <w:lang w:val="en-US"/>
        </w:rPr>
        <w:drawing>
          <wp:inline distT="0" distB="0" distL="0" distR="0" wp14:anchorId="1E83F4E2" wp14:editId="16FC0EED">
            <wp:extent cx="5396230" cy="649605"/>
            <wp:effectExtent l="0" t="0" r="0" b="0"/>
            <wp:docPr id="118409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913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654D" w14:textId="1E0BC4E0" w:rsidR="0072029E" w:rsidRPr="00837306" w:rsidRDefault="0072029E" w:rsidP="00837306">
      <w:pPr>
        <w:rPr>
          <w:lang w:val="en-US"/>
        </w:rPr>
      </w:pPr>
      <w:r w:rsidRPr="00D72D67">
        <w:rPr>
          <w:color w:val="FF0000"/>
          <w:lang w:val="en-US"/>
        </w:rPr>
        <w:t>I do not seem to get the security context? All it says is that it is enforced.</w:t>
      </w:r>
    </w:p>
    <w:p w14:paraId="0EC4C570" w14:textId="77777777" w:rsidR="00837306" w:rsidRDefault="00837306" w:rsidP="00C2195F">
      <w:pPr>
        <w:pStyle w:val="ListParagraph"/>
        <w:rPr>
          <w:lang w:val="en-US"/>
        </w:rPr>
      </w:pPr>
    </w:p>
    <w:p w14:paraId="7B17905C" w14:textId="50F5252D" w:rsidR="00370615" w:rsidRDefault="00370615" w:rsidP="00370615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Now let’s modify our script, so it generates some more </w:t>
      </w:r>
      <w:r w:rsidR="00215024">
        <w:rPr>
          <w:lang w:val="en-US"/>
        </w:rPr>
        <w:t>data. Change the contents of the script to the following:</w:t>
      </w:r>
    </w:p>
    <w:p w14:paraId="4D4E311B" w14:textId="77777777" w:rsidR="00215024" w:rsidRPr="00215024" w:rsidRDefault="00215024" w:rsidP="00215024">
      <w:pPr>
        <w:pStyle w:val="ListParagraph"/>
        <w:rPr>
          <w:lang w:val="en-US"/>
        </w:rPr>
      </w:pPr>
    </w:p>
    <w:p w14:paraId="09F1715C" w14:textId="77777777" w:rsidR="00215024" w:rsidRDefault="00215024" w:rsidP="00AB01F2">
      <w:pPr>
        <w:pStyle w:val="ListParagraph"/>
        <w:shd w:val="clear" w:color="auto" w:fill="012456"/>
        <w:ind w:left="1416" w:right="985"/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</w:pPr>
      <w:bookmarkStart w:id="2" w:name="_Hlk88203500"/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#!/bin/bash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br/>
      </w:r>
      <w:proofErr w:type="spellStart"/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mkdir</w:t>
      </w:r>
      <w:proofErr w:type="spellEnd"/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 xml:space="preserve"> -p ./test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br/>
        <w:t>echo "Harmless text" &gt; ./test/textfile.txt</w:t>
      </w:r>
    </w:p>
    <w:p w14:paraId="414E5B02" w14:textId="48D525CD" w:rsidR="00215024" w:rsidRDefault="00215024" w:rsidP="00AB01F2">
      <w:pPr>
        <w:pStyle w:val="ListParagraph"/>
        <w:shd w:val="clear" w:color="auto" w:fill="012456"/>
        <w:ind w:left="1416" w:right="985"/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</w:pP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echo "Harmless text</w:t>
      </w:r>
      <w:r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 xml:space="preserve"> 2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" &gt; ./test/textfile</w:t>
      </w:r>
      <w:r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2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.txt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br/>
        <w:t>echo "I'm a friendly program :-)"</w:t>
      </w:r>
    </w:p>
    <w:p w14:paraId="1969188C" w14:textId="31B39202" w:rsidR="00C2195F" w:rsidRPr="00B8047B" w:rsidRDefault="00C2195F" w:rsidP="00AB01F2">
      <w:pPr>
        <w:pStyle w:val="ListParagraph"/>
        <w:shd w:val="clear" w:color="auto" w:fill="012456"/>
        <w:ind w:left="1416" w:right="985"/>
        <w:rPr>
          <w:rFonts w:ascii="Consolas" w:eastAsia="Times New Roman" w:hAnsi="Consolas" w:cs="Times New Roman"/>
          <w:sz w:val="24"/>
          <w:szCs w:val="24"/>
          <w:lang w:val="en-US" w:eastAsia="nl-BE"/>
        </w:rPr>
      </w:pPr>
      <w:r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sleep 20</w:t>
      </w:r>
    </w:p>
    <w:bookmarkEnd w:id="2"/>
    <w:p w14:paraId="684F827F" w14:textId="2255CE71" w:rsidR="00215024" w:rsidRDefault="003C1727" w:rsidP="00215024">
      <w:pPr>
        <w:pStyle w:val="ListParagraph"/>
        <w:spacing w:after="320" w:line="276" w:lineRule="auto"/>
        <w:ind w:left="360"/>
        <w:rPr>
          <w:lang w:val="en-US"/>
        </w:rPr>
      </w:pPr>
      <w:r>
        <w:rPr>
          <w:lang w:val="en-US"/>
        </w:rPr>
        <w:br/>
      </w:r>
      <w:r w:rsidR="00215024">
        <w:rPr>
          <w:lang w:val="en-US"/>
        </w:rPr>
        <w:t xml:space="preserve">Does the script still run without errors? </w:t>
      </w:r>
      <w:r w:rsidR="00997135">
        <w:rPr>
          <w:lang w:val="en-US"/>
        </w:rPr>
        <w:t xml:space="preserve">If not, what changes should you make to the profile to allow it to run </w:t>
      </w:r>
      <w:r w:rsidR="00AB01F2">
        <w:rPr>
          <w:lang w:val="en-US"/>
        </w:rPr>
        <w:t xml:space="preserve">error-free? Apply changes </w:t>
      </w:r>
      <w:r w:rsidR="005C303F">
        <w:rPr>
          <w:lang w:val="en-US"/>
        </w:rPr>
        <w:t>to the profile so the script can write to any file in the test directory</w:t>
      </w:r>
      <w:r w:rsidR="005C303F" w:rsidRPr="00A55851">
        <w:rPr>
          <w:lang w:val="en-US"/>
        </w:rPr>
        <w:t xml:space="preserve">, </w:t>
      </w:r>
      <w:r w:rsidR="00756DC6" w:rsidRPr="00A55851">
        <w:rPr>
          <w:lang w:val="en-US"/>
        </w:rPr>
        <w:t>re-load the profile</w:t>
      </w:r>
      <w:r w:rsidR="005C303F">
        <w:rPr>
          <w:lang w:val="en-US"/>
        </w:rPr>
        <w:t xml:space="preserve"> </w:t>
      </w:r>
      <w:r w:rsidR="00ED7063">
        <w:rPr>
          <w:lang w:val="en-US"/>
        </w:rPr>
        <w:t xml:space="preserve">using </w:t>
      </w:r>
      <w:r w:rsidR="00930201">
        <w:rPr>
          <w:rStyle w:val="CommandChar"/>
        </w:rPr>
        <w:t>aa-enforce</w:t>
      </w:r>
      <w:r w:rsidR="00ED7063" w:rsidRPr="00A55851">
        <w:rPr>
          <w:rStyle w:val="CommandChar"/>
        </w:rPr>
        <w:t xml:space="preserve"> &lt;</w:t>
      </w:r>
      <w:r w:rsidR="00A54D35" w:rsidRPr="00A55851">
        <w:rPr>
          <w:rStyle w:val="CommandChar"/>
        </w:rPr>
        <w:t>profile</w:t>
      </w:r>
      <w:r w:rsidR="004F41CE" w:rsidRPr="00A55851">
        <w:rPr>
          <w:rStyle w:val="CommandChar"/>
        </w:rPr>
        <w:t>-</w:t>
      </w:r>
      <w:r w:rsidR="00A55851" w:rsidRPr="00A55851">
        <w:rPr>
          <w:rStyle w:val="CommandChar"/>
        </w:rPr>
        <w:t>full-</w:t>
      </w:r>
      <w:r w:rsidR="004F41CE" w:rsidRPr="00A55851">
        <w:rPr>
          <w:rStyle w:val="CommandChar"/>
        </w:rPr>
        <w:t>file</w:t>
      </w:r>
      <w:r w:rsidR="00A55851" w:rsidRPr="00A55851">
        <w:rPr>
          <w:rStyle w:val="CommandChar"/>
        </w:rPr>
        <w:t>-name&gt;</w:t>
      </w:r>
      <w:r w:rsidR="00A55851">
        <w:rPr>
          <w:lang w:val="en-US"/>
        </w:rPr>
        <w:t xml:space="preserve"> </w:t>
      </w:r>
      <w:r w:rsidR="006D0086">
        <w:rPr>
          <w:lang w:val="en-US"/>
        </w:rPr>
        <w:t>(</w:t>
      </w:r>
      <w:r w:rsidR="00677432">
        <w:rPr>
          <w:lang w:val="en-US"/>
        </w:rPr>
        <w:t>or</w:t>
      </w:r>
      <w:r w:rsidR="006D0086">
        <w:rPr>
          <w:lang w:val="en-US"/>
        </w:rPr>
        <w:t xml:space="preserve"> restart the </w:t>
      </w:r>
      <w:proofErr w:type="spellStart"/>
      <w:r w:rsidR="006D0086">
        <w:rPr>
          <w:lang w:val="en-US"/>
        </w:rPr>
        <w:t>apparmor</w:t>
      </w:r>
      <w:proofErr w:type="spellEnd"/>
      <w:r w:rsidR="006D0086">
        <w:rPr>
          <w:lang w:val="en-US"/>
        </w:rPr>
        <w:t xml:space="preserve"> </w:t>
      </w:r>
      <w:proofErr w:type="spellStart"/>
      <w:r w:rsidR="00E639B2">
        <w:rPr>
          <w:lang w:val="en-US"/>
        </w:rPr>
        <w:t>systemd</w:t>
      </w:r>
      <w:proofErr w:type="spellEnd"/>
      <w:r w:rsidR="00E639B2">
        <w:rPr>
          <w:lang w:val="en-US"/>
        </w:rPr>
        <w:t xml:space="preserve"> service)</w:t>
      </w:r>
      <w:r w:rsidR="00677432">
        <w:rPr>
          <w:lang w:val="en-US"/>
        </w:rPr>
        <w:t xml:space="preserve"> </w:t>
      </w:r>
      <w:r w:rsidR="00AB01F2">
        <w:rPr>
          <w:lang w:val="en-US"/>
        </w:rPr>
        <w:t xml:space="preserve">and run </w:t>
      </w:r>
      <w:r w:rsidR="00D106B4">
        <w:rPr>
          <w:lang w:val="en-US"/>
        </w:rPr>
        <w:t>the script again.</w:t>
      </w:r>
      <w:r w:rsidR="00756DC6">
        <w:rPr>
          <w:lang w:val="en-US"/>
        </w:rPr>
        <w:t xml:space="preserve"> </w:t>
      </w:r>
      <w:r w:rsidR="001B32F4">
        <w:rPr>
          <w:lang w:val="en-US"/>
        </w:rPr>
        <w:t>You should not get any errors now.</w:t>
      </w:r>
    </w:p>
    <w:p w14:paraId="209A1F6D" w14:textId="4B4C0A6E" w:rsidR="00717BC8" w:rsidRDefault="00717BC8" w:rsidP="00215024">
      <w:pPr>
        <w:pStyle w:val="ListParagraph"/>
        <w:spacing w:after="320" w:line="276" w:lineRule="auto"/>
        <w:ind w:left="360"/>
        <w:rPr>
          <w:lang w:val="en-US"/>
        </w:rPr>
      </w:pPr>
      <w:r w:rsidRPr="00717BC8">
        <w:rPr>
          <w:lang w:val="en-US"/>
        </w:rPr>
        <w:lastRenderedPageBreak/>
        <w:drawing>
          <wp:inline distT="0" distB="0" distL="0" distR="0" wp14:anchorId="3F38F34E" wp14:editId="71B7274C">
            <wp:extent cx="5077534" cy="1657581"/>
            <wp:effectExtent l="0" t="0" r="8890" b="0"/>
            <wp:docPr id="852247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7276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169A" w14:textId="5449E0C6" w:rsidR="006B27D4" w:rsidRDefault="006B27D4" w:rsidP="00215024">
      <w:pPr>
        <w:pStyle w:val="ListParagraph"/>
        <w:spacing w:after="320" w:line="276" w:lineRule="auto"/>
        <w:ind w:left="360"/>
        <w:rPr>
          <w:lang w:val="en-US"/>
        </w:rPr>
      </w:pPr>
      <w:r w:rsidRPr="006B27D4">
        <w:rPr>
          <w:lang w:val="en-US"/>
        </w:rPr>
        <w:drawing>
          <wp:inline distT="0" distB="0" distL="0" distR="0" wp14:anchorId="3140E9F7" wp14:editId="6723ABD6">
            <wp:extent cx="5396230" cy="791845"/>
            <wp:effectExtent l="0" t="0" r="0" b="8255"/>
            <wp:docPr id="43330952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09527" name="Picture 1" descr="A computer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6500" w14:textId="1CC72878" w:rsidR="006B27D4" w:rsidRDefault="006B27D4" w:rsidP="00215024">
      <w:pPr>
        <w:pStyle w:val="ListParagraph"/>
        <w:spacing w:after="320" w:line="276" w:lineRule="auto"/>
        <w:ind w:left="360"/>
        <w:rPr>
          <w:color w:val="FF0000"/>
          <w:lang w:val="en-US"/>
        </w:rPr>
      </w:pPr>
      <w:r w:rsidRPr="006B27D4">
        <w:rPr>
          <w:color w:val="FF0000"/>
          <w:lang w:val="en-US"/>
        </w:rPr>
        <w:t>It does run with errors.</w:t>
      </w:r>
    </w:p>
    <w:p w14:paraId="7C8B917C" w14:textId="501279E4" w:rsidR="000B5054" w:rsidRDefault="000B5054" w:rsidP="00215024">
      <w:pPr>
        <w:pStyle w:val="ListParagraph"/>
        <w:spacing w:after="320" w:line="276" w:lineRule="auto"/>
        <w:ind w:left="360"/>
        <w:rPr>
          <w:color w:val="FF0000"/>
          <w:lang w:val="en-US"/>
        </w:rPr>
      </w:pPr>
      <w:r w:rsidRPr="000B5054">
        <w:rPr>
          <w:color w:val="FF0000"/>
          <w:lang w:val="en-US"/>
        </w:rPr>
        <w:drawing>
          <wp:inline distT="0" distB="0" distL="0" distR="0" wp14:anchorId="6FDB0D85" wp14:editId="30E98E7E">
            <wp:extent cx="5396230" cy="2887980"/>
            <wp:effectExtent l="0" t="0" r="0" b="7620"/>
            <wp:docPr id="1044407000" name="Picture 1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07000" name="Picture 1" descr="A computer screen with white text and green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F3A1" w14:textId="73853B73" w:rsidR="000C722F" w:rsidRPr="006B27D4" w:rsidRDefault="000C722F" w:rsidP="00215024">
      <w:pPr>
        <w:pStyle w:val="ListParagraph"/>
        <w:spacing w:after="320" w:line="276" w:lineRule="auto"/>
        <w:ind w:left="360"/>
        <w:rPr>
          <w:color w:val="FF0000"/>
          <w:lang w:val="en-US"/>
        </w:rPr>
      </w:pPr>
      <w:r w:rsidRPr="000C722F">
        <w:rPr>
          <w:color w:val="FF0000"/>
          <w:lang w:val="en-US"/>
        </w:rPr>
        <w:drawing>
          <wp:inline distT="0" distB="0" distL="0" distR="0" wp14:anchorId="3F4FB0B9" wp14:editId="51CC48D2">
            <wp:extent cx="5396230" cy="791845"/>
            <wp:effectExtent l="0" t="0" r="0" b="8255"/>
            <wp:docPr id="108734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4773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FC9">
        <w:rPr>
          <w:color w:val="FF0000"/>
          <w:lang w:val="en-US"/>
        </w:rPr>
        <w:t>Looks like it works (this is getting mental for my sanity)</w:t>
      </w:r>
    </w:p>
    <w:p w14:paraId="3CEC55FC" w14:textId="77777777" w:rsidR="008308C7" w:rsidRDefault="008308C7" w:rsidP="008308C7">
      <w:pPr>
        <w:pStyle w:val="ListParagraph"/>
        <w:spacing w:after="320" w:line="276" w:lineRule="auto"/>
        <w:ind w:left="360"/>
        <w:rPr>
          <w:lang w:val="en-US"/>
        </w:rPr>
      </w:pPr>
    </w:p>
    <w:p w14:paraId="47F10AAA" w14:textId="34D8FD94" w:rsidR="00117045" w:rsidRDefault="00117045" w:rsidP="008308C7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Oh no! a hacker succeeded in modifying our beautiful script, and he’s trying to use </w:t>
      </w:r>
      <w:r w:rsidR="002E20BE">
        <w:rPr>
          <w:lang w:val="en-US"/>
        </w:rPr>
        <w:t>it for</w:t>
      </w:r>
      <w:r w:rsidR="008308C7">
        <w:rPr>
          <w:lang w:val="en-US"/>
        </w:rPr>
        <w:t xml:space="preserve"> his own nefarious purposes</w:t>
      </w:r>
      <w:r w:rsidR="00A80B06">
        <w:rPr>
          <w:lang w:val="en-US"/>
        </w:rPr>
        <w:t xml:space="preserve">. Modify the content of the script so it contains the following </w:t>
      </w:r>
      <w:r w:rsidR="00464D4E">
        <w:rPr>
          <w:lang w:val="en-US"/>
        </w:rPr>
        <w:t>commands:</w:t>
      </w:r>
    </w:p>
    <w:p w14:paraId="0ABDFA6B" w14:textId="77777777" w:rsidR="001C269F" w:rsidRDefault="001C269F" w:rsidP="001C269F">
      <w:pPr>
        <w:pStyle w:val="ListParagraph"/>
        <w:shd w:val="clear" w:color="auto" w:fill="012456"/>
        <w:ind w:left="1416" w:right="985"/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</w:pP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#!/bin/bash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br/>
      </w:r>
      <w:proofErr w:type="spellStart"/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mkdir</w:t>
      </w:r>
      <w:proofErr w:type="spellEnd"/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 xml:space="preserve"> -p ./test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br/>
        <w:t>echo "Harmless text" &gt; ./test/textfile.txt</w:t>
      </w:r>
    </w:p>
    <w:p w14:paraId="353C898D" w14:textId="20B47CB7" w:rsidR="001C269F" w:rsidRDefault="001C269F" w:rsidP="001C269F">
      <w:pPr>
        <w:pStyle w:val="ListParagraph"/>
        <w:shd w:val="clear" w:color="auto" w:fill="012456"/>
        <w:ind w:left="1416" w:right="985"/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</w:pP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echo "Harmless text</w:t>
      </w:r>
      <w:r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 xml:space="preserve"> 2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" &gt; ./test/textfile</w:t>
      </w:r>
      <w:r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2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.txt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br/>
        <w:t>echo "I'm a friendly program :-)"</w:t>
      </w:r>
    </w:p>
    <w:p w14:paraId="74AFB3A4" w14:textId="4326894E" w:rsidR="00DA5485" w:rsidRDefault="00DA5485" w:rsidP="001C269F">
      <w:pPr>
        <w:pStyle w:val="ListParagraph"/>
        <w:shd w:val="clear" w:color="auto" w:fill="012456"/>
        <w:ind w:left="1416" w:right="985"/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</w:pPr>
      <w:proofErr w:type="spellStart"/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mkdir</w:t>
      </w:r>
      <w:proofErr w:type="spellEnd"/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 xml:space="preserve"> -p ./</w:t>
      </w:r>
      <w:r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config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 xml:space="preserve"> </w:t>
      </w:r>
    </w:p>
    <w:p w14:paraId="37431956" w14:textId="225485BE" w:rsidR="00172B96" w:rsidRPr="00172B96" w:rsidRDefault="001C269F" w:rsidP="00172B96">
      <w:pPr>
        <w:pStyle w:val="ListParagraph"/>
        <w:shd w:val="clear" w:color="auto" w:fill="012456"/>
        <w:ind w:left="1416" w:right="985"/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</w:pP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echo "</w:t>
      </w:r>
      <w:r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Kaboom</w:t>
      </w:r>
      <w:r w:rsidR="00DA5485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!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" &gt; ./</w:t>
      </w:r>
      <w:r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config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/</w:t>
      </w:r>
      <w:r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nefarious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.txt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br/>
        <w:t>echo "</w:t>
      </w:r>
      <w:r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Really :-)</w:t>
      </w:r>
      <w:r w:rsidRPr="00B8047B">
        <w:rPr>
          <w:rFonts w:ascii="Consolas" w:eastAsia="Times New Roman" w:hAnsi="Consolas" w:cs="Times New Roman"/>
          <w:color w:val="F2F2F2"/>
          <w:sz w:val="24"/>
          <w:szCs w:val="24"/>
          <w:shd w:val="clear" w:color="auto" w:fill="012456"/>
          <w:lang w:val="en-US" w:eastAsia="nl-BE"/>
        </w:rPr>
        <w:t>"</w:t>
      </w:r>
    </w:p>
    <w:p w14:paraId="62DB8F43" w14:textId="77777777" w:rsidR="00464D4E" w:rsidRDefault="00464D4E" w:rsidP="001C269F">
      <w:pPr>
        <w:spacing w:after="320" w:line="276" w:lineRule="auto"/>
        <w:rPr>
          <w:lang w:val="en-US"/>
        </w:rPr>
      </w:pPr>
    </w:p>
    <w:p w14:paraId="3DA6843E" w14:textId="45B38DBA" w:rsidR="0081128C" w:rsidRDefault="0081128C" w:rsidP="0081128C">
      <w:pPr>
        <w:spacing w:after="320" w:line="276" w:lineRule="auto"/>
        <w:rPr>
          <w:lang w:val="en-US"/>
        </w:rPr>
      </w:pPr>
      <w:r w:rsidRPr="0081128C">
        <w:rPr>
          <w:lang w:val="en-US"/>
        </w:rPr>
        <w:drawing>
          <wp:inline distT="0" distB="0" distL="0" distR="0" wp14:anchorId="1450E8AC" wp14:editId="33B1296E">
            <wp:extent cx="5396230" cy="857885"/>
            <wp:effectExtent l="0" t="0" r="0" b="0"/>
            <wp:docPr id="9188121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12182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430F" w14:textId="340CBB34" w:rsidR="008E44C9" w:rsidRDefault="008E44C9" w:rsidP="0081128C">
      <w:pPr>
        <w:spacing w:after="320" w:line="276" w:lineRule="auto"/>
        <w:rPr>
          <w:lang w:val="en-US"/>
        </w:rPr>
      </w:pPr>
      <w:r w:rsidRPr="008E44C9">
        <w:rPr>
          <w:lang w:val="en-US"/>
        </w:rPr>
        <w:drawing>
          <wp:inline distT="0" distB="0" distL="0" distR="0" wp14:anchorId="67767C33" wp14:editId="6E0F68F1">
            <wp:extent cx="5396230" cy="834390"/>
            <wp:effectExtent l="0" t="0" r="0" b="3810"/>
            <wp:docPr id="20731465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46556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50C9" w14:textId="188DC6E2" w:rsidR="008E44C9" w:rsidRPr="00517B8B" w:rsidRDefault="008E44C9" w:rsidP="0081128C">
      <w:pPr>
        <w:spacing w:after="320" w:line="276" w:lineRule="auto"/>
        <w:rPr>
          <w:color w:val="FF0000"/>
          <w:lang w:val="en-US"/>
        </w:rPr>
      </w:pPr>
      <w:r w:rsidRPr="00517B8B">
        <w:rPr>
          <w:color w:val="FF0000"/>
          <w:lang w:val="en-US"/>
        </w:rPr>
        <w:t>Looks like he did not succeed in his nefarious doings.</w:t>
      </w:r>
    </w:p>
    <w:p w14:paraId="7B7EC946" w14:textId="3EB194CE" w:rsidR="00172B96" w:rsidRDefault="00172B96" w:rsidP="00172B96">
      <w:pPr>
        <w:pStyle w:val="ListParagraph"/>
        <w:numPr>
          <w:ilvl w:val="0"/>
          <w:numId w:val="45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Did the </w:t>
      </w:r>
      <w:r w:rsidR="00C26E33">
        <w:rPr>
          <w:lang w:val="en-US"/>
        </w:rPr>
        <w:t>hacker succeed in his plan</w:t>
      </w:r>
      <w:r w:rsidR="003C1727">
        <w:rPr>
          <w:lang w:val="en-US"/>
        </w:rPr>
        <w:t>s</w:t>
      </w:r>
      <w:r w:rsidR="00C26E33">
        <w:rPr>
          <w:lang w:val="en-US"/>
        </w:rPr>
        <w:t xml:space="preserve">? </w:t>
      </w:r>
      <w:r w:rsidR="00F41673">
        <w:rPr>
          <w:lang w:val="en-US"/>
        </w:rPr>
        <w:t>Run the script and c</w:t>
      </w:r>
      <w:r w:rsidR="00C26E33">
        <w:rPr>
          <w:lang w:val="en-US"/>
        </w:rPr>
        <w:t xml:space="preserve">heck if </w:t>
      </w:r>
      <w:r w:rsidR="007835AA">
        <w:rPr>
          <w:lang w:val="en-US"/>
        </w:rPr>
        <w:t xml:space="preserve">you can find </w:t>
      </w:r>
      <w:r w:rsidR="00C26E33">
        <w:rPr>
          <w:lang w:val="en-US"/>
        </w:rPr>
        <w:t xml:space="preserve">his </w:t>
      </w:r>
      <w:r w:rsidR="007835AA">
        <w:rPr>
          <w:lang w:val="en-US"/>
        </w:rPr>
        <w:t xml:space="preserve">nefarious activity in the logs of the machine.  </w:t>
      </w:r>
    </w:p>
    <w:p w14:paraId="2BB3EF27" w14:textId="0B0FCA98" w:rsidR="00EE72D6" w:rsidRDefault="00EE72D6" w:rsidP="00EE72D6">
      <w:pPr>
        <w:spacing w:after="320" w:line="276" w:lineRule="auto"/>
        <w:rPr>
          <w:lang w:val="en-US"/>
        </w:rPr>
      </w:pPr>
      <w:r w:rsidRPr="00EE72D6">
        <w:rPr>
          <w:lang w:val="en-US"/>
        </w:rPr>
        <w:drawing>
          <wp:inline distT="0" distB="0" distL="0" distR="0" wp14:anchorId="77DBD01A" wp14:editId="78E33F4E">
            <wp:extent cx="5396230" cy="834390"/>
            <wp:effectExtent l="0" t="0" r="0" b="3810"/>
            <wp:docPr id="5249579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57924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3CF8" w14:textId="741D03BD" w:rsidR="00FF4B45" w:rsidRPr="00FF0074" w:rsidRDefault="00FF4B45" w:rsidP="00EE72D6">
      <w:pPr>
        <w:spacing w:after="320" w:line="276" w:lineRule="auto"/>
        <w:rPr>
          <w:color w:val="FF0000"/>
          <w:lang w:val="en-US"/>
        </w:rPr>
      </w:pPr>
      <w:r w:rsidRPr="00FF0074">
        <w:rPr>
          <w:color w:val="FF0000"/>
          <w:lang w:val="en-US"/>
        </w:rPr>
        <w:t xml:space="preserve">Can be bypassed by doing </w:t>
      </w:r>
    </w:p>
    <w:p w14:paraId="6D24A2FF" w14:textId="4795B08D" w:rsidR="00FF4B45" w:rsidRDefault="00FF4B45" w:rsidP="00EE72D6">
      <w:pPr>
        <w:spacing w:after="320" w:line="276" w:lineRule="auto"/>
        <w:rPr>
          <w:lang w:val="en-US"/>
        </w:rPr>
      </w:pPr>
      <w:r w:rsidRPr="00FF4B45">
        <w:rPr>
          <w:lang w:val="en-US"/>
        </w:rPr>
        <w:drawing>
          <wp:inline distT="0" distB="0" distL="0" distR="0" wp14:anchorId="54A2EE82" wp14:editId="4BC383EA">
            <wp:extent cx="5396230" cy="920115"/>
            <wp:effectExtent l="0" t="0" r="0" b="0"/>
            <wp:docPr id="145236096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60968" name="Picture 1" descr="A computer screen shot of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6430" w14:textId="24B81942" w:rsidR="00FF4B45" w:rsidRDefault="00FF4B45" w:rsidP="00EE72D6">
      <w:pPr>
        <w:spacing w:after="320" w:line="276" w:lineRule="auto"/>
        <w:rPr>
          <w:color w:val="FF0000"/>
          <w:lang w:val="en-US"/>
        </w:rPr>
      </w:pPr>
      <w:proofErr w:type="spellStart"/>
      <w:r w:rsidRPr="00FF0074">
        <w:rPr>
          <w:color w:val="FF0000"/>
          <w:lang w:val="en-US"/>
        </w:rPr>
        <w:t>sh</w:t>
      </w:r>
      <w:proofErr w:type="spellEnd"/>
      <w:r w:rsidRPr="00FF0074">
        <w:rPr>
          <w:color w:val="FF0000"/>
          <w:lang w:val="en-US"/>
        </w:rPr>
        <w:t xml:space="preserve"> my_legit_script.sh</w:t>
      </w:r>
    </w:p>
    <w:p w14:paraId="6B7E0285" w14:textId="3BFF3C70" w:rsidR="0000021F" w:rsidRPr="00FF0074" w:rsidRDefault="00FF0074" w:rsidP="0000021F">
      <w:pPr>
        <w:spacing w:after="320" w:line="276" w:lineRule="auto"/>
        <w:rPr>
          <w:color w:val="FF0000"/>
          <w:lang w:val="en-US"/>
        </w:rPr>
      </w:pPr>
      <w:r>
        <w:rPr>
          <w:color w:val="FF0000"/>
          <w:lang w:val="en-US"/>
        </w:rPr>
        <w:t>b</w:t>
      </w:r>
      <w:r w:rsidR="0000021F">
        <w:rPr>
          <w:color w:val="FF0000"/>
          <w:lang w:val="en-US"/>
        </w:rPr>
        <w:t>a</w:t>
      </w:r>
      <w:r w:rsidR="0000021F" w:rsidRPr="00FF0074">
        <w:rPr>
          <w:color w:val="FF0000"/>
          <w:lang w:val="en-US"/>
        </w:rPr>
        <w:t>sh my_legit_script.sh</w:t>
      </w:r>
    </w:p>
    <w:p w14:paraId="18CE2B2B" w14:textId="5C3386A6" w:rsidR="00FF0074" w:rsidRPr="00FF0074" w:rsidRDefault="00FF0074" w:rsidP="00EE72D6">
      <w:pPr>
        <w:spacing w:after="320" w:line="276" w:lineRule="auto"/>
        <w:rPr>
          <w:color w:val="FF0000"/>
          <w:lang w:val="en-US"/>
        </w:rPr>
      </w:pPr>
    </w:p>
    <w:p w14:paraId="621028AC" w14:textId="77777777" w:rsidR="001C269F" w:rsidRDefault="001C269F" w:rsidP="001C269F">
      <w:pPr>
        <w:spacing w:after="320" w:line="276" w:lineRule="auto"/>
        <w:rPr>
          <w:lang w:val="en-US"/>
        </w:rPr>
      </w:pPr>
    </w:p>
    <w:p w14:paraId="3C5BB2FD" w14:textId="77777777" w:rsidR="005F26D8" w:rsidRPr="005F26D8" w:rsidRDefault="005F26D8" w:rsidP="005F26D8"/>
    <w:p w14:paraId="35F47272" w14:textId="1235EA5C" w:rsidR="005F26D8" w:rsidRPr="005F26D8" w:rsidRDefault="005F26D8" w:rsidP="005F26D8">
      <w:pPr>
        <w:sectPr w:rsidR="005F26D8" w:rsidRPr="005F26D8" w:rsidSect="00B15828">
          <w:headerReference w:type="even" r:id="rId36"/>
          <w:headerReference w:type="default" r:id="rId37"/>
          <w:footerReference w:type="default" r:id="rId38"/>
          <w:headerReference w:type="first" r:id="rId39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2C5A17B" w14:textId="77777777" w:rsidR="00063AB5" w:rsidRPr="005F26D8" w:rsidRDefault="00063AB5" w:rsidP="00FE5BC4"/>
    <w:sectPr w:rsidR="00063AB5" w:rsidRPr="005F26D8" w:rsidSect="00B15828">
      <w:headerReference w:type="even" r:id="rId40"/>
      <w:headerReference w:type="default" r:id="rId41"/>
      <w:footerReference w:type="default" r:id="rId42"/>
      <w:headerReference w:type="first" r:id="rId4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5B802" w14:textId="77777777" w:rsidR="00067192" w:rsidRDefault="00067192" w:rsidP="005B5C02">
      <w:r>
        <w:separator/>
      </w:r>
    </w:p>
    <w:p w14:paraId="7820E6A9" w14:textId="77777777" w:rsidR="00067192" w:rsidRDefault="00067192"/>
    <w:p w14:paraId="213DDB9B" w14:textId="77777777" w:rsidR="00067192" w:rsidRDefault="00067192" w:rsidP="00F52F7B"/>
  </w:endnote>
  <w:endnote w:type="continuationSeparator" w:id="0">
    <w:p w14:paraId="77216B9E" w14:textId="77777777" w:rsidR="00067192" w:rsidRDefault="00067192" w:rsidP="005B5C02">
      <w:r>
        <w:continuationSeparator/>
      </w:r>
    </w:p>
    <w:p w14:paraId="582A8542" w14:textId="77777777" w:rsidR="00067192" w:rsidRDefault="00067192"/>
    <w:p w14:paraId="72470E5D" w14:textId="77777777" w:rsidR="00067192" w:rsidRDefault="00067192" w:rsidP="00F52F7B"/>
  </w:endnote>
  <w:endnote w:type="continuationNotice" w:id="1">
    <w:p w14:paraId="12D800A1" w14:textId="77777777" w:rsidR="00067192" w:rsidRDefault="000671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64F75" w14:textId="4C30AAB7" w:rsidR="009F2197" w:rsidRPr="00C96365" w:rsidRDefault="00C80E1B" w:rsidP="003309E0">
    <w:pPr>
      <w:pStyle w:val="Footer"/>
      <w:jc w:val="right"/>
      <w:rPr>
        <w:rFonts w:ascii="Arial Rounded MT Bold" w:hAnsi="Arial Rounded MT Bold"/>
        <w:sz w:val="15"/>
        <w:lang w:val="en-US"/>
      </w:rPr>
    </w:pP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© Daan </w:t>
    </w:r>
    <w:proofErr w:type="spellStart"/>
    <w:r>
      <w:rPr>
        <w:rFonts w:ascii="Calibri" w:hAnsi="Calibri" w:cs="Calibri"/>
        <w:color w:val="000000" w:themeColor="text1"/>
        <w:sz w:val="15"/>
        <w:szCs w:val="20"/>
        <w:lang w:val="en-US"/>
      </w:rPr>
      <w:t>Pareit,</w:t>
    </w:r>
    <w:r w:rsidR="00896ED7">
      <w:rPr>
        <w:rFonts w:ascii="Calibri" w:hAnsi="Calibri" w:cs="Calibri"/>
        <w:color w:val="000000" w:themeColor="text1"/>
        <w:sz w:val="15"/>
        <w:szCs w:val="20"/>
        <w:lang w:val="en-US"/>
      </w:rPr>
      <w:t>Henk</w:t>
    </w:r>
    <w:proofErr w:type="spellEnd"/>
    <w:r w:rsidR="00896ED7">
      <w:rPr>
        <w:rFonts w:ascii="Calibri" w:hAnsi="Calibri" w:cs="Calibri"/>
        <w:color w:val="000000" w:themeColor="text1"/>
        <w:sz w:val="15"/>
        <w:szCs w:val="20"/>
        <w:lang w:val="en-US"/>
      </w:rPr>
      <w:t xml:space="preserve"> </w:t>
    </w:r>
    <w:proofErr w:type="spellStart"/>
    <w:r w:rsidR="00896ED7">
      <w:rPr>
        <w:rFonts w:ascii="Calibri" w:hAnsi="Calibri" w:cs="Calibri"/>
        <w:color w:val="000000" w:themeColor="text1"/>
        <w:sz w:val="15"/>
        <w:szCs w:val="20"/>
        <w:lang w:val="en-US"/>
      </w:rPr>
      <w:t>Brouckxon</w:t>
    </w:r>
    <w:proofErr w:type="spellEnd"/>
    <w:r w:rsidR="00896ED7">
      <w:rPr>
        <w:rFonts w:ascii="Calibri" w:hAnsi="Calibri" w:cs="Calibri"/>
        <w:color w:val="000000" w:themeColor="text1"/>
        <w:sz w:val="15"/>
        <w:szCs w:val="20"/>
        <w:lang w:val="en-US"/>
      </w:rPr>
      <w:t>,</w:t>
    </w: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 </w:t>
    </w:r>
    <w:r w:rsidR="00875985">
      <w:rPr>
        <w:rFonts w:ascii="Calibri" w:hAnsi="Calibri" w:cs="Calibri"/>
        <w:color w:val="000000" w:themeColor="text1"/>
        <w:sz w:val="15"/>
        <w:szCs w:val="20"/>
        <w:lang w:val="en-US"/>
      </w:rPr>
      <w:t>Cybersecurity</w:t>
    </w:r>
    <w:r w:rsidR="00C96365" w:rsidRPr="00C96365">
      <w:rPr>
        <w:rFonts w:ascii="Calibri" w:hAnsi="Calibri" w:cs="Calibri"/>
        <w:color w:val="000000" w:themeColor="text1"/>
        <w:sz w:val="15"/>
        <w:szCs w:val="20"/>
        <w:lang w:val="en-US"/>
      </w:rPr>
      <w:t xml:space="preserve">, </w:t>
    </w:r>
    <w:proofErr w:type="spellStart"/>
    <w:r w:rsidR="00C96365" w:rsidRPr="00C96365">
      <w:rPr>
        <w:rFonts w:ascii="Calibri" w:hAnsi="Calibri" w:cs="Calibri"/>
        <w:color w:val="000000" w:themeColor="text1"/>
        <w:sz w:val="15"/>
        <w:szCs w:val="20"/>
        <w:lang w:val="en-US"/>
      </w:rPr>
      <w:t>Howest</w:t>
    </w:r>
    <w:proofErr w:type="spellEnd"/>
    <w:r w:rsidR="00C96365" w:rsidRPr="00C96365">
      <w:rPr>
        <w:rFonts w:ascii="Calibri" w:hAnsi="Calibri" w:cs="Calibri"/>
        <w:color w:val="000000" w:themeColor="text1"/>
        <w:sz w:val="15"/>
        <w:szCs w:val="20"/>
        <w:lang w:val="en-US"/>
      </w:rPr>
      <w:t xml:space="preserve"> University Co</w:t>
    </w:r>
    <w:r w:rsidR="00C96365">
      <w:rPr>
        <w:rFonts w:ascii="Calibri" w:hAnsi="Calibri" w:cs="Calibri"/>
        <w:color w:val="000000" w:themeColor="text1"/>
        <w:sz w:val="15"/>
        <w:szCs w:val="20"/>
        <w:lang w:val="en-US"/>
      </w:rPr>
      <w:t>llege</w:t>
    </w:r>
    <w:r w:rsidR="003309E0" w:rsidRPr="00C96365">
      <w:rPr>
        <w:rFonts w:ascii="Arial Rounded MT Bold" w:hAnsi="Arial Rounded MT Bold"/>
        <w:color w:val="000000" w:themeColor="text1"/>
        <w:sz w:val="15"/>
        <w:szCs w:val="20"/>
        <w:lang w:val="en-US"/>
      </w:rPr>
      <w:t xml:space="preserve"> </w:t>
    </w:r>
    <w:r w:rsidR="003309E0" w:rsidRPr="00C96365">
      <w:rPr>
        <w:rFonts w:ascii="Arial Rounded MT Bold" w:hAnsi="Arial Rounded MT Bold"/>
        <w:color w:val="44C8F5" w:themeColor="accent1"/>
        <w:sz w:val="15"/>
        <w:szCs w:val="20"/>
        <w:lang w:val="en-US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C96365">
      <w:rPr>
        <w:rFonts w:ascii="Calibri" w:hAnsi="Calibri" w:cs="Calibri"/>
        <w:b/>
        <w:color w:val="000000" w:themeColor="text1"/>
        <w:sz w:val="15"/>
        <w:szCs w:val="20"/>
        <w:lang w:val="en-US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 w:rsidRPr="00C96365">
      <w:rPr>
        <w:rFonts w:ascii="Calibri" w:hAnsi="Calibri" w:cs="Calibri"/>
        <w:b/>
        <w:color w:val="000000" w:themeColor="text1"/>
        <w:sz w:val="15"/>
        <w:szCs w:val="20"/>
        <w:lang w:val="en-US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16573" w14:textId="77777777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58247" behindDoc="0" locked="0" layoutInCell="1" allowOverlap="1" wp14:anchorId="163DB93E" wp14:editId="58F842F5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1407B" w14:textId="77777777" w:rsidR="00067192" w:rsidRDefault="00067192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2799EBD7" w14:textId="77777777" w:rsidR="00067192" w:rsidRDefault="00067192" w:rsidP="005B5C02">
      <w:r>
        <w:continuationSeparator/>
      </w:r>
    </w:p>
    <w:p w14:paraId="56F95D03" w14:textId="77777777" w:rsidR="00067192" w:rsidRDefault="00067192"/>
    <w:p w14:paraId="377227FD" w14:textId="77777777" w:rsidR="00067192" w:rsidRDefault="00067192" w:rsidP="00F52F7B"/>
  </w:footnote>
  <w:footnote w:type="continuationNotice" w:id="1">
    <w:p w14:paraId="6B742A63" w14:textId="77777777" w:rsidR="00067192" w:rsidRDefault="000671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ED9AF" w14:textId="7777777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5948C0FF" wp14:editId="5720CD54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01B019F1">
            <v:rect id="Rectangle 6" style="position:absolute;margin-left:-91.1pt;margin-top:-75.25pt;width:605.2pt;height:848.1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#44c8f5 [3204]" stroked="f" strokeweight="1pt" w14:anchorId="5C493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58244" behindDoc="1" locked="0" layoutInCell="1" allowOverlap="1" wp14:anchorId="2071EF6D" wp14:editId="4DFAEF41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8243" behindDoc="1" locked="0" layoutInCell="1" allowOverlap="1" wp14:anchorId="2EB97578" wp14:editId="1BDC42CE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1EB84" w14:textId="77777777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CEB75" w14:textId="77777777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58246" behindDoc="1" locked="0" layoutInCell="1" allowOverlap="1" wp14:anchorId="7A92080E" wp14:editId="4F4BEE55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E2422" w14:textId="7777777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F21AD" w14:textId="77777777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F6E9" w14:textId="77777777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58245" behindDoc="1" locked="0" layoutInCell="1" allowOverlap="1" wp14:anchorId="2F03066D" wp14:editId="221A4B62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65CAA286" wp14:editId="29C9EA2A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290DEC" wp14:editId="3C07E735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373A0398">
            <v:rect id="Rectangle 13" style="position:absolute;margin-left:-85.25pt;margin-top:-70.2pt;width:605.2pt;height:845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#44c8f5 [3204]" stroked="f" strokeweight="1pt" w14:anchorId="4DC75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3CE6F" w14:textId="77777777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B6D"/>
    <w:multiLevelType w:val="hybridMultilevel"/>
    <w:tmpl w:val="575855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7300"/>
    <w:multiLevelType w:val="hybridMultilevel"/>
    <w:tmpl w:val="19A40A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043F"/>
    <w:multiLevelType w:val="hybridMultilevel"/>
    <w:tmpl w:val="211228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50FA"/>
    <w:multiLevelType w:val="hybridMultilevel"/>
    <w:tmpl w:val="8FDC5D4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C333958"/>
    <w:multiLevelType w:val="hybridMultilevel"/>
    <w:tmpl w:val="434AFB7C"/>
    <w:lvl w:ilvl="0" w:tplc="EF8C4E1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75B5"/>
    <w:multiLevelType w:val="hybridMultilevel"/>
    <w:tmpl w:val="BEA659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24F53"/>
    <w:multiLevelType w:val="hybridMultilevel"/>
    <w:tmpl w:val="CF86C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740CA"/>
    <w:multiLevelType w:val="hybridMultilevel"/>
    <w:tmpl w:val="841EF516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194895"/>
    <w:multiLevelType w:val="hybridMultilevel"/>
    <w:tmpl w:val="DFA44962"/>
    <w:lvl w:ilvl="0" w:tplc="08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2654417"/>
    <w:multiLevelType w:val="hybridMultilevel"/>
    <w:tmpl w:val="7BA2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0A8"/>
    <w:multiLevelType w:val="hybridMultilevel"/>
    <w:tmpl w:val="F89CFFE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353B7"/>
    <w:multiLevelType w:val="hybridMultilevel"/>
    <w:tmpl w:val="D4C6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E577E"/>
    <w:multiLevelType w:val="hybridMultilevel"/>
    <w:tmpl w:val="E1AC14A6"/>
    <w:lvl w:ilvl="0" w:tplc="253A9D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B30BF"/>
    <w:multiLevelType w:val="hybridMultilevel"/>
    <w:tmpl w:val="BCC6A138"/>
    <w:lvl w:ilvl="0" w:tplc="61CE86C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E34098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1C5EA96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8EF8296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0DFE38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FD0658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1610A7D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87541D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6594471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36320B9"/>
    <w:multiLevelType w:val="hybridMultilevel"/>
    <w:tmpl w:val="E236E4E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702FE7"/>
    <w:multiLevelType w:val="hybridMultilevel"/>
    <w:tmpl w:val="E236E4E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FF1BD4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A1352"/>
    <w:multiLevelType w:val="hybridMultilevel"/>
    <w:tmpl w:val="4D703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548A6"/>
    <w:multiLevelType w:val="hybridMultilevel"/>
    <w:tmpl w:val="A79A6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E4FED"/>
    <w:multiLevelType w:val="hybridMultilevel"/>
    <w:tmpl w:val="DF50C4C6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6C0141"/>
    <w:multiLevelType w:val="hybridMultilevel"/>
    <w:tmpl w:val="88800358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F147A0"/>
    <w:multiLevelType w:val="hybridMultilevel"/>
    <w:tmpl w:val="F4EEF5B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8B4217"/>
    <w:multiLevelType w:val="multilevel"/>
    <w:tmpl w:val="F210EAC6"/>
    <w:styleLink w:val="Howestlesdocumen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3" w15:restartNumberingAfterBreak="0">
    <w:nsid w:val="52723397"/>
    <w:multiLevelType w:val="hybridMultilevel"/>
    <w:tmpl w:val="BBFADD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11390"/>
    <w:multiLevelType w:val="hybridMultilevel"/>
    <w:tmpl w:val="FD205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E6D13"/>
    <w:multiLevelType w:val="hybridMultilevel"/>
    <w:tmpl w:val="25F81D3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6237EE"/>
    <w:multiLevelType w:val="hybridMultilevel"/>
    <w:tmpl w:val="CC6AB23E"/>
    <w:lvl w:ilvl="0" w:tplc="2000000B">
      <w:start w:val="1"/>
      <w:numFmt w:val="bullet"/>
      <w:lvlText w:val=""/>
      <w:lvlJc w:val="left"/>
      <w:pPr>
        <w:ind w:left="40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7" w15:restartNumberingAfterBreak="0">
    <w:nsid w:val="585333EE"/>
    <w:multiLevelType w:val="hybridMultilevel"/>
    <w:tmpl w:val="B896EF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2278E"/>
    <w:multiLevelType w:val="hybridMultilevel"/>
    <w:tmpl w:val="4192D71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BD73B4"/>
    <w:multiLevelType w:val="hybridMultilevel"/>
    <w:tmpl w:val="19A40A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64DD3"/>
    <w:multiLevelType w:val="hybridMultilevel"/>
    <w:tmpl w:val="C1241C2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102FFE"/>
    <w:multiLevelType w:val="hybridMultilevel"/>
    <w:tmpl w:val="9C2239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A1B94"/>
    <w:multiLevelType w:val="multilevel"/>
    <w:tmpl w:val="5C44FDA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33" w15:restartNumberingAfterBreak="0">
    <w:nsid w:val="65ED0377"/>
    <w:multiLevelType w:val="hybridMultilevel"/>
    <w:tmpl w:val="FF9C8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A3F78"/>
    <w:multiLevelType w:val="hybridMultilevel"/>
    <w:tmpl w:val="43FEE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A170A"/>
    <w:multiLevelType w:val="hybridMultilevel"/>
    <w:tmpl w:val="D0D2AC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E6FDC"/>
    <w:multiLevelType w:val="hybridMultilevel"/>
    <w:tmpl w:val="1CB8037C"/>
    <w:lvl w:ilvl="0" w:tplc="196C9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6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20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08B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0A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40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2F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46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A7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DD5CB4"/>
    <w:multiLevelType w:val="hybridMultilevel"/>
    <w:tmpl w:val="7AB26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579B4"/>
    <w:multiLevelType w:val="hybridMultilevel"/>
    <w:tmpl w:val="7FAC61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5E4D23"/>
    <w:multiLevelType w:val="hybridMultilevel"/>
    <w:tmpl w:val="0FD47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17B37"/>
    <w:multiLevelType w:val="hybridMultilevel"/>
    <w:tmpl w:val="A25643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F7043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67EA1"/>
    <w:multiLevelType w:val="hybridMultilevel"/>
    <w:tmpl w:val="6016BD9A"/>
    <w:lvl w:ilvl="0" w:tplc="697086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8D1251"/>
    <w:multiLevelType w:val="hybridMultilevel"/>
    <w:tmpl w:val="E124E4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491027"/>
    <w:multiLevelType w:val="hybridMultilevel"/>
    <w:tmpl w:val="B2BC425A"/>
    <w:lvl w:ilvl="0" w:tplc="2000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B3A2B39"/>
    <w:multiLevelType w:val="hybridMultilevel"/>
    <w:tmpl w:val="5A26B9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803CF"/>
    <w:multiLevelType w:val="hybridMultilevel"/>
    <w:tmpl w:val="66203544"/>
    <w:lvl w:ilvl="0" w:tplc="EF8C4E1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0128898">
    <w:abstractNumId w:val="23"/>
  </w:num>
  <w:num w:numId="2" w16cid:durableId="2000887643">
    <w:abstractNumId w:val="35"/>
  </w:num>
  <w:num w:numId="3" w16cid:durableId="1867283409">
    <w:abstractNumId w:val="38"/>
  </w:num>
  <w:num w:numId="4" w16cid:durableId="520968790">
    <w:abstractNumId w:val="9"/>
  </w:num>
  <w:num w:numId="5" w16cid:durableId="1848329332">
    <w:abstractNumId w:val="17"/>
  </w:num>
  <w:num w:numId="6" w16cid:durableId="805657494">
    <w:abstractNumId w:val="5"/>
  </w:num>
  <w:num w:numId="7" w16cid:durableId="1131287234">
    <w:abstractNumId w:val="24"/>
  </w:num>
  <w:num w:numId="8" w16cid:durableId="1092360961">
    <w:abstractNumId w:val="6"/>
  </w:num>
  <w:num w:numId="9" w16cid:durableId="1129787320">
    <w:abstractNumId w:val="13"/>
  </w:num>
  <w:num w:numId="10" w16cid:durableId="1829788652">
    <w:abstractNumId w:val="39"/>
  </w:num>
  <w:num w:numId="11" w16cid:durableId="486483605">
    <w:abstractNumId w:val="34"/>
  </w:num>
  <w:num w:numId="12" w16cid:durableId="144392200">
    <w:abstractNumId w:val="37"/>
  </w:num>
  <w:num w:numId="13" w16cid:durableId="1374695792">
    <w:abstractNumId w:val="2"/>
  </w:num>
  <w:num w:numId="14" w16cid:durableId="745617326">
    <w:abstractNumId w:val="43"/>
  </w:num>
  <w:num w:numId="15" w16cid:durableId="1877310906">
    <w:abstractNumId w:val="31"/>
  </w:num>
  <w:num w:numId="16" w16cid:durableId="528838515">
    <w:abstractNumId w:val="27"/>
  </w:num>
  <w:num w:numId="17" w16cid:durableId="740099521">
    <w:abstractNumId w:val="40"/>
  </w:num>
  <w:num w:numId="18" w16cid:durableId="1374504246">
    <w:abstractNumId w:val="33"/>
  </w:num>
  <w:num w:numId="19" w16cid:durableId="1811438277">
    <w:abstractNumId w:val="3"/>
  </w:num>
  <w:num w:numId="20" w16cid:durableId="1196578919">
    <w:abstractNumId w:val="18"/>
  </w:num>
  <w:num w:numId="21" w16cid:durableId="1936741742">
    <w:abstractNumId w:val="16"/>
  </w:num>
  <w:num w:numId="22" w16cid:durableId="953823550">
    <w:abstractNumId w:val="21"/>
  </w:num>
  <w:num w:numId="23" w16cid:durableId="352614876">
    <w:abstractNumId w:val="41"/>
  </w:num>
  <w:num w:numId="24" w16cid:durableId="309948361">
    <w:abstractNumId w:val="29"/>
  </w:num>
  <w:num w:numId="25" w16cid:durableId="1198466406">
    <w:abstractNumId w:val="10"/>
  </w:num>
  <w:num w:numId="26" w16cid:durableId="1896115863">
    <w:abstractNumId w:val="44"/>
  </w:num>
  <w:num w:numId="27" w16cid:durableId="975178610">
    <w:abstractNumId w:val="1"/>
  </w:num>
  <w:num w:numId="28" w16cid:durableId="2139714628">
    <w:abstractNumId w:val="42"/>
  </w:num>
  <w:num w:numId="29" w16cid:durableId="1922831994">
    <w:abstractNumId w:val="15"/>
  </w:num>
  <w:num w:numId="30" w16cid:durableId="1472139307">
    <w:abstractNumId w:val="32"/>
  </w:num>
  <w:num w:numId="31" w16cid:durableId="979842743">
    <w:abstractNumId w:val="30"/>
  </w:num>
  <w:num w:numId="32" w16cid:durableId="1226800380">
    <w:abstractNumId w:val="22"/>
  </w:num>
  <w:num w:numId="33" w16cid:durableId="468405496">
    <w:abstractNumId w:val="8"/>
  </w:num>
  <w:num w:numId="34" w16cid:durableId="1782454668">
    <w:abstractNumId w:val="14"/>
  </w:num>
  <w:num w:numId="35" w16cid:durableId="2020572068">
    <w:abstractNumId w:val="25"/>
  </w:num>
  <w:num w:numId="36" w16cid:durableId="2040430454">
    <w:abstractNumId w:val="45"/>
  </w:num>
  <w:num w:numId="37" w16cid:durableId="1046642595">
    <w:abstractNumId w:val="11"/>
  </w:num>
  <w:num w:numId="38" w16cid:durableId="6642895">
    <w:abstractNumId w:val="0"/>
  </w:num>
  <w:num w:numId="39" w16cid:durableId="2135753368">
    <w:abstractNumId w:val="19"/>
  </w:num>
  <w:num w:numId="40" w16cid:durableId="1702706934">
    <w:abstractNumId w:val="36"/>
  </w:num>
  <w:num w:numId="41" w16cid:durableId="1923904360">
    <w:abstractNumId w:val="46"/>
  </w:num>
  <w:num w:numId="42" w16cid:durableId="1779594346">
    <w:abstractNumId w:val="4"/>
  </w:num>
  <w:num w:numId="43" w16cid:durableId="21512119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15202094">
    <w:abstractNumId w:val="42"/>
  </w:num>
  <w:num w:numId="45" w16cid:durableId="1804225375">
    <w:abstractNumId w:val="4"/>
  </w:num>
  <w:num w:numId="46" w16cid:durableId="453594974">
    <w:abstractNumId w:val="26"/>
  </w:num>
  <w:num w:numId="47" w16cid:durableId="180820879">
    <w:abstractNumId w:val="7"/>
  </w:num>
  <w:num w:numId="48" w16cid:durableId="553856409">
    <w:abstractNumId w:val="20"/>
  </w:num>
  <w:num w:numId="49" w16cid:durableId="1488864670">
    <w:abstractNumId w:val="28"/>
  </w:num>
  <w:num w:numId="50" w16cid:durableId="2137524395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E9"/>
    <w:rsid w:val="0000021F"/>
    <w:rsid w:val="00000941"/>
    <w:rsid w:val="00000C7B"/>
    <w:rsid w:val="00003FA1"/>
    <w:rsid w:val="00010263"/>
    <w:rsid w:val="0001134C"/>
    <w:rsid w:val="00011F79"/>
    <w:rsid w:val="00017708"/>
    <w:rsid w:val="000177E1"/>
    <w:rsid w:val="00020BD1"/>
    <w:rsid w:val="000251C0"/>
    <w:rsid w:val="00026213"/>
    <w:rsid w:val="00026E47"/>
    <w:rsid w:val="00031EA3"/>
    <w:rsid w:val="00041F60"/>
    <w:rsid w:val="00047CF8"/>
    <w:rsid w:val="00050444"/>
    <w:rsid w:val="00051BAC"/>
    <w:rsid w:val="00056133"/>
    <w:rsid w:val="00063AB5"/>
    <w:rsid w:val="00064128"/>
    <w:rsid w:val="00064A1A"/>
    <w:rsid w:val="000650E1"/>
    <w:rsid w:val="00067192"/>
    <w:rsid w:val="000700ED"/>
    <w:rsid w:val="0007385B"/>
    <w:rsid w:val="00075604"/>
    <w:rsid w:val="00076E20"/>
    <w:rsid w:val="00081748"/>
    <w:rsid w:val="00081ECC"/>
    <w:rsid w:val="0008252D"/>
    <w:rsid w:val="000862B7"/>
    <w:rsid w:val="0008686B"/>
    <w:rsid w:val="00090403"/>
    <w:rsid w:val="00090D6E"/>
    <w:rsid w:val="00091440"/>
    <w:rsid w:val="0009213E"/>
    <w:rsid w:val="00092461"/>
    <w:rsid w:val="00092EFA"/>
    <w:rsid w:val="00093911"/>
    <w:rsid w:val="00093F1E"/>
    <w:rsid w:val="00094477"/>
    <w:rsid w:val="000955B0"/>
    <w:rsid w:val="00097FEA"/>
    <w:rsid w:val="000A1183"/>
    <w:rsid w:val="000A3E79"/>
    <w:rsid w:val="000A4116"/>
    <w:rsid w:val="000A5BE0"/>
    <w:rsid w:val="000A681F"/>
    <w:rsid w:val="000B0001"/>
    <w:rsid w:val="000B2877"/>
    <w:rsid w:val="000B5054"/>
    <w:rsid w:val="000B560A"/>
    <w:rsid w:val="000B690C"/>
    <w:rsid w:val="000C07B2"/>
    <w:rsid w:val="000C1368"/>
    <w:rsid w:val="000C2976"/>
    <w:rsid w:val="000C722F"/>
    <w:rsid w:val="000D13CD"/>
    <w:rsid w:val="000D36CA"/>
    <w:rsid w:val="000D381A"/>
    <w:rsid w:val="000D63B3"/>
    <w:rsid w:val="000D6807"/>
    <w:rsid w:val="000D6BF2"/>
    <w:rsid w:val="000E0256"/>
    <w:rsid w:val="000E116E"/>
    <w:rsid w:val="000E1ED0"/>
    <w:rsid w:val="000E24C4"/>
    <w:rsid w:val="000E5969"/>
    <w:rsid w:val="000E6046"/>
    <w:rsid w:val="000F192C"/>
    <w:rsid w:val="000F266D"/>
    <w:rsid w:val="000F3516"/>
    <w:rsid w:val="000F4544"/>
    <w:rsid w:val="000F54D2"/>
    <w:rsid w:val="000F6083"/>
    <w:rsid w:val="00100461"/>
    <w:rsid w:val="00100929"/>
    <w:rsid w:val="00100AAC"/>
    <w:rsid w:val="00100ACD"/>
    <w:rsid w:val="001010FA"/>
    <w:rsid w:val="00105E21"/>
    <w:rsid w:val="0011035A"/>
    <w:rsid w:val="00117045"/>
    <w:rsid w:val="00121FCF"/>
    <w:rsid w:val="00123A0F"/>
    <w:rsid w:val="00124FC9"/>
    <w:rsid w:val="00125D7F"/>
    <w:rsid w:val="001266E2"/>
    <w:rsid w:val="0013035F"/>
    <w:rsid w:val="00130BF9"/>
    <w:rsid w:val="001314CE"/>
    <w:rsid w:val="00131815"/>
    <w:rsid w:val="001323DA"/>
    <w:rsid w:val="0013266A"/>
    <w:rsid w:val="00133428"/>
    <w:rsid w:val="00133D81"/>
    <w:rsid w:val="001345B1"/>
    <w:rsid w:val="00135232"/>
    <w:rsid w:val="00141752"/>
    <w:rsid w:val="00141B3E"/>
    <w:rsid w:val="00143153"/>
    <w:rsid w:val="00143B9F"/>
    <w:rsid w:val="001445F1"/>
    <w:rsid w:val="00152172"/>
    <w:rsid w:val="00152ECE"/>
    <w:rsid w:val="00153589"/>
    <w:rsid w:val="00154298"/>
    <w:rsid w:val="001567EE"/>
    <w:rsid w:val="00157E9F"/>
    <w:rsid w:val="00157F3D"/>
    <w:rsid w:val="00161A86"/>
    <w:rsid w:val="001656E0"/>
    <w:rsid w:val="00165EA0"/>
    <w:rsid w:val="00167A48"/>
    <w:rsid w:val="00167D3D"/>
    <w:rsid w:val="00170A3B"/>
    <w:rsid w:val="001712E6"/>
    <w:rsid w:val="00172B96"/>
    <w:rsid w:val="0017459A"/>
    <w:rsid w:val="001756B3"/>
    <w:rsid w:val="00176891"/>
    <w:rsid w:val="00176B0A"/>
    <w:rsid w:val="00176CBE"/>
    <w:rsid w:val="001772A3"/>
    <w:rsid w:val="0018062A"/>
    <w:rsid w:val="00180F2C"/>
    <w:rsid w:val="00182745"/>
    <w:rsid w:val="001837E3"/>
    <w:rsid w:val="00183C98"/>
    <w:rsid w:val="00186128"/>
    <w:rsid w:val="00190AE2"/>
    <w:rsid w:val="00191886"/>
    <w:rsid w:val="001918CA"/>
    <w:rsid w:val="00191C00"/>
    <w:rsid w:val="00192BEE"/>
    <w:rsid w:val="00192F39"/>
    <w:rsid w:val="001947B1"/>
    <w:rsid w:val="00194CB3"/>
    <w:rsid w:val="001956B7"/>
    <w:rsid w:val="001961B8"/>
    <w:rsid w:val="00196895"/>
    <w:rsid w:val="001A00E4"/>
    <w:rsid w:val="001A4BC9"/>
    <w:rsid w:val="001A509D"/>
    <w:rsid w:val="001A643F"/>
    <w:rsid w:val="001B32F4"/>
    <w:rsid w:val="001B3D08"/>
    <w:rsid w:val="001B3D9D"/>
    <w:rsid w:val="001B3DCD"/>
    <w:rsid w:val="001B4993"/>
    <w:rsid w:val="001B6542"/>
    <w:rsid w:val="001B7526"/>
    <w:rsid w:val="001C1DEA"/>
    <w:rsid w:val="001C269F"/>
    <w:rsid w:val="001C3DF9"/>
    <w:rsid w:val="001C6822"/>
    <w:rsid w:val="001C73C6"/>
    <w:rsid w:val="001D2A6D"/>
    <w:rsid w:val="001D3066"/>
    <w:rsid w:val="001D3324"/>
    <w:rsid w:val="001D4EAE"/>
    <w:rsid w:val="001D5380"/>
    <w:rsid w:val="001D5402"/>
    <w:rsid w:val="001D62E2"/>
    <w:rsid w:val="001D7000"/>
    <w:rsid w:val="001D7AA7"/>
    <w:rsid w:val="001E2EAE"/>
    <w:rsid w:val="001E3FA3"/>
    <w:rsid w:val="001E4BE7"/>
    <w:rsid w:val="001E5BFB"/>
    <w:rsid w:val="001E671E"/>
    <w:rsid w:val="001E7BED"/>
    <w:rsid w:val="001F0312"/>
    <w:rsid w:val="001F086B"/>
    <w:rsid w:val="001F4ABE"/>
    <w:rsid w:val="001F4D04"/>
    <w:rsid w:val="00200F77"/>
    <w:rsid w:val="00203E78"/>
    <w:rsid w:val="0020485F"/>
    <w:rsid w:val="002058FA"/>
    <w:rsid w:val="0020633E"/>
    <w:rsid w:val="00207C64"/>
    <w:rsid w:val="002114EA"/>
    <w:rsid w:val="00213A6E"/>
    <w:rsid w:val="002140E9"/>
    <w:rsid w:val="00215024"/>
    <w:rsid w:val="00215556"/>
    <w:rsid w:val="00216DD6"/>
    <w:rsid w:val="002178D0"/>
    <w:rsid w:val="00220423"/>
    <w:rsid w:val="002207AA"/>
    <w:rsid w:val="00221AE7"/>
    <w:rsid w:val="002247EA"/>
    <w:rsid w:val="0022538A"/>
    <w:rsid w:val="00225B88"/>
    <w:rsid w:val="00230AC0"/>
    <w:rsid w:val="002311E9"/>
    <w:rsid w:val="00231232"/>
    <w:rsid w:val="00232D2E"/>
    <w:rsid w:val="00233601"/>
    <w:rsid w:val="00234995"/>
    <w:rsid w:val="00234DB3"/>
    <w:rsid w:val="00237D73"/>
    <w:rsid w:val="00237D93"/>
    <w:rsid w:val="002408A4"/>
    <w:rsid w:val="00240A04"/>
    <w:rsid w:val="00240C2C"/>
    <w:rsid w:val="00245B93"/>
    <w:rsid w:val="00246B16"/>
    <w:rsid w:val="00247956"/>
    <w:rsid w:val="0025051A"/>
    <w:rsid w:val="00250C2B"/>
    <w:rsid w:val="00254932"/>
    <w:rsid w:val="0025692F"/>
    <w:rsid w:val="00256E48"/>
    <w:rsid w:val="002575B1"/>
    <w:rsid w:val="0026023A"/>
    <w:rsid w:val="00260604"/>
    <w:rsid w:val="0026088A"/>
    <w:rsid w:val="0026093E"/>
    <w:rsid w:val="0026303C"/>
    <w:rsid w:val="002634D8"/>
    <w:rsid w:val="00263EFF"/>
    <w:rsid w:val="00264EA9"/>
    <w:rsid w:val="002659B9"/>
    <w:rsid w:val="00267CBD"/>
    <w:rsid w:val="00270C48"/>
    <w:rsid w:val="00271536"/>
    <w:rsid w:val="002723B9"/>
    <w:rsid w:val="0027462B"/>
    <w:rsid w:val="002747EC"/>
    <w:rsid w:val="0027628D"/>
    <w:rsid w:val="002767EE"/>
    <w:rsid w:val="002821EC"/>
    <w:rsid w:val="00282F8F"/>
    <w:rsid w:val="0028358E"/>
    <w:rsid w:val="00285B0E"/>
    <w:rsid w:val="00290321"/>
    <w:rsid w:val="0029231B"/>
    <w:rsid w:val="002943ED"/>
    <w:rsid w:val="0029690A"/>
    <w:rsid w:val="002969B3"/>
    <w:rsid w:val="00296E11"/>
    <w:rsid w:val="00297247"/>
    <w:rsid w:val="002A115E"/>
    <w:rsid w:val="002A2259"/>
    <w:rsid w:val="002A41DD"/>
    <w:rsid w:val="002B2941"/>
    <w:rsid w:val="002B2CE0"/>
    <w:rsid w:val="002B4384"/>
    <w:rsid w:val="002B4EC4"/>
    <w:rsid w:val="002B516C"/>
    <w:rsid w:val="002B5551"/>
    <w:rsid w:val="002B784C"/>
    <w:rsid w:val="002C051B"/>
    <w:rsid w:val="002C4761"/>
    <w:rsid w:val="002C61AD"/>
    <w:rsid w:val="002D1693"/>
    <w:rsid w:val="002D26C6"/>
    <w:rsid w:val="002D5A28"/>
    <w:rsid w:val="002D5FF6"/>
    <w:rsid w:val="002E0408"/>
    <w:rsid w:val="002E20BE"/>
    <w:rsid w:val="002E2248"/>
    <w:rsid w:val="002E35EE"/>
    <w:rsid w:val="002F0D8F"/>
    <w:rsid w:val="002F39FA"/>
    <w:rsid w:val="00300AE9"/>
    <w:rsid w:val="00300CE0"/>
    <w:rsid w:val="0030192E"/>
    <w:rsid w:val="00301F41"/>
    <w:rsid w:val="003023DC"/>
    <w:rsid w:val="003024A5"/>
    <w:rsid w:val="0030522C"/>
    <w:rsid w:val="003056E1"/>
    <w:rsid w:val="00306AF5"/>
    <w:rsid w:val="00307CFB"/>
    <w:rsid w:val="003148EC"/>
    <w:rsid w:val="0031546E"/>
    <w:rsid w:val="00316229"/>
    <w:rsid w:val="00325038"/>
    <w:rsid w:val="00326E95"/>
    <w:rsid w:val="00327B03"/>
    <w:rsid w:val="003309E0"/>
    <w:rsid w:val="003317A5"/>
    <w:rsid w:val="003336F1"/>
    <w:rsid w:val="003338E0"/>
    <w:rsid w:val="00335441"/>
    <w:rsid w:val="003369C0"/>
    <w:rsid w:val="00337C25"/>
    <w:rsid w:val="00337E42"/>
    <w:rsid w:val="0034126C"/>
    <w:rsid w:val="003428FA"/>
    <w:rsid w:val="0034343C"/>
    <w:rsid w:val="00354E39"/>
    <w:rsid w:val="0035648D"/>
    <w:rsid w:val="00356737"/>
    <w:rsid w:val="003604F7"/>
    <w:rsid w:val="00362900"/>
    <w:rsid w:val="0036326A"/>
    <w:rsid w:val="00363BBB"/>
    <w:rsid w:val="00363D9D"/>
    <w:rsid w:val="003646FA"/>
    <w:rsid w:val="00370615"/>
    <w:rsid w:val="00370888"/>
    <w:rsid w:val="003719FE"/>
    <w:rsid w:val="0037257E"/>
    <w:rsid w:val="0037442F"/>
    <w:rsid w:val="00376EFE"/>
    <w:rsid w:val="003804BE"/>
    <w:rsid w:val="00383000"/>
    <w:rsid w:val="00383859"/>
    <w:rsid w:val="00384993"/>
    <w:rsid w:val="00390302"/>
    <w:rsid w:val="003919BA"/>
    <w:rsid w:val="00391DE0"/>
    <w:rsid w:val="003935E0"/>
    <w:rsid w:val="00395F96"/>
    <w:rsid w:val="003966AB"/>
    <w:rsid w:val="00396D0C"/>
    <w:rsid w:val="0039744D"/>
    <w:rsid w:val="003A227A"/>
    <w:rsid w:val="003A22C2"/>
    <w:rsid w:val="003A3A49"/>
    <w:rsid w:val="003A5154"/>
    <w:rsid w:val="003A77CE"/>
    <w:rsid w:val="003B1F4C"/>
    <w:rsid w:val="003B77CB"/>
    <w:rsid w:val="003C1727"/>
    <w:rsid w:val="003C4237"/>
    <w:rsid w:val="003C4DD1"/>
    <w:rsid w:val="003D01C9"/>
    <w:rsid w:val="003D1D73"/>
    <w:rsid w:val="003D3BE6"/>
    <w:rsid w:val="003D46FE"/>
    <w:rsid w:val="003D7254"/>
    <w:rsid w:val="003D7D33"/>
    <w:rsid w:val="003F254E"/>
    <w:rsid w:val="003F2893"/>
    <w:rsid w:val="003F320C"/>
    <w:rsid w:val="003F3929"/>
    <w:rsid w:val="003F62B7"/>
    <w:rsid w:val="003F6AED"/>
    <w:rsid w:val="003F7BC9"/>
    <w:rsid w:val="00400D35"/>
    <w:rsid w:val="00400D68"/>
    <w:rsid w:val="004026B8"/>
    <w:rsid w:val="00404978"/>
    <w:rsid w:val="0040667E"/>
    <w:rsid w:val="00410D8E"/>
    <w:rsid w:val="0041405A"/>
    <w:rsid w:val="004148C9"/>
    <w:rsid w:val="00421179"/>
    <w:rsid w:val="0042383B"/>
    <w:rsid w:val="00426AF6"/>
    <w:rsid w:val="00426C8B"/>
    <w:rsid w:val="00427492"/>
    <w:rsid w:val="00430062"/>
    <w:rsid w:val="0043179A"/>
    <w:rsid w:val="00433137"/>
    <w:rsid w:val="00435984"/>
    <w:rsid w:val="00440702"/>
    <w:rsid w:val="00442118"/>
    <w:rsid w:val="00443BF6"/>
    <w:rsid w:val="0044700D"/>
    <w:rsid w:val="00447C2F"/>
    <w:rsid w:val="00451508"/>
    <w:rsid w:val="00451F44"/>
    <w:rsid w:val="00453DA4"/>
    <w:rsid w:val="00464D4E"/>
    <w:rsid w:val="004657B2"/>
    <w:rsid w:val="00465965"/>
    <w:rsid w:val="00471682"/>
    <w:rsid w:val="00476FA7"/>
    <w:rsid w:val="0047713B"/>
    <w:rsid w:val="00482A6E"/>
    <w:rsid w:val="0048337A"/>
    <w:rsid w:val="00485ACB"/>
    <w:rsid w:val="00485F99"/>
    <w:rsid w:val="004874DB"/>
    <w:rsid w:val="00487CB4"/>
    <w:rsid w:val="00490C24"/>
    <w:rsid w:val="0049287E"/>
    <w:rsid w:val="0049668C"/>
    <w:rsid w:val="004A0716"/>
    <w:rsid w:val="004A32FB"/>
    <w:rsid w:val="004A3C04"/>
    <w:rsid w:val="004A4A73"/>
    <w:rsid w:val="004A713A"/>
    <w:rsid w:val="004B09AA"/>
    <w:rsid w:val="004B268B"/>
    <w:rsid w:val="004B2816"/>
    <w:rsid w:val="004B34A5"/>
    <w:rsid w:val="004B3E3C"/>
    <w:rsid w:val="004B3F8B"/>
    <w:rsid w:val="004B7040"/>
    <w:rsid w:val="004C305F"/>
    <w:rsid w:val="004C4497"/>
    <w:rsid w:val="004D03F5"/>
    <w:rsid w:val="004D042F"/>
    <w:rsid w:val="004D285F"/>
    <w:rsid w:val="004D29DA"/>
    <w:rsid w:val="004D2CF3"/>
    <w:rsid w:val="004D3268"/>
    <w:rsid w:val="004D46BC"/>
    <w:rsid w:val="004D4F16"/>
    <w:rsid w:val="004E2223"/>
    <w:rsid w:val="004E3899"/>
    <w:rsid w:val="004E40A8"/>
    <w:rsid w:val="004E52A5"/>
    <w:rsid w:val="004F0A9D"/>
    <w:rsid w:val="004F2E87"/>
    <w:rsid w:val="004F399F"/>
    <w:rsid w:val="004F41CE"/>
    <w:rsid w:val="004F6057"/>
    <w:rsid w:val="00502744"/>
    <w:rsid w:val="00503B4E"/>
    <w:rsid w:val="0051021C"/>
    <w:rsid w:val="00510A7D"/>
    <w:rsid w:val="005122EF"/>
    <w:rsid w:val="00512648"/>
    <w:rsid w:val="00513337"/>
    <w:rsid w:val="00513952"/>
    <w:rsid w:val="00514CE1"/>
    <w:rsid w:val="00514EAD"/>
    <w:rsid w:val="0051586F"/>
    <w:rsid w:val="00517B8B"/>
    <w:rsid w:val="00520B58"/>
    <w:rsid w:val="0052175A"/>
    <w:rsid w:val="00521AAE"/>
    <w:rsid w:val="005233FD"/>
    <w:rsid w:val="00524FC2"/>
    <w:rsid w:val="0052518C"/>
    <w:rsid w:val="00526563"/>
    <w:rsid w:val="00526604"/>
    <w:rsid w:val="00527FFE"/>
    <w:rsid w:val="00535F2F"/>
    <w:rsid w:val="00537CB3"/>
    <w:rsid w:val="005410A7"/>
    <w:rsid w:val="00541835"/>
    <w:rsid w:val="0054228C"/>
    <w:rsid w:val="00542DB3"/>
    <w:rsid w:val="005439B9"/>
    <w:rsid w:val="00544541"/>
    <w:rsid w:val="005449FD"/>
    <w:rsid w:val="00545DED"/>
    <w:rsid w:val="00547354"/>
    <w:rsid w:val="005532EF"/>
    <w:rsid w:val="00553AAB"/>
    <w:rsid w:val="005571C9"/>
    <w:rsid w:val="00557702"/>
    <w:rsid w:val="00557ACD"/>
    <w:rsid w:val="005640C5"/>
    <w:rsid w:val="005670E7"/>
    <w:rsid w:val="005700E9"/>
    <w:rsid w:val="00573E2E"/>
    <w:rsid w:val="0058108E"/>
    <w:rsid w:val="0058165A"/>
    <w:rsid w:val="00583D0D"/>
    <w:rsid w:val="005840FB"/>
    <w:rsid w:val="00585AD5"/>
    <w:rsid w:val="00591310"/>
    <w:rsid w:val="00592548"/>
    <w:rsid w:val="00594551"/>
    <w:rsid w:val="0059521C"/>
    <w:rsid w:val="00596006"/>
    <w:rsid w:val="005962EA"/>
    <w:rsid w:val="005A0D54"/>
    <w:rsid w:val="005A23DC"/>
    <w:rsid w:val="005A3649"/>
    <w:rsid w:val="005A460A"/>
    <w:rsid w:val="005A5255"/>
    <w:rsid w:val="005B0690"/>
    <w:rsid w:val="005B0B80"/>
    <w:rsid w:val="005B2F83"/>
    <w:rsid w:val="005B5C02"/>
    <w:rsid w:val="005C000D"/>
    <w:rsid w:val="005C303F"/>
    <w:rsid w:val="005C33F4"/>
    <w:rsid w:val="005C365D"/>
    <w:rsid w:val="005C3AAF"/>
    <w:rsid w:val="005D03B0"/>
    <w:rsid w:val="005D3CA9"/>
    <w:rsid w:val="005D4FF5"/>
    <w:rsid w:val="005E18B7"/>
    <w:rsid w:val="005E1A02"/>
    <w:rsid w:val="005E1BF7"/>
    <w:rsid w:val="005E321A"/>
    <w:rsid w:val="005E34EF"/>
    <w:rsid w:val="005E5F12"/>
    <w:rsid w:val="005E755E"/>
    <w:rsid w:val="005E78C8"/>
    <w:rsid w:val="005F26D8"/>
    <w:rsid w:val="005F275E"/>
    <w:rsid w:val="005F2B10"/>
    <w:rsid w:val="005F3D61"/>
    <w:rsid w:val="005F6944"/>
    <w:rsid w:val="005F6F05"/>
    <w:rsid w:val="005F7461"/>
    <w:rsid w:val="005F7D4C"/>
    <w:rsid w:val="005F7F7F"/>
    <w:rsid w:val="00600711"/>
    <w:rsid w:val="006019DC"/>
    <w:rsid w:val="00603EBA"/>
    <w:rsid w:val="006049D5"/>
    <w:rsid w:val="00604BE4"/>
    <w:rsid w:val="0060614B"/>
    <w:rsid w:val="006070A4"/>
    <w:rsid w:val="006119E8"/>
    <w:rsid w:val="00611BA4"/>
    <w:rsid w:val="00613D66"/>
    <w:rsid w:val="006208CA"/>
    <w:rsid w:val="0062434E"/>
    <w:rsid w:val="00624D4A"/>
    <w:rsid w:val="0062637A"/>
    <w:rsid w:val="00626C0E"/>
    <w:rsid w:val="006277F9"/>
    <w:rsid w:val="00631108"/>
    <w:rsid w:val="00631140"/>
    <w:rsid w:val="006330B7"/>
    <w:rsid w:val="006347CE"/>
    <w:rsid w:val="0063482A"/>
    <w:rsid w:val="00636497"/>
    <w:rsid w:val="00637039"/>
    <w:rsid w:val="006372E3"/>
    <w:rsid w:val="00637D04"/>
    <w:rsid w:val="006404A9"/>
    <w:rsid w:val="006406B8"/>
    <w:rsid w:val="00641D25"/>
    <w:rsid w:val="00643E6A"/>
    <w:rsid w:val="006514EA"/>
    <w:rsid w:val="0065644C"/>
    <w:rsid w:val="00657797"/>
    <w:rsid w:val="00657A69"/>
    <w:rsid w:val="00662777"/>
    <w:rsid w:val="00667977"/>
    <w:rsid w:val="006709C2"/>
    <w:rsid w:val="006721E0"/>
    <w:rsid w:val="0067283C"/>
    <w:rsid w:val="00673606"/>
    <w:rsid w:val="00673C0E"/>
    <w:rsid w:val="00674102"/>
    <w:rsid w:val="006747BC"/>
    <w:rsid w:val="00674985"/>
    <w:rsid w:val="00674C44"/>
    <w:rsid w:val="00675D42"/>
    <w:rsid w:val="00677432"/>
    <w:rsid w:val="00677697"/>
    <w:rsid w:val="00677DF4"/>
    <w:rsid w:val="00682F60"/>
    <w:rsid w:val="00683A4B"/>
    <w:rsid w:val="00683B57"/>
    <w:rsid w:val="00684F30"/>
    <w:rsid w:val="006871EB"/>
    <w:rsid w:val="00691287"/>
    <w:rsid w:val="006921C1"/>
    <w:rsid w:val="00692555"/>
    <w:rsid w:val="0069344D"/>
    <w:rsid w:val="00694F85"/>
    <w:rsid w:val="006959EA"/>
    <w:rsid w:val="00695DE6"/>
    <w:rsid w:val="006A30F0"/>
    <w:rsid w:val="006A5957"/>
    <w:rsid w:val="006A62CE"/>
    <w:rsid w:val="006B1781"/>
    <w:rsid w:val="006B27D4"/>
    <w:rsid w:val="006B56E8"/>
    <w:rsid w:val="006B6FDD"/>
    <w:rsid w:val="006C0642"/>
    <w:rsid w:val="006C184C"/>
    <w:rsid w:val="006C19CA"/>
    <w:rsid w:val="006C2C06"/>
    <w:rsid w:val="006C3E6A"/>
    <w:rsid w:val="006D0086"/>
    <w:rsid w:val="006D04E3"/>
    <w:rsid w:val="006D0DB6"/>
    <w:rsid w:val="006D0EEE"/>
    <w:rsid w:val="006D268B"/>
    <w:rsid w:val="006D3A21"/>
    <w:rsid w:val="006D415C"/>
    <w:rsid w:val="006D4777"/>
    <w:rsid w:val="006D50A2"/>
    <w:rsid w:val="006D604A"/>
    <w:rsid w:val="006D60FE"/>
    <w:rsid w:val="006D6308"/>
    <w:rsid w:val="006E11DC"/>
    <w:rsid w:val="006E1CD7"/>
    <w:rsid w:val="006E23D7"/>
    <w:rsid w:val="006E500D"/>
    <w:rsid w:val="006E6177"/>
    <w:rsid w:val="006E73EA"/>
    <w:rsid w:val="006E7BFD"/>
    <w:rsid w:val="006F0D66"/>
    <w:rsid w:val="006F3F53"/>
    <w:rsid w:val="006F689B"/>
    <w:rsid w:val="006F6C83"/>
    <w:rsid w:val="00700EAA"/>
    <w:rsid w:val="007018DF"/>
    <w:rsid w:val="007023AD"/>
    <w:rsid w:val="007056B1"/>
    <w:rsid w:val="00705BBA"/>
    <w:rsid w:val="00707B35"/>
    <w:rsid w:val="007102D2"/>
    <w:rsid w:val="0071125F"/>
    <w:rsid w:val="0071200A"/>
    <w:rsid w:val="00713FD6"/>
    <w:rsid w:val="007140F7"/>
    <w:rsid w:val="00716E11"/>
    <w:rsid w:val="00716EBD"/>
    <w:rsid w:val="00717119"/>
    <w:rsid w:val="0071728C"/>
    <w:rsid w:val="0071793A"/>
    <w:rsid w:val="00717BC8"/>
    <w:rsid w:val="0072029E"/>
    <w:rsid w:val="00721174"/>
    <w:rsid w:val="00723979"/>
    <w:rsid w:val="00731274"/>
    <w:rsid w:val="00732B30"/>
    <w:rsid w:val="00734DC4"/>
    <w:rsid w:val="00736248"/>
    <w:rsid w:val="007401C7"/>
    <w:rsid w:val="00744972"/>
    <w:rsid w:val="007452E3"/>
    <w:rsid w:val="0075197D"/>
    <w:rsid w:val="00751E54"/>
    <w:rsid w:val="00756DC6"/>
    <w:rsid w:val="00765660"/>
    <w:rsid w:val="007674BE"/>
    <w:rsid w:val="00771F5C"/>
    <w:rsid w:val="00772698"/>
    <w:rsid w:val="00774475"/>
    <w:rsid w:val="00776840"/>
    <w:rsid w:val="00780443"/>
    <w:rsid w:val="007829BD"/>
    <w:rsid w:val="007835AA"/>
    <w:rsid w:val="00784C62"/>
    <w:rsid w:val="0078554B"/>
    <w:rsid w:val="00790021"/>
    <w:rsid w:val="0079262C"/>
    <w:rsid w:val="007974C3"/>
    <w:rsid w:val="00797E5C"/>
    <w:rsid w:val="007A2D6A"/>
    <w:rsid w:val="007A75D3"/>
    <w:rsid w:val="007B0473"/>
    <w:rsid w:val="007B45EE"/>
    <w:rsid w:val="007B5960"/>
    <w:rsid w:val="007C09D7"/>
    <w:rsid w:val="007C22AF"/>
    <w:rsid w:val="007C37F0"/>
    <w:rsid w:val="007C5975"/>
    <w:rsid w:val="007C6F21"/>
    <w:rsid w:val="007C731B"/>
    <w:rsid w:val="007C7F60"/>
    <w:rsid w:val="007D10F2"/>
    <w:rsid w:val="007D1426"/>
    <w:rsid w:val="007D1BF8"/>
    <w:rsid w:val="007D5370"/>
    <w:rsid w:val="007D5F4C"/>
    <w:rsid w:val="007D7E55"/>
    <w:rsid w:val="007E0719"/>
    <w:rsid w:val="007E0DD1"/>
    <w:rsid w:val="007E2170"/>
    <w:rsid w:val="007E25A4"/>
    <w:rsid w:val="007E527C"/>
    <w:rsid w:val="007E56BB"/>
    <w:rsid w:val="007E7CC5"/>
    <w:rsid w:val="007F00F4"/>
    <w:rsid w:val="007F0B5A"/>
    <w:rsid w:val="007F3ED9"/>
    <w:rsid w:val="007F6479"/>
    <w:rsid w:val="00801578"/>
    <w:rsid w:val="00807F93"/>
    <w:rsid w:val="00811239"/>
    <w:rsid w:val="0081128C"/>
    <w:rsid w:val="00812EC2"/>
    <w:rsid w:val="00813D30"/>
    <w:rsid w:val="00814520"/>
    <w:rsid w:val="0081475E"/>
    <w:rsid w:val="00817A92"/>
    <w:rsid w:val="008203B3"/>
    <w:rsid w:val="00823E9D"/>
    <w:rsid w:val="00824DE7"/>
    <w:rsid w:val="008300BB"/>
    <w:rsid w:val="008308C7"/>
    <w:rsid w:val="0083366C"/>
    <w:rsid w:val="0083597E"/>
    <w:rsid w:val="00836A8A"/>
    <w:rsid w:val="00837306"/>
    <w:rsid w:val="008404F3"/>
    <w:rsid w:val="00844013"/>
    <w:rsid w:val="008443F3"/>
    <w:rsid w:val="00845442"/>
    <w:rsid w:val="0084596F"/>
    <w:rsid w:val="00846B81"/>
    <w:rsid w:val="00847428"/>
    <w:rsid w:val="008501D7"/>
    <w:rsid w:val="008521F1"/>
    <w:rsid w:val="008525EB"/>
    <w:rsid w:val="00852DFB"/>
    <w:rsid w:val="00854AFE"/>
    <w:rsid w:val="00855362"/>
    <w:rsid w:val="00855C6B"/>
    <w:rsid w:val="00856449"/>
    <w:rsid w:val="0086364E"/>
    <w:rsid w:val="00863E4F"/>
    <w:rsid w:val="00863E8F"/>
    <w:rsid w:val="00864367"/>
    <w:rsid w:val="00864967"/>
    <w:rsid w:val="00867223"/>
    <w:rsid w:val="00867985"/>
    <w:rsid w:val="0087020D"/>
    <w:rsid w:val="00872799"/>
    <w:rsid w:val="00875985"/>
    <w:rsid w:val="00877B40"/>
    <w:rsid w:val="008803FB"/>
    <w:rsid w:val="00882E80"/>
    <w:rsid w:val="00883D1A"/>
    <w:rsid w:val="00891205"/>
    <w:rsid w:val="0089178D"/>
    <w:rsid w:val="00894471"/>
    <w:rsid w:val="0089549C"/>
    <w:rsid w:val="00896ED7"/>
    <w:rsid w:val="00896FBE"/>
    <w:rsid w:val="008A6A90"/>
    <w:rsid w:val="008A780A"/>
    <w:rsid w:val="008B0205"/>
    <w:rsid w:val="008B1054"/>
    <w:rsid w:val="008B1650"/>
    <w:rsid w:val="008B4737"/>
    <w:rsid w:val="008B5D68"/>
    <w:rsid w:val="008B620C"/>
    <w:rsid w:val="008C0B06"/>
    <w:rsid w:val="008C0F25"/>
    <w:rsid w:val="008C0F65"/>
    <w:rsid w:val="008C1503"/>
    <w:rsid w:val="008C6B13"/>
    <w:rsid w:val="008D0054"/>
    <w:rsid w:val="008D0E92"/>
    <w:rsid w:val="008D19CF"/>
    <w:rsid w:val="008D46DE"/>
    <w:rsid w:val="008E169B"/>
    <w:rsid w:val="008E32D8"/>
    <w:rsid w:val="008E44C9"/>
    <w:rsid w:val="008E4E16"/>
    <w:rsid w:val="008E76B7"/>
    <w:rsid w:val="008F10D4"/>
    <w:rsid w:val="008F51B7"/>
    <w:rsid w:val="008F5418"/>
    <w:rsid w:val="008F76B8"/>
    <w:rsid w:val="00902CED"/>
    <w:rsid w:val="00902FD6"/>
    <w:rsid w:val="009043A3"/>
    <w:rsid w:val="00904636"/>
    <w:rsid w:val="00905487"/>
    <w:rsid w:val="00905BE9"/>
    <w:rsid w:val="00907024"/>
    <w:rsid w:val="0090737C"/>
    <w:rsid w:val="00907C21"/>
    <w:rsid w:val="00916F59"/>
    <w:rsid w:val="0092180A"/>
    <w:rsid w:val="00922B9D"/>
    <w:rsid w:val="009235FC"/>
    <w:rsid w:val="009238DC"/>
    <w:rsid w:val="00923FCC"/>
    <w:rsid w:val="009246FF"/>
    <w:rsid w:val="00930201"/>
    <w:rsid w:val="00933602"/>
    <w:rsid w:val="00937A52"/>
    <w:rsid w:val="00943ADC"/>
    <w:rsid w:val="009455D1"/>
    <w:rsid w:val="00946564"/>
    <w:rsid w:val="0095480F"/>
    <w:rsid w:val="00955D9A"/>
    <w:rsid w:val="00955DA1"/>
    <w:rsid w:val="00957D4A"/>
    <w:rsid w:val="00960A83"/>
    <w:rsid w:val="0096118C"/>
    <w:rsid w:val="00963A49"/>
    <w:rsid w:val="009647F1"/>
    <w:rsid w:val="00966306"/>
    <w:rsid w:val="00972420"/>
    <w:rsid w:val="0097476A"/>
    <w:rsid w:val="00976B9C"/>
    <w:rsid w:val="00977A2C"/>
    <w:rsid w:val="00981047"/>
    <w:rsid w:val="00981722"/>
    <w:rsid w:val="009824C0"/>
    <w:rsid w:val="00982E52"/>
    <w:rsid w:val="00986503"/>
    <w:rsid w:val="00993FF9"/>
    <w:rsid w:val="0099462B"/>
    <w:rsid w:val="0099650B"/>
    <w:rsid w:val="00997135"/>
    <w:rsid w:val="009A0556"/>
    <w:rsid w:val="009A0EDE"/>
    <w:rsid w:val="009A3304"/>
    <w:rsid w:val="009A46D0"/>
    <w:rsid w:val="009B11A6"/>
    <w:rsid w:val="009B1D61"/>
    <w:rsid w:val="009B1F8D"/>
    <w:rsid w:val="009B226B"/>
    <w:rsid w:val="009B3079"/>
    <w:rsid w:val="009B48FD"/>
    <w:rsid w:val="009B6105"/>
    <w:rsid w:val="009B662D"/>
    <w:rsid w:val="009C21BC"/>
    <w:rsid w:val="009C2469"/>
    <w:rsid w:val="009C37C7"/>
    <w:rsid w:val="009C4282"/>
    <w:rsid w:val="009C4B83"/>
    <w:rsid w:val="009C4EBE"/>
    <w:rsid w:val="009D17E8"/>
    <w:rsid w:val="009D1960"/>
    <w:rsid w:val="009D1A99"/>
    <w:rsid w:val="009D377F"/>
    <w:rsid w:val="009D7785"/>
    <w:rsid w:val="009E0248"/>
    <w:rsid w:val="009E0BFC"/>
    <w:rsid w:val="009E559B"/>
    <w:rsid w:val="009E6CFC"/>
    <w:rsid w:val="009E7BE4"/>
    <w:rsid w:val="009F127E"/>
    <w:rsid w:val="009F2197"/>
    <w:rsid w:val="009F2D79"/>
    <w:rsid w:val="009F306B"/>
    <w:rsid w:val="009F4B94"/>
    <w:rsid w:val="009F4E89"/>
    <w:rsid w:val="009F5782"/>
    <w:rsid w:val="009F6C63"/>
    <w:rsid w:val="00A03B02"/>
    <w:rsid w:val="00A04923"/>
    <w:rsid w:val="00A052B3"/>
    <w:rsid w:val="00A12264"/>
    <w:rsid w:val="00A13E18"/>
    <w:rsid w:val="00A157B9"/>
    <w:rsid w:val="00A163D7"/>
    <w:rsid w:val="00A17FD6"/>
    <w:rsid w:val="00A234B2"/>
    <w:rsid w:val="00A23CF8"/>
    <w:rsid w:val="00A2456D"/>
    <w:rsid w:val="00A249D7"/>
    <w:rsid w:val="00A263F3"/>
    <w:rsid w:val="00A26BA0"/>
    <w:rsid w:val="00A27C51"/>
    <w:rsid w:val="00A315D2"/>
    <w:rsid w:val="00A31692"/>
    <w:rsid w:val="00A32B05"/>
    <w:rsid w:val="00A34359"/>
    <w:rsid w:val="00A36340"/>
    <w:rsid w:val="00A36BEB"/>
    <w:rsid w:val="00A36DFA"/>
    <w:rsid w:val="00A410F4"/>
    <w:rsid w:val="00A46197"/>
    <w:rsid w:val="00A46352"/>
    <w:rsid w:val="00A523CC"/>
    <w:rsid w:val="00A54819"/>
    <w:rsid w:val="00A54D35"/>
    <w:rsid w:val="00A55851"/>
    <w:rsid w:val="00A57FC7"/>
    <w:rsid w:val="00A621D7"/>
    <w:rsid w:val="00A6260B"/>
    <w:rsid w:val="00A62FB7"/>
    <w:rsid w:val="00A6356B"/>
    <w:rsid w:val="00A63C0E"/>
    <w:rsid w:val="00A67A6F"/>
    <w:rsid w:val="00A70978"/>
    <w:rsid w:val="00A728EB"/>
    <w:rsid w:val="00A746CF"/>
    <w:rsid w:val="00A747A0"/>
    <w:rsid w:val="00A74BEA"/>
    <w:rsid w:val="00A75649"/>
    <w:rsid w:val="00A757B1"/>
    <w:rsid w:val="00A76DB9"/>
    <w:rsid w:val="00A77954"/>
    <w:rsid w:val="00A80568"/>
    <w:rsid w:val="00A806AB"/>
    <w:rsid w:val="00A80B06"/>
    <w:rsid w:val="00A82479"/>
    <w:rsid w:val="00A83D59"/>
    <w:rsid w:val="00A850A6"/>
    <w:rsid w:val="00A92965"/>
    <w:rsid w:val="00A92C81"/>
    <w:rsid w:val="00A94B3F"/>
    <w:rsid w:val="00A97506"/>
    <w:rsid w:val="00AA2E83"/>
    <w:rsid w:val="00AA3622"/>
    <w:rsid w:val="00AA419A"/>
    <w:rsid w:val="00AB01F2"/>
    <w:rsid w:val="00AB062A"/>
    <w:rsid w:val="00AB1601"/>
    <w:rsid w:val="00AB1E04"/>
    <w:rsid w:val="00AB310B"/>
    <w:rsid w:val="00AB50EE"/>
    <w:rsid w:val="00AC392E"/>
    <w:rsid w:val="00AC6AE0"/>
    <w:rsid w:val="00AD00E0"/>
    <w:rsid w:val="00AD0F01"/>
    <w:rsid w:val="00AD163E"/>
    <w:rsid w:val="00AD40F1"/>
    <w:rsid w:val="00AD718E"/>
    <w:rsid w:val="00AD7683"/>
    <w:rsid w:val="00AE22A2"/>
    <w:rsid w:val="00AE28D2"/>
    <w:rsid w:val="00AE3216"/>
    <w:rsid w:val="00AE4E21"/>
    <w:rsid w:val="00AE4ED5"/>
    <w:rsid w:val="00AF1766"/>
    <w:rsid w:val="00AF52DD"/>
    <w:rsid w:val="00AF67DD"/>
    <w:rsid w:val="00AF7768"/>
    <w:rsid w:val="00AF77D7"/>
    <w:rsid w:val="00B0291B"/>
    <w:rsid w:val="00B02B54"/>
    <w:rsid w:val="00B10F5D"/>
    <w:rsid w:val="00B12CFC"/>
    <w:rsid w:val="00B13D67"/>
    <w:rsid w:val="00B141FB"/>
    <w:rsid w:val="00B15765"/>
    <w:rsid w:val="00B15828"/>
    <w:rsid w:val="00B202F9"/>
    <w:rsid w:val="00B20E45"/>
    <w:rsid w:val="00B21A97"/>
    <w:rsid w:val="00B21CDD"/>
    <w:rsid w:val="00B23039"/>
    <w:rsid w:val="00B25105"/>
    <w:rsid w:val="00B30EDE"/>
    <w:rsid w:val="00B31670"/>
    <w:rsid w:val="00B31E41"/>
    <w:rsid w:val="00B34FDF"/>
    <w:rsid w:val="00B36224"/>
    <w:rsid w:val="00B3722C"/>
    <w:rsid w:val="00B37B2E"/>
    <w:rsid w:val="00B37BF9"/>
    <w:rsid w:val="00B37FBE"/>
    <w:rsid w:val="00B41632"/>
    <w:rsid w:val="00B4172B"/>
    <w:rsid w:val="00B42855"/>
    <w:rsid w:val="00B431CB"/>
    <w:rsid w:val="00B43F9E"/>
    <w:rsid w:val="00B46953"/>
    <w:rsid w:val="00B46D5A"/>
    <w:rsid w:val="00B46E9B"/>
    <w:rsid w:val="00B50DC5"/>
    <w:rsid w:val="00B51A43"/>
    <w:rsid w:val="00B55053"/>
    <w:rsid w:val="00B60D40"/>
    <w:rsid w:val="00B649AC"/>
    <w:rsid w:val="00B64D58"/>
    <w:rsid w:val="00B66296"/>
    <w:rsid w:val="00B67345"/>
    <w:rsid w:val="00B71107"/>
    <w:rsid w:val="00B7245D"/>
    <w:rsid w:val="00B72884"/>
    <w:rsid w:val="00B73FE5"/>
    <w:rsid w:val="00B76B21"/>
    <w:rsid w:val="00B8047B"/>
    <w:rsid w:val="00B8294E"/>
    <w:rsid w:val="00B82DE8"/>
    <w:rsid w:val="00B86D04"/>
    <w:rsid w:val="00B90B22"/>
    <w:rsid w:val="00B928B4"/>
    <w:rsid w:val="00B94D3A"/>
    <w:rsid w:val="00B95442"/>
    <w:rsid w:val="00B95891"/>
    <w:rsid w:val="00BA0730"/>
    <w:rsid w:val="00BA55EB"/>
    <w:rsid w:val="00BB36A8"/>
    <w:rsid w:val="00BB5171"/>
    <w:rsid w:val="00BB7A55"/>
    <w:rsid w:val="00BC34BD"/>
    <w:rsid w:val="00BC389C"/>
    <w:rsid w:val="00BC6666"/>
    <w:rsid w:val="00BD1F97"/>
    <w:rsid w:val="00BD2B73"/>
    <w:rsid w:val="00BD5401"/>
    <w:rsid w:val="00BD55BD"/>
    <w:rsid w:val="00BD6EFB"/>
    <w:rsid w:val="00BD7A24"/>
    <w:rsid w:val="00BE27B5"/>
    <w:rsid w:val="00BE39BD"/>
    <w:rsid w:val="00BE618C"/>
    <w:rsid w:val="00BE645A"/>
    <w:rsid w:val="00BF41F0"/>
    <w:rsid w:val="00C0083C"/>
    <w:rsid w:val="00C01F2A"/>
    <w:rsid w:val="00C047FB"/>
    <w:rsid w:val="00C064DE"/>
    <w:rsid w:val="00C10803"/>
    <w:rsid w:val="00C1220E"/>
    <w:rsid w:val="00C1728E"/>
    <w:rsid w:val="00C2195F"/>
    <w:rsid w:val="00C225CF"/>
    <w:rsid w:val="00C239AB"/>
    <w:rsid w:val="00C2413E"/>
    <w:rsid w:val="00C258DD"/>
    <w:rsid w:val="00C26E33"/>
    <w:rsid w:val="00C27BCD"/>
    <w:rsid w:val="00C32D3E"/>
    <w:rsid w:val="00C36188"/>
    <w:rsid w:val="00C36CD9"/>
    <w:rsid w:val="00C47C1B"/>
    <w:rsid w:val="00C504B1"/>
    <w:rsid w:val="00C50512"/>
    <w:rsid w:val="00C50550"/>
    <w:rsid w:val="00C513AF"/>
    <w:rsid w:val="00C55CA6"/>
    <w:rsid w:val="00C55FBD"/>
    <w:rsid w:val="00C57109"/>
    <w:rsid w:val="00C61B5F"/>
    <w:rsid w:val="00C6228D"/>
    <w:rsid w:val="00C62C32"/>
    <w:rsid w:val="00C62EBD"/>
    <w:rsid w:val="00C64463"/>
    <w:rsid w:val="00C715A1"/>
    <w:rsid w:val="00C73B63"/>
    <w:rsid w:val="00C740D8"/>
    <w:rsid w:val="00C74208"/>
    <w:rsid w:val="00C759AD"/>
    <w:rsid w:val="00C77F00"/>
    <w:rsid w:val="00C80E1B"/>
    <w:rsid w:val="00C818B9"/>
    <w:rsid w:val="00C8397F"/>
    <w:rsid w:val="00C85F5F"/>
    <w:rsid w:val="00C91C03"/>
    <w:rsid w:val="00C92722"/>
    <w:rsid w:val="00C937AB"/>
    <w:rsid w:val="00C95314"/>
    <w:rsid w:val="00C956BB"/>
    <w:rsid w:val="00C95975"/>
    <w:rsid w:val="00C96365"/>
    <w:rsid w:val="00CA1D3B"/>
    <w:rsid w:val="00CA3C48"/>
    <w:rsid w:val="00CB22D4"/>
    <w:rsid w:val="00CB264D"/>
    <w:rsid w:val="00CB3F0F"/>
    <w:rsid w:val="00CB3F44"/>
    <w:rsid w:val="00CB6101"/>
    <w:rsid w:val="00CB6D1C"/>
    <w:rsid w:val="00CB7017"/>
    <w:rsid w:val="00CC0452"/>
    <w:rsid w:val="00CC2485"/>
    <w:rsid w:val="00CC274A"/>
    <w:rsid w:val="00CC5B4E"/>
    <w:rsid w:val="00CC60F6"/>
    <w:rsid w:val="00CC7DC1"/>
    <w:rsid w:val="00CD3D8A"/>
    <w:rsid w:val="00CD4551"/>
    <w:rsid w:val="00CD5B41"/>
    <w:rsid w:val="00CD70FF"/>
    <w:rsid w:val="00CE06E9"/>
    <w:rsid w:val="00CE4F87"/>
    <w:rsid w:val="00CE551C"/>
    <w:rsid w:val="00CE58DD"/>
    <w:rsid w:val="00CF10A1"/>
    <w:rsid w:val="00CF1EFF"/>
    <w:rsid w:val="00CF4BA9"/>
    <w:rsid w:val="00CF725A"/>
    <w:rsid w:val="00CF76A5"/>
    <w:rsid w:val="00CF7C80"/>
    <w:rsid w:val="00D01FB9"/>
    <w:rsid w:val="00D10007"/>
    <w:rsid w:val="00D106B4"/>
    <w:rsid w:val="00D10B1D"/>
    <w:rsid w:val="00D10FC8"/>
    <w:rsid w:val="00D1207E"/>
    <w:rsid w:val="00D15746"/>
    <w:rsid w:val="00D179B0"/>
    <w:rsid w:val="00D2657A"/>
    <w:rsid w:val="00D30470"/>
    <w:rsid w:val="00D32C2B"/>
    <w:rsid w:val="00D37645"/>
    <w:rsid w:val="00D40F55"/>
    <w:rsid w:val="00D41353"/>
    <w:rsid w:val="00D4266B"/>
    <w:rsid w:val="00D42F2B"/>
    <w:rsid w:val="00D4320D"/>
    <w:rsid w:val="00D44227"/>
    <w:rsid w:val="00D447EC"/>
    <w:rsid w:val="00D47DB9"/>
    <w:rsid w:val="00D56269"/>
    <w:rsid w:val="00D577BD"/>
    <w:rsid w:val="00D632EF"/>
    <w:rsid w:val="00D635C0"/>
    <w:rsid w:val="00D64999"/>
    <w:rsid w:val="00D64CD0"/>
    <w:rsid w:val="00D65332"/>
    <w:rsid w:val="00D66C97"/>
    <w:rsid w:val="00D67AF1"/>
    <w:rsid w:val="00D67B73"/>
    <w:rsid w:val="00D7176A"/>
    <w:rsid w:val="00D72353"/>
    <w:rsid w:val="00D72393"/>
    <w:rsid w:val="00D72D67"/>
    <w:rsid w:val="00D73B58"/>
    <w:rsid w:val="00D743C3"/>
    <w:rsid w:val="00D74CE2"/>
    <w:rsid w:val="00D767FE"/>
    <w:rsid w:val="00D76BA8"/>
    <w:rsid w:val="00D77186"/>
    <w:rsid w:val="00D81AA0"/>
    <w:rsid w:val="00D820F4"/>
    <w:rsid w:val="00D83552"/>
    <w:rsid w:val="00D87EBA"/>
    <w:rsid w:val="00D9085A"/>
    <w:rsid w:val="00D92338"/>
    <w:rsid w:val="00D92FDA"/>
    <w:rsid w:val="00D95A89"/>
    <w:rsid w:val="00D963EE"/>
    <w:rsid w:val="00D97544"/>
    <w:rsid w:val="00DA34A0"/>
    <w:rsid w:val="00DA5485"/>
    <w:rsid w:val="00DB190E"/>
    <w:rsid w:val="00DB3EB8"/>
    <w:rsid w:val="00DB3F7D"/>
    <w:rsid w:val="00DC0F8D"/>
    <w:rsid w:val="00DC2C33"/>
    <w:rsid w:val="00DC2CE7"/>
    <w:rsid w:val="00DC3184"/>
    <w:rsid w:val="00DC3557"/>
    <w:rsid w:val="00DC63A3"/>
    <w:rsid w:val="00DC72E4"/>
    <w:rsid w:val="00DD037A"/>
    <w:rsid w:val="00DD0C0B"/>
    <w:rsid w:val="00DD15BD"/>
    <w:rsid w:val="00DD4A29"/>
    <w:rsid w:val="00DD4D2D"/>
    <w:rsid w:val="00DD5497"/>
    <w:rsid w:val="00DD6E48"/>
    <w:rsid w:val="00DD6F3B"/>
    <w:rsid w:val="00DE1611"/>
    <w:rsid w:val="00DE17F5"/>
    <w:rsid w:val="00DE2BFF"/>
    <w:rsid w:val="00DE3AF5"/>
    <w:rsid w:val="00DE514D"/>
    <w:rsid w:val="00DF45A9"/>
    <w:rsid w:val="00DF4C21"/>
    <w:rsid w:val="00E00B63"/>
    <w:rsid w:val="00E011C7"/>
    <w:rsid w:val="00E01981"/>
    <w:rsid w:val="00E030A0"/>
    <w:rsid w:val="00E0508F"/>
    <w:rsid w:val="00E05907"/>
    <w:rsid w:val="00E07D0A"/>
    <w:rsid w:val="00E13A29"/>
    <w:rsid w:val="00E15F46"/>
    <w:rsid w:val="00E239C8"/>
    <w:rsid w:val="00E24266"/>
    <w:rsid w:val="00E30A65"/>
    <w:rsid w:val="00E31504"/>
    <w:rsid w:val="00E31D3A"/>
    <w:rsid w:val="00E42A02"/>
    <w:rsid w:val="00E458B9"/>
    <w:rsid w:val="00E471A2"/>
    <w:rsid w:val="00E4741D"/>
    <w:rsid w:val="00E50347"/>
    <w:rsid w:val="00E532E5"/>
    <w:rsid w:val="00E534E7"/>
    <w:rsid w:val="00E5502F"/>
    <w:rsid w:val="00E6391E"/>
    <w:rsid w:val="00E639B2"/>
    <w:rsid w:val="00E717E5"/>
    <w:rsid w:val="00E728C6"/>
    <w:rsid w:val="00E77494"/>
    <w:rsid w:val="00E848AC"/>
    <w:rsid w:val="00E84D2F"/>
    <w:rsid w:val="00E867A4"/>
    <w:rsid w:val="00E874D3"/>
    <w:rsid w:val="00E87D76"/>
    <w:rsid w:val="00E91A45"/>
    <w:rsid w:val="00E94881"/>
    <w:rsid w:val="00E964E6"/>
    <w:rsid w:val="00E970AF"/>
    <w:rsid w:val="00EA0D9E"/>
    <w:rsid w:val="00EA3718"/>
    <w:rsid w:val="00EA4AD9"/>
    <w:rsid w:val="00EA5ED6"/>
    <w:rsid w:val="00EA78AB"/>
    <w:rsid w:val="00EB2D9A"/>
    <w:rsid w:val="00EB3B57"/>
    <w:rsid w:val="00EB56A2"/>
    <w:rsid w:val="00EB58AC"/>
    <w:rsid w:val="00EB5E44"/>
    <w:rsid w:val="00EB6E0E"/>
    <w:rsid w:val="00EB71DB"/>
    <w:rsid w:val="00EC4558"/>
    <w:rsid w:val="00EC5984"/>
    <w:rsid w:val="00EC7602"/>
    <w:rsid w:val="00EC79BB"/>
    <w:rsid w:val="00EC7B22"/>
    <w:rsid w:val="00EC7CC4"/>
    <w:rsid w:val="00ED6A88"/>
    <w:rsid w:val="00ED7063"/>
    <w:rsid w:val="00ED7690"/>
    <w:rsid w:val="00EE0210"/>
    <w:rsid w:val="00EE5CEE"/>
    <w:rsid w:val="00EE6018"/>
    <w:rsid w:val="00EE6849"/>
    <w:rsid w:val="00EE6DC7"/>
    <w:rsid w:val="00EE72D6"/>
    <w:rsid w:val="00EF059B"/>
    <w:rsid w:val="00EF07FF"/>
    <w:rsid w:val="00EF0DA3"/>
    <w:rsid w:val="00EF15F5"/>
    <w:rsid w:val="00EF1C94"/>
    <w:rsid w:val="00EF5655"/>
    <w:rsid w:val="00EF6BF3"/>
    <w:rsid w:val="00F0007C"/>
    <w:rsid w:val="00F0044C"/>
    <w:rsid w:val="00F043F5"/>
    <w:rsid w:val="00F0520F"/>
    <w:rsid w:val="00F0787A"/>
    <w:rsid w:val="00F07908"/>
    <w:rsid w:val="00F109D6"/>
    <w:rsid w:val="00F1125D"/>
    <w:rsid w:val="00F11DF6"/>
    <w:rsid w:val="00F13A94"/>
    <w:rsid w:val="00F14AAD"/>
    <w:rsid w:val="00F20085"/>
    <w:rsid w:val="00F21DB9"/>
    <w:rsid w:val="00F22FF8"/>
    <w:rsid w:val="00F23D6C"/>
    <w:rsid w:val="00F257B4"/>
    <w:rsid w:val="00F33B1E"/>
    <w:rsid w:val="00F33C03"/>
    <w:rsid w:val="00F354C3"/>
    <w:rsid w:val="00F36E6F"/>
    <w:rsid w:val="00F3766C"/>
    <w:rsid w:val="00F41673"/>
    <w:rsid w:val="00F42616"/>
    <w:rsid w:val="00F443FF"/>
    <w:rsid w:val="00F4591F"/>
    <w:rsid w:val="00F45A44"/>
    <w:rsid w:val="00F4703F"/>
    <w:rsid w:val="00F4706A"/>
    <w:rsid w:val="00F50294"/>
    <w:rsid w:val="00F50E0E"/>
    <w:rsid w:val="00F514EB"/>
    <w:rsid w:val="00F51945"/>
    <w:rsid w:val="00F52F7B"/>
    <w:rsid w:val="00F53CE8"/>
    <w:rsid w:val="00F561C9"/>
    <w:rsid w:val="00F562D0"/>
    <w:rsid w:val="00F61A1D"/>
    <w:rsid w:val="00F81C4A"/>
    <w:rsid w:val="00F838C4"/>
    <w:rsid w:val="00F841EC"/>
    <w:rsid w:val="00F855BA"/>
    <w:rsid w:val="00F902F1"/>
    <w:rsid w:val="00F930EC"/>
    <w:rsid w:val="00F94313"/>
    <w:rsid w:val="00F94F10"/>
    <w:rsid w:val="00F94F8E"/>
    <w:rsid w:val="00F9549D"/>
    <w:rsid w:val="00F9723C"/>
    <w:rsid w:val="00FA1689"/>
    <w:rsid w:val="00FA188E"/>
    <w:rsid w:val="00FA4BCF"/>
    <w:rsid w:val="00FA516F"/>
    <w:rsid w:val="00FA5199"/>
    <w:rsid w:val="00FA52CF"/>
    <w:rsid w:val="00FA585E"/>
    <w:rsid w:val="00FA633A"/>
    <w:rsid w:val="00FA7DAE"/>
    <w:rsid w:val="00FB231F"/>
    <w:rsid w:val="00FB4AF1"/>
    <w:rsid w:val="00FB4F79"/>
    <w:rsid w:val="00FB6764"/>
    <w:rsid w:val="00FC09FF"/>
    <w:rsid w:val="00FC2637"/>
    <w:rsid w:val="00FC27D3"/>
    <w:rsid w:val="00FC3F3B"/>
    <w:rsid w:val="00FC46F1"/>
    <w:rsid w:val="00FC6A05"/>
    <w:rsid w:val="00FC7D8E"/>
    <w:rsid w:val="00FD0B34"/>
    <w:rsid w:val="00FD7764"/>
    <w:rsid w:val="00FD7CCB"/>
    <w:rsid w:val="00FD7D51"/>
    <w:rsid w:val="00FE0194"/>
    <w:rsid w:val="00FE43ED"/>
    <w:rsid w:val="00FE5BC4"/>
    <w:rsid w:val="00FE7F4B"/>
    <w:rsid w:val="00FF0074"/>
    <w:rsid w:val="00FF08D3"/>
    <w:rsid w:val="00FF4B45"/>
    <w:rsid w:val="09A0CA0A"/>
    <w:rsid w:val="16893ED7"/>
    <w:rsid w:val="4B8E97A3"/>
    <w:rsid w:val="573E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FB93E1"/>
  <w15:docId w15:val="{DA6861C6-1E35-49CD-B875-348F98B4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23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EB58AC"/>
    <w:rPr>
      <w:sz w:val="20"/>
    </w:rPr>
  </w:style>
  <w:style w:type="paragraph" w:customStyle="1" w:styleId="CLI-text">
    <w:name w:val="CLI-text"/>
    <w:basedOn w:val="NoSpacing"/>
    <w:qFormat/>
    <w:rsid w:val="00EB58AC"/>
    <w:pPr>
      <w:shd w:val="clear" w:color="auto" w:fill="C7C7C7" w:themeFill="background1" w:themeFillShade="D9"/>
      <w:ind w:left="426"/>
    </w:pPr>
    <w:rPr>
      <w:rFonts w:ascii="Courier New" w:eastAsiaTheme="minorEastAsia" w:hAnsi="Courier New" w:cs="Courier New"/>
      <w:sz w:val="18"/>
      <w:szCs w:val="2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1656E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F2E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2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E87"/>
    <w:rPr>
      <w:rFonts w:ascii="Courier New" w:eastAsia="Times New Roman" w:hAnsi="Courier New" w:cs="Courier New"/>
      <w:sz w:val="20"/>
      <w:szCs w:val="20"/>
      <w:lang w:eastAsia="nl-BE"/>
    </w:rPr>
  </w:style>
  <w:style w:type="numbering" w:customStyle="1" w:styleId="Howestlesdocument">
    <w:name w:val="Howest_lesdocument"/>
    <w:uiPriority w:val="99"/>
    <w:rsid w:val="002D1693"/>
    <w:pPr>
      <w:numPr>
        <w:numId w:val="32"/>
      </w:numPr>
    </w:pPr>
  </w:style>
  <w:style w:type="character" w:customStyle="1" w:styleId="InternetLink">
    <w:name w:val="Internet Link"/>
    <w:basedOn w:val="DefaultParagraphFont"/>
    <w:rsid w:val="002D1693"/>
    <w:rPr>
      <w:color w:val="0563C1"/>
      <w:u w:val="single"/>
    </w:rPr>
  </w:style>
  <w:style w:type="character" w:customStyle="1" w:styleId="Commando">
    <w:name w:val="Commando"/>
    <w:basedOn w:val="CommandChar"/>
    <w:uiPriority w:val="1"/>
    <w:qFormat/>
    <w:rsid w:val="00F11DF6"/>
    <w:rPr>
      <w:rFonts w:ascii="Consolas" w:hAnsi="Consolas" w:cs="Courier New"/>
      <w:b/>
      <w:bCs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D0C0B"/>
    <w:rPr>
      <w:color w:val="000000" w:themeColor="followedHyperlink"/>
      <w:u w:val="single"/>
    </w:rPr>
  </w:style>
  <w:style w:type="paragraph" w:customStyle="1" w:styleId="Solutions">
    <w:name w:val="Solutions"/>
    <w:basedOn w:val="Normal"/>
    <w:qFormat/>
    <w:rsid w:val="00684F30"/>
    <w:rPr>
      <w:color w:val="00B050"/>
      <w:lang w:val="en-US"/>
    </w:rPr>
  </w:style>
  <w:style w:type="paragraph" w:customStyle="1" w:styleId="Teacherinfo">
    <w:name w:val="Teacherinfo"/>
    <w:basedOn w:val="Normal"/>
    <w:link w:val="TeacherinfoChar"/>
    <w:qFormat/>
    <w:rsid w:val="00684F30"/>
    <w:pPr>
      <w:widowControl w:val="0"/>
      <w:tabs>
        <w:tab w:val="left" w:pos="-1440"/>
        <w:tab w:val="left" w:pos="-720"/>
      </w:tabs>
      <w:jc w:val="both"/>
    </w:pPr>
    <w:rPr>
      <w:rFonts w:eastAsia="Times New Roman" w:cstheme="minorHAnsi"/>
      <w:snapToGrid w:val="0"/>
      <w:color w:val="FF0000"/>
      <w:spacing w:val="-3"/>
      <w:szCs w:val="20"/>
      <w:lang w:val="en-US" w:eastAsia="nl-NL"/>
    </w:rPr>
  </w:style>
  <w:style w:type="character" w:customStyle="1" w:styleId="TeacherinfoChar">
    <w:name w:val="Teacherinfo Char"/>
    <w:basedOn w:val="DefaultParagraphFont"/>
    <w:link w:val="Teacherinfo"/>
    <w:rsid w:val="00684F30"/>
    <w:rPr>
      <w:rFonts w:eastAsia="Times New Roman" w:cstheme="minorHAnsi"/>
      <w:snapToGrid w:val="0"/>
      <w:color w:val="FF0000"/>
      <w:spacing w:val="-3"/>
      <w:sz w:val="20"/>
      <w:szCs w:val="20"/>
      <w:lang w:val="en-US" w:eastAsia="nl-NL"/>
    </w:rPr>
  </w:style>
  <w:style w:type="paragraph" w:customStyle="1" w:styleId="Command">
    <w:name w:val="Command"/>
    <w:basedOn w:val="Normal"/>
    <w:link w:val="CommandChar"/>
    <w:qFormat/>
    <w:rsid w:val="00684F30"/>
    <w:rPr>
      <w:rFonts w:ascii="Consolas" w:hAnsi="Consolas" w:cs="Courier New"/>
      <w:b/>
      <w:bCs/>
      <w:lang w:val="en-US"/>
    </w:rPr>
  </w:style>
  <w:style w:type="character" w:customStyle="1" w:styleId="CommandChar">
    <w:name w:val="Command Char"/>
    <w:basedOn w:val="DefaultParagraphFont"/>
    <w:link w:val="Command"/>
    <w:rsid w:val="00684F30"/>
    <w:rPr>
      <w:rFonts w:ascii="Consolas" w:hAnsi="Consolas" w:cs="Courier New"/>
      <w:b/>
      <w:bCs/>
      <w:sz w:val="20"/>
      <w:lang w:val="en-US"/>
    </w:rPr>
  </w:style>
  <w:style w:type="character" w:customStyle="1" w:styleId="co0">
    <w:name w:val="co0"/>
    <w:basedOn w:val="DefaultParagraphFont"/>
    <w:rsid w:val="00A63C0E"/>
  </w:style>
  <w:style w:type="character" w:customStyle="1" w:styleId="kw3">
    <w:name w:val="kw3"/>
    <w:basedOn w:val="DefaultParagraphFont"/>
    <w:rsid w:val="00A63C0E"/>
  </w:style>
  <w:style w:type="character" w:customStyle="1" w:styleId="st0">
    <w:name w:val="st0"/>
    <w:basedOn w:val="DefaultParagraphFont"/>
    <w:rsid w:val="00A63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4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3.xml"/><Relationship Id="rId40" Type="http://schemas.openxmlformats.org/officeDocument/2006/relationships/header" Target="header5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7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an%20Pareit\Documents\Aangepaste%20Office-sjablonen\Word%20template%20A4_met-cover.dotx" TargetMode="External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b6115a-2f1e-453c-85f5-bb25065b95b2">
      <Terms xmlns="http://schemas.microsoft.com/office/infopath/2007/PartnerControls"/>
    </lcf76f155ced4ddcb4097134ff3c332f>
    <TaxCatchAll xmlns="128482ec-0431-40d5-ab26-89ea2a4f3cc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8" ma:contentTypeDescription="Een nieuw document maken." ma:contentTypeScope="" ma:versionID="95c29b2dac7c565ddc13de4d87f00529">
  <xsd:schema xmlns:xsd="http://www.w3.org/2001/XMLSchema" xmlns:xs="http://www.w3.org/2001/XMLSchema" xmlns:p="http://schemas.microsoft.com/office/2006/metadata/properties" xmlns:ns2="f2b6115a-2f1e-453c-85f5-bb25065b95b2" xmlns:ns3="a1f681a2-1476-4da6-9b34-b04c0230af3c" xmlns:ns4="128482ec-0431-40d5-ab26-89ea2a4f3ccd" targetNamespace="http://schemas.microsoft.com/office/2006/metadata/properties" ma:root="true" ma:fieldsID="b138bf412c4ceba0d3775568a871261d" ns2:_="" ns3:_="" ns4:_="">
    <xsd:import namespace="f2b6115a-2f1e-453c-85f5-bb25065b95b2"/>
    <xsd:import namespace="a1f681a2-1476-4da6-9b34-b04c0230af3c"/>
    <xsd:import namespace="128482ec-0431-40d5-ab26-89ea2a4f3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d9af33d-1c7e-4655-8224-df3a670842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  <ds:schemaRef ds:uri="f2b6115a-2f1e-453c-85f5-bb25065b95b2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2ABD4817-CF59-49A9-9E62-00248680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128482ec-0431-40d5-ab26-89ea2a4f3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ABE125-3697-4722-A00A-F48144BBDA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A4_met-cover.dotx</Template>
  <TotalTime>2557</TotalTime>
  <Pages>13</Pages>
  <Words>792</Words>
  <Characters>4517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Pareit</dc:creator>
  <cp:keywords/>
  <dc:description/>
  <cp:lastModifiedBy>Ciobanu Serafim</cp:lastModifiedBy>
  <cp:revision>401</cp:revision>
  <cp:lastPrinted>2021-11-19T20:09:00Z</cp:lastPrinted>
  <dcterms:created xsi:type="dcterms:W3CDTF">2020-10-13T22:58:00Z</dcterms:created>
  <dcterms:modified xsi:type="dcterms:W3CDTF">2024-12-02T21:34:00Z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  <property fmtid="{D5CDD505-2E9C-101B-9397-08002B2CF9AE}" pid="3" name="MediaServiceImageTags">
    <vt:lpwstr/>
  </property>
</Properties>
</file>