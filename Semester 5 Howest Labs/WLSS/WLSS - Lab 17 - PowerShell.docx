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4F17F" w14:textId="77777777" w:rsidR="009F2197" w:rsidRDefault="009F2197" w:rsidP="001C3DF9">
      <w:pPr>
        <w:rPr>
          <w:lang w:val="nl-NL"/>
        </w:rPr>
      </w:pPr>
    </w:p>
    <w:p w14:paraId="2AB1962A" w14:textId="77777777" w:rsidR="006F6C83" w:rsidRDefault="006F6C83" w:rsidP="001C3DF9">
      <w:pPr>
        <w:rPr>
          <w:lang w:val="nl-NL"/>
        </w:rPr>
      </w:pPr>
    </w:p>
    <w:p w14:paraId="79DA9B00" w14:textId="77777777" w:rsidR="006F6C83" w:rsidRDefault="006F6C83" w:rsidP="001C3DF9">
      <w:pPr>
        <w:rPr>
          <w:lang w:val="nl-NL"/>
        </w:rPr>
      </w:pPr>
    </w:p>
    <w:p w14:paraId="527955B8" w14:textId="77777777" w:rsidR="006F6C83" w:rsidRDefault="006F6C83" w:rsidP="001C3DF9">
      <w:pPr>
        <w:rPr>
          <w:lang w:val="nl-NL"/>
        </w:rPr>
      </w:pPr>
    </w:p>
    <w:p w14:paraId="13DA6477" w14:textId="77777777" w:rsidR="006F6C83" w:rsidRDefault="006F6C83" w:rsidP="001C3DF9">
      <w:pPr>
        <w:rPr>
          <w:lang w:val="nl-NL"/>
        </w:rPr>
      </w:pPr>
    </w:p>
    <w:p w14:paraId="3C4CDCEE" w14:textId="77777777" w:rsidR="006F6C83" w:rsidRDefault="006F6C83" w:rsidP="001C3DF9">
      <w:pPr>
        <w:rPr>
          <w:lang w:val="nl-NL"/>
        </w:rPr>
      </w:pPr>
    </w:p>
    <w:p w14:paraId="6BC47D09" w14:textId="77777777" w:rsidR="006F6C83" w:rsidRDefault="006F6C83" w:rsidP="001C3DF9">
      <w:pPr>
        <w:rPr>
          <w:lang w:val="nl-NL"/>
        </w:rPr>
      </w:pPr>
    </w:p>
    <w:p w14:paraId="6BFDB5A8" w14:textId="77777777" w:rsidR="006F6C83" w:rsidRDefault="006F6C83" w:rsidP="001C3DF9">
      <w:pPr>
        <w:rPr>
          <w:lang w:val="nl-NL"/>
        </w:rPr>
      </w:pPr>
    </w:p>
    <w:p w14:paraId="7F2EE3BD" w14:textId="77777777" w:rsidR="006F6C83" w:rsidRDefault="006F6C83" w:rsidP="001C3DF9">
      <w:pPr>
        <w:rPr>
          <w:lang w:val="nl-NL"/>
        </w:rPr>
      </w:pPr>
    </w:p>
    <w:p w14:paraId="44E3D7A6" w14:textId="77777777" w:rsidR="006F6C83" w:rsidRDefault="006F6C83" w:rsidP="001C3DF9">
      <w:pPr>
        <w:rPr>
          <w:lang w:val="nl-NL"/>
        </w:rPr>
      </w:pPr>
    </w:p>
    <w:p w14:paraId="73D4DD3C" w14:textId="77777777" w:rsidR="006F6C83" w:rsidRDefault="006F6C83" w:rsidP="001C3DF9">
      <w:pPr>
        <w:rPr>
          <w:lang w:val="nl-NL"/>
        </w:rPr>
      </w:pPr>
    </w:p>
    <w:p w14:paraId="48383025" w14:textId="77777777" w:rsidR="006F6C83" w:rsidRDefault="006F6C83" w:rsidP="001C3DF9">
      <w:pPr>
        <w:rPr>
          <w:lang w:val="nl-NL"/>
        </w:rPr>
      </w:pPr>
    </w:p>
    <w:p w14:paraId="2E9BE444" w14:textId="77777777" w:rsidR="006F6C83" w:rsidRDefault="006F6C83" w:rsidP="001C3DF9">
      <w:pPr>
        <w:rPr>
          <w:lang w:val="nl-NL"/>
        </w:rPr>
      </w:pPr>
    </w:p>
    <w:p w14:paraId="2D90E2F7" w14:textId="77777777" w:rsidR="006F6C83" w:rsidRDefault="006F6C83" w:rsidP="001C3DF9">
      <w:pPr>
        <w:rPr>
          <w:lang w:val="nl-NL"/>
        </w:rPr>
      </w:pPr>
    </w:p>
    <w:p w14:paraId="2A5FE48A" w14:textId="77777777" w:rsidR="006F6C83" w:rsidRDefault="006F6C83" w:rsidP="001C3DF9">
      <w:pPr>
        <w:rPr>
          <w:lang w:val="nl-NL"/>
        </w:rPr>
      </w:pPr>
    </w:p>
    <w:p w14:paraId="3BCF4E8F" w14:textId="77777777" w:rsidR="006F6C83" w:rsidRDefault="006F6C83" w:rsidP="001C3DF9">
      <w:pPr>
        <w:rPr>
          <w:lang w:val="nl-NL"/>
        </w:rPr>
      </w:pPr>
    </w:p>
    <w:p w14:paraId="1B05A848" w14:textId="77777777" w:rsidR="006F6C83" w:rsidRDefault="006F6C83" w:rsidP="001C3DF9">
      <w:pPr>
        <w:rPr>
          <w:lang w:val="nl-NL"/>
        </w:rPr>
      </w:pPr>
    </w:p>
    <w:p w14:paraId="43158DF3" w14:textId="77777777" w:rsidR="006F6C83" w:rsidRDefault="006F6C83" w:rsidP="001C3DF9">
      <w:pPr>
        <w:rPr>
          <w:lang w:val="nl-NL"/>
        </w:rPr>
      </w:pPr>
    </w:p>
    <w:p w14:paraId="2CF37B2B" w14:textId="77777777" w:rsidR="006F6C83" w:rsidRDefault="006F6C83" w:rsidP="001C3DF9">
      <w:pPr>
        <w:rPr>
          <w:lang w:val="nl-NL"/>
        </w:rPr>
      </w:pPr>
    </w:p>
    <w:p w14:paraId="13C8FCF0" w14:textId="77777777" w:rsidR="006F6C83" w:rsidRDefault="006F6C83" w:rsidP="001C3DF9">
      <w:pPr>
        <w:rPr>
          <w:lang w:val="nl-NL"/>
        </w:rPr>
      </w:pPr>
    </w:p>
    <w:p w14:paraId="209C2E46" w14:textId="77777777" w:rsidR="006F6C83" w:rsidRDefault="006F6C83" w:rsidP="001C3DF9">
      <w:pPr>
        <w:rPr>
          <w:lang w:val="nl-NL"/>
        </w:rPr>
      </w:pPr>
    </w:p>
    <w:p w14:paraId="22A7F7EB" w14:textId="77777777" w:rsidR="009D377F" w:rsidRDefault="009D377F" w:rsidP="001C3DF9">
      <w:pPr>
        <w:rPr>
          <w:lang w:val="nl-NL"/>
        </w:rPr>
      </w:pPr>
    </w:p>
    <w:p w14:paraId="476C118E" w14:textId="1B5C20D5" w:rsidR="00A97506" w:rsidRDefault="00300AE9" w:rsidP="00081748">
      <w:pPr>
        <w:jc w:val="right"/>
        <w:rPr>
          <w:rFonts w:ascii="Arial Rounded MT Bold" w:hAnsi="Arial Rounded MT Bold"/>
          <w:color w:val="FFFFFF" w:themeColor="background2"/>
          <w:sz w:val="100"/>
          <w:szCs w:val="100"/>
          <w:lang w:val="en-US"/>
        </w:rPr>
      </w:pPr>
      <w:r w:rsidRPr="00300AE9">
        <w:rPr>
          <w:rFonts w:ascii="Arial Rounded MT Bold" w:hAnsi="Arial Rounded MT Bold"/>
          <w:color w:val="FFFFFF" w:themeColor="background2"/>
          <w:sz w:val="100"/>
          <w:szCs w:val="100"/>
          <w:lang w:val="en-US"/>
        </w:rPr>
        <w:t xml:space="preserve">Lab </w:t>
      </w:r>
      <w:r w:rsidR="00DA4CC5">
        <w:rPr>
          <w:rFonts w:ascii="Arial Rounded MT Bold" w:hAnsi="Arial Rounded MT Bold"/>
          <w:color w:val="FFFFFF" w:themeColor="background2"/>
          <w:sz w:val="100"/>
          <w:szCs w:val="100"/>
          <w:lang w:val="en-US"/>
        </w:rPr>
        <w:t>1</w:t>
      </w:r>
      <w:r w:rsidR="00D115A9">
        <w:rPr>
          <w:rFonts w:ascii="Arial Rounded MT Bold" w:hAnsi="Arial Rounded MT Bold"/>
          <w:color w:val="FFFFFF" w:themeColor="background2"/>
          <w:sz w:val="100"/>
          <w:szCs w:val="100"/>
          <w:lang w:val="en-US"/>
        </w:rPr>
        <w:t>7</w:t>
      </w:r>
      <w:r w:rsidRPr="00300AE9">
        <w:rPr>
          <w:rFonts w:ascii="Arial Rounded MT Bold" w:hAnsi="Arial Rounded MT Bold"/>
          <w:color w:val="FFFFFF" w:themeColor="background2"/>
          <w:sz w:val="100"/>
          <w:szCs w:val="100"/>
          <w:lang w:val="en-US"/>
        </w:rPr>
        <w:t xml:space="preserve">: </w:t>
      </w:r>
    </w:p>
    <w:p w14:paraId="2CE0EBDB" w14:textId="18922CDF" w:rsidR="00081748" w:rsidRPr="00300AE9" w:rsidRDefault="00A03043" w:rsidP="00081748">
      <w:pPr>
        <w:jc w:val="right"/>
        <w:rPr>
          <w:rFonts w:ascii="Calibri" w:hAnsi="Calibri"/>
          <w:color w:val="FFFFFF" w:themeColor="background2"/>
          <w:sz w:val="28"/>
          <w:szCs w:val="28"/>
          <w:lang w:val="en-US"/>
        </w:rPr>
      </w:pPr>
      <w:r>
        <w:rPr>
          <w:rFonts w:ascii="Arial Rounded MT Bold" w:hAnsi="Arial Rounded MT Bold"/>
          <w:color w:val="FFFFFF" w:themeColor="background2"/>
          <w:sz w:val="100"/>
          <w:szCs w:val="100"/>
          <w:lang w:val="en-US"/>
        </w:rPr>
        <w:t xml:space="preserve">PowerShell </w:t>
      </w:r>
      <w:r w:rsidR="003D4FF4">
        <w:rPr>
          <w:rFonts w:ascii="Arial Rounded MT Bold" w:hAnsi="Arial Rounded MT Bold"/>
          <w:color w:val="FFFFFF" w:themeColor="background2"/>
          <w:sz w:val="100"/>
          <w:szCs w:val="100"/>
          <w:lang w:val="en-US"/>
        </w:rPr>
        <w:t>7</w:t>
      </w:r>
    </w:p>
    <w:p w14:paraId="5407E82D" w14:textId="3A38F1E5" w:rsidR="0054228C" w:rsidRPr="007C7F60" w:rsidRDefault="009F5782" w:rsidP="0054228C">
      <w:pPr>
        <w:jc w:val="right"/>
        <w:rPr>
          <w:rFonts w:ascii="Calibri" w:hAnsi="Calibri"/>
          <w:color w:val="FFFFFF" w:themeColor="background2"/>
          <w:sz w:val="40"/>
          <w:szCs w:val="36"/>
          <w:lang w:val="en-US"/>
        </w:rPr>
      </w:pPr>
      <w:r>
        <w:rPr>
          <w:rFonts w:ascii="Calibri" w:hAnsi="Calibri"/>
          <w:color w:val="FFFFFF" w:themeColor="background2"/>
          <w:sz w:val="40"/>
          <w:szCs w:val="36"/>
          <w:lang w:val="en-US"/>
        </w:rPr>
        <w:t xml:space="preserve">Linux Server </w:t>
      </w:r>
      <w:r w:rsidR="00106B3A">
        <w:rPr>
          <w:rFonts w:ascii="Calibri" w:hAnsi="Calibri"/>
          <w:color w:val="FFFFFF" w:themeColor="background2"/>
          <w:sz w:val="40"/>
          <w:szCs w:val="36"/>
          <w:lang w:val="en-US"/>
        </w:rPr>
        <w:t>Security</w:t>
      </w:r>
      <w:r w:rsidR="00B74FEA">
        <w:rPr>
          <w:rFonts w:ascii="Calibri" w:hAnsi="Calibri"/>
          <w:color w:val="FFFFFF" w:themeColor="background2"/>
          <w:sz w:val="40"/>
          <w:szCs w:val="36"/>
          <w:lang w:val="en-US"/>
        </w:rPr>
        <w:t xml:space="preserve"> </w:t>
      </w:r>
      <w:r w:rsidR="00C10803">
        <w:rPr>
          <w:rFonts w:ascii="Calibri" w:hAnsi="Calibri"/>
          <w:color w:val="FFFFFF" w:themeColor="background2"/>
          <w:sz w:val="40"/>
          <w:szCs w:val="36"/>
          <w:lang w:val="en-US"/>
        </w:rPr>
        <w:br/>
      </w:r>
      <w:r w:rsidR="00300AE9" w:rsidRPr="007C7F60">
        <w:rPr>
          <w:rFonts w:ascii="Calibri" w:hAnsi="Calibri"/>
          <w:color w:val="FFFFFF" w:themeColor="background2"/>
          <w:sz w:val="40"/>
          <w:szCs w:val="36"/>
          <w:lang w:val="en-US"/>
        </w:rPr>
        <w:t xml:space="preserve"> 20</w:t>
      </w:r>
      <w:r w:rsidR="00C10803">
        <w:rPr>
          <w:rFonts w:ascii="Calibri" w:hAnsi="Calibri"/>
          <w:color w:val="FFFFFF" w:themeColor="background2"/>
          <w:sz w:val="40"/>
          <w:szCs w:val="36"/>
          <w:lang w:val="en-US"/>
        </w:rPr>
        <w:t>2</w:t>
      </w:r>
      <w:r w:rsidR="00AC72D3">
        <w:rPr>
          <w:rFonts w:ascii="Calibri" w:hAnsi="Calibri"/>
          <w:color w:val="FFFFFF" w:themeColor="background2"/>
          <w:sz w:val="40"/>
          <w:szCs w:val="36"/>
          <w:lang w:val="en-US"/>
        </w:rPr>
        <w:t>4</w:t>
      </w:r>
      <w:r w:rsidR="00300AE9" w:rsidRPr="007C7F60">
        <w:rPr>
          <w:rFonts w:ascii="Calibri" w:hAnsi="Calibri"/>
          <w:color w:val="FFFFFF" w:themeColor="background2"/>
          <w:sz w:val="40"/>
          <w:szCs w:val="36"/>
          <w:lang w:val="en-US"/>
        </w:rPr>
        <w:t>-202</w:t>
      </w:r>
      <w:r w:rsidR="00AC72D3">
        <w:rPr>
          <w:rFonts w:ascii="Calibri" w:hAnsi="Calibri"/>
          <w:color w:val="FFFFFF" w:themeColor="background2"/>
          <w:sz w:val="40"/>
          <w:szCs w:val="36"/>
          <w:lang w:val="en-US"/>
        </w:rPr>
        <w:t>5</w:t>
      </w:r>
    </w:p>
    <w:p w14:paraId="460537A8" w14:textId="77777777" w:rsidR="0054228C" w:rsidRPr="007C7F60" w:rsidRDefault="0054228C" w:rsidP="0054228C">
      <w:pPr>
        <w:jc w:val="right"/>
        <w:rPr>
          <w:rFonts w:ascii="Calibri" w:hAnsi="Calibri"/>
          <w:color w:val="FFFFFF" w:themeColor="background2"/>
          <w:sz w:val="32"/>
          <w:szCs w:val="28"/>
          <w:lang w:val="en-US"/>
        </w:rPr>
      </w:pPr>
    </w:p>
    <w:p w14:paraId="4BC4EA54" w14:textId="0F89A866" w:rsidR="0054228C" w:rsidRPr="007C7F60" w:rsidRDefault="00A97506" w:rsidP="0054228C">
      <w:pPr>
        <w:jc w:val="right"/>
        <w:rPr>
          <w:rFonts w:ascii="Calibri" w:hAnsi="Calibri"/>
          <w:color w:val="FFFFFF" w:themeColor="background2"/>
          <w:sz w:val="24"/>
          <w:lang w:val="en-US"/>
        </w:rPr>
        <w:sectPr w:rsidR="0054228C" w:rsidRPr="007C7F60" w:rsidSect="00B15828">
          <w:headerReference w:type="default" r:id="rId11"/>
          <w:type w:val="continuous"/>
          <w:pgSz w:w="11900" w:h="16840"/>
          <w:pgMar w:top="1418" w:right="1701" w:bottom="1701" w:left="1701" w:header="709" w:footer="567" w:gutter="0"/>
          <w:cols w:space="708"/>
          <w:docGrid w:linePitch="360"/>
        </w:sectPr>
      </w:pPr>
      <w:r w:rsidRPr="007C7F60">
        <w:rPr>
          <w:rFonts w:ascii="Calibri" w:hAnsi="Calibri"/>
          <w:color w:val="FFFFFF" w:themeColor="background2"/>
          <w:sz w:val="24"/>
          <w:lang w:val="en-US"/>
        </w:rPr>
        <w:t xml:space="preserve">© Daan </w:t>
      </w:r>
      <w:proofErr w:type="spellStart"/>
      <w:r w:rsidRPr="007C7F60">
        <w:rPr>
          <w:rFonts w:ascii="Calibri" w:hAnsi="Calibri"/>
          <w:color w:val="FFFFFF" w:themeColor="background2"/>
          <w:sz w:val="24"/>
          <w:lang w:val="en-US"/>
        </w:rPr>
        <w:t>Pareit</w:t>
      </w:r>
      <w:proofErr w:type="spellEnd"/>
      <w:r w:rsidRPr="007C7F60">
        <w:rPr>
          <w:rFonts w:ascii="Calibri" w:hAnsi="Calibri"/>
          <w:color w:val="FFFFFF" w:themeColor="background2"/>
          <w:sz w:val="24"/>
          <w:lang w:val="en-US"/>
        </w:rPr>
        <w:t xml:space="preserve"> </w:t>
      </w:r>
      <w:r w:rsidR="00143A7A">
        <w:rPr>
          <w:rFonts w:ascii="Calibri" w:hAnsi="Calibri"/>
          <w:color w:val="FFFFFF" w:themeColor="background2"/>
          <w:sz w:val="24"/>
          <w:lang w:val="en-US"/>
        </w:rPr>
        <w:t xml:space="preserve"> </w:t>
      </w:r>
      <w:r w:rsidR="00B74FEA">
        <w:rPr>
          <w:rFonts w:ascii="Calibri" w:hAnsi="Calibri"/>
          <w:color w:val="FFFFFF" w:themeColor="background2"/>
          <w:sz w:val="24"/>
          <w:lang w:val="en-US"/>
        </w:rPr>
        <w:t xml:space="preserve"> </w:t>
      </w:r>
    </w:p>
    <w:p w14:paraId="5C5E7414" w14:textId="095E53FC" w:rsidR="001C3DF9" w:rsidRPr="00300AE9" w:rsidRDefault="009043A3" w:rsidP="006238A9">
      <w:pPr>
        <w:pStyle w:val="Heading2"/>
      </w:pPr>
      <w:r>
        <w:lastRenderedPageBreak/>
        <w:t>Introduction</w:t>
      </w:r>
    </w:p>
    <w:p w14:paraId="2E97FBC2" w14:textId="77777777" w:rsidR="001C3DF9" w:rsidRPr="00300AE9" w:rsidRDefault="001C3DF9" w:rsidP="001C3DF9">
      <w:pPr>
        <w:rPr>
          <w:lang w:val="en-US"/>
        </w:rPr>
      </w:pPr>
    </w:p>
    <w:p w14:paraId="17A208D0" w14:textId="6E6F48F2" w:rsidR="000177E1" w:rsidRDefault="000E24C4" w:rsidP="003950EC">
      <w:pPr>
        <w:pStyle w:val="Heading1"/>
      </w:pPr>
      <w:r w:rsidRPr="009043A3">
        <w:t>Lab concept</w:t>
      </w:r>
    </w:p>
    <w:p w14:paraId="3E4E6440" w14:textId="5B890B86" w:rsidR="00E30F63" w:rsidRPr="00E30F63" w:rsidRDefault="00E30F63" w:rsidP="00E30F63">
      <w:pPr>
        <w:rPr>
          <w:lang w:val="en-US"/>
        </w:rPr>
      </w:pPr>
      <w:r>
        <w:rPr>
          <w:lang w:val="en-US"/>
        </w:rPr>
        <w:t xml:space="preserve">PowerShell is evolving to a cross-platform shell. We’ll see how the new PowerShell </w:t>
      </w:r>
      <w:r w:rsidR="00573441">
        <w:rPr>
          <w:lang w:val="en-US"/>
        </w:rPr>
        <w:t xml:space="preserve">can be used on Windows and Linux and how remote sessions can be created </w:t>
      </w:r>
      <w:proofErr w:type="gramStart"/>
      <w:r w:rsidR="00573441">
        <w:rPr>
          <w:lang w:val="en-US"/>
        </w:rPr>
        <w:t>to</w:t>
      </w:r>
      <w:proofErr w:type="gramEnd"/>
      <w:r w:rsidR="00573441">
        <w:rPr>
          <w:lang w:val="en-US"/>
        </w:rPr>
        <w:t xml:space="preserve"> each other.</w:t>
      </w:r>
    </w:p>
    <w:p w14:paraId="0AEDF0ED" w14:textId="635BB856" w:rsidR="00A76266" w:rsidRDefault="00A76266" w:rsidP="001C3DF9">
      <w:pPr>
        <w:rPr>
          <w:lang w:val="en-US"/>
        </w:rPr>
      </w:pPr>
    </w:p>
    <w:p w14:paraId="1E004D07" w14:textId="275B9E0F" w:rsidR="000E24C4" w:rsidRPr="009043A3" w:rsidRDefault="000E24C4" w:rsidP="003950EC">
      <w:pPr>
        <w:pStyle w:val="Heading1"/>
      </w:pPr>
      <w:r w:rsidRPr="009043A3">
        <w:t>Learning goals</w:t>
      </w:r>
    </w:p>
    <w:p w14:paraId="2A460C09" w14:textId="6A9AAA74" w:rsidR="00D17F7D" w:rsidRPr="009A1EB3" w:rsidRDefault="009A1EB3" w:rsidP="00D17F7D">
      <w:pPr>
        <w:numPr>
          <w:ilvl w:val="0"/>
          <w:numId w:val="35"/>
        </w:numPr>
        <w:rPr>
          <w:lang/>
        </w:rPr>
      </w:pPr>
      <w:r>
        <w:rPr>
          <w:lang w:val="en-US"/>
        </w:rPr>
        <w:t>Installing PowerShell 7 on Windows 1</w:t>
      </w:r>
      <w:r w:rsidR="003D4FF4">
        <w:rPr>
          <w:lang w:val="en-US"/>
        </w:rPr>
        <w:t>1</w:t>
      </w:r>
      <w:r>
        <w:rPr>
          <w:lang w:val="en-US"/>
        </w:rPr>
        <w:t xml:space="preserve"> and Windows Server</w:t>
      </w:r>
    </w:p>
    <w:p w14:paraId="308EA2EF" w14:textId="6F04544B" w:rsidR="009A1EB3" w:rsidRPr="00A15875" w:rsidRDefault="00A15875" w:rsidP="00D17F7D">
      <w:pPr>
        <w:numPr>
          <w:ilvl w:val="0"/>
          <w:numId w:val="35"/>
        </w:numPr>
        <w:rPr>
          <w:lang/>
        </w:rPr>
      </w:pPr>
      <w:r>
        <w:rPr>
          <w:lang w:val="en-US"/>
        </w:rPr>
        <w:t xml:space="preserve">Installing PowerShell 7 on </w:t>
      </w:r>
      <w:proofErr w:type="spellStart"/>
      <w:r>
        <w:rPr>
          <w:lang w:val="en-US"/>
        </w:rPr>
        <w:t>linux</w:t>
      </w:r>
      <w:proofErr w:type="spellEnd"/>
      <w:r>
        <w:rPr>
          <w:lang w:val="en-US"/>
        </w:rPr>
        <w:t xml:space="preserve"> distros</w:t>
      </w:r>
    </w:p>
    <w:p w14:paraId="1422A6DA" w14:textId="6C23B715" w:rsidR="00A15875" w:rsidRPr="00FF1CEC" w:rsidRDefault="00A15875" w:rsidP="00D17F7D">
      <w:pPr>
        <w:numPr>
          <w:ilvl w:val="0"/>
          <w:numId w:val="35"/>
        </w:numPr>
        <w:rPr>
          <w:lang/>
        </w:rPr>
      </w:pPr>
      <w:r>
        <w:rPr>
          <w:lang w:val="en-US"/>
        </w:rPr>
        <w:t xml:space="preserve">Remote </w:t>
      </w:r>
      <w:proofErr w:type="spellStart"/>
      <w:r>
        <w:rPr>
          <w:lang w:val="en-US"/>
        </w:rPr>
        <w:t>PowerShelling</w:t>
      </w:r>
      <w:proofErr w:type="spellEnd"/>
      <w:r>
        <w:rPr>
          <w:lang w:val="en-US"/>
        </w:rPr>
        <w:t xml:space="preserve"> from Linux to Windows</w:t>
      </w:r>
      <w:r w:rsidR="00FF1CEC">
        <w:rPr>
          <w:lang w:val="en-US"/>
        </w:rPr>
        <w:t xml:space="preserve"> over </w:t>
      </w:r>
      <w:proofErr w:type="spellStart"/>
      <w:r w:rsidR="00FF1CEC">
        <w:rPr>
          <w:lang w:val="en-US"/>
        </w:rPr>
        <w:t>WinRM</w:t>
      </w:r>
      <w:proofErr w:type="spellEnd"/>
    </w:p>
    <w:p w14:paraId="24EFFA3A" w14:textId="072B7DA4" w:rsidR="00FF1CEC" w:rsidRPr="00FF1CEC" w:rsidRDefault="00FF1CEC" w:rsidP="00FF1CEC">
      <w:pPr>
        <w:numPr>
          <w:ilvl w:val="0"/>
          <w:numId w:val="35"/>
        </w:numPr>
        <w:rPr>
          <w:lang/>
        </w:rPr>
      </w:pPr>
      <w:r>
        <w:rPr>
          <w:lang w:val="en-US"/>
        </w:rPr>
        <w:t xml:space="preserve">Remote </w:t>
      </w:r>
      <w:proofErr w:type="spellStart"/>
      <w:r>
        <w:rPr>
          <w:lang w:val="en-US"/>
        </w:rPr>
        <w:t>PowerShelling</w:t>
      </w:r>
      <w:proofErr w:type="spellEnd"/>
      <w:r>
        <w:rPr>
          <w:lang w:val="en-US"/>
        </w:rPr>
        <w:t xml:space="preserve"> from Windows to Linux over SSH</w:t>
      </w:r>
    </w:p>
    <w:p w14:paraId="3133A28E" w14:textId="184D3BE6" w:rsidR="00FF1CEC" w:rsidRPr="00FF1CEC" w:rsidRDefault="00FF1CEC" w:rsidP="00FF1CEC">
      <w:pPr>
        <w:numPr>
          <w:ilvl w:val="0"/>
          <w:numId w:val="35"/>
        </w:numPr>
        <w:rPr>
          <w:lang/>
        </w:rPr>
      </w:pPr>
      <w:r>
        <w:rPr>
          <w:lang w:val="en-US"/>
        </w:rPr>
        <w:t>Some other options for remote connections by using OpenSSH server on Windows</w:t>
      </w:r>
    </w:p>
    <w:p w14:paraId="2344D61B" w14:textId="77777777" w:rsidR="00731274" w:rsidRPr="00D17F7D" w:rsidRDefault="00731274" w:rsidP="001C3DF9">
      <w:pPr>
        <w:rPr>
          <w:lang/>
        </w:rPr>
      </w:pPr>
    </w:p>
    <w:p w14:paraId="6D4B979D" w14:textId="18AB14E1" w:rsidR="000E24C4" w:rsidRPr="00404978" w:rsidRDefault="000E24C4" w:rsidP="003950EC">
      <w:pPr>
        <w:pStyle w:val="Heading1"/>
      </w:pPr>
      <w:r w:rsidRPr="00404978">
        <w:t>Practicalities</w:t>
      </w:r>
      <w:r w:rsidR="006E6177">
        <w:t xml:space="preserve"> and prerequisites</w:t>
      </w:r>
    </w:p>
    <w:p w14:paraId="6EDDC8BC" w14:textId="7CE334F6" w:rsidR="00436D11" w:rsidRDefault="00436D11" w:rsidP="00DA2B06">
      <w:pPr>
        <w:rPr>
          <w:lang w:val="en-US"/>
        </w:rPr>
      </w:pPr>
      <w:r>
        <w:rPr>
          <w:lang w:val="en-US"/>
        </w:rPr>
        <w:t>You need:</w:t>
      </w:r>
    </w:p>
    <w:p w14:paraId="40DC343B" w14:textId="1AE7D779" w:rsidR="006462E9" w:rsidRDefault="006462E9" w:rsidP="006462E9">
      <w:pPr>
        <w:rPr>
          <w:lang w:val="en-US"/>
        </w:rPr>
      </w:pPr>
    </w:p>
    <w:p w14:paraId="079186C5" w14:textId="77777777" w:rsidR="00D4560D" w:rsidRDefault="00D4560D" w:rsidP="00A03043">
      <w:pPr>
        <w:pStyle w:val="ListParagraph"/>
        <w:numPr>
          <w:ilvl w:val="0"/>
          <w:numId w:val="36"/>
        </w:numPr>
        <w:rPr>
          <w:lang w:val="en-US"/>
        </w:rPr>
      </w:pPr>
      <w:proofErr w:type="spellStart"/>
      <w:r>
        <w:rPr>
          <w:lang w:val="en-US"/>
        </w:rPr>
        <w:t>pfSense</w:t>
      </w:r>
      <w:proofErr w:type="spellEnd"/>
      <w:r>
        <w:rPr>
          <w:lang w:val="en-US"/>
        </w:rPr>
        <w:t xml:space="preserve"> VM</w:t>
      </w:r>
    </w:p>
    <w:p w14:paraId="4B420CD5" w14:textId="02257ECD" w:rsidR="00A03043" w:rsidRDefault="00AA693F" w:rsidP="00A03043">
      <w:pPr>
        <w:pStyle w:val="ListParagraph"/>
        <w:numPr>
          <w:ilvl w:val="0"/>
          <w:numId w:val="36"/>
        </w:numPr>
        <w:rPr>
          <w:lang w:val="en-US"/>
        </w:rPr>
      </w:pPr>
      <w:r>
        <w:rPr>
          <w:lang w:val="en-US"/>
        </w:rPr>
        <w:t>Windows 1</w:t>
      </w:r>
      <w:r w:rsidR="00D016BB">
        <w:rPr>
          <w:lang w:val="en-US"/>
        </w:rPr>
        <w:t>1</w:t>
      </w:r>
      <w:r>
        <w:rPr>
          <w:lang w:val="en-US"/>
        </w:rPr>
        <w:t xml:space="preserve"> VM</w:t>
      </w:r>
    </w:p>
    <w:p w14:paraId="6EB2340F" w14:textId="6544BE82" w:rsidR="00D4560D" w:rsidRDefault="00D4560D" w:rsidP="00A03043">
      <w:pPr>
        <w:pStyle w:val="ListParagraph"/>
        <w:numPr>
          <w:ilvl w:val="0"/>
          <w:numId w:val="36"/>
        </w:numPr>
        <w:rPr>
          <w:lang w:val="en-US"/>
        </w:rPr>
      </w:pPr>
      <w:r>
        <w:rPr>
          <w:lang w:val="en-US"/>
        </w:rPr>
        <w:t xml:space="preserve">Windows Server </w:t>
      </w:r>
      <w:r w:rsidR="00D016BB">
        <w:rPr>
          <w:lang w:val="en-US"/>
        </w:rPr>
        <w:t>VM</w:t>
      </w:r>
      <w:r w:rsidR="00025A6A">
        <w:rPr>
          <w:lang w:val="en-US"/>
        </w:rPr>
        <w:t xml:space="preserve"> </w:t>
      </w:r>
      <w:r>
        <w:rPr>
          <w:lang w:val="en-US"/>
        </w:rPr>
        <w:t>(king)</w:t>
      </w:r>
    </w:p>
    <w:p w14:paraId="45209554" w14:textId="0710FC75" w:rsidR="00D4560D" w:rsidRDefault="00D4560D" w:rsidP="00A03043">
      <w:pPr>
        <w:pStyle w:val="ListParagraph"/>
        <w:numPr>
          <w:ilvl w:val="0"/>
          <w:numId w:val="36"/>
        </w:numPr>
        <w:rPr>
          <w:lang w:val="en-US"/>
        </w:rPr>
      </w:pPr>
      <w:r>
        <w:rPr>
          <w:lang w:val="en-US"/>
        </w:rPr>
        <w:t>Debian VM</w:t>
      </w:r>
    </w:p>
    <w:p w14:paraId="1357B954" w14:textId="1549F1C6" w:rsidR="000E7B61" w:rsidRPr="000E7B61" w:rsidRDefault="00D016BB" w:rsidP="000E7B61">
      <w:pPr>
        <w:pStyle w:val="ListParagraph"/>
        <w:numPr>
          <w:ilvl w:val="0"/>
          <w:numId w:val="36"/>
        </w:numPr>
        <w:rPr>
          <w:lang w:val="en-US"/>
        </w:rPr>
      </w:pPr>
      <w:r>
        <w:rPr>
          <w:lang w:val="en-US"/>
        </w:rPr>
        <w:t>RHEL</w:t>
      </w:r>
      <w:r w:rsidR="00D4560D">
        <w:rPr>
          <w:lang w:val="en-US"/>
        </w:rPr>
        <w:t xml:space="preserve"> VM</w:t>
      </w:r>
    </w:p>
    <w:p w14:paraId="387ED78E" w14:textId="77777777" w:rsidR="00436D11" w:rsidRDefault="00436D11" w:rsidP="00DA2B06">
      <w:pPr>
        <w:rPr>
          <w:lang w:val="en-US"/>
        </w:rPr>
      </w:pPr>
    </w:p>
    <w:p w14:paraId="4AD43B8A" w14:textId="4F2D7D6E" w:rsidR="0072173E" w:rsidRPr="00802CD7" w:rsidRDefault="0072173E" w:rsidP="008D19F7">
      <w:pPr>
        <w:rPr>
          <w:color w:val="FF0000"/>
          <w:lang w:val="en-US"/>
        </w:rPr>
      </w:pPr>
    </w:p>
    <w:p w14:paraId="6F0150C5" w14:textId="77777777" w:rsidR="00F95A71" w:rsidRPr="00802CD7" w:rsidRDefault="00F95A71" w:rsidP="008D19F7">
      <w:pPr>
        <w:rPr>
          <w:color w:val="00B050"/>
          <w:lang w:val="en-US"/>
        </w:rPr>
      </w:pPr>
    </w:p>
    <w:p w14:paraId="372202D2" w14:textId="296CACB0" w:rsidR="008D19F7" w:rsidRPr="008D19F7" w:rsidRDefault="00D57FDA" w:rsidP="008D19F7">
      <w:pPr>
        <w:pStyle w:val="Heading2"/>
      </w:pPr>
      <w:r>
        <w:t xml:space="preserve">“Windows </w:t>
      </w:r>
      <w:r w:rsidR="006C5138">
        <w:t>PowerShell</w:t>
      </w:r>
      <w:r>
        <w:t xml:space="preserve">” vs “PowerShell </w:t>
      </w:r>
      <w:r w:rsidR="00A059A6">
        <w:t>7</w:t>
      </w:r>
      <w:r>
        <w:t>”</w:t>
      </w:r>
      <w:r w:rsidR="00A577F2">
        <w:t xml:space="preserve"> on Windows</w:t>
      </w:r>
      <w:r w:rsidR="008D19F7" w:rsidRPr="008D19F7">
        <w:t xml:space="preserve"> </w:t>
      </w:r>
      <w:r>
        <w:t>1</w:t>
      </w:r>
      <w:r w:rsidR="00D016BB">
        <w:t>1</w:t>
      </w:r>
    </w:p>
    <w:p w14:paraId="6D606F61" w14:textId="43893FD4" w:rsidR="008D19F7" w:rsidRDefault="008D19F7" w:rsidP="008D19F7">
      <w:pPr>
        <w:ind w:left="357" w:hanging="357"/>
        <w:rPr>
          <w:lang w:val="en-US"/>
        </w:rPr>
      </w:pPr>
      <w:r>
        <w:rPr>
          <w:lang w:val="en-US"/>
        </w:rPr>
        <w:t xml:space="preserve">First, check what default Windows </w:t>
      </w:r>
      <w:r w:rsidR="006C5138">
        <w:rPr>
          <w:lang w:val="en-US"/>
        </w:rPr>
        <w:t>PowerShell</w:t>
      </w:r>
      <w:r>
        <w:rPr>
          <w:lang w:val="en-US"/>
        </w:rPr>
        <w:t xml:space="preserve"> we have running on our different machines</w:t>
      </w:r>
    </w:p>
    <w:p w14:paraId="279DCE22" w14:textId="731844DF" w:rsidR="008D19F7" w:rsidRDefault="008D19F7" w:rsidP="008D19F7">
      <w:pPr>
        <w:pStyle w:val="ListParagraph"/>
        <w:numPr>
          <w:ilvl w:val="0"/>
          <w:numId w:val="29"/>
        </w:numPr>
        <w:spacing w:after="320" w:line="276" w:lineRule="auto"/>
        <w:rPr>
          <w:lang w:val="en-US"/>
        </w:rPr>
      </w:pPr>
      <w:r>
        <w:rPr>
          <w:lang w:val="en-US"/>
        </w:rPr>
        <w:t xml:space="preserve">For the Windows client, core server and full server, check the version and edition of the </w:t>
      </w:r>
      <w:r w:rsidR="006C5138">
        <w:rPr>
          <w:lang w:val="en-US"/>
        </w:rPr>
        <w:t>PowerShell</w:t>
      </w:r>
      <w:r>
        <w:rPr>
          <w:lang w:val="en-US"/>
        </w:rPr>
        <w:t xml:space="preserve"> which is installed (check the </w:t>
      </w:r>
      <w:proofErr w:type="spellStart"/>
      <w:r w:rsidRPr="00F859A5">
        <w:rPr>
          <w:rFonts w:ascii="Consolas" w:hAnsi="Consolas"/>
          <w:lang w:val="en-US"/>
        </w:rPr>
        <w:t>PSVersiontable</w:t>
      </w:r>
      <w:proofErr w:type="spellEnd"/>
      <w:r>
        <w:rPr>
          <w:lang w:val="en-US"/>
        </w:rPr>
        <w:t xml:space="preserve"> variable). </w:t>
      </w:r>
    </w:p>
    <w:p w14:paraId="69BE9713" w14:textId="24EF5FB7" w:rsidR="00CE757D" w:rsidRDefault="00CE757D" w:rsidP="00CE757D">
      <w:pPr>
        <w:spacing w:after="320" w:line="276" w:lineRule="auto"/>
        <w:rPr>
          <w:lang w:val="en-US"/>
        </w:rPr>
      </w:pPr>
      <w:r w:rsidRPr="00CE757D">
        <w:rPr>
          <w:lang w:val="en-US"/>
        </w:rPr>
        <w:drawing>
          <wp:inline distT="0" distB="0" distL="0" distR="0" wp14:anchorId="0E37B624" wp14:editId="3707443F">
            <wp:extent cx="4372585" cy="2419688"/>
            <wp:effectExtent l="0" t="0" r="0" b="0"/>
            <wp:docPr id="42378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8734" name="Picture 1" descr="A screenshot of a computer program&#10;&#10;Description automatically generated"/>
                    <pic:cNvPicPr/>
                  </pic:nvPicPr>
                  <pic:blipFill>
                    <a:blip r:embed="rId12"/>
                    <a:stretch>
                      <a:fillRect/>
                    </a:stretch>
                  </pic:blipFill>
                  <pic:spPr>
                    <a:xfrm>
                      <a:off x="0" y="0"/>
                      <a:ext cx="4372585" cy="2419688"/>
                    </a:xfrm>
                    <a:prstGeom prst="rect">
                      <a:avLst/>
                    </a:prstGeom>
                  </pic:spPr>
                </pic:pic>
              </a:graphicData>
            </a:graphic>
          </wp:inline>
        </w:drawing>
      </w:r>
    </w:p>
    <w:p w14:paraId="10484A2F" w14:textId="3EAE8B9B" w:rsidR="00CE757D" w:rsidRDefault="00CE757D" w:rsidP="00CE757D">
      <w:pPr>
        <w:spacing w:after="320" w:line="276" w:lineRule="auto"/>
        <w:rPr>
          <w:lang w:val="en-US"/>
        </w:rPr>
      </w:pPr>
      <w:r w:rsidRPr="00CE757D">
        <w:rPr>
          <w:lang w:val="en-US"/>
        </w:rPr>
        <w:lastRenderedPageBreak/>
        <w:drawing>
          <wp:inline distT="0" distB="0" distL="0" distR="0" wp14:anchorId="492E9864" wp14:editId="5AA352AF">
            <wp:extent cx="4791744" cy="2867425"/>
            <wp:effectExtent l="0" t="0" r="8890" b="9525"/>
            <wp:docPr id="2038916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16350" name="Picture 1" descr="A screenshot of a computer program&#10;&#10;Description automatically generated"/>
                    <pic:cNvPicPr/>
                  </pic:nvPicPr>
                  <pic:blipFill>
                    <a:blip r:embed="rId13"/>
                    <a:stretch>
                      <a:fillRect/>
                    </a:stretch>
                  </pic:blipFill>
                  <pic:spPr>
                    <a:xfrm>
                      <a:off x="0" y="0"/>
                      <a:ext cx="4791744" cy="2867425"/>
                    </a:xfrm>
                    <a:prstGeom prst="rect">
                      <a:avLst/>
                    </a:prstGeom>
                  </pic:spPr>
                </pic:pic>
              </a:graphicData>
            </a:graphic>
          </wp:inline>
        </w:drawing>
      </w:r>
    </w:p>
    <w:p w14:paraId="586F55D7" w14:textId="23BBE70B" w:rsidR="00A734D6" w:rsidRDefault="00A734D6" w:rsidP="00CE757D">
      <w:pPr>
        <w:spacing w:after="320" w:line="276" w:lineRule="auto"/>
        <w:rPr>
          <w:color w:val="FF0000"/>
          <w:lang w:val="en-US"/>
        </w:rPr>
      </w:pPr>
      <w:r w:rsidRPr="00EA123B">
        <w:rPr>
          <w:color w:val="FF0000"/>
          <w:lang w:val="en-US"/>
        </w:rPr>
        <w:t>This is for Core server and Win 11 machine</w:t>
      </w:r>
    </w:p>
    <w:p w14:paraId="38FAB39B" w14:textId="77777777" w:rsidR="00A01698" w:rsidRPr="00EA123B" w:rsidRDefault="00A01698" w:rsidP="00CE757D">
      <w:pPr>
        <w:spacing w:after="320" w:line="276" w:lineRule="auto"/>
        <w:rPr>
          <w:color w:val="FF0000"/>
          <w:lang w:val="en-US"/>
        </w:rPr>
      </w:pPr>
    </w:p>
    <w:p w14:paraId="0889C9C5" w14:textId="78CF200A" w:rsidR="00123072" w:rsidRDefault="008D19F7" w:rsidP="00FD4ECA">
      <w:pPr>
        <w:pStyle w:val="ListParagraph"/>
        <w:numPr>
          <w:ilvl w:val="0"/>
          <w:numId w:val="11"/>
        </w:numPr>
        <w:spacing w:after="320" w:line="276" w:lineRule="auto"/>
        <w:rPr>
          <w:lang w:val="en-US"/>
        </w:rPr>
      </w:pPr>
      <w:r w:rsidRPr="009929B3">
        <w:rPr>
          <w:lang w:val="en-US"/>
        </w:rPr>
        <w:t xml:space="preserve">Install </w:t>
      </w:r>
      <w:r w:rsidR="00D320A6" w:rsidRPr="009929B3">
        <w:rPr>
          <w:lang w:val="en-US"/>
        </w:rPr>
        <w:t xml:space="preserve">the latest stable release of </w:t>
      </w:r>
      <w:r w:rsidR="006C5138" w:rsidRPr="009929B3">
        <w:rPr>
          <w:lang w:val="en-US"/>
        </w:rPr>
        <w:t>PowerShell</w:t>
      </w:r>
      <w:r w:rsidRPr="009929B3">
        <w:rPr>
          <w:lang w:val="en-US"/>
        </w:rPr>
        <w:t xml:space="preserve"> </w:t>
      </w:r>
      <w:r w:rsidR="007F3627" w:rsidRPr="009929B3">
        <w:rPr>
          <w:lang w:val="en-US"/>
        </w:rPr>
        <w:t>7</w:t>
      </w:r>
      <w:r w:rsidRPr="009929B3">
        <w:rPr>
          <w:lang w:val="en-US"/>
        </w:rPr>
        <w:t xml:space="preserve"> now also on your Windows 1</w:t>
      </w:r>
      <w:r w:rsidR="009929B3" w:rsidRPr="009929B3">
        <w:rPr>
          <w:lang w:val="en-US"/>
        </w:rPr>
        <w:t>1</w:t>
      </w:r>
      <w:r w:rsidRPr="009929B3">
        <w:rPr>
          <w:lang w:val="en-US"/>
        </w:rPr>
        <w:t xml:space="preserve"> </w:t>
      </w:r>
      <w:r w:rsidR="009929B3" w:rsidRPr="009929B3">
        <w:rPr>
          <w:lang w:val="en-US"/>
        </w:rPr>
        <w:t>VM</w:t>
      </w:r>
      <w:bookmarkStart w:id="0" w:name="_Hlk532503273"/>
      <w:r w:rsidR="009929B3" w:rsidRPr="009929B3">
        <w:rPr>
          <w:lang w:val="en-US"/>
        </w:rPr>
        <w:t xml:space="preserve"> via </w:t>
      </w:r>
      <w:proofErr w:type="spellStart"/>
      <w:r w:rsidR="009929B3" w:rsidRPr="009929B3">
        <w:rPr>
          <w:rStyle w:val="CommandChar"/>
        </w:rPr>
        <w:t>winget</w:t>
      </w:r>
      <w:proofErr w:type="spellEnd"/>
      <w:r w:rsidRPr="009929B3">
        <w:rPr>
          <w:lang w:val="en-US"/>
        </w:rPr>
        <w:t>.</w:t>
      </w:r>
      <w:r w:rsidR="008F31F9">
        <w:rPr>
          <w:lang w:val="en-US"/>
        </w:rPr>
        <w:t xml:space="preserve"> </w:t>
      </w:r>
      <w:r w:rsidRPr="009929B3">
        <w:rPr>
          <w:lang w:val="en-US"/>
        </w:rPr>
        <w:t xml:space="preserve">This will install it complementary to your default built-in </w:t>
      </w:r>
      <w:r w:rsidR="00673311" w:rsidRPr="009929B3">
        <w:rPr>
          <w:lang w:val="en-US"/>
        </w:rPr>
        <w:t xml:space="preserve">Windows </w:t>
      </w:r>
      <w:r w:rsidR="006C5138" w:rsidRPr="009929B3">
        <w:rPr>
          <w:lang w:val="en-US"/>
        </w:rPr>
        <w:t>PowerShell</w:t>
      </w:r>
      <w:r w:rsidR="00673311" w:rsidRPr="009929B3">
        <w:rPr>
          <w:lang w:val="en-US"/>
        </w:rPr>
        <w:t xml:space="preserve"> </w:t>
      </w:r>
      <w:proofErr w:type="gramStart"/>
      <w:r w:rsidR="00673311" w:rsidRPr="009929B3">
        <w:rPr>
          <w:lang w:val="en-US"/>
        </w:rPr>
        <w:t xml:space="preserve">5.1 </w:t>
      </w:r>
      <w:r w:rsidRPr="009929B3">
        <w:rPr>
          <w:lang w:val="en-US"/>
        </w:rPr>
        <w:t>.</w:t>
      </w:r>
      <w:bookmarkEnd w:id="0"/>
      <w:proofErr w:type="gramEnd"/>
      <w:r w:rsidR="009929B3" w:rsidRPr="009929B3">
        <w:rPr>
          <w:lang w:val="en-US"/>
        </w:rPr>
        <w:t xml:space="preserve"> </w:t>
      </w:r>
      <w:r w:rsidR="00BE6EC8" w:rsidRPr="009929B3">
        <w:rPr>
          <w:lang w:val="en-US"/>
        </w:rPr>
        <w:t>F</w:t>
      </w:r>
      <w:r w:rsidRPr="009929B3">
        <w:rPr>
          <w:lang w:val="en-US"/>
        </w:rPr>
        <w:t>ollow instructions on</w:t>
      </w:r>
      <w:r w:rsidR="00764FAF" w:rsidRPr="00AC72D3">
        <w:rPr>
          <w:lang w:val="en-US"/>
        </w:rPr>
        <w:t xml:space="preserve"> </w:t>
      </w:r>
      <w:hyperlink r:id="rId14" w:history="1">
        <w:r w:rsidR="007D482B" w:rsidRPr="00AC72D3">
          <w:rPr>
            <w:rStyle w:val="Hyperlink"/>
            <w:lang w:val="en-US"/>
          </w:rPr>
          <w:t>https://learn.microsoft.com/en-us/powershell/scripting/install/installing-powershell-on-windows</w:t>
        </w:r>
      </w:hyperlink>
      <w:r w:rsidR="007D482B" w:rsidRPr="00AC72D3">
        <w:rPr>
          <w:lang w:val="en-US"/>
        </w:rPr>
        <w:t xml:space="preserve"> </w:t>
      </w:r>
    </w:p>
    <w:p w14:paraId="21C86C4B" w14:textId="4BFFA258" w:rsidR="00A01698" w:rsidRDefault="00A01698" w:rsidP="00A01698">
      <w:pPr>
        <w:spacing w:after="320" w:line="276" w:lineRule="auto"/>
        <w:rPr>
          <w:lang w:val="en-US"/>
        </w:rPr>
      </w:pPr>
      <w:r w:rsidRPr="00A01698">
        <w:rPr>
          <w:lang w:val="en-US"/>
        </w:rPr>
        <w:drawing>
          <wp:inline distT="0" distB="0" distL="0" distR="0" wp14:anchorId="2903E815" wp14:editId="7ABCAA27">
            <wp:extent cx="5396230" cy="1231900"/>
            <wp:effectExtent l="0" t="0" r="0" b="6350"/>
            <wp:docPr id="21462943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4338" name="Picture 1" descr="A screen shot of a computer&#10;&#10;Description automatically generated"/>
                    <pic:cNvPicPr/>
                  </pic:nvPicPr>
                  <pic:blipFill>
                    <a:blip r:embed="rId15"/>
                    <a:stretch>
                      <a:fillRect/>
                    </a:stretch>
                  </pic:blipFill>
                  <pic:spPr>
                    <a:xfrm>
                      <a:off x="0" y="0"/>
                      <a:ext cx="5396230" cy="1231900"/>
                    </a:xfrm>
                    <a:prstGeom prst="rect">
                      <a:avLst/>
                    </a:prstGeom>
                  </pic:spPr>
                </pic:pic>
              </a:graphicData>
            </a:graphic>
          </wp:inline>
        </w:drawing>
      </w:r>
    </w:p>
    <w:p w14:paraId="625BE8DE" w14:textId="3CAA1D1E" w:rsidR="00CC18CC" w:rsidRPr="00A01698" w:rsidRDefault="00CC18CC" w:rsidP="00A01698">
      <w:pPr>
        <w:spacing w:after="320" w:line="276" w:lineRule="auto"/>
        <w:rPr>
          <w:lang w:val="en-US"/>
        </w:rPr>
      </w:pPr>
      <w:r w:rsidRPr="00CC18CC">
        <w:rPr>
          <w:lang w:val="en-US"/>
        </w:rPr>
        <w:drawing>
          <wp:inline distT="0" distB="0" distL="0" distR="0" wp14:anchorId="652BE110" wp14:editId="7740BAC4">
            <wp:extent cx="5396230" cy="1086485"/>
            <wp:effectExtent l="0" t="0" r="0" b="0"/>
            <wp:docPr id="60396294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62946" name="Picture 1" descr="A computer screen with white text&#10;&#10;Description automatically generated"/>
                    <pic:cNvPicPr/>
                  </pic:nvPicPr>
                  <pic:blipFill>
                    <a:blip r:embed="rId16"/>
                    <a:stretch>
                      <a:fillRect/>
                    </a:stretch>
                  </pic:blipFill>
                  <pic:spPr>
                    <a:xfrm>
                      <a:off x="0" y="0"/>
                      <a:ext cx="5396230" cy="1086485"/>
                    </a:xfrm>
                    <a:prstGeom prst="rect">
                      <a:avLst/>
                    </a:prstGeom>
                  </pic:spPr>
                </pic:pic>
              </a:graphicData>
            </a:graphic>
          </wp:inline>
        </w:drawing>
      </w:r>
    </w:p>
    <w:p w14:paraId="23E2FF1A" w14:textId="7DB1D397" w:rsidR="00F859A5" w:rsidRDefault="00305F87" w:rsidP="00F859A5">
      <w:pPr>
        <w:pStyle w:val="ListParagraph"/>
        <w:numPr>
          <w:ilvl w:val="0"/>
          <w:numId w:val="29"/>
        </w:numPr>
        <w:spacing w:after="320" w:line="276" w:lineRule="auto"/>
        <w:rPr>
          <w:lang w:val="en-US"/>
        </w:rPr>
      </w:pPr>
      <w:r>
        <w:rPr>
          <w:lang w:val="en-US"/>
        </w:rPr>
        <w:t xml:space="preserve">Close </w:t>
      </w:r>
      <w:r w:rsidR="00A0024B">
        <w:rPr>
          <w:lang w:val="en-US"/>
        </w:rPr>
        <w:t xml:space="preserve">all </w:t>
      </w:r>
      <w:proofErr w:type="gramStart"/>
      <w:r w:rsidR="00A0024B">
        <w:rPr>
          <w:lang w:val="en-US"/>
        </w:rPr>
        <w:t>open</w:t>
      </w:r>
      <w:proofErr w:type="gramEnd"/>
      <w:r w:rsidR="00A0024B">
        <w:rPr>
          <w:lang w:val="en-US"/>
        </w:rPr>
        <w:t xml:space="preserve"> terminals and then open a new one. V</w:t>
      </w:r>
      <w:r w:rsidR="00D34190">
        <w:rPr>
          <w:lang w:val="en-US"/>
        </w:rPr>
        <w:t>erify that you can run Windows PowerShell with the ‘</w:t>
      </w:r>
      <w:proofErr w:type="spellStart"/>
      <w:r w:rsidR="00D34190" w:rsidRPr="00927AA7">
        <w:rPr>
          <w:rStyle w:val="CommandChar"/>
        </w:rPr>
        <w:t>powershell</w:t>
      </w:r>
      <w:proofErr w:type="spellEnd"/>
      <w:r w:rsidR="00D34190">
        <w:rPr>
          <w:lang w:val="en-US"/>
        </w:rPr>
        <w:t>’ command and PowerShell 7 with the ‘</w:t>
      </w:r>
      <w:proofErr w:type="spellStart"/>
      <w:r w:rsidR="00D34190" w:rsidRPr="00A0024B">
        <w:rPr>
          <w:rStyle w:val="CommandChar"/>
        </w:rPr>
        <w:t>pwsh</w:t>
      </w:r>
      <w:proofErr w:type="spellEnd"/>
      <w:r w:rsidR="00D34190">
        <w:rPr>
          <w:lang w:val="en-US"/>
        </w:rPr>
        <w:t xml:space="preserve">’ command. </w:t>
      </w:r>
      <w:r w:rsidR="002449FD">
        <w:rPr>
          <w:lang w:val="en-US"/>
        </w:rPr>
        <w:t>C</w:t>
      </w:r>
      <w:r w:rsidR="00F859A5">
        <w:rPr>
          <w:lang w:val="en-US"/>
        </w:rPr>
        <w:t>heck the</w:t>
      </w:r>
      <w:r w:rsidR="002449FD">
        <w:rPr>
          <w:lang w:val="en-US"/>
        </w:rPr>
        <w:t xml:space="preserve"> differences in</w:t>
      </w:r>
      <w:r w:rsidR="00F859A5">
        <w:rPr>
          <w:lang w:val="en-US"/>
        </w:rPr>
        <w:t xml:space="preserve"> version and edition </w:t>
      </w:r>
      <w:r w:rsidR="002449FD">
        <w:rPr>
          <w:lang w:val="en-US"/>
        </w:rPr>
        <w:t xml:space="preserve">for both </w:t>
      </w:r>
      <w:r w:rsidR="00BA3FE0">
        <w:rPr>
          <w:lang w:val="en-US"/>
        </w:rPr>
        <w:t xml:space="preserve">PowerShell </w:t>
      </w:r>
      <w:proofErr w:type="spellStart"/>
      <w:r w:rsidR="00BA3FE0">
        <w:rPr>
          <w:lang w:val="en-US"/>
        </w:rPr>
        <w:t>flavours</w:t>
      </w:r>
      <w:proofErr w:type="spellEnd"/>
      <w:r w:rsidR="00F859A5">
        <w:rPr>
          <w:lang w:val="en-US"/>
        </w:rPr>
        <w:t xml:space="preserve"> (check the </w:t>
      </w:r>
      <w:proofErr w:type="spellStart"/>
      <w:r w:rsidR="00F859A5" w:rsidRPr="00F859A5">
        <w:rPr>
          <w:rFonts w:ascii="Consolas" w:hAnsi="Consolas"/>
          <w:lang w:val="en-US"/>
        </w:rPr>
        <w:t>PSVersiontable</w:t>
      </w:r>
      <w:proofErr w:type="spellEnd"/>
      <w:r w:rsidR="00F859A5">
        <w:rPr>
          <w:lang w:val="en-US"/>
        </w:rPr>
        <w:t xml:space="preserve"> variable). </w:t>
      </w:r>
    </w:p>
    <w:p w14:paraId="02C72C93" w14:textId="0D10EC59" w:rsidR="00A607DC" w:rsidRPr="00A607DC" w:rsidRDefault="00A607DC" w:rsidP="00A607DC">
      <w:pPr>
        <w:spacing w:after="320" w:line="276" w:lineRule="auto"/>
        <w:rPr>
          <w:lang w:val="en-US"/>
        </w:rPr>
      </w:pPr>
      <w:r w:rsidRPr="00A607DC">
        <w:rPr>
          <w:lang w:val="en-US"/>
        </w:rPr>
        <w:lastRenderedPageBreak/>
        <w:drawing>
          <wp:inline distT="0" distB="0" distL="0" distR="0" wp14:anchorId="5D47C701" wp14:editId="30B10548">
            <wp:extent cx="5396230" cy="1631315"/>
            <wp:effectExtent l="0" t="0" r="0" b="6985"/>
            <wp:docPr id="1797222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22999" name="Picture 1" descr="A screenshot of a computer&#10;&#10;Description automatically generated"/>
                    <pic:cNvPicPr/>
                  </pic:nvPicPr>
                  <pic:blipFill>
                    <a:blip r:embed="rId17"/>
                    <a:stretch>
                      <a:fillRect/>
                    </a:stretch>
                  </pic:blipFill>
                  <pic:spPr>
                    <a:xfrm>
                      <a:off x="0" y="0"/>
                      <a:ext cx="5396230" cy="1631315"/>
                    </a:xfrm>
                    <a:prstGeom prst="rect">
                      <a:avLst/>
                    </a:prstGeom>
                  </pic:spPr>
                </pic:pic>
              </a:graphicData>
            </a:graphic>
          </wp:inline>
        </w:drawing>
      </w:r>
    </w:p>
    <w:p w14:paraId="351C18C7" w14:textId="77777777" w:rsidR="00F859A5" w:rsidRPr="00F859A5" w:rsidRDefault="00F859A5" w:rsidP="008D19F7">
      <w:pPr>
        <w:rPr>
          <w:color w:val="00B050"/>
          <w:lang w:val="en-US"/>
        </w:rPr>
      </w:pPr>
    </w:p>
    <w:p w14:paraId="5A9CC119" w14:textId="4D9B203F" w:rsidR="00723130" w:rsidRPr="00F859A5" w:rsidRDefault="00723130" w:rsidP="008D19F7">
      <w:pPr>
        <w:rPr>
          <w:color w:val="00B050"/>
          <w:lang w:val="en-US"/>
        </w:rPr>
      </w:pPr>
    </w:p>
    <w:p w14:paraId="5330DF09" w14:textId="0CD183AA" w:rsidR="00F859A5" w:rsidRPr="007A6AA3" w:rsidRDefault="00F859A5" w:rsidP="00F859A5">
      <w:pPr>
        <w:pStyle w:val="Heading2"/>
      </w:pPr>
      <w:r>
        <w:t>PowerShell 7 on Windows Server</w:t>
      </w:r>
    </w:p>
    <w:p w14:paraId="744D5834" w14:textId="1686E909" w:rsidR="007A6AA3" w:rsidRPr="007A6AA3" w:rsidRDefault="007A6AA3" w:rsidP="007A6AA3">
      <w:pPr>
        <w:spacing w:after="320" w:line="276" w:lineRule="auto"/>
        <w:rPr>
          <w:lang w:val="en-US"/>
        </w:rPr>
      </w:pPr>
      <w:r>
        <w:rPr>
          <w:lang w:val="en-US"/>
        </w:rPr>
        <w:t>We will now i</w:t>
      </w:r>
      <w:r w:rsidR="008D19F7" w:rsidRPr="007A6AA3">
        <w:rPr>
          <w:lang w:val="en-US"/>
        </w:rPr>
        <w:t xml:space="preserve">nstall </w:t>
      </w:r>
      <w:r w:rsidR="006C5138" w:rsidRPr="007A6AA3">
        <w:rPr>
          <w:lang w:val="en-US"/>
        </w:rPr>
        <w:t>PowerShell</w:t>
      </w:r>
      <w:r w:rsidR="008D19F7" w:rsidRPr="007A6AA3">
        <w:rPr>
          <w:lang w:val="en-US"/>
        </w:rPr>
        <w:t xml:space="preserve"> </w:t>
      </w:r>
      <w:r>
        <w:rPr>
          <w:lang w:val="en-US"/>
        </w:rPr>
        <w:t>7</w:t>
      </w:r>
      <w:r w:rsidR="008D19F7" w:rsidRPr="007A6AA3">
        <w:rPr>
          <w:lang w:val="en-US"/>
        </w:rPr>
        <w:t xml:space="preserve"> on the Windows Server. This will install it complementary to your default built-in Windows </w:t>
      </w:r>
      <w:r w:rsidR="006C5138" w:rsidRPr="007A6AA3">
        <w:rPr>
          <w:lang w:val="en-US"/>
        </w:rPr>
        <w:t>PowerShell</w:t>
      </w:r>
      <w:r w:rsidR="008D19F7" w:rsidRPr="007A6AA3">
        <w:rPr>
          <w:lang w:val="en-US"/>
        </w:rPr>
        <w:t xml:space="preserve">. </w:t>
      </w:r>
    </w:p>
    <w:p w14:paraId="56C9B7AD" w14:textId="77777777" w:rsidR="004B0FFF" w:rsidRDefault="00890415" w:rsidP="00241BEB">
      <w:pPr>
        <w:pStyle w:val="ListParagraph"/>
        <w:numPr>
          <w:ilvl w:val="0"/>
          <w:numId w:val="11"/>
        </w:numPr>
        <w:spacing w:after="320" w:line="276" w:lineRule="auto"/>
        <w:rPr>
          <w:lang w:val="en-US"/>
        </w:rPr>
      </w:pPr>
      <w:r>
        <w:rPr>
          <w:lang w:val="en-US"/>
        </w:rPr>
        <w:t>‘</w:t>
      </w:r>
      <w:proofErr w:type="spellStart"/>
      <w:r>
        <w:rPr>
          <w:lang w:val="en-US"/>
        </w:rPr>
        <w:t>winget</w:t>
      </w:r>
      <w:proofErr w:type="spellEnd"/>
      <w:r>
        <w:rPr>
          <w:lang w:val="en-US"/>
        </w:rPr>
        <w:t xml:space="preserve">’ will not work (yet) on Windows Server. You need to install the MSI file manually. </w:t>
      </w:r>
      <w:r w:rsidR="008D19F7">
        <w:rPr>
          <w:lang w:val="en-US"/>
        </w:rPr>
        <w:t>Look at</w:t>
      </w:r>
      <w:r w:rsidR="00764FAF" w:rsidRPr="00AC72D3">
        <w:rPr>
          <w:lang w:val="en-US"/>
        </w:rPr>
        <w:t xml:space="preserve"> </w:t>
      </w:r>
      <w:hyperlink r:id="rId18" w:history="1">
        <w:r w:rsidR="00694EDD" w:rsidRPr="00AC72D3">
          <w:rPr>
            <w:rStyle w:val="Hyperlink"/>
            <w:lang w:val="en-US"/>
          </w:rPr>
          <w:t>https://learn.microsoft.com/en-us/powershell/scripting/instal</w:t>
        </w:r>
        <w:r w:rsidR="00694EDD" w:rsidRPr="00AC72D3">
          <w:rPr>
            <w:rStyle w:val="Hyperlink"/>
            <w:lang w:val="en-US"/>
          </w:rPr>
          <w:t>l</w:t>
        </w:r>
        <w:r w:rsidR="00694EDD" w:rsidRPr="00AC72D3">
          <w:rPr>
            <w:rStyle w:val="Hyperlink"/>
            <w:lang w:val="en-US"/>
          </w:rPr>
          <w:t>/installing-powershell-on-windows</w:t>
        </w:r>
      </w:hyperlink>
      <w:r w:rsidR="00694EDD" w:rsidRPr="00AC72D3">
        <w:rPr>
          <w:lang w:val="en-US"/>
        </w:rPr>
        <w:t xml:space="preserve"> </w:t>
      </w:r>
      <w:r w:rsidR="008D19F7">
        <w:rPr>
          <w:lang w:val="en-US"/>
        </w:rPr>
        <w:t>.</w:t>
      </w:r>
      <w:r w:rsidR="008D19F7" w:rsidRPr="003708BB">
        <w:rPr>
          <w:lang w:val="en-US"/>
        </w:rPr>
        <w:t xml:space="preserve"> </w:t>
      </w:r>
      <w:r>
        <w:rPr>
          <w:lang w:val="en-US"/>
        </w:rPr>
        <w:t>to d</w:t>
      </w:r>
      <w:r w:rsidR="00ED7C8A">
        <w:rPr>
          <w:lang w:val="en-US"/>
        </w:rPr>
        <w:t>ownload</w:t>
      </w:r>
      <w:r w:rsidR="00ED7C8A" w:rsidRPr="007F3627">
        <w:rPr>
          <w:lang w:val="en-US"/>
        </w:rPr>
        <w:t xml:space="preserve"> </w:t>
      </w:r>
      <w:r w:rsidR="00ED7C8A">
        <w:rPr>
          <w:lang w:val="en-US"/>
        </w:rPr>
        <w:t xml:space="preserve">the latest stable release of </w:t>
      </w:r>
      <w:r w:rsidR="00ED7C8A" w:rsidRPr="007F3627">
        <w:rPr>
          <w:lang w:val="en-US"/>
        </w:rPr>
        <w:t xml:space="preserve">PowerShell 7 </w:t>
      </w:r>
      <w:r w:rsidR="00ED7C8A">
        <w:rPr>
          <w:lang w:val="en-US"/>
        </w:rPr>
        <w:t xml:space="preserve">on your </w:t>
      </w:r>
      <w:r w:rsidR="00C72840">
        <w:rPr>
          <w:lang w:val="en-US"/>
        </w:rPr>
        <w:t>Windows Server</w:t>
      </w:r>
      <w:r w:rsidR="00ED7C8A">
        <w:rPr>
          <w:lang w:val="en-US"/>
        </w:rPr>
        <w:t xml:space="preserve"> </w:t>
      </w:r>
      <w:r>
        <w:rPr>
          <w:lang w:val="en-US"/>
        </w:rPr>
        <w:t xml:space="preserve">(e.g. </w:t>
      </w:r>
      <w:r w:rsidR="00ED7C8A">
        <w:rPr>
          <w:lang w:val="en-US"/>
        </w:rPr>
        <w:t xml:space="preserve">using </w:t>
      </w:r>
      <w:proofErr w:type="gramStart"/>
      <w:r w:rsidR="00ED7C8A" w:rsidRPr="00154CCD">
        <w:rPr>
          <w:rStyle w:val="CommandChar"/>
        </w:rPr>
        <w:t>curl.exe</w:t>
      </w:r>
      <w:r w:rsidR="00ED7C8A">
        <w:rPr>
          <w:lang w:val="en-US"/>
        </w:rPr>
        <w:t xml:space="preserve"> </w:t>
      </w:r>
      <w:r>
        <w:rPr>
          <w:lang w:val="en-US"/>
        </w:rPr>
        <w:t>)</w:t>
      </w:r>
      <w:proofErr w:type="gramEnd"/>
      <w:r w:rsidR="00ED7C8A" w:rsidRPr="007F3627">
        <w:rPr>
          <w:lang w:val="en-US"/>
        </w:rPr>
        <w:t>. You’ll need the “PowerShell-&lt;version&gt;-win-x64.msi” file</w:t>
      </w:r>
      <w:r w:rsidR="008D19F7">
        <w:rPr>
          <w:lang w:val="en-US"/>
        </w:rPr>
        <w:t xml:space="preserve">. Execute the </w:t>
      </w:r>
      <w:proofErr w:type="spellStart"/>
      <w:r w:rsidR="008D19F7">
        <w:rPr>
          <w:lang w:val="en-US"/>
        </w:rPr>
        <w:t>msi</w:t>
      </w:r>
      <w:proofErr w:type="spellEnd"/>
      <w:r w:rsidR="008D19F7">
        <w:rPr>
          <w:lang w:val="en-US"/>
        </w:rPr>
        <w:t xml:space="preserve"> file, </w:t>
      </w:r>
      <w:r w:rsidR="00154CCD">
        <w:rPr>
          <w:lang w:val="en-US"/>
        </w:rPr>
        <w:t xml:space="preserve">as explained </w:t>
      </w:r>
      <w:r w:rsidR="00BA4FE9">
        <w:rPr>
          <w:lang w:val="en-US"/>
        </w:rPr>
        <w:t xml:space="preserve">in de web page or simply </w:t>
      </w:r>
      <w:r w:rsidR="008D19F7">
        <w:rPr>
          <w:lang w:val="en-US"/>
        </w:rPr>
        <w:t>via “</w:t>
      </w:r>
      <w:r w:rsidR="008D19F7" w:rsidRPr="00154CCD">
        <w:rPr>
          <w:rStyle w:val="CommandChar"/>
        </w:rPr>
        <w:t>msiexec.exe /</w:t>
      </w:r>
      <w:proofErr w:type="spellStart"/>
      <w:r w:rsidR="00BA4FE9">
        <w:rPr>
          <w:rStyle w:val="CommandChar"/>
        </w:rPr>
        <w:t>i</w:t>
      </w:r>
      <w:proofErr w:type="spellEnd"/>
      <w:r w:rsidR="00BA4FE9">
        <w:rPr>
          <w:rStyle w:val="CommandChar"/>
        </w:rPr>
        <w:t xml:space="preserve"> &lt;</w:t>
      </w:r>
      <w:proofErr w:type="spellStart"/>
      <w:r w:rsidR="00BA4FE9">
        <w:rPr>
          <w:rStyle w:val="CommandChar"/>
        </w:rPr>
        <w:t>msi_file</w:t>
      </w:r>
      <w:proofErr w:type="spellEnd"/>
      <w:r w:rsidR="00BA4FE9">
        <w:rPr>
          <w:rStyle w:val="CommandChar"/>
        </w:rPr>
        <w:t>&gt;</w:t>
      </w:r>
      <w:proofErr w:type="gramStart"/>
      <w:r w:rsidR="008D19F7">
        <w:rPr>
          <w:lang w:val="en-US"/>
        </w:rPr>
        <w:t>" .</w:t>
      </w:r>
      <w:proofErr w:type="gramEnd"/>
      <w:r w:rsidR="008D19F7">
        <w:rPr>
          <w:lang w:val="en-US"/>
        </w:rPr>
        <w:t xml:space="preserve"> (</w:t>
      </w:r>
      <w:r w:rsidR="008714ED">
        <w:rPr>
          <w:lang w:val="en-US"/>
        </w:rPr>
        <w:t xml:space="preserve">Don’t use “.\” for relative paths, </w:t>
      </w:r>
      <w:proofErr w:type="spellStart"/>
      <w:r w:rsidR="008714ED">
        <w:rPr>
          <w:lang w:val="en-US"/>
        </w:rPr>
        <w:t>msiexec</w:t>
      </w:r>
      <w:proofErr w:type="spellEnd"/>
      <w:r w:rsidR="008714ED">
        <w:rPr>
          <w:lang w:val="en-US"/>
        </w:rPr>
        <w:t xml:space="preserve"> doesn’t understand that</w:t>
      </w:r>
      <w:r w:rsidR="008D19F7">
        <w:rPr>
          <w:lang w:val="en-US"/>
        </w:rPr>
        <w:t>.)</w:t>
      </w:r>
    </w:p>
    <w:p w14:paraId="75D09375" w14:textId="51A00C7F" w:rsidR="004B0FFF" w:rsidRPr="004B0FFF" w:rsidRDefault="004B0FFF" w:rsidP="004B0FFF">
      <w:pPr>
        <w:spacing w:after="320" w:line="276" w:lineRule="auto"/>
        <w:rPr>
          <w:lang w:val="en-US"/>
        </w:rPr>
      </w:pPr>
      <w:r w:rsidRPr="004B0FFF">
        <w:rPr>
          <w:color w:val="FF0000"/>
          <w:lang w:val="en-US"/>
        </w:rPr>
        <w:t>Invoke-</w:t>
      </w:r>
      <w:proofErr w:type="spellStart"/>
      <w:r w:rsidRPr="004B0FFF">
        <w:rPr>
          <w:color w:val="FF0000"/>
          <w:lang w:val="en-US"/>
        </w:rPr>
        <w:t>WebRequest</w:t>
      </w:r>
      <w:proofErr w:type="spellEnd"/>
      <w:r w:rsidRPr="004B0FFF">
        <w:rPr>
          <w:color w:val="FF0000"/>
          <w:lang w:val="en-US"/>
        </w:rPr>
        <w:t xml:space="preserve"> -Uri "https://github.com/PowerShell/PowerShell/releases/download/v7.4.6/PowerShell-7.4.6-win-x64.msi" -</w:t>
      </w:r>
      <w:proofErr w:type="spellStart"/>
      <w:r w:rsidRPr="004B0FFF">
        <w:rPr>
          <w:color w:val="FF0000"/>
          <w:lang w:val="en-US"/>
        </w:rPr>
        <w:t>OutFile</w:t>
      </w:r>
      <w:proofErr w:type="spellEnd"/>
      <w:r w:rsidRPr="004B0FFF">
        <w:rPr>
          <w:color w:val="FF0000"/>
          <w:lang w:val="en-US"/>
        </w:rPr>
        <w:t xml:space="preserve"> "PowerShell-7.4.6-win-x64.msi" -</w:t>
      </w:r>
      <w:proofErr w:type="spellStart"/>
      <w:r w:rsidRPr="004B0FFF">
        <w:rPr>
          <w:color w:val="FF0000"/>
          <w:lang w:val="en-US"/>
        </w:rPr>
        <w:t>UseBasicParsing</w:t>
      </w:r>
      <w:proofErr w:type="spellEnd"/>
    </w:p>
    <w:p w14:paraId="154A4469" w14:textId="7BD63352" w:rsidR="00A70A6C" w:rsidRDefault="00D26E56" w:rsidP="008D19F7">
      <w:pPr>
        <w:pStyle w:val="ListParagraph"/>
        <w:numPr>
          <w:ilvl w:val="0"/>
          <w:numId w:val="11"/>
        </w:numPr>
        <w:spacing w:after="320" w:line="276" w:lineRule="auto"/>
        <w:rPr>
          <w:lang w:val="en-US"/>
        </w:rPr>
      </w:pPr>
      <w:r>
        <w:rPr>
          <w:lang w:val="en-US"/>
        </w:rPr>
        <w:t>L</w:t>
      </w:r>
      <w:r w:rsidR="00537C2A">
        <w:rPr>
          <w:lang w:val="en-US"/>
        </w:rPr>
        <w:t>ogout and login again</w:t>
      </w:r>
      <w:r w:rsidR="00C72AC1">
        <w:rPr>
          <w:lang w:val="en-US"/>
        </w:rPr>
        <w:t xml:space="preserve"> </w:t>
      </w:r>
      <w:r w:rsidR="00FD65A1">
        <w:rPr>
          <w:lang w:val="en-US"/>
        </w:rPr>
        <w:t>to be</w:t>
      </w:r>
      <w:r w:rsidR="00C72AC1">
        <w:rPr>
          <w:lang w:val="en-US"/>
        </w:rPr>
        <w:t xml:space="preserve"> able to use the ‘</w:t>
      </w:r>
      <w:proofErr w:type="spellStart"/>
      <w:r w:rsidR="00C72AC1">
        <w:rPr>
          <w:lang w:val="en-US"/>
        </w:rPr>
        <w:t>pwsh</w:t>
      </w:r>
      <w:proofErr w:type="spellEnd"/>
      <w:r w:rsidR="00C72AC1">
        <w:rPr>
          <w:lang w:val="en-US"/>
        </w:rPr>
        <w:t xml:space="preserve">’ command to start PowerShell 7. </w:t>
      </w:r>
    </w:p>
    <w:p w14:paraId="55618579" w14:textId="55EAC429" w:rsidR="008C0790" w:rsidRPr="008C0790" w:rsidRDefault="008C0790" w:rsidP="008C0790">
      <w:pPr>
        <w:spacing w:after="320" w:line="276" w:lineRule="auto"/>
        <w:rPr>
          <w:lang w:val="en-US"/>
        </w:rPr>
      </w:pPr>
      <w:r w:rsidRPr="008C0790">
        <w:rPr>
          <w:lang w:val="en-US"/>
        </w:rPr>
        <w:drawing>
          <wp:inline distT="0" distB="0" distL="0" distR="0" wp14:anchorId="2A743FEC" wp14:editId="3E5BCA67">
            <wp:extent cx="4610743" cy="2686425"/>
            <wp:effectExtent l="0" t="0" r="0" b="0"/>
            <wp:docPr id="1845017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1703" name="Picture 1" descr="A screenshot of a computer program&#10;&#10;Description automatically generated"/>
                    <pic:cNvPicPr/>
                  </pic:nvPicPr>
                  <pic:blipFill>
                    <a:blip r:embed="rId19"/>
                    <a:stretch>
                      <a:fillRect/>
                    </a:stretch>
                  </pic:blipFill>
                  <pic:spPr>
                    <a:xfrm>
                      <a:off x="0" y="0"/>
                      <a:ext cx="4610743" cy="2686425"/>
                    </a:xfrm>
                    <a:prstGeom prst="rect">
                      <a:avLst/>
                    </a:prstGeom>
                  </pic:spPr>
                </pic:pic>
              </a:graphicData>
            </a:graphic>
          </wp:inline>
        </w:drawing>
      </w:r>
    </w:p>
    <w:p w14:paraId="7C256F4D" w14:textId="15009244" w:rsidR="008D19F7" w:rsidRDefault="008D19F7" w:rsidP="008D19F7">
      <w:pPr>
        <w:pStyle w:val="ListParagraph"/>
        <w:numPr>
          <w:ilvl w:val="0"/>
          <w:numId w:val="11"/>
        </w:numPr>
        <w:spacing w:after="320" w:line="276" w:lineRule="auto"/>
        <w:rPr>
          <w:lang w:val="en-US"/>
        </w:rPr>
      </w:pPr>
      <w:r>
        <w:rPr>
          <w:lang w:val="en-US"/>
        </w:rPr>
        <w:t xml:space="preserve">Now compare </w:t>
      </w:r>
      <w:r w:rsidR="0029086C">
        <w:rPr>
          <w:lang w:val="en-US"/>
        </w:rPr>
        <w:t>$</w:t>
      </w:r>
      <w:proofErr w:type="spellStart"/>
      <w:r>
        <w:rPr>
          <w:lang w:val="en-US"/>
        </w:rPr>
        <w:t>PSVersiontable</w:t>
      </w:r>
      <w:proofErr w:type="spellEnd"/>
      <w:r>
        <w:rPr>
          <w:lang w:val="en-US"/>
        </w:rPr>
        <w:t xml:space="preserve"> on the default Windows </w:t>
      </w:r>
      <w:r w:rsidR="006C5138">
        <w:rPr>
          <w:lang w:val="en-US"/>
        </w:rPr>
        <w:t>PowerShell</w:t>
      </w:r>
      <w:r>
        <w:rPr>
          <w:lang w:val="en-US"/>
        </w:rPr>
        <w:t xml:space="preserve"> and on the </w:t>
      </w:r>
      <w:r w:rsidR="006C5138">
        <w:rPr>
          <w:lang w:val="en-US"/>
        </w:rPr>
        <w:t>PowerShell</w:t>
      </w:r>
      <w:r>
        <w:rPr>
          <w:lang w:val="en-US"/>
        </w:rPr>
        <w:t xml:space="preserve"> </w:t>
      </w:r>
      <w:r w:rsidR="004470AB">
        <w:rPr>
          <w:lang w:val="en-US"/>
        </w:rPr>
        <w:t>7</w:t>
      </w:r>
      <w:r>
        <w:rPr>
          <w:lang w:val="en-US"/>
        </w:rPr>
        <w:t xml:space="preserve"> on </w:t>
      </w:r>
      <w:r w:rsidR="00365DF7">
        <w:rPr>
          <w:lang w:val="en-US"/>
        </w:rPr>
        <w:t>Windows Server</w:t>
      </w:r>
      <w:r>
        <w:rPr>
          <w:lang w:val="en-US"/>
        </w:rPr>
        <w:t>.</w:t>
      </w:r>
    </w:p>
    <w:p w14:paraId="340917AB" w14:textId="4715E238" w:rsidR="006F1410" w:rsidRDefault="00E47283" w:rsidP="00E47283">
      <w:pPr>
        <w:spacing w:after="320" w:line="276" w:lineRule="auto"/>
        <w:rPr>
          <w:lang w:val="en-US"/>
        </w:rPr>
      </w:pPr>
      <w:r w:rsidRPr="00E47283">
        <w:rPr>
          <w:lang w:val="en-US"/>
        </w:rPr>
        <w:lastRenderedPageBreak/>
        <w:drawing>
          <wp:inline distT="0" distB="0" distL="0" distR="0" wp14:anchorId="2D945F9A" wp14:editId="6395222F">
            <wp:extent cx="4448796" cy="2381582"/>
            <wp:effectExtent l="0" t="0" r="9525" b="0"/>
            <wp:docPr id="145795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651" name="Picture 1" descr="A screenshot of a computer program&#10;&#10;Description automatically generated"/>
                    <pic:cNvPicPr/>
                  </pic:nvPicPr>
                  <pic:blipFill>
                    <a:blip r:embed="rId20"/>
                    <a:stretch>
                      <a:fillRect/>
                    </a:stretch>
                  </pic:blipFill>
                  <pic:spPr>
                    <a:xfrm>
                      <a:off x="0" y="0"/>
                      <a:ext cx="4448796" cy="2381582"/>
                    </a:xfrm>
                    <a:prstGeom prst="rect">
                      <a:avLst/>
                    </a:prstGeom>
                  </pic:spPr>
                </pic:pic>
              </a:graphicData>
            </a:graphic>
          </wp:inline>
        </w:drawing>
      </w:r>
    </w:p>
    <w:p w14:paraId="1F6F00C0" w14:textId="582AE72C" w:rsidR="004C114D" w:rsidRDefault="004C114D" w:rsidP="00E47283">
      <w:pPr>
        <w:spacing w:after="320" w:line="276" w:lineRule="auto"/>
        <w:rPr>
          <w:color w:val="FF0000"/>
          <w:lang w:val="en-US"/>
        </w:rPr>
      </w:pPr>
      <w:r w:rsidRPr="0059696B">
        <w:rPr>
          <w:color w:val="FF0000"/>
          <w:lang w:val="en-US"/>
        </w:rPr>
        <w:t>It has a special edition, Core.</w:t>
      </w:r>
    </w:p>
    <w:p w14:paraId="57CE93C8" w14:textId="71599A5C" w:rsidR="000342EF" w:rsidRPr="0059696B" w:rsidRDefault="000342EF" w:rsidP="00E47283">
      <w:pPr>
        <w:spacing w:after="320" w:line="276" w:lineRule="auto"/>
        <w:rPr>
          <w:color w:val="FF0000"/>
          <w:lang w:val="en-US"/>
        </w:rPr>
      </w:pPr>
      <w:r>
        <w:rPr>
          <w:color w:val="FF0000"/>
          <w:lang w:val="en-US"/>
        </w:rPr>
        <w:t>Also shows the OS, and of course the version.</w:t>
      </w:r>
    </w:p>
    <w:p w14:paraId="049776A1" w14:textId="0C78C2DD" w:rsidR="008D19F7" w:rsidRDefault="008D19F7" w:rsidP="008D19F7">
      <w:pPr>
        <w:pStyle w:val="ListParagraph"/>
        <w:numPr>
          <w:ilvl w:val="0"/>
          <w:numId w:val="11"/>
        </w:numPr>
        <w:spacing w:after="320" w:line="276" w:lineRule="auto"/>
        <w:rPr>
          <w:lang w:val="en-US"/>
        </w:rPr>
      </w:pPr>
      <w:r>
        <w:rPr>
          <w:lang w:val="en-US"/>
        </w:rPr>
        <w:t xml:space="preserve">Run the following on </w:t>
      </w:r>
      <w:r w:rsidR="006C5138">
        <w:rPr>
          <w:lang w:val="en-US"/>
        </w:rPr>
        <w:t>PowerShell</w:t>
      </w:r>
      <w:r>
        <w:rPr>
          <w:lang w:val="en-US"/>
        </w:rPr>
        <w:t xml:space="preserve"> cmdlet on </w:t>
      </w:r>
      <w:r w:rsidR="00AC6D96">
        <w:rPr>
          <w:lang w:val="en-US"/>
        </w:rPr>
        <w:t>Windows Server</w:t>
      </w:r>
      <w:r>
        <w:rPr>
          <w:lang w:val="en-US"/>
        </w:rPr>
        <w:t xml:space="preserve">, both in </w:t>
      </w:r>
      <w:r w:rsidR="00603632">
        <w:rPr>
          <w:lang w:val="en-US"/>
        </w:rPr>
        <w:t xml:space="preserve">Windows </w:t>
      </w:r>
      <w:r w:rsidR="006C5138">
        <w:rPr>
          <w:lang w:val="en-US"/>
        </w:rPr>
        <w:t>PowerShell</w:t>
      </w:r>
      <w:r>
        <w:rPr>
          <w:lang w:val="en-US"/>
        </w:rPr>
        <w:t xml:space="preserve"> and in </w:t>
      </w:r>
      <w:r w:rsidR="006C5138">
        <w:rPr>
          <w:lang w:val="en-US"/>
        </w:rPr>
        <w:t>PowerShell</w:t>
      </w:r>
      <w:r>
        <w:rPr>
          <w:lang w:val="en-US"/>
        </w:rPr>
        <w:t xml:space="preserve"> </w:t>
      </w:r>
      <w:r w:rsidR="00603632">
        <w:rPr>
          <w:lang w:val="en-US"/>
        </w:rPr>
        <w:t>7</w:t>
      </w:r>
      <w:r>
        <w:rPr>
          <w:lang w:val="en-US"/>
        </w:rPr>
        <w:t xml:space="preserve">: </w:t>
      </w:r>
      <w:r w:rsidRPr="00AC6D96">
        <w:rPr>
          <w:rStyle w:val="CommandChar"/>
        </w:rPr>
        <w:t>Get-Variable is*</w:t>
      </w:r>
      <w:r>
        <w:rPr>
          <w:rFonts w:ascii="Consolas" w:hAnsi="Consolas"/>
          <w:lang w:val="en-US"/>
        </w:rPr>
        <w:t xml:space="preserve">  </w:t>
      </w:r>
      <w:r>
        <w:rPr>
          <w:lang w:val="en-US"/>
        </w:rPr>
        <w:t xml:space="preserve">  </w:t>
      </w:r>
    </w:p>
    <w:p w14:paraId="3BDDA0F4" w14:textId="62559104" w:rsidR="00447CB8" w:rsidRDefault="00447CB8" w:rsidP="00447CB8">
      <w:pPr>
        <w:spacing w:after="320" w:line="276" w:lineRule="auto"/>
        <w:rPr>
          <w:lang w:val="en-US"/>
        </w:rPr>
      </w:pPr>
      <w:r w:rsidRPr="00447CB8">
        <w:rPr>
          <w:lang w:val="en-US"/>
        </w:rPr>
        <w:drawing>
          <wp:inline distT="0" distB="0" distL="0" distR="0" wp14:anchorId="07A91EF2" wp14:editId="0477D4BC">
            <wp:extent cx="2924583" cy="1924319"/>
            <wp:effectExtent l="0" t="0" r="0" b="0"/>
            <wp:docPr id="2085556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56244" name="Picture 1" descr="A screen shot of a computer&#10;&#10;Description automatically generated"/>
                    <pic:cNvPicPr/>
                  </pic:nvPicPr>
                  <pic:blipFill>
                    <a:blip r:embed="rId21"/>
                    <a:stretch>
                      <a:fillRect/>
                    </a:stretch>
                  </pic:blipFill>
                  <pic:spPr>
                    <a:xfrm>
                      <a:off x="0" y="0"/>
                      <a:ext cx="2924583" cy="1924319"/>
                    </a:xfrm>
                    <a:prstGeom prst="rect">
                      <a:avLst/>
                    </a:prstGeom>
                  </pic:spPr>
                </pic:pic>
              </a:graphicData>
            </a:graphic>
          </wp:inline>
        </w:drawing>
      </w:r>
    </w:p>
    <w:p w14:paraId="6AD5A190" w14:textId="7E493DBA" w:rsidR="00EC6839" w:rsidRPr="007F6F18" w:rsidRDefault="00EC6839" w:rsidP="00447CB8">
      <w:pPr>
        <w:spacing w:after="320" w:line="276" w:lineRule="auto"/>
        <w:rPr>
          <w:color w:val="FF0000"/>
          <w:lang w:val="en-US"/>
        </w:rPr>
      </w:pPr>
      <w:r w:rsidRPr="007F6F18">
        <w:rPr>
          <w:color w:val="FF0000"/>
          <w:lang w:val="en-US"/>
        </w:rPr>
        <w:t>PowerShell 7</w:t>
      </w:r>
    </w:p>
    <w:p w14:paraId="2CF99429" w14:textId="03D6385C" w:rsidR="00447CB8" w:rsidRDefault="00447CB8" w:rsidP="00447CB8">
      <w:pPr>
        <w:spacing w:after="320" w:line="276" w:lineRule="auto"/>
        <w:rPr>
          <w:lang w:val="en-US"/>
        </w:rPr>
      </w:pPr>
      <w:r w:rsidRPr="00447CB8">
        <w:rPr>
          <w:lang w:val="en-US"/>
        </w:rPr>
        <w:drawing>
          <wp:inline distT="0" distB="0" distL="0" distR="0" wp14:anchorId="4C3CD3B3" wp14:editId="0C165C50">
            <wp:extent cx="3343742" cy="533474"/>
            <wp:effectExtent l="0" t="0" r="9525" b="0"/>
            <wp:docPr id="3354019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01984" name="Picture 1" descr="A black background with white text&#10;&#10;Description automatically generated"/>
                    <pic:cNvPicPr/>
                  </pic:nvPicPr>
                  <pic:blipFill>
                    <a:blip r:embed="rId22"/>
                    <a:stretch>
                      <a:fillRect/>
                    </a:stretch>
                  </pic:blipFill>
                  <pic:spPr>
                    <a:xfrm>
                      <a:off x="0" y="0"/>
                      <a:ext cx="3343742" cy="533474"/>
                    </a:xfrm>
                    <a:prstGeom prst="rect">
                      <a:avLst/>
                    </a:prstGeom>
                  </pic:spPr>
                </pic:pic>
              </a:graphicData>
            </a:graphic>
          </wp:inline>
        </w:drawing>
      </w:r>
    </w:p>
    <w:p w14:paraId="4611EC67" w14:textId="6928B5FC" w:rsidR="00EC6839" w:rsidRPr="007F6F18" w:rsidRDefault="00EC6839" w:rsidP="00447CB8">
      <w:pPr>
        <w:spacing w:after="320" w:line="276" w:lineRule="auto"/>
        <w:rPr>
          <w:color w:val="FF0000"/>
          <w:lang w:val="en-US"/>
        </w:rPr>
      </w:pPr>
      <w:r w:rsidRPr="007F6F18">
        <w:rPr>
          <w:color w:val="FF0000"/>
          <w:lang w:val="en-US"/>
        </w:rPr>
        <w:t>PowerShell 5</w:t>
      </w:r>
    </w:p>
    <w:p w14:paraId="667E10D9" w14:textId="0512D814" w:rsidR="00447CB8" w:rsidRPr="00EE2925" w:rsidRDefault="00447CB8" w:rsidP="00447CB8">
      <w:pPr>
        <w:spacing w:after="320" w:line="276" w:lineRule="auto"/>
        <w:rPr>
          <w:color w:val="FF0000"/>
          <w:lang w:val="en-US"/>
        </w:rPr>
      </w:pPr>
      <w:r w:rsidRPr="00EE2925">
        <w:rPr>
          <w:color w:val="FF0000"/>
          <w:lang w:val="en-US"/>
        </w:rPr>
        <w:t>Useful for scripting indeed.</w:t>
      </w:r>
    </w:p>
    <w:p w14:paraId="4C1E54EF" w14:textId="5870160D" w:rsidR="008D19F7" w:rsidRDefault="008D19F7" w:rsidP="008D19F7">
      <w:pPr>
        <w:rPr>
          <w:lang w:val="en-US"/>
        </w:rPr>
      </w:pPr>
    </w:p>
    <w:p w14:paraId="5F0AC77D" w14:textId="77777777" w:rsidR="00AC6D96" w:rsidRPr="000E7B61" w:rsidRDefault="00AC6D96" w:rsidP="008D19F7">
      <w:pPr>
        <w:rPr>
          <w:lang w:val="en-US"/>
        </w:rPr>
      </w:pPr>
    </w:p>
    <w:p w14:paraId="42AD370E" w14:textId="7893334C" w:rsidR="008D19F7" w:rsidRPr="006C5138" w:rsidRDefault="006C5138" w:rsidP="00536055">
      <w:pPr>
        <w:pStyle w:val="Heading2"/>
      </w:pPr>
      <w:r w:rsidRPr="006C5138">
        <w:t>PowerShell</w:t>
      </w:r>
      <w:r w:rsidR="008D19F7" w:rsidRPr="006C5138">
        <w:t xml:space="preserve"> 7 on </w:t>
      </w:r>
      <w:proofErr w:type="spellStart"/>
      <w:r w:rsidR="008D19F7" w:rsidRPr="006C5138">
        <w:t>linux</w:t>
      </w:r>
      <w:proofErr w:type="spellEnd"/>
    </w:p>
    <w:p w14:paraId="0A25F2F3" w14:textId="51D9A6D7" w:rsidR="008D19F7" w:rsidRDefault="008D19F7" w:rsidP="008D19F7">
      <w:pPr>
        <w:ind w:left="357" w:hanging="357"/>
        <w:rPr>
          <w:lang w:val="en-US"/>
        </w:rPr>
      </w:pPr>
      <w:r>
        <w:rPr>
          <w:lang w:val="en-US"/>
        </w:rPr>
        <w:t xml:space="preserve">Now, let’s install the latest </w:t>
      </w:r>
      <w:r w:rsidR="006C5138">
        <w:rPr>
          <w:lang w:val="en-US"/>
        </w:rPr>
        <w:t>PowerShell</w:t>
      </w:r>
      <w:r>
        <w:rPr>
          <w:lang w:val="en-US"/>
        </w:rPr>
        <w:t xml:space="preserve"> 7 on our Linux!</w:t>
      </w:r>
    </w:p>
    <w:p w14:paraId="25E27753" w14:textId="7C08703C" w:rsidR="0042799D" w:rsidRDefault="0042799D" w:rsidP="008D19F7">
      <w:pPr>
        <w:ind w:left="357" w:hanging="357"/>
        <w:rPr>
          <w:lang w:val="en-US"/>
        </w:rPr>
      </w:pPr>
    </w:p>
    <w:p w14:paraId="6AC699C4" w14:textId="524EC023" w:rsidR="0042799D" w:rsidRPr="00B26700" w:rsidRDefault="0042799D" w:rsidP="0042799D">
      <w:pPr>
        <w:pStyle w:val="Heading1"/>
      </w:pPr>
      <w:r>
        <w:t>Install PowerShell 7 on Debian</w:t>
      </w:r>
    </w:p>
    <w:p w14:paraId="4EBA7358" w14:textId="7088DE44" w:rsidR="000E4833" w:rsidRDefault="008D19F7" w:rsidP="000E4833">
      <w:pPr>
        <w:pStyle w:val="ListParagraph"/>
        <w:numPr>
          <w:ilvl w:val="0"/>
          <w:numId w:val="11"/>
        </w:numPr>
        <w:spacing w:after="320" w:line="276" w:lineRule="auto"/>
        <w:rPr>
          <w:lang w:val="en-US"/>
        </w:rPr>
      </w:pPr>
      <w:r>
        <w:rPr>
          <w:lang w:val="en-US"/>
        </w:rPr>
        <w:t xml:space="preserve">Install </w:t>
      </w:r>
      <w:r w:rsidR="006C5138">
        <w:rPr>
          <w:lang w:val="en-US"/>
        </w:rPr>
        <w:t>PowerShell</w:t>
      </w:r>
      <w:r>
        <w:rPr>
          <w:lang w:val="en-US"/>
        </w:rPr>
        <w:t xml:space="preserve"> on your Debian VM. </w:t>
      </w:r>
      <w:r w:rsidR="001813A7">
        <w:rPr>
          <w:lang w:val="en-US"/>
        </w:rPr>
        <w:t xml:space="preserve">Go to </w:t>
      </w:r>
      <w:hyperlink r:id="rId23" w:history="1">
        <w:r w:rsidR="002A5B60" w:rsidRPr="00AC72D3">
          <w:rPr>
            <w:rStyle w:val="Hyperlink"/>
            <w:lang w:val="en-US"/>
          </w:rPr>
          <w:t>https://aka.ms/powershell</w:t>
        </w:r>
      </w:hyperlink>
      <w:r w:rsidR="002A5B60" w:rsidRPr="00AC72D3">
        <w:rPr>
          <w:lang w:val="en-US"/>
        </w:rPr>
        <w:t xml:space="preserve">  </w:t>
      </w:r>
      <w:r w:rsidR="001813A7">
        <w:rPr>
          <w:lang w:val="en-US"/>
        </w:rPr>
        <w:t>and follow the links for installing on Linux. There’s a specific section for Debian.</w:t>
      </w:r>
      <w:r w:rsidR="001965E0">
        <w:rPr>
          <w:lang w:val="en-US"/>
        </w:rPr>
        <w:t xml:space="preserve"> </w:t>
      </w:r>
      <w:r w:rsidR="000A331A">
        <w:rPr>
          <w:lang w:val="en-US"/>
        </w:rPr>
        <w:t>T</w:t>
      </w:r>
      <w:r w:rsidR="001965E0">
        <w:rPr>
          <w:lang w:val="en-US"/>
        </w:rPr>
        <w:t xml:space="preserve">he method </w:t>
      </w:r>
      <w:r w:rsidR="00FD65A1">
        <w:rPr>
          <w:lang w:val="en-US"/>
        </w:rPr>
        <w:t>of</w:t>
      </w:r>
      <w:r w:rsidR="001965E0">
        <w:rPr>
          <w:lang w:val="en-US"/>
        </w:rPr>
        <w:t xml:space="preserve"> adding an extra </w:t>
      </w:r>
      <w:r w:rsidR="009D3A78">
        <w:rPr>
          <w:lang w:val="en-US"/>
        </w:rPr>
        <w:t>Package R</w:t>
      </w:r>
      <w:r w:rsidR="001965E0">
        <w:rPr>
          <w:lang w:val="en-US"/>
        </w:rPr>
        <w:t>epository to your apt package manager</w:t>
      </w:r>
      <w:r w:rsidR="000A331A">
        <w:rPr>
          <w:lang w:val="en-US"/>
        </w:rPr>
        <w:t xml:space="preserve"> is not </w:t>
      </w:r>
      <w:r w:rsidR="009D3A78">
        <w:rPr>
          <w:lang w:val="en-US"/>
        </w:rPr>
        <w:t xml:space="preserve">(yet) mentioned for </w:t>
      </w:r>
      <w:r w:rsidR="000A331A">
        <w:rPr>
          <w:lang w:val="en-US"/>
        </w:rPr>
        <w:t>Debian 12</w:t>
      </w:r>
      <w:r w:rsidR="009D3A78">
        <w:rPr>
          <w:lang w:val="en-US"/>
        </w:rPr>
        <w:t>, but you can use the same method. It works just fine.</w:t>
      </w:r>
    </w:p>
    <w:p w14:paraId="4E09D4EA"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ru-MD" w:eastAsia="ru-MD"/>
        </w:rPr>
      </w:pPr>
      <w:r w:rsidRPr="00D25FF0">
        <w:rPr>
          <w:rFonts w:ascii="Courier New" w:eastAsia="Times New Roman" w:hAnsi="Courier New" w:cs="Courier New"/>
          <w:color w:val="FF0000"/>
          <w:szCs w:val="20"/>
          <w:lang w:val="ru-MD" w:eastAsia="ru-MD"/>
        </w:rPr>
        <w:t># Download the PowerShell package file</w:t>
      </w:r>
    </w:p>
    <w:p w14:paraId="6A39EFF8"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proofErr w:type="spellStart"/>
      <w:r w:rsidRPr="00D25FF0">
        <w:rPr>
          <w:rFonts w:ascii="Courier New" w:eastAsia="Times New Roman" w:hAnsi="Courier New" w:cs="Courier New"/>
          <w:color w:val="FF0000"/>
          <w:szCs w:val="20"/>
          <w:lang w:val="en-US" w:eastAsia="ru-MD"/>
        </w:rPr>
        <w:t>wget</w:t>
      </w:r>
      <w:proofErr w:type="spellEnd"/>
      <w:r w:rsidRPr="00D25FF0">
        <w:rPr>
          <w:rFonts w:ascii="Courier New" w:eastAsia="Times New Roman" w:hAnsi="Courier New" w:cs="Courier New"/>
          <w:color w:val="FF0000"/>
          <w:szCs w:val="20"/>
          <w:lang w:val="en-US" w:eastAsia="ru-MD"/>
        </w:rPr>
        <w:t xml:space="preserve"> https://github.com/PowerShell/PowerShell/releases/download/v7.4.6/powershell_7.4.6-1.deb_amd64.deb</w:t>
      </w:r>
    </w:p>
    <w:p w14:paraId="4BB7EA90"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p>
    <w:p w14:paraId="69AE7E9C"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ru-MD" w:eastAsia="ru-MD"/>
        </w:rPr>
      </w:pPr>
      <w:r w:rsidRPr="00D25FF0">
        <w:rPr>
          <w:rFonts w:ascii="Courier New" w:eastAsia="Times New Roman" w:hAnsi="Courier New" w:cs="Courier New"/>
          <w:color w:val="FF0000"/>
          <w:szCs w:val="20"/>
          <w:lang w:val="ru-MD" w:eastAsia="ru-MD"/>
        </w:rPr>
        <w:t>###################################</w:t>
      </w:r>
    </w:p>
    <w:p w14:paraId="663C20E1"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ru-MD" w:eastAsia="ru-MD"/>
        </w:rPr>
      </w:pPr>
      <w:r w:rsidRPr="00D25FF0">
        <w:rPr>
          <w:rFonts w:ascii="Courier New" w:eastAsia="Times New Roman" w:hAnsi="Courier New" w:cs="Courier New"/>
          <w:color w:val="FF0000"/>
          <w:szCs w:val="20"/>
          <w:lang w:val="ru-MD" w:eastAsia="ru-MD"/>
        </w:rPr>
        <w:t># Install the PowerShell package</w:t>
      </w:r>
    </w:p>
    <w:p w14:paraId="2BC63B65"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proofErr w:type="spellStart"/>
      <w:r w:rsidRPr="00D25FF0">
        <w:rPr>
          <w:rFonts w:ascii="Courier New" w:eastAsia="Times New Roman" w:hAnsi="Courier New" w:cs="Courier New"/>
          <w:color w:val="FF0000"/>
          <w:szCs w:val="20"/>
          <w:lang w:val="en-US" w:eastAsia="ru-MD"/>
        </w:rPr>
        <w:t>sudo</w:t>
      </w:r>
      <w:proofErr w:type="spellEnd"/>
      <w:r w:rsidRPr="00D25FF0">
        <w:rPr>
          <w:rFonts w:ascii="Courier New" w:eastAsia="Times New Roman" w:hAnsi="Courier New" w:cs="Courier New"/>
          <w:color w:val="FF0000"/>
          <w:szCs w:val="20"/>
          <w:lang w:val="en-US" w:eastAsia="ru-MD"/>
        </w:rPr>
        <w:t xml:space="preserve"> </w:t>
      </w:r>
      <w:proofErr w:type="spellStart"/>
      <w:r w:rsidRPr="00D25FF0">
        <w:rPr>
          <w:rFonts w:ascii="Courier New" w:eastAsia="Times New Roman" w:hAnsi="Courier New" w:cs="Courier New"/>
          <w:color w:val="FF0000"/>
          <w:szCs w:val="20"/>
          <w:lang w:val="en-US" w:eastAsia="ru-MD"/>
        </w:rPr>
        <w:t>dpkg</w:t>
      </w:r>
      <w:proofErr w:type="spellEnd"/>
      <w:r w:rsidRPr="00D25FF0">
        <w:rPr>
          <w:rFonts w:ascii="Courier New" w:eastAsia="Times New Roman" w:hAnsi="Courier New" w:cs="Courier New"/>
          <w:color w:val="FF0000"/>
          <w:szCs w:val="20"/>
          <w:lang w:val="en-US" w:eastAsia="ru-MD"/>
        </w:rPr>
        <w:t xml:space="preserve"> -</w:t>
      </w:r>
      <w:proofErr w:type="spellStart"/>
      <w:r w:rsidRPr="00D25FF0">
        <w:rPr>
          <w:rFonts w:ascii="Courier New" w:eastAsia="Times New Roman" w:hAnsi="Courier New" w:cs="Courier New"/>
          <w:color w:val="FF0000"/>
          <w:szCs w:val="20"/>
          <w:lang w:val="en-US" w:eastAsia="ru-MD"/>
        </w:rPr>
        <w:t>i</w:t>
      </w:r>
      <w:proofErr w:type="spellEnd"/>
      <w:r w:rsidRPr="00D25FF0">
        <w:rPr>
          <w:rFonts w:ascii="Courier New" w:eastAsia="Times New Roman" w:hAnsi="Courier New" w:cs="Courier New"/>
          <w:color w:val="FF0000"/>
          <w:szCs w:val="20"/>
          <w:lang w:val="en-US" w:eastAsia="ru-MD"/>
        </w:rPr>
        <w:t xml:space="preserve"> powershell_7.4.6-1.deb_amd64.deb</w:t>
      </w:r>
    </w:p>
    <w:p w14:paraId="6EE15B7E"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p>
    <w:p w14:paraId="567FEDC1"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r w:rsidRPr="00D25FF0">
        <w:rPr>
          <w:rFonts w:ascii="Courier New" w:eastAsia="Times New Roman" w:hAnsi="Courier New" w:cs="Courier New"/>
          <w:color w:val="FF0000"/>
          <w:szCs w:val="20"/>
          <w:lang w:val="en-US" w:eastAsia="ru-MD"/>
        </w:rPr>
        <w:t xml:space="preserve"># Resolve missing dependencies and finish the </w:t>
      </w:r>
      <w:proofErr w:type="gramStart"/>
      <w:r w:rsidRPr="00D25FF0">
        <w:rPr>
          <w:rFonts w:ascii="Courier New" w:eastAsia="Times New Roman" w:hAnsi="Courier New" w:cs="Courier New"/>
          <w:color w:val="FF0000"/>
          <w:szCs w:val="20"/>
          <w:lang w:val="en-US" w:eastAsia="ru-MD"/>
        </w:rPr>
        <w:t>install</w:t>
      </w:r>
      <w:proofErr w:type="gramEnd"/>
      <w:r w:rsidRPr="00D25FF0">
        <w:rPr>
          <w:rFonts w:ascii="Courier New" w:eastAsia="Times New Roman" w:hAnsi="Courier New" w:cs="Courier New"/>
          <w:color w:val="FF0000"/>
          <w:szCs w:val="20"/>
          <w:lang w:val="en-US" w:eastAsia="ru-MD"/>
        </w:rPr>
        <w:t xml:space="preserve"> (if necessary)</w:t>
      </w:r>
    </w:p>
    <w:p w14:paraId="04D0DE0F" w14:textId="77777777" w:rsidR="00D25FF0" w:rsidRPr="00D25FF0" w:rsidRDefault="00D25FF0" w:rsidP="00D25F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FF0000"/>
          <w:szCs w:val="20"/>
          <w:lang w:val="en-US" w:eastAsia="ru-MD"/>
        </w:rPr>
      </w:pPr>
      <w:proofErr w:type="spellStart"/>
      <w:r w:rsidRPr="00D25FF0">
        <w:rPr>
          <w:rFonts w:ascii="Courier New" w:eastAsia="Times New Roman" w:hAnsi="Courier New" w:cs="Courier New"/>
          <w:color w:val="FF0000"/>
          <w:szCs w:val="20"/>
          <w:lang w:val="en-US" w:eastAsia="ru-MD"/>
        </w:rPr>
        <w:t>sudo</w:t>
      </w:r>
      <w:proofErr w:type="spellEnd"/>
      <w:r w:rsidRPr="00D25FF0">
        <w:rPr>
          <w:rFonts w:ascii="Courier New" w:eastAsia="Times New Roman" w:hAnsi="Courier New" w:cs="Courier New"/>
          <w:color w:val="FF0000"/>
          <w:szCs w:val="20"/>
          <w:lang w:val="en-US" w:eastAsia="ru-MD"/>
        </w:rPr>
        <w:t xml:space="preserve"> apt-get install -f</w:t>
      </w:r>
    </w:p>
    <w:p w14:paraId="0342661D" w14:textId="7F9F1B1A" w:rsidR="00D25FF0" w:rsidRPr="001E2D9F" w:rsidRDefault="00D25FF0" w:rsidP="00D25FF0">
      <w:pPr>
        <w:spacing w:after="320" w:line="276" w:lineRule="auto"/>
        <w:rPr>
          <w:rStyle w:val="Hyperlink"/>
          <w:color w:val="FF0000"/>
          <w:u w:val="none"/>
          <w:lang w:val="en-US"/>
        </w:rPr>
      </w:pPr>
      <w:r w:rsidRPr="001E2D9F">
        <w:rPr>
          <w:rStyle w:val="Hyperlink"/>
          <w:color w:val="FF0000"/>
          <w:u w:val="none"/>
          <w:lang w:val="en-US"/>
        </w:rPr>
        <w:t>https://learn.microsoft.com/en-us/powershell/scripting/install/install-debian?view=powershell-7.4</w:t>
      </w:r>
    </w:p>
    <w:p w14:paraId="01D1FDEA" w14:textId="09201D43" w:rsidR="0042799D" w:rsidRPr="0042799D" w:rsidRDefault="0042799D" w:rsidP="0042799D">
      <w:pPr>
        <w:pStyle w:val="Heading1"/>
      </w:pPr>
      <w:r>
        <w:t xml:space="preserve">Install PowerShell 7 on </w:t>
      </w:r>
      <w:r w:rsidR="0092320D">
        <w:t>RHEL</w:t>
      </w:r>
    </w:p>
    <w:p w14:paraId="49B7A5D8" w14:textId="78DA6253" w:rsidR="00647C1E" w:rsidRDefault="00C840F7" w:rsidP="00011937">
      <w:pPr>
        <w:pStyle w:val="ListParagraph"/>
        <w:numPr>
          <w:ilvl w:val="0"/>
          <w:numId w:val="11"/>
        </w:numPr>
        <w:spacing w:after="320" w:line="276" w:lineRule="auto"/>
        <w:rPr>
          <w:lang w:val="en-US"/>
        </w:rPr>
      </w:pPr>
      <w:r w:rsidRPr="00254131">
        <w:rPr>
          <w:lang w:val="en-US"/>
        </w:rPr>
        <w:t xml:space="preserve">Install PowerShell 7 on </w:t>
      </w:r>
      <w:r w:rsidR="00603632">
        <w:rPr>
          <w:lang w:val="en-US"/>
        </w:rPr>
        <w:t xml:space="preserve">your </w:t>
      </w:r>
      <w:r w:rsidR="0092320D">
        <w:rPr>
          <w:lang w:val="en-US"/>
        </w:rPr>
        <w:t>RHEL</w:t>
      </w:r>
      <w:r w:rsidRPr="00254131">
        <w:rPr>
          <w:lang w:val="en-US"/>
        </w:rPr>
        <w:t xml:space="preserve"> VM.</w:t>
      </w:r>
      <w:r w:rsidR="00117B35" w:rsidRPr="00254131">
        <w:rPr>
          <w:lang w:val="en-US"/>
        </w:rPr>
        <w:t xml:space="preserve"> </w:t>
      </w:r>
      <w:r w:rsidR="00ED4ED5">
        <w:rPr>
          <w:lang w:val="en-US"/>
        </w:rPr>
        <w:t xml:space="preserve">Also go to </w:t>
      </w:r>
      <w:hyperlink r:id="rId24" w:history="1">
        <w:r w:rsidR="00ED4ED5" w:rsidRPr="00AC72D3">
          <w:rPr>
            <w:rStyle w:val="Hyperlink"/>
            <w:lang w:val="en-US"/>
          </w:rPr>
          <w:t>https://aka.ms/powershell</w:t>
        </w:r>
      </w:hyperlink>
      <w:r w:rsidR="00ED4ED5" w:rsidRPr="00AC72D3">
        <w:rPr>
          <w:lang w:val="en-US"/>
        </w:rPr>
        <w:t xml:space="preserve"> and </w:t>
      </w:r>
      <w:r w:rsidR="00C80F89" w:rsidRPr="00AC72D3">
        <w:rPr>
          <w:lang w:val="en-US"/>
        </w:rPr>
        <w:t xml:space="preserve">follow the procedure to </w:t>
      </w:r>
      <w:r w:rsidR="003D6DF4" w:rsidRPr="00AC72D3">
        <w:rPr>
          <w:lang w:val="en-US"/>
        </w:rPr>
        <w:t xml:space="preserve">add the Microsoft repository </w:t>
      </w:r>
      <w:r w:rsidR="00C80F89" w:rsidRPr="00AC72D3">
        <w:rPr>
          <w:lang w:val="en-US"/>
        </w:rPr>
        <w:t xml:space="preserve">and subsequently install </w:t>
      </w:r>
      <w:r w:rsidR="009D3A78" w:rsidRPr="00AC72D3">
        <w:rPr>
          <w:lang w:val="en-US"/>
        </w:rPr>
        <w:t>PowerShell</w:t>
      </w:r>
      <w:r w:rsidR="00C80F89" w:rsidRPr="00AC72D3">
        <w:rPr>
          <w:lang w:val="en-US"/>
        </w:rPr>
        <w:t xml:space="preserve"> via the </w:t>
      </w:r>
      <w:proofErr w:type="spellStart"/>
      <w:r w:rsidR="00C80F89" w:rsidRPr="00AC72D3">
        <w:rPr>
          <w:lang w:val="en-US"/>
        </w:rPr>
        <w:t>dnf</w:t>
      </w:r>
      <w:proofErr w:type="spellEnd"/>
      <w:r w:rsidR="00C80F89" w:rsidRPr="00AC72D3">
        <w:rPr>
          <w:lang w:val="en-US"/>
        </w:rPr>
        <w:t xml:space="preserve"> package manager.</w:t>
      </w:r>
    </w:p>
    <w:p w14:paraId="7BA2F2F1" w14:textId="14ED0FF7" w:rsidR="009F446B" w:rsidRPr="00E57628" w:rsidRDefault="009F446B" w:rsidP="009F446B">
      <w:pPr>
        <w:spacing w:after="320" w:line="276" w:lineRule="auto"/>
        <w:rPr>
          <w:rStyle w:val="Hyperlink"/>
          <w:color w:val="FF0000"/>
          <w:u w:val="none"/>
          <w:lang w:val="en-US"/>
        </w:rPr>
      </w:pPr>
      <w:proofErr w:type="spellStart"/>
      <w:r w:rsidRPr="00E57628">
        <w:rPr>
          <w:rStyle w:val="Hyperlink"/>
          <w:color w:val="FF0000"/>
          <w:u w:val="none"/>
          <w:lang w:val="en-US"/>
        </w:rPr>
        <w:t>sudo</w:t>
      </w:r>
      <w:proofErr w:type="spellEnd"/>
      <w:r w:rsidRPr="00E57628">
        <w:rPr>
          <w:rStyle w:val="Hyperlink"/>
          <w:color w:val="FF0000"/>
          <w:u w:val="none"/>
          <w:lang w:val="en-US"/>
        </w:rPr>
        <w:t xml:space="preserve"> </w:t>
      </w:r>
      <w:proofErr w:type="spellStart"/>
      <w:r w:rsidRPr="00E57628">
        <w:rPr>
          <w:rStyle w:val="Hyperlink"/>
          <w:color w:val="FF0000"/>
          <w:u w:val="none"/>
          <w:lang w:val="en-US"/>
        </w:rPr>
        <w:t>dnf</w:t>
      </w:r>
      <w:proofErr w:type="spellEnd"/>
      <w:r w:rsidRPr="00E57628">
        <w:rPr>
          <w:rStyle w:val="Hyperlink"/>
          <w:color w:val="FF0000"/>
          <w:u w:val="none"/>
          <w:lang w:val="en-US"/>
        </w:rPr>
        <w:t xml:space="preserve"> install </w:t>
      </w:r>
      <w:r w:rsidRPr="00E57628">
        <w:rPr>
          <w:color w:val="FF0000"/>
        </w:rPr>
        <w:t>https://github.com/PowerShell/PowerShell/releases/download/v7.4.6/powershell-7.4.6-1.rh.x86_64.rpm</w:t>
      </w:r>
    </w:p>
    <w:p w14:paraId="0271553E" w14:textId="6603B56A" w:rsidR="008D19F7" w:rsidRDefault="00B41BCB" w:rsidP="00B41BCB">
      <w:pPr>
        <w:pStyle w:val="Heading1"/>
      </w:pPr>
      <w:r>
        <w:t>Using PowerShell on Linux</w:t>
      </w:r>
    </w:p>
    <w:p w14:paraId="50DFD016" w14:textId="0FDC4286" w:rsidR="008D19F7" w:rsidRDefault="008D19F7" w:rsidP="008D19F7">
      <w:pPr>
        <w:pStyle w:val="ListParagraph"/>
        <w:numPr>
          <w:ilvl w:val="0"/>
          <w:numId w:val="11"/>
        </w:numPr>
        <w:spacing w:after="320" w:line="276" w:lineRule="auto"/>
        <w:rPr>
          <w:lang w:val="en-US"/>
        </w:rPr>
      </w:pPr>
      <w:r>
        <w:rPr>
          <w:lang w:val="en-US"/>
        </w:rPr>
        <w:t xml:space="preserve">Run </w:t>
      </w:r>
      <w:r w:rsidR="006C5138">
        <w:rPr>
          <w:lang w:val="en-US"/>
        </w:rPr>
        <w:t>PowerShell</w:t>
      </w:r>
      <w:r>
        <w:rPr>
          <w:lang w:val="en-US"/>
        </w:rPr>
        <w:t xml:space="preserve"> on Linux via </w:t>
      </w:r>
      <w:proofErr w:type="spellStart"/>
      <w:r w:rsidRPr="00011937">
        <w:rPr>
          <w:rStyle w:val="CommandChar"/>
        </w:rPr>
        <w:t>pwsh</w:t>
      </w:r>
      <w:proofErr w:type="spellEnd"/>
      <w:r>
        <w:rPr>
          <w:lang w:val="en-US"/>
        </w:rPr>
        <w:t xml:space="preserve">. Check if you are indeed running </w:t>
      </w:r>
      <w:r w:rsidR="006C5138">
        <w:rPr>
          <w:lang w:val="en-US"/>
        </w:rPr>
        <w:t>PowerShell</w:t>
      </w:r>
      <w:r>
        <w:rPr>
          <w:lang w:val="en-US"/>
        </w:rPr>
        <w:t xml:space="preserve"> </w:t>
      </w:r>
      <w:r w:rsidR="0072360B">
        <w:rPr>
          <w:lang w:val="en-US"/>
        </w:rPr>
        <w:t>7</w:t>
      </w:r>
      <w:r>
        <w:rPr>
          <w:lang w:val="en-US"/>
        </w:rPr>
        <w:t xml:space="preserve"> by displaying the value of </w:t>
      </w:r>
      <w:proofErr w:type="spellStart"/>
      <w:r>
        <w:rPr>
          <w:lang w:val="en-US"/>
        </w:rPr>
        <w:t>PSVersiontable</w:t>
      </w:r>
      <w:proofErr w:type="spellEnd"/>
      <w:r>
        <w:rPr>
          <w:lang w:val="en-US"/>
        </w:rPr>
        <w:t xml:space="preserve">. </w:t>
      </w:r>
    </w:p>
    <w:p w14:paraId="17F1E23F" w14:textId="375B00A4" w:rsidR="0071018D" w:rsidRPr="0071018D" w:rsidRDefault="0071018D" w:rsidP="0071018D">
      <w:pPr>
        <w:spacing w:after="320" w:line="276" w:lineRule="auto"/>
        <w:rPr>
          <w:lang w:val="en-US"/>
        </w:rPr>
      </w:pPr>
      <w:r w:rsidRPr="0071018D">
        <w:rPr>
          <w:lang w:val="en-US"/>
        </w:rPr>
        <w:drawing>
          <wp:inline distT="0" distB="0" distL="0" distR="0" wp14:anchorId="3934780F" wp14:editId="7D989119">
            <wp:extent cx="4877481" cy="3086531"/>
            <wp:effectExtent l="0" t="0" r="0" b="0"/>
            <wp:docPr id="726545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45555" name="Picture 1" descr="A screenshot of a computer&#10;&#10;Description automatically generated"/>
                    <pic:cNvPicPr/>
                  </pic:nvPicPr>
                  <pic:blipFill>
                    <a:blip r:embed="rId25"/>
                    <a:stretch>
                      <a:fillRect/>
                    </a:stretch>
                  </pic:blipFill>
                  <pic:spPr>
                    <a:xfrm>
                      <a:off x="0" y="0"/>
                      <a:ext cx="4877481" cy="3086531"/>
                    </a:xfrm>
                    <a:prstGeom prst="rect">
                      <a:avLst/>
                    </a:prstGeom>
                  </pic:spPr>
                </pic:pic>
              </a:graphicData>
            </a:graphic>
          </wp:inline>
        </w:drawing>
      </w:r>
    </w:p>
    <w:p w14:paraId="636793DF" w14:textId="0F0745DC" w:rsidR="008D19F7" w:rsidRDefault="008D19F7" w:rsidP="008D19F7">
      <w:pPr>
        <w:pStyle w:val="ListParagraph"/>
        <w:numPr>
          <w:ilvl w:val="0"/>
          <w:numId w:val="11"/>
        </w:numPr>
        <w:spacing w:after="320" w:line="276" w:lineRule="auto"/>
        <w:rPr>
          <w:lang w:val="en-US"/>
        </w:rPr>
      </w:pPr>
      <w:r>
        <w:rPr>
          <w:lang w:val="en-US"/>
        </w:rPr>
        <w:lastRenderedPageBreak/>
        <w:t xml:space="preserve">Now </w:t>
      </w:r>
      <w:proofErr w:type="gramStart"/>
      <w:r>
        <w:rPr>
          <w:lang w:val="en-US"/>
        </w:rPr>
        <w:t xml:space="preserve">run: </w:t>
      </w:r>
      <w:r w:rsidR="00A24351">
        <w:rPr>
          <w:lang w:val="en-US"/>
        </w:rPr>
        <w:t>‘</w:t>
      </w:r>
      <w:proofErr w:type="gramEnd"/>
      <w:r w:rsidRPr="00011937">
        <w:rPr>
          <w:rStyle w:val="CommandChar"/>
        </w:rPr>
        <w:t>Get-Variable is*</w:t>
      </w:r>
      <w:r w:rsidR="00A24351">
        <w:rPr>
          <w:rFonts w:ascii="Consolas" w:hAnsi="Consolas"/>
          <w:lang w:val="en-US"/>
        </w:rPr>
        <w:t>’</w:t>
      </w:r>
      <w:r w:rsidR="00A24351">
        <w:rPr>
          <w:lang w:val="en-US"/>
        </w:rPr>
        <w:t xml:space="preserve"> on Windows and Linux</w:t>
      </w:r>
      <w:r w:rsidR="00543120">
        <w:rPr>
          <w:lang w:val="en-US"/>
        </w:rPr>
        <w:t xml:space="preserve"> and see</w:t>
      </w:r>
      <w:r w:rsidR="00A24351">
        <w:rPr>
          <w:lang w:val="en-US"/>
        </w:rPr>
        <w:t xml:space="preserve"> how this can be useful in PowerShell 7 scripts to determine the host OS.</w:t>
      </w:r>
      <w:r>
        <w:rPr>
          <w:lang w:val="en-US"/>
        </w:rPr>
        <w:t xml:space="preserve">  </w:t>
      </w:r>
    </w:p>
    <w:p w14:paraId="28CBC0EB" w14:textId="16814389" w:rsidR="00025960" w:rsidRPr="00025960" w:rsidRDefault="00025960" w:rsidP="00025960">
      <w:pPr>
        <w:spacing w:after="320" w:line="276" w:lineRule="auto"/>
        <w:rPr>
          <w:lang w:val="en-US"/>
        </w:rPr>
      </w:pPr>
      <w:r w:rsidRPr="00025960">
        <w:rPr>
          <w:lang w:val="en-US"/>
        </w:rPr>
        <w:drawing>
          <wp:inline distT="0" distB="0" distL="0" distR="0" wp14:anchorId="7808A0EE" wp14:editId="364CBACE">
            <wp:extent cx="3191320" cy="1571844"/>
            <wp:effectExtent l="0" t="0" r="9525" b="9525"/>
            <wp:docPr id="1072716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1609" name="Picture 1" descr="A screen shot of a computer&#10;&#10;Description automatically generated"/>
                    <pic:cNvPicPr/>
                  </pic:nvPicPr>
                  <pic:blipFill>
                    <a:blip r:embed="rId26"/>
                    <a:stretch>
                      <a:fillRect/>
                    </a:stretch>
                  </pic:blipFill>
                  <pic:spPr>
                    <a:xfrm>
                      <a:off x="0" y="0"/>
                      <a:ext cx="3191320" cy="1571844"/>
                    </a:xfrm>
                    <a:prstGeom prst="rect">
                      <a:avLst/>
                    </a:prstGeom>
                  </pic:spPr>
                </pic:pic>
              </a:graphicData>
            </a:graphic>
          </wp:inline>
        </w:drawing>
      </w:r>
    </w:p>
    <w:p w14:paraId="6FBF58EE" w14:textId="3FA70349" w:rsidR="00A24351" w:rsidRDefault="00A24351" w:rsidP="00A24351">
      <w:pPr>
        <w:pStyle w:val="ListParagraph"/>
        <w:numPr>
          <w:ilvl w:val="0"/>
          <w:numId w:val="11"/>
        </w:numPr>
        <w:spacing w:after="320" w:line="276" w:lineRule="auto"/>
        <w:rPr>
          <w:lang w:val="en-US"/>
        </w:rPr>
      </w:pPr>
      <w:r>
        <w:rPr>
          <w:lang w:val="en-US"/>
        </w:rPr>
        <w:t>On Linux, you can now also use common cmdlet</w:t>
      </w:r>
      <w:r w:rsidR="006F165F">
        <w:rPr>
          <w:lang w:val="en-US"/>
        </w:rPr>
        <w:t>s</w:t>
      </w:r>
      <w:r>
        <w:rPr>
          <w:lang w:val="en-US"/>
        </w:rPr>
        <w:t xml:space="preserve"> in PowerShell. Try </w:t>
      </w:r>
      <w:r w:rsidR="00285F17">
        <w:rPr>
          <w:lang w:val="en-US"/>
        </w:rPr>
        <w:t>e.g.</w:t>
      </w:r>
      <w:r>
        <w:rPr>
          <w:lang w:val="en-US"/>
        </w:rPr>
        <w:t xml:space="preserve"> ‘</w:t>
      </w:r>
      <w:r w:rsidRPr="00A24351">
        <w:rPr>
          <w:rFonts w:ascii="Consolas" w:hAnsi="Consolas"/>
          <w:lang w:val="en-US"/>
        </w:rPr>
        <w:t>Get-Process</w:t>
      </w:r>
      <w:r>
        <w:rPr>
          <w:lang w:val="en-US"/>
        </w:rPr>
        <w:t>’ and ‘</w:t>
      </w:r>
      <w:r w:rsidRPr="00A24351">
        <w:rPr>
          <w:rFonts w:ascii="Consolas" w:hAnsi="Consolas"/>
          <w:lang w:val="en-US"/>
        </w:rPr>
        <w:t>Get-</w:t>
      </w:r>
      <w:proofErr w:type="spellStart"/>
      <w:r w:rsidRPr="00A24351">
        <w:rPr>
          <w:rFonts w:ascii="Consolas" w:hAnsi="Consolas"/>
          <w:lang w:val="en-US"/>
        </w:rPr>
        <w:t>ChildItem</w:t>
      </w:r>
      <w:proofErr w:type="spellEnd"/>
      <w:r>
        <w:rPr>
          <w:lang w:val="en-US"/>
        </w:rPr>
        <w:t xml:space="preserve">’.  </w:t>
      </w:r>
    </w:p>
    <w:p w14:paraId="3A2CD8E8" w14:textId="47B00C8B" w:rsidR="00A6015C" w:rsidRDefault="00A6015C" w:rsidP="00A6015C">
      <w:pPr>
        <w:spacing w:after="320" w:line="276" w:lineRule="auto"/>
        <w:rPr>
          <w:lang w:val="en-US"/>
        </w:rPr>
      </w:pPr>
      <w:r w:rsidRPr="00A6015C">
        <w:rPr>
          <w:lang w:val="en-US"/>
        </w:rPr>
        <w:drawing>
          <wp:inline distT="0" distB="0" distL="0" distR="0" wp14:anchorId="47DE1C78" wp14:editId="031F0F97">
            <wp:extent cx="5396230" cy="2101850"/>
            <wp:effectExtent l="0" t="0" r="0" b="0"/>
            <wp:docPr id="162112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947" name="Picture 1" descr="A screenshot of a computer&#10;&#10;Description automatically generated"/>
                    <pic:cNvPicPr/>
                  </pic:nvPicPr>
                  <pic:blipFill>
                    <a:blip r:embed="rId27"/>
                    <a:stretch>
                      <a:fillRect/>
                    </a:stretch>
                  </pic:blipFill>
                  <pic:spPr>
                    <a:xfrm>
                      <a:off x="0" y="0"/>
                      <a:ext cx="5396230" cy="2101850"/>
                    </a:xfrm>
                    <a:prstGeom prst="rect">
                      <a:avLst/>
                    </a:prstGeom>
                  </pic:spPr>
                </pic:pic>
              </a:graphicData>
            </a:graphic>
          </wp:inline>
        </w:drawing>
      </w:r>
    </w:p>
    <w:p w14:paraId="2A2907DA" w14:textId="791B4CB8" w:rsidR="00A6015C" w:rsidRPr="0073660C" w:rsidRDefault="00A6015C" w:rsidP="00A6015C">
      <w:pPr>
        <w:spacing w:after="320" w:line="276" w:lineRule="auto"/>
        <w:jc w:val="both"/>
        <w:rPr>
          <w:color w:val="FF0000"/>
          <w:lang w:val="en-US"/>
        </w:rPr>
      </w:pPr>
      <w:r w:rsidRPr="0073660C">
        <w:rPr>
          <w:color w:val="FF0000"/>
          <w:lang w:val="en-US"/>
        </w:rPr>
        <w:t xml:space="preserve">Sweet mother of </w:t>
      </w:r>
      <w:proofErr w:type="gramStart"/>
      <w:r w:rsidRPr="0073660C">
        <w:rPr>
          <w:color w:val="FF0000"/>
          <w:lang w:val="en-US"/>
        </w:rPr>
        <w:t>god</w:t>
      </w:r>
      <w:proofErr w:type="gramEnd"/>
      <w:r w:rsidRPr="0073660C">
        <w:rPr>
          <w:color w:val="FF0000"/>
          <w:lang w:val="en-US"/>
        </w:rPr>
        <w:t xml:space="preserve"> this feels so wrong for the Linux community</w:t>
      </w:r>
    </w:p>
    <w:p w14:paraId="7FC7D09C" w14:textId="62AB72D8" w:rsidR="002F44D7" w:rsidRDefault="002F44D7" w:rsidP="008D19F7">
      <w:pPr>
        <w:rPr>
          <w:color w:val="00B050"/>
        </w:rPr>
      </w:pPr>
    </w:p>
    <w:p w14:paraId="6661B8EF" w14:textId="77777777" w:rsidR="00011937" w:rsidRPr="006F165F" w:rsidRDefault="00011937" w:rsidP="008D19F7">
      <w:pPr>
        <w:rPr>
          <w:color w:val="00B050"/>
        </w:rPr>
      </w:pPr>
    </w:p>
    <w:p w14:paraId="609BE576" w14:textId="1FBC7188" w:rsidR="00A912D6" w:rsidRDefault="00A912D6" w:rsidP="00A912D6">
      <w:pPr>
        <w:pStyle w:val="Heading2"/>
      </w:pPr>
      <w:r>
        <w:t xml:space="preserve">PowerShell Remoting </w:t>
      </w:r>
      <w:r w:rsidR="00AF0270">
        <w:t xml:space="preserve">between Linux and Windows, </w:t>
      </w:r>
      <w:r>
        <w:t>using PowerShell 7</w:t>
      </w:r>
    </w:p>
    <w:p w14:paraId="307100BF" w14:textId="551D503C" w:rsidR="00F14B06" w:rsidRDefault="008A4099" w:rsidP="008D19F7">
      <w:pPr>
        <w:pStyle w:val="Heading1"/>
      </w:pPr>
      <w:r>
        <w:t xml:space="preserve">PowerShell </w:t>
      </w:r>
      <w:proofErr w:type="gramStart"/>
      <w:r>
        <w:t>remoting</w:t>
      </w:r>
      <w:proofErr w:type="gramEnd"/>
      <w:r>
        <w:t xml:space="preserve"> from Windows to Windows using PowerShell 7</w:t>
      </w:r>
    </w:p>
    <w:p w14:paraId="77BBCA9A" w14:textId="27C4F7CC" w:rsidR="008A4099" w:rsidRDefault="00FE2AE5" w:rsidP="00F32F8A">
      <w:pPr>
        <w:pStyle w:val="ListParagraph"/>
        <w:numPr>
          <w:ilvl w:val="0"/>
          <w:numId w:val="11"/>
        </w:numPr>
        <w:rPr>
          <w:lang w:val="en-US"/>
        </w:rPr>
      </w:pPr>
      <w:r>
        <w:rPr>
          <w:lang w:val="en-US"/>
        </w:rPr>
        <w:t>Verify that t</w:t>
      </w:r>
      <w:r w:rsidR="00F32F8A">
        <w:rPr>
          <w:lang w:val="en-US"/>
        </w:rPr>
        <w:t>he ‘normal’ way of PS remoting also works in PowerShell 7</w:t>
      </w:r>
      <w:r w:rsidR="003A0B73">
        <w:rPr>
          <w:lang w:val="en-US"/>
        </w:rPr>
        <w:t xml:space="preserve"> (</w:t>
      </w:r>
      <w:proofErr w:type="spellStart"/>
      <w:r w:rsidR="003A0B73">
        <w:rPr>
          <w:lang w:val="en-US"/>
        </w:rPr>
        <w:t>cfr</w:t>
      </w:r>
      <w:proofErr w:type="spellEnd"/>
      <w:r w:rsidR="003A0B73">
        <w:rPr>
          <w:lang w:val="en-US"/>
        </w:rPr>
        <w:t xml:space="preserve"> Lab about “Windows Active Directory recap”, section about remote administration)</w:t>
      </w:r>
      <w:r w:rsidR="00270DBA">
        <w:rPr>
          <w:lang w:val="en-US"/>
        </w:rPr>
        <w:t>. Try to connect from your Windows 1</w:t>
      </w:r>
      <w:r w:rsidR="00A455EC">
        <w:rPr>
          <w:lang w:val="en-US"/>
        </w:rPr>
        <w:t>1</w:t>
      </w:r>
      <w:r w:rsidR="00270DBA">
        <w:rPr>
          <w:lang w:val="en-US"/>
        </w:rPr>
        <w:t xml:space="preserve"> VM to your </w:t>
      </w:r>
      <w:r w:rsidR="00A455EC">
        <w:rPr>
          <w:lang w:val="en-US"/>
        </w:rPr>
        <w:t>Windows Server</w:t>
      </w:r>
      <w:r w:rsidR="00270DBA">
        <w:rPr>
          <w:lang w:val="en-US"/>
        </w:rPr>
        <w:t xml:space="preserve"> </w:t>
      </w:r>
      <w:r w:rsidR="00BD5774">
        <w:rPr>
          <w:lang w:val="en-US"/>
        </w:rPr>
        <w:t>with</w:t>
      </w:r>
      <w:r w:rsidR="00270DBA">
        <w:rPr>
          <w:lang w:val="en-US"/>
        </w:rPr>
        <w:t>in PowerShell 7</w:t>
      </w:r>
      <w:r w:rsidR="00F32F8A">
        <w:rPr>
          <w:lang w:val="en-US"/>
        </w:rPr>
        <w:t xml:space="preserve">: </w:t>
      </w:r>
    </w:p>
    <w:p w14:paraId="6E6A71C8" w14:textId="2C807EE8" w:rsidR="0007525E" w:rsidRPr="00FE2AE5" w:rsidRDefault="0007525E" w:rsidP="0007525E">
      <w:pPr>
        <w:pStyle w:val="ListParagraph"/>
        <w:numPr>
          <w:ilvl w:val="1"/>
          <w:numId w:val="11"/>
        </w:numPr>
        <w:rPr>
          <w:lang w:val="en-US"/>
        </w:rPr>
      </w:pPr>
      <w:r w:rsidRPr="005E609D">
        <w:rPr>
          <w:rFonts w:ascii="Consolas" w:hAnsi="Consolas"/>
          <w:sz w:val="16"/>
          <w:szCs w:val="18"/>
          <w:lang w:val="en-US"/>
        </w:rPr>
        <w:t>Enter-</w:t>
      </w:r>
      <w:proofErr w:type="spellStart"/>
      <w:r w:rsidRPr="005E609D">
        <w:rPr>
          <w:rFonts w:ascii="Consolas" w:hAnsi="Consolas"/>
          <w:sz w:val="16"/>
          <w:szCs w:val="18"/>
          <w:lang w:val="en-US"/>
        </w:rPr>
        <w:t>PSSession</w:t>
      </w:r>
      <w:proofErr w:type="spellEnd"/>
      <w:r w:rsidRPr="005E609D">
        <w:rPr>
          <w:rFonts w:ascii="Consolas" w:hAnsi="Consolas"/>
          <w:sz w:val="16"/>
          <w:szCs w:val="18"/>
          <w:lang w:val="en-US"/>
        </w:rPr>
        <w:t xml:space="preserve"> -</w:t>
      </w:r>
      <w:proofErr w:type="spellStart"/>
      <w:r w:rsidRPr="005E609D">
        <w:rPr>
          <w:rFonts w:ascii="Consolas" w:hAnsi="Consolas"/>
          <w:sz w:val="16"/>
          <w:szCs w:val="18"/>
          <w:lang w:val="en-US"/>
        </w:rPr>
        <w:t>ComputerName</w:t>
      </w:r>
      <w:proofErr w:type="spellEnd"/>
      <w:r w:rsidRPr="005E609D">
        <w:rPr>
          <w:rFonts w:ascii="Consolas" w:hAnsi="Consolas"/>
          <w:sz w:val="16"/>
          <w:szCs w:val="18"/>
          <w:lang w:val="en-US"/>
        </w:rPr>
        <w:t xml:space="preserve"> </w:t>
      </w:r>
      <w:r w:rsidR="006A6CC4">
        <w:rPr>
          <w:rFonts w:ascii="Consolas" w:hAnsi="Consolas"/>
          <w:sz w:val="16"/>
          <w:szCs w:val="18"/>
          <w:lang w:val="en-US"/>
        </w:rPr>
        <w:t>king</w:t>
      </w:r>
      <w:r w:rsidRPr="005E609D">
        <w:rPr>
          <w:rFonts w:ascii="Consolas" w:hAnsi="Consolas"/>
          <w:sz w:val="16"/>
          <w:szCs w:val="18"/>
          <w:lang w:val="en-US"/>
        </w:rPr>
        <w:t xml:space="preserve"> -Credential </w:t>
      </w:r>
      <w:proofErr w:type="spellStart"/>
      <w:r w:rsidRPr="005E609D">
        <w:rPr>
          <w:rFonts w:ascii="Consolas" w:hAnsi="Consolas"/>
          <w:sz w:val="16"/>
          <w:szCs w:val="18"/>
          <w:lang w:val="en-US"/>
        </w:rPr>
        <w:t>donald@COMPANY</w:t>
      </w:r>
      <w:proofErr w:type="spellEnd"/>
      <w:r w:rsidRPr="005E609D">
        <w:rPr>
          <w:rFonts w:ascii="Consolas" w:hAnsi="Consolas"/>
          <w:sz w:val="16"/>
          <w:szCs w:val="18"/>
          <w:lang w:val="en-US"/>
        </w:rPr>
        <w:t>-&lt;</w:t>
      </w:r>
      <w:proofErr w:type="spellStart"/>
      <w:r w:rsidRPr="005E609D">
        <w:rPr>
          <w:rFonts w:ascii="Consolas" w:hAnsi="Consolas"/>
          <w:sz w:val="16"/>
          <w:szCs w:val="18"/>
          <w:lang w:val="en-US"/>
        </w:rPr>
        <w:t>firstname</w:t>
      </w:r>
      <w:proofErr w:type="spellEnd"/>
      <w:proofErr w:type="gramStart"/>
      <w:r w:rsidRPr="005E609D">
        <w:rPr>
          <w:rFonts w:ascii="Consolas" w:hAnsi="Consolas"/>
          <w:sz w:val="16"/>
          <w:szCs w:val="18"/>
          <w:lang w:val="en-US"/>
        </w:rPr>
        <w:t>&gt;.serverlabs.be</w:t>
      </w:r>
      <w:proofErr w:type="gramEnd"/>
    </w:p>
    <w:p w14:paraId="610A825C" w14:textId="77777777" w:rsidR="00FE2AE5" w:rsidRPr="0007525E" w:rsidRDefault="00FE2AE5" w:rsidP="00FE2AE5">
      <w:pPr>
        <w:pStyle w:val="ListParagraph"/>
        <w:ind w:left="360"/>
        <w:rPr>
          <w:lang w:val="en-US"/>
        </w:rPr>
      </w:pPr>
    </w:p>
    <w:p w14:paraId="3AD24068" w14:textId="2F73CAFE" w:rsidR="00091950" w:rsidRDefault="00091950" w:rsidP="00091950">
      <w:pPr>
        <w:pStyle w:val="ListParagraph"/>
        <w:numPr>
          <w:ilvl w:val="0"/>
          <w:numId w:val="11"/>
        </w:numPr>
        <w:rPr>
          <w:lang w:val="en-US"/>
        </w:rPr>
      </w:pPr>
      <w:r>
        <w:rPr>
          <w:lang w:val="en-US"/>
        </w:rPr>
        <w:t xml:space="preserve">What </w:t>
      </w:r>
      <w:proofErr w:type="spellStart"/>
      <w:r>
        <w:rPr>
          <w:lang w:val="en-US"/>
        </w:rPr>
        <w:t>shell</w:t>
      </w:r>
      <w:proofErr w:type="spellEnd"/>
      <w:r>
        <w:rPr>
          <w:lang w:val="en-US"/>
        </w:rPr>
        <w:t xml:space="preserve"> do we get on </w:t>
      </w:r>
      <w:r w:rsidR="00A23ECB">
        <w:rPr>
          <w:lang w:val="en-US"/>
        </w:rPr>
        <w:t>king</w:t>
      </w:r>
      <w:r>
        <w:rPr>
          <w:lang w:val="en-US"/>
        </w:rPr>
        <w:t xml:space="preserve"> when we have made the remote PowerShell session? </w:t>
      </w:r>
    </w:p>
    <w:p w14:paraId="1CB159B1" w14:textId="48D19075" w:rsidR="004563EB" w:rsidRPr="004563EB" w:rsidRDefault="004563EB" w:rsidP="004563EB">
      <w:pPr>
        <w:rPr>
          <w:color w:val="FF0000"/>
          <w:lang w:val="en-US"/>
        </w:rPr>
      </w:pPr>
      <w:r w:rsidRPr="004563EB">
        <w:rPr>
          <w:color w:val="FF0000"/>
          <w:lang w:val="en-US"/>
        </w:rPr>
        <w:t xml:space="preserve">I </w:t>
      </w:r>
      <w:proofErr w:type="gramStart"/>
      <w:r w:rsidRPr="004563EB">
        <w:rPr>
          <w:color w:val="FF0000"/>
          <w:lang w:val="en-US"/>
        </w:rPr>
        <w:t>get</w:t>
      </w:r>
      <w:proofErr w:type="gramEnd"/>
      <w:r w:rsidRPr="004563EB">
        <w:rPr>
          <w:color w:val="FF0000"/>
          <w:lang w:val="en-US"/>
        </w:rPr>
        <w:t xml:space="preserve"> a </w:t>
      </w:r>
      <w:proofErr w:type="spellStart"/>
      <w:r w:rsidRPr="004563EB">
        <w:rPr>
          <w:color w:val="FF0000"/>
          <w:lang w:val="en-US"/>
        </w:rPr>
        <w:t>powershell</w:t>
      </w:r>
      <w:proofErr w:type="spellEnd"/>
      <w:r w:rsidRPr="004563EB">
        <w:rPr>
          <w:color w:val="FF0000"/>
          <w:lang w:val="en-US"/>
        </w:rPr>
        <w:t xml:space="preserve"> 5</w:t>
      </w:r>
      <w:r>
        <w:rPr>
          <w:color w:val="FF0000"/>
          <w:lang w:val="en-US"/>
        </w:rPr>
        <w:t>, so a Desktop one.</w:t>
      </w:r>
    </w:p>
    <w:p w14:paraId="2458E260" w14:textId="6466118C" w:rsidR="004563EB" w:rsidRPr="004563EB" w:rsidRDefault="004563EB" w:rsidP="004563EB">
      <w:pPr>
        <w:rPr>
          <w:lang w:val="en-US"/>
        </w:rPr>
      </w:pPr>
      <w:r w:rsidRPr="004563EB">
        <w:rPr>
          <w:lang w:val="en-US"/>
        </w:rPr>
        <w:lastRenderedPageBreak/>
        <w:drawing>
          <wp:inline distT="0" distB="0" distL="0" distR="0" wp14:anchorId="3ABC09A4" wp14:editId="2627331A">
            <wp:extent cx="5396230" cy="1757045"/>
            <wp:effectExtent l="0" t="0" r="0" b="0"/>
            <wp:docPr id="192791742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17427" name="Picture 1" descr="A computer screen shot of a black screen&#10;&#10;Description automatically generated"/>
                    <pic:cNvPicPr/>
                  </pic:nvPicPr>
                  <pic:blipFill>
                    <a:blip r:embed="rId28"/>
                    <a:stretch>
                      <a:fillRect/>
                    </a:stretch>
                  </pic:blipFill>
                  <pic:spPr>
                    <a:xfrm>
                      <a:off x="0" y="0"/>
                      <a:ext cx="5396230" cy="1757045"/>
                    </a:xfrm>
                    <a:prstGeom prst="rect">
                      <a:avLst/>
                    </a:prstGeom>
                  </pic:spPr>
                </pic:pic>
              </a:graphicData>
            </a:graphic>
          </wp:inline>
        </w:drawing>
      </w:r>
    </w:p>
    <w:p w14:paraId="6D2860C9" w14:textId="7C06BC60" w:rsidR="00347C06" w:rsidRDefault="00347C06" w:rsidP="008A4099"/>
    <w:p w14:paraId="2975ABA2" w14:textId="77777777" w:rsidR="00011937" w:rsidRPr="00FC4B69" w:rsidRDefault="00011937" w:rsidP="008A4099"/>
    <w:p w14:paraId="200A443E" w14:textId="1CCC1788" w:rsidR="00837BEB" w:rsidRDefault="00837BEB" w:rsidP="008D19F7">
      <w:pPr>
        <w:pStyle w:val="Heading1"/>
      </w:pPr>
      <w:r>
        <w:t xml:space="preserve">PowerShell </w:t>
      </w:r>
      <w:proofErr w:type="gramStart"/>
      <w:r>
        <w:t>remoting</w:t>
      </w:r>
      <w:proofErr w:type="gramEnd"/>
      <w:r>
        <w:t xml:space="preserve"> from </w:t>
      </w:r>
      <w:proofErr w:type="spellStart"/>
      <w:r>
        <w:t>linux</w:t>
      </w:r>
      <w:proofErr w:type="spellEnd"/>
      <w:r>
        <w:t xml:space="preserve"> to Windows </w:t>
      </w:r>
      <w:r w:rsidR="00963CC2">
        <w:t xml:space="preserve">(!), </w:t>
      </w:r>
      <w:r w:rsidR="00963CC2" w:rsidRPr="00CE43E7">
        <w:rPr>
          <w:u w:val="single"/>
        </w:rPr>
        <w:t xml:space="preserve">using </w:t>
      </w:r>
      <w:proofErr w:type="spellStart"/>
      <w:r w:rsidR="00963CC2" w:rsidRPr="00CE43E7">
        <w:rPr>
          <w:u w:val="single"/>
        </w:rPr>
        <w:t>WinRM</w:t>
      </w:r>
      <w:proofErr w:type="spellEnd"/>
    </w:p>
    <w:p w14:paraId="0DBC5799" w14:textId="69AE033C" w:rsidR="00DC2145" w:rsidRPr="00DC2145" w:rsidRDefault="00DC2145" w:rsidP="00DC2145">
      <w:pPr>
        <w:rPr>
          <w:lang w:val="en-US"/>
        </w:rPr>
      </w:pPr>
      <w:r>
        <w:rPr>
          <w:lang w:val="en-US"/>
        </w:rPr>
        <w:t xml:space="preserve">Now, mind blowing, let’s connect from </w:t>
      </w:r>
      <w:proofErr w:type="spellStart"/>
      <w:r w:rsidR="004D7F4B">
        <w:rPr>
          <w:lang w:val="en-US"/>
        </w:rPr>
        <w:t>debian</w:t>
      </w:r>
      <w:proofErr w:type="spellEnd"/>
      <w:r w:rsidR="004D7F4B">
        <w:rPr>
          <w:lang w:val="en-US"/>
        </w:rPr>
        <w:t xml:space="preserve"> </w:t>
      </w:r>
      <w:proofErr w:type="spellStart"/>
      <w:r>
        <w:rPr>
          <w:lang w:val="en-US"/>
        </w:rPr>
        <w:t>linux</w:t>
      </w:r>
      <w:proofErr w:type="spellEnd"/>
      <w:r>
        <w:rPr>
          <w:lang w:val="en-US"/>
        </w:rPr>
        <w:t xml:space="preserve"> to Windows</w:t>
      </w:r>
      <w:r w:rsidR="00EF2D58">
        <w:rPr>
          <w:lang w:val="en-US"/>
        </w:rPr>
        <w:t xml:space="preserve">, using remote </w:t>
      </w:r>
      <w:proofErr w:type="spellStart"/>
      <w:r w:rsidR="00EF2D58">
        <w:rPr>
          <w:lang w:val="en-US"/>
        </w:rPr>
        <w:t>powershelling</w:t>
      </w:r>
      <w:proofErr w:type="spellEnd"/>
      <w:r w:rsidR="00EF2D58">
        <w:rPr>
          <w:lang w:val="en-US"/>
        </w:rPr>
        <w:t>.</w:t>
      </w:r>
      <w:r>
        <w:rPr>
          <w:lang w:val="en-US"/>
        </w:rPr>
        <w:t xml:space="preserve"> </w:t>
      </w:r>
    </w:p>
    <w:p w14:paraId="0A32091E" w14:textId="7B6ED239" w:rsidR="00572BC6" w:rsidRPr="009A36EC" w:rsidRDefault="00B76EED" w:rsidP="00BC6531">
      <w:pPr>
        <w:pStyle w:val="ListParagraph"/>
        <w:numPr>
          <w:ilvl w:val="0"/>
          <w:numId w:val="11"/>
        </w:numPr>
        <w:rPr>
          <w:rFonts w:ascii="Consolas" w:hAnsi="Consolas"/>
          <w:lang w:val="en-US"/>
        </w:rPr>
      </w:pPr>
      <w:r w:rsidRPr="009A36EC">
        <w:rPr>
          <w:lang w:val="en-US"/>
        </w:rPr>
        <w:t xml:space="preserve">We need an additional package for </w:t>
      </w:r>
      <w:r w:rsidR="00065F4E">
        <w:rPr>
          <w:lang w:val="en-US"/>
        </w:rPr>
        <w:t xml:space="preserve">Microsoft </w:t>
      </w:r>
      <w:r w:rsidRPr="009A36EC">
        <w:rPr>
          <w:lang w:val="en-US"/>
        </w:rPr>
        <w:t xml:space="preserve">authentication: </w:t>
      </w:r>
      <w:proofErr w:type="spellStart"/>
      <w:r w:rsidRPr="009A36EC">
        <w:rPr>
          <w:lang w:val="en-US"/>
        </w:rPr>
        <w:t>gss-ntlmssp</w:t>
      </w:r>
      <w:proofErr w:type="spellEnd"/>
      <w:r w:rsidRPr="009A36EC">
        <w:rPr>
          <w:lang w:val="en-US"/>
        </w:rPr>
        <w:t>. Install the package. To know more about it, you can use:</w:t>
      </w:r>
      <w:r w:rsidRPr="009A36EC">
        <w:rPr>
          <w:lang w:val="en-US"/>
        </w:rPr>
        <w:br/>
      </w:r>
      <w:r w:rsidRPr="009A36EC">
        <w:rPr>
          <w:rFonts w:ascii="Consolas" w:hAnsi="Consolas"/>
          <w:lang w:val="en-US"/>
        </w:rPr>
        <w:t xml:space="preserve">apt show </w:t>
      </w:r>
      <w:proofErr w:type="spellStart"/>
      <w:r w:rsidRPr="009A36EC">
        <w:rPr>
          <w:rFonts w:ascii="Consolas" w:hAnsi="Consolas"/>
          <w:lang w:val="en-US"/>
        </w:rPr>
        <w:t>gss-ntlmssp</w:t>
      </w:r>
      <w:proofErr w:type="spellEnd"/>
    </w:p>
    <w:p w14:paraId="1C2A5F79" w14:textId="0AD9DF6F" w:rsidR="00572BC6" w:rsidRPr="00BC6531" w:rsidRDefault="00572BC6" w:rsidP="00572BC6">
      <w:pPr>
        <w:pStyle w:val="ListParagraph"/>
        <w:numPr>
          <w:ilvl w:val="0"/>
          <w:numId w:val="11"/>
        </w:numPr>
        <w:rPr>
          <w:rFonts w:ascii="Consolas" w:hAnsi="Consolas"/>
          <w:lang w:val="en-US"/>
        </w:rPr>
      </w:pPr>
      <w:r>
        <w:rPr>
          <w:lang w:val="en-US"/>
        </w:rPr>
        <w:t xml:space="preserve">To have the proper communication with Windows over </w:t>
      </w:r>
      <w:proofErr w:type="spellStart"/>
      <w:r>
        <w:rPr>
          <w:lang w:val="en-US"/>
        </w:rPr>
        <w:t>WinRM</w:t>
      </w:r>
      <w:proofErr w:type="spellEnd"/>
      <w:r>
        <w:rPr>
          <w:lang w:val="en-US"/>
        </w:rPr>
        <w:t xml:space="preserve"> from within Linux, we’ll add a </w:t>
      </w:r>
      <w:r w:rsidR="00065F4E">
        <w:rPr>
          <w:lang w:val="en-US"/>
        </w:rPr>
        <w:t>third-party</w:t>
      </w:r>
      <w:r>
        <w:rPr>
          <w:lang w:val="en-US"/>
        </w:rPr>
        <w:t xml:space="preserve"> module within your PowerShell 7. On your </w:t>
      </w:r>
      <w:proofErr w:type="spellStart"/>
      <w:r>
        <w:rPr>
          <w:lang w:val="en-US"/>
        </w:rPr>
        <w:t>debian</w:t>
      </w:r>
      <w:proofErr w:type="spellEnd"/>
      <w:r>
        <w:rPr>
          <w:lang w:val="en-US"/>
        </w:rPr>
        <w:t xml:space="preserve"> start an elevated </w:t>
      </w:r>
      <w:proofErr w:type="spellStart"/>
      <w:proofErr w:type="gramStart"/>
      <w:r>
        <w:rPr>
          <w:lang w:val="en-US"/>
        </w:rPr>
        <w:t>powershell</w:t>
      </w:r>
      <w:proofErr w:type="spellEnd"/>
      <w:r>
        <w:rPr>
          <w:lang w:val="en-US"/>
        </w:rPr>
        <w:t>: ‘</w:t>
      </w:r>
      <w:proofErr w:type="spellStart"/>
      <w:proofErr w:type="gramEnd"/>
      <w:r w:rsidRPr="00BC6531">
        <w:rPr>
          <w:rFonts w:ascii="Consolas" w:hAnsi="Consolas"/>
          <w:lang w:val="en-US"/>
        </w:rPr>
        <w:t>sudo</w:t>
      </w:r>
      <w:proofErr w:type="spellEnd"/>
      <w:r w:rsidRPr="00BC6531">
        <w:rPr>
          <w:rFonts w:ascii="Consolas" w:hAnsi="Consolas"/>
          <w:lang w:val="en-US"/>
        </w:rPr>
        <w:t xml:space="preserve"> </w:t>
      </w:r>
      <w:proofErr w:type="spellStart"/>
      <w:proofErr w:type="gramStart"/>
      <w:r w:rsidRPr="00BC6531">
        <w:rPr>
          <w:rFonts w:ascii="Consolas" w:hAnsi="Consolas"/>
          <w:lang w:val="en-US"/>
        </w:rPr>
        <w:t>pwsh</w:t>
      </w:r>
      <w:proofErr w:type="spellEnd"/>
      <w:r>
        <w:rPr>
          <w:lang w:val="en-US"/>
        </w:rPr>
        <w:t>‘</w:t>
      </w:r>
      <w:proofErr w:type="gramEnd"/>
      <w:r>
        <w:rPr>
          <w:lang w:val="en-US"/>
        </w:rPr>
        <w:t>. In there, perform following commands:</w:t>
      </w:r>
      <w:r>
        <w:rPr>
          <w:lang w:val="en-US"/>
        </w:rPr>
        <w:br/>
      </w:r>
      <w:r w:rsidRPr="00BC6531">
        <w:rPr>
          <w:rFonts w:ascii="Consolas" w:hAnsi="Consolas"/>
          <w:lang w:val="en-US"/>
        </w:rPr>
        <w:t xml:space="preserve">Install-Module -Name </w:t>
      </w:r>
      <w:proofErr w:type="spellStart"/>
      <w:r w:rsidRPr="00BC6531">
        <w:rPr>
          <w:rFonts w:ascii="Consolas" w:hAnsi="Consolas"/>
          <w:lang w:val="en-US"/>
        </w:rPr>
        <w:t>PSWSMan</w:t>
      </w:r>
      <w:proofErr w:type="spellEnd"/>
      <w:r w:rsidRPr="00BC6531">
        <w:rPr>
          <w:rFonts w:ascii="Consolas" w:hAnsi="Consolas"/>
          <w:lang w:val="en-US"/>
        </w:rPr>
        <w:t xml:space="preserve"> -Scope </w:t>
      </w:r>
      <w:proofErr w:type="spellStart"/>
      <w:r w:rsidRPr="00BC6531">
        <w:rPr>
          <w:rFonts w:ascii="Consolas" w:hAnsi="Consolas"/>
          <w:lang w:val="en-US"/>
        </w:rPr>
        <w:t>AllUsers</w:t>
      </w:r>
      <w:proofErr w:type="spellEnd"/>
    </w:p>
    <w:p w14:paraId="3E453D9E" w14:textId="77777777" w:rsidR="00632870" w:rsidRDefault="00572BC6" w:rsidP="00572BC6">
      <w:pPr>
        <w:pStyle w:val="ListParagraph"/>
        <w:ind w:left="360"/>
        <w:rPr>
          <w:lang w:val="en-US"/>
        </w:rPr>
      </w:pPr>
      <w:r w:rsidRPr="00BC6531">
        <w:rPr>
          <w:rFonts w:ascii="Consolas" w:hAnsi="Consolas"/>
          <w:lang w:val="en-US"/>
        </w:rPr>
        <w:t>Install-</w:t>
      </w:r>
      <w:proofErr w:type="spellStart"/>
      <w:r w:rsidRPr="00BC6531">
        <w:rPr>
          <w:rFonts w:ascii="Consolas" w:hAnsi="Consolas"/>
          <w:lang w:val="en-US"/>
        </w:rPr>
        <w:t>WSMan</w:t>
      </w:r>
      <w:proofErr w:type="spellEnd"/>
      <w:r>
        <w:rPr>
          <w:lang w:val="en-US"/>
        </w:rPr>
        <w:br/>
      </w:r>
      <w:hyperlink r:id="rId29" w:history="1">
        <w:r w:rsidRPr="008C060A">
          <w:rPr>
            <w:rStyle w:val="Hyperlink"/>
            <w:lang w:val="en-US"/>
          </w:rPr>
          <w:t>https://www.powershellgallery.com/packages/PSWSMan</w:t>
        </w:r>
      </w:hyperlink>
      <w:r>
        <w:rPr>
          <w:lang w:val="en-US"/>
        </w:rPr>
        <w:t xml:space="preserve"> </w:t>
      </w:r>
    </w:p>
    <w:p w14:paraId="66E7FB8F" w14:textId="77777777" w:rsidR="00632870" w:rsidRDefault="00632870" w:rsidP="00572BC6">
      <w:pPr>
        <w:pStyle w:val="ListParagraph"/>
        <w:ind w:left="360"/>
        <w:rPr>
          <w:lang w:val="en-US"/>
        </w:rPr>
      </w:pPr>
    </w:p>
    <w:p w14:paraId="209D55BD" w14:textId="3C8144DF" w:rsidR="00572BC6" w:rsidRDefault="00632870" w:rsidP="00572BC6">
      <w:pPr>
        <w:pStyle w:val="ListParagraph"/>
        <w:ind w:left="360"/>
        <w:rPr>
          <w:lang w:val="en-US"/>
        </w:rPr>
      </w:pPr>
      <w:r w:rsidRPr="00632870">
        <w:rPr>
          <w:lang w:val="en-US"/>
        </w:rPr>
        <w:drawing>
          <wp:inline distT="0" distB="0" distL="0" distR="0" wp14:anchorId="463BFF25" wp14:editId="2D5B630B">
            <wp:extent cx="5396230" cy="612140"/>
            <wp:effectExtent l="0" t="0" r="0" b="0"/>
            <wp:docPr id="48343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32254" name=""/>
                    <pic:cNvPicPr/>
                  </pic:nvPicPr>
                  <pic:blipFill>
                    <a:blip r:embed="rId30"/>
                    <a:stretch>
                      <a:fillRect/>
                    </a:stretch>
                  </pic:blipFill>
                  <pic:spPr>
                    <a:xfrm>
                      <a:off x="0" y="0"/>
                      <a:ext cx="5396230" cy="612140"/>
                    </a:xfrm>
                    <a:prstGeom prst="rect">
                      <a:avLst/>
                    </a:prstGeom>
                  </pic:spPr>
                </pic:pic>
              </a:graphicData>
            </a:graphic>
          </wp:inline>
        </w:drawing>
      </w:r>
      <w:r w:rsidR="00572BC6">
        <w:rPr>
          <w:lang w:val="en-US"/>
        </w:rPr>
        <w:br/>
        <w:t xml:space="preserve">Exit your elevated </w:t>
      </w:r>
      <w:proofErr w:type="spellStart"/>
      <w:r w:rsidR="00572BC6">
        <w:rPr>
          <w:lang w:val="en-US"/>
        </w:rPr>
        <w:t>powershell</w:t>
      </w:r>
      <w:proofErr w:type="spellEnd"/>
      <w:r w:rsidR="00572BC6">
        <w:rPr>
          <w:lang w:val="en-US"/>
        </w:rPr>
        <w:t xml:space="preserve"> session and start a regular </w:t>
      </w:r>
      <w:proofErr w:type="spellStart"/>
      <w:r w:rsidR="00572BC6">
        <w:rPr>
          <w:lang w:val="en-US"/>
        </w:rPr>
        <w:t>pwsh</w:t>
      </w:r>
      <w:proofErr w:type="spellEnd"/>
      <w:r w:rsidR="00572BC6">
        <w:rPr>
          <w:lang w:val="en-US"/>
        </w:rPr>
        <w:t xml:space="preserve"> session.</w:t>
      </w:r>
    </w:p>
    <w:p w14:paraId="71986CB5" w14:textId="07A69F6C" w:rsidR="00FE2AE5" w:rsidRDefault="00FE2AE5" w:rsidP="00FE2AE5">
      <w:pPr>
        <w:pStyle w:val="ListParagraph"/>
        <w:numPr>
          <w:ilvl w:val="0"/>
          <w:numId w:val="11"/>
        </w:numPr>
        <w:rPr>
          <w:lang w:val="en-US"/>
        </w:rPr>
      </w:pPr>
      <w:r>
        <w:rPr>
          <w:lang w:val="en-US"/>
        </w:rPr>
        <w:t xml:space="preserve">Try to connect from your </w:t>
      </w:r>
      <w:proofErr w:type="spellStart"/>
      <w:r w:rsidR="005F632A">
        <w:rPr>
          <w:lang w:val="en-US"/>
        </w:rPr>
        <w:t>debian</w:t>
      </w:r>
      <w:proofErr w:type="spellEnd"/>
      <w:r w:rsidR="005F632A">
        <w:rPr>
          <w:lang w:val="en-US"/>
        </w:rPr>
        <w:t xml:space="preserve"> </w:t>
      </w:r>
      <w:r>
        <w:rPr>
          <w:lang w:val="en-US"/>
        </w:rPr>
        <w:t xml:space="preserve">VM to your </w:t>
      </w:r>
      <w:r w:rsidR="005F632A">
        <w:rPr>
          <w:lang w:val="en-US"/>
        </w:rPr>
        <w:t xml:space="preserve">Windows Server </w:t>
      </w:r>
      <w:r>
        <w:rPr>
          <w:lang w:val="en-US"/>
        </w:rPr>
        <w:t>in PowerShell 7</w:t>
      </w:r>
      <w:r w:rsidR="00650821">
        <w:rPr>
          <w:lang w:val="en-US"/>
        </w:rPr>
        <w:t>, similar as Windows-to-Windows</w:t>
      </w:r>
      <w:r>
        <w:rPr>
          <w:lang w:val="en-US"/>
        </w:rPr>
        <w:t xml:space="preserve">: </w:t>
      </w:r>
    </w:p>
    <w:p w14:paraId="7F8F4DB7" w14:textId="33913B8F" w:rsidR="00FE2AE5" w:rsidRPr="00A421F4" w:rsidRDefault="00FE2AE5" w:rsidP="00FE2AE5">
      <w:pPr>
        <w:pStyle w:val="ListParagraph"/>
        <w:numPr>
          <w:ilvl w:val="1"/>
          <w:numId w:val="11"/>
        </w:numPr>
        <w:rPr>
          <w:lang w:val="en-US"/>
        </w:rPr>
      </w:pPr>
      <w:r w:rsidRPr="005E609D">
        <w:rPr>
          <w:rFonts w:ascii="Consolas" w:hAnsi="Consolas"/>
          <w:sz w:val="16"/>
          <w:szCs w:val="18"/>
          <w:lang w:val="en-US"/>
        </w:rPr>
        <w:t>Enter-</w:t>
      </w:r>
      <w:proofErr w:type="spellStart"/>
      <w:r w:rsidRPr="005E609D">
        <w:rPr>
          <w:rFonts w:ascii="Consolas" w:hAnsi="Consolas"/>
          <w:sz w:val="16"/>
          <w:szCs w:val="18"/>
          <w:lang w:val="en-US"/>
        </w:rPr>
        <w:t>PSSession</w:t>
      </w:r>
      <w:proofErr w:type="spellEnd"/>
      <w:r w:rsidRPr="005E609D">
        <w:rPr>
          <w:rFonts w:ascii="Consolas" w:hAnsi="Consolas"/>
          <w:sz w:val="16"/>
          <w:szCs w:val="18"/>
          <w:lang w:val="en-US"/>
        </w:rPr>
        <w:t xml:space="preserve"> -</w:t>
      </w:r>
      <w:proofErr w:type="spellStart"/>
      <w:r w:rsidRPr="005E609D">
        <w:rPr>
          <w:rFonts w:ascii="Consolas" w:hAnsi="Consolas"/>
          <w:sz w:val="16"/>
          <w:szCs w:val="18"/>
          <w:lang w:val="en-US"/>
        </w:rPr>
        <w:t>ComputerName</w:t>
      </w:r>
      <w:proofErr w:type="spellEnd"/>
      <w:r w:rsidRPr="005E609D">
        <w:rPr>
          <w:rFonts w:ascii="Consolas" w:hAnsi="Consolas"/>
          <w:sz w:val="16"/>
          <w:szCs w:val="18"/>
          <w:lang w:val="en-US"/>
        </w:rPr>
        <w:t xml:space="preserve"> </w:t>
      </w:r>
      <w:r w:rsidR="005F632A">
        <w:rPr>
          <w:rFonts w:ascii="Consolas" w:hAnsi="Consolas"/>
          <w:sz w:val="16"/>
          <w:szCs w:val="18"/>
          <w:lang w:val="en-US"/>
        </w:rPr>
        <w:t>192.168.11.</w:t>
      </w:r>
      <w:r w:rsidR="00E36804">
        <w:rPr>
          <w:rFonts w:ascii="Consolas" w:hAnsi="Consolas"/>
          <w:sz w:val="16"/>
          <w:szCs w:val="18"/>
          <w:lang w:val="en-US"/>
        </w:rPr>
        <w:t>50</w:t>
      </w:r>
      <w:r w:rsidRPr="005E609D">
        <w:rPr>
          <w:rFonts w:ascii="Consolas" w:hAnsi="Consolas"/>
          <w:sz w:val="16"/>
          <w:szCs w:val="18"/>
          <w:lang w:val="en-US"/>
        </w:rPr>
        <w:t xml:space="preserve"> -Credential </w:t>
      </w:r>
      <w:proofErr w:type="spellStart"/>
      <w:r w:rsidRPr="005E609D">
        <w:rPr>
          <w:rFonts w:ascii="Consolas" w:hAnsi="Consolas"/>
          <w:sz w:val="16"/>
          <w:szCs w:val="18"/>
          <w:lang w:val="en-US"/>
        </w:rPr>
        <w:t>donald@COMPANY</w:t>
      </w:r>
      <w:proofErr w:type="spellEnd"/>
      <w:r w:rsidRPr="005E609D">
        <w:rPr>
          <w:rFonts w:ascii="Consolas" w:hAnsi="Consolas"/>
          <w:sz w:val="16"/>
          <w:szCs w:val="18"/>
          <w:lang w:val="en-US"/>
        </w:rPr>
        <w:t>-&lt;</w:t>
      </w:r>
      <w:proofErr w:type="spellStart"/>
      <w:r w:rsidRPr="005E609D">
        <w:rPr>
          <w:rFonts w:ascii="Consolas" w:hAnsi="Consolas"/>
          <w:sz w:val="16"/>
          <w:szCs w:val="18"/>
          <w:lang w:val="en-US"/>
        </w:rPr>
        <w:t>firstname</w:t>
      </w:r>
      <w:proofErr w:type="spellEnd"/>
      <w:proofErr w:type="gramStart"/>
      <w:r w:rsidRPr="005E609D">
        <w:rPr>
          <w:rFonts w:ascii="Consolas" w:hAnsi="Consolas"/>
          <w:sz w:val="16"/>
          <w:szCs w:val="18"/>
          <w:lang w:val="en-US"/>
        </w:rPr>
        <w:t>&gt;.serverlabs.be</w:t>
      </w:r>
      <w:proofErr w:type="gramEnd"/>
    </w:p>
    <w:p w14:paraId="58301876" w14:textId="6739A0B5" w:rsidR="00A421F4" w:rsidRDefault="00A421F4" w:rsidP="00650821">
      <w:pPr>
        <w:pStyle w:val="ListParagraph"/>
        <w:numPr>
          <w:ilvl w:val="2"/>
          <w:numId w:val="11"/>
        </w:numPr>
        <w:rPr>
          <w:lang w:val="en-US"/>
        </w:rPr>
      </w:pPr>
      <w:r>
        <w:rPr>
          <w:lang w:val="en-US"/>
        </w:rPr>
        <w:t>Note</w:t>
      </w:r>
      <w:r w:rsidR="00D80635">
        <w:rPr>
          <w:lang w:val="en-US"/>
        </w:rPr>
        <w:t>:</w:t>
      </w:r>
      <w:r>
        <w:rPr>
          <w:lang w:val="en-US"/>
        </w:rPr>
        <w:t xml:space="preserve"> that we use the IP</w:t>
      </w:r>
      <w:r w:rsidR="00963CC2">
        <w:rPr>
          <w:lang w:val="en-US"/>
        </w:rPr>
        <w:t xml:space="preserve"> address here</w:t>
      </w:r>
      <w:r>
        <w:rPr>
          <w:lang w:val="en-US"/>
        </w:rPr>
        <w:t xml:space="preserve">, as </w:t>
      </w:r>
      <w:r w:rsidR="00963CC2">
        <w:rPr>
          <w:lang w:val="en-US"/>
        </w:rPr>
        <w:t>the name ‘</w:t>
      </w:r>
      <w:r w:rsidR="005C10AA">
        <w:rPr>
          <w:lang w:val="en-US"/>
        </w:rPr>
        <w:t>king</w:t>
      </w:r>
      <w:r w:rsidR="00963CC2">
        <w:rPr>
          <w:lang w:val="en-US"/>
        </w:rPr>
        <w:t>’</w:t>
      </w:r>
      <w:r w:rsidR="00AE2320">
        <w:rPr>
          <w:lang w:val="en-US"/>
        </w:rPr>
        <w:t xml:space="preserve"> is not resolved on Debian. (And no </w:t>
      </w:r>
      <w:proofErr w:type="spellStart"/>
      <w:r w:rsidR="00AE2320">
        <w:rPr>
          <w:lang w:val="en-US"/>
        </w:rPr>
        <w:t>TrustedHosts</w:t>
      </w:r>
      <w:proofErr w:type="spellEnd"/>
      <w:r w:rsidR="00AE2320">
        <w:rPr>
          <w:lang w:val="en-US"/>
        </w:rPr>
        <w:t xml:space="preserve"> setting is needed as in Windows.)</w:t>
      </w:r>
    </w:p>
    <w:p w14:paraId="4D0F8B96" w14:textId="680F6ED8" w:rsidR="00AB6082" w:rsidRPr="00AB6082" w:rsidRDefault="00AB6082" w:rsidP="00AB6082">
      <w:pPr>
        <w:rPr>
          <w:lang w:val="en-US"/>
        </w:rPr>
      </w:pPr>
      <w:r w:rsidRPr="00AB6082">
        <w:rPr>
          <w:lang w:val="en-US"/>
        </w:rPr>
        <w:drawing>
          <wp:inline distT="0" distB="0" distL="0" distR="0" wp14:anchorId="331C3FC4" wp14:editId="0BB49991">
            <wp:extent cx="5396230" cy="683895"/>
            <wp:effectExtent l="0" t="0" r="0" b="1905"/>
            <wp:docPr id="17098252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25268" name="Picture 1" descr="A black screen with white text&#10;&#10;Description automatically generated"/>
                    <pic:cNvPicPr/>
                  </pic:nvPicPr>
                  <pic:blipFill>
                    <a:blip r:embed="rId31"/>
                    <a:stretch>
                      <a:fillRect/>
                    </a:stretch>
                  </pic:blipFill>
                  <pic:spPr>
                    <a:xfrm>
                      <a:off x="0" y="0"/>
                      <a:ext cx="5396230" cy="683895"/>
                    </a:xfrm>
                    <a:prstGeom prst="rect">
                      <a:avLst/>
                    </a:prstGeom>
                  </pic:spPr>
                </pic:pic>
              </a:graphicData>
            </a:graphic>
          </wp:inline>
        </w:drawing>
      </w:r>
    </w:p>
    <w:p w14:paraId="6326016E" w14:textId="35FEC294" w:rsidR="006D7C31" w:rsidRDefault="006D7C31" w:rsidP="006D7C31">
      <w:pPr>
        <w:pStyle w:val="ListParagraph"/>
        <w:numPr>
          <w:ilvl w:val="0"/>
          <w:numId w:val="11"/>
        </w:numPr>
        <w:rPr>
          <w:lang w:val="en-US"/>
        </w:rPr>
      </w:pPr>
      <w:r>
        <w:rPr>
          <w:lang w:val="en-US"/>
        </w:rPr>
        <w:t xml:space="preserve">What </w:t>
      </w:r>
      <w:proofErr w:type="spellStart"/>
      <w:proofErr w:type="gramStart"/>
      <w:r>
        <w:rPr>
          <w:lang w:val="en-US"/>
        </w:rPr>
        <w:t>shell</w:t>
      </w:r>
      <w:proofErr w:type="spellEnd"/>
      <w:r>
        <w:rPr>
          <w:lang w:val="en-US"/>
        </w:rPr>
        <w:t xml:space="preserve"> do</w:t>
      </w:r>
      <w:proofErr w:type="gramEnd"/>
      <w:r>
        <w:rPr>
          <w:lang w:val="en-US"/>
        </w:rPr>
        <w:t xml:space="preserve"> we get </w:t>
      </w:r>
      <w:r w:rsidR="001664BC">
        <w:rPr>
          <w:lang w:val="en-US"/>
        </w:rPr>
        <w:t xml:space="preserve">on </w:t>
      </w:r>
      <w:r w:rsidR="00DF33CA">
        <w:rPr>
          <w:lang w:val="en-US"/>
        </w:rPr>
        <w:t>KING</w:t>
      </w:r>
      <w:r w:rsidR="001664BC">
        <w:rPr>
          <w:lang w:val="en-US"/>
        </w:rPr>
        <w:t xml:space="preserve"> </w:t>
      </w:r>
      <w:r>
        <w:rPr>
          <w:lang w:val="en-US"/>
        </w:rPr>
        <w:t xml:space="preserve">when we </w:t>
      </w:r>
      <w:r w:rsidR="001664BC">
        <w:rPr>
          <w:lang w:val="en-US"/>
        </w:rPr>
        <w:t xml:space="preserve">have made the remote PowerShell session? </w:t>
      </w:r>
    </w:p>
    <w:p w14:paraId="06882FF0" w14:textId="38D60986" w:rsidR="0073405B" w:rsidRDefault="0073405B" w:rsidP="0073405B">
      <w:pPr>
        <w:rPr>
          <w:lang w:val="en-US"/>
        </w:rPr>
      </w:pPr>
      <w:r w:rsidRPr="0073405B">
        <w:rPr>
          <w:lang w:val="en-US"/>
        </w:rPr>
        <w:lastRenderedPageBreak/>
        <w:drawing>
          <wp:inline distT="0" distB="0" distL="0" distR="0" wp14:anchorId="0638358C" wp14:editId="55C9BCA7">
            <wp:extent cx="5396230" cy="2357755"/>
            <wp:effectExtent l="0" t="0" r="0" b="4445"/>
            <wp:docPr id="2060516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16665" name="Picture 1" descr="A screenshot of a computer&#10;&#10;Description automatically generated"/>
                    <pic:cNvPicPr/>
                  </pic:nvPicPr>
                  <pic:blipFill>
                    <a:blip r:embed="rId32"/>
                    <a:stretch>
                      <a:fillRect/>
                    </a:stretch>
                  </pic:blipFill>
                  <pic:spPr>
                    <a:xfrm>
                      <a:off x="0" y="0"/>
                      <a:ext cx="5396230" cy="2357755"/>
                    </a:xfrm>
                    <a:prstGeom prst="rect">
                      <a:avLst/>
                    </a:prstGeom>
                  </pic:spPr>
                </pic:pic>
              </a:graphicData>
            </a:graphic>
          </wp:inline>
        </w:drawing>
      </w:r>
    </w:p>
    <w:p w14:paraId="2E99AF3E" w14:textId="5C4A2400" w:rsidR="0073405B" w:rsidRPr="00B07B2B" w:rsidRDefault="0073405B" w:rsidP="0073405B">
      <w:pPr>
        <w:rPr>
          <w:color w:val="FF0000"/>
          <w:lang w:val="en-US"/>
        </w:rPr>
      </w:pPr>
      <w:proofErr w:type="gramStart"/>
      <w:r w:rsidRPr="00B07B2B">
        <w:rPr>
          <w:color w:val="FF0000"/>
          <w:lang w:val="en-US"/>
        </w:rPr>
        <w:t>Also</w:t>
      </w:r>
      <w:proofErr w:type="gramEnd"/>
      <w:r w:rsidRPr="00B07B2B">
        <w:rPr>
          <w:color w:val="FF0000"/>
          <w:lang w:val="en-US"/>
        </w:rPr>
        <w:t xml:space="preserve"> a Windows </w:t>
      </w:r>
      <w:proofErr w:type="spellStart"/>
      <w:r w:rsidRPr="00B07B2B">
        <w:rPr>
          <w:color w:val="FF0000"/>
          <w:lang w:val="en-US"/>
        </w:rPr>
        <w:t>Powershell</w:t>
      </w:r>
      <w:proofErr w:type="spellEnd"/>
    </w:p>
    <w:p w14:paraId="2EB3A5D3" w14:textId="7A4920AB" w:rsidR="0057442E" w:rsidRDefault="0057442E" w:rsidP="003C2B7D">
      <w:pPr>
        <w:pStyle w:val="ListParagraph"/>
        <w:numPr>
          <w:ilvl w:val="0"/>
          <w:numId w:val="11"/>
        </w:numPr>
        <w:rPr>
          <w:lang w:val="en-US"/>
        </w:rPr>
      </w:pPr>
      <w:r>
        <w:rPr>
          <w:lang w:val="en-US"/>
        </w:rPr>
        <w:t xml:space="preserve">Note that we are indeed connecting over the traditional </w:t>
      </w:r>
      <w:r w:rsidR="002158E9">
        <w:rPr>
          <w:lang w:val="en-US"/>
        </w:rPr>
        <w:t xml:space="preserve">Windows Remote Management port. </w:t>
      </w:r>
      <w:r w:rsidR="00486F4E">
        <w:rPr>
          <w:lang w:val="en-US"/>
        </w:rPr>
        <w:t>Run</w:t>
      </w:r>
      <w:r w:rsidR="00486F4E" w:rsidRPr="00DF33CA">
        <w:rPr>
          <w:rStyle w:val="CommandChar"/>
        </w:rPr>
        <w:t xml:space="preserve"> netstat -</w:t>
      </w:r>
      <w:r w:rsidR="00C547C4">
        <w:rPr>
          <w:rStyle w:val="CommandChar"/>
        </w:rPr>
        <w:t>p TCP</w:t>
      </w:r>
      <w:r w:rsidR="00DF33CA">
        <w:rPr>
          <w:rFonts w:ascii="Consolas" w:hAnsi="Consolas"/>
          <w:lang w:val="en-US"/>
        </w:rPr>
        <w:t xml:space="preserve"> </w:t>
      </w:r>
      <w:r w:rsidR="00486F4E">
        <w:rPr>
          <w:lang w:val="en-US"/>
        </w:rPr>
        <w:t xml:space="preserve">on </w:t>
      </w:r>
      <w:r w:rsidR="00DF33CA">
        <w:rPr>
          <w:lang w:val="en-US"/>
        </w:rPr>
        <w:t>king</w:t>
      </w:r>
      <w:r w:rsidR="00486F4E">
        <w:rPr>
          <w:lang w:val="en-US"/>
        </w:rPr>
        <w:t xml:space="preserve">. </w:t>
      </w:r>
      <w:r w:rsidR="002158E9">
        <w:rPr>
          <w:lang w:val="en-US"/>
        </w:rPr>
        <w:t>You should see a</w:t>
      </w:r>
      <w:r w:rsidR="0096700F">
        <w:rPr>
          <w:lang w:val="en-US"/>
        </w:rPr>
        <w:t xml:space="preserve"> connection from </w:t>
      </w:r>
      <w:r w:rsidR="00486F4E">
        <w:rPr>
          <w:lang w:val="en-US"/>
        </w:rPr>
        <w:t xml:space="preserve">the </w:t>
      </w:r>
      <w:proofErr w:type="spellStart"/>
      <w:r w:rsidR="00486F4E">
        <w:rPr>
          <w:lang w:val="en-US"/>
        </w:rPr>
        <w:t>debian</w:t>
      </w:r>
      <w:proofErr w:type="spellEnd"/>
      <w:r w:rsidR="00486F4E">
        <w:rPr>
          <w:lang w:val="en-US"/>
        </w:rPr>
        <w:t xml:space="preserve"> IP to </w:t>
      </w:r>
      <w:r w:rsidR="00E9138D">
        <w:rPr>
          <w:lang w:val="en-US"/>
        </w:rPr>
        <w:t>king</w:t>
      </w:r>
      <w:r w:rsidR="00486F4E">
        <w:rPr>
          <w:lang w:val="en-US"/>
        </w:rPr>
        <w:t xml:space="preserve"> over that port.</w:t>
      </w:r>
    </w:p>
    <w:p w14:paraId="740F59F8" w14:textId="7636501B" w:rsidR="00787404" w:rsidRPr="00787404" w:rsidRDefault="00787404" w:rsidP="00787404">
      <w:pPr>
        <w:rPr>
          <w:lang w:val="en-US"/>
        </w:rPr>
      </w:pPr>
      <w:r w:rsidRPr="00787404">
        <w:rPr>
          <w:lang w:val="en-US"/>
        </w:rPr>
        <w:drawing>
          <wp:inline distT="0" distB="0" distL="0" distR="0" wp14:anchorId="6600035F" wp14:editId="5CDF1BB1">
            <wp:extent cx="5396230" cy="1283970"/>
            <wp:effectExtent l="0" t="0" r="0" b="0"/>
            <wp:docPr id="15224959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5925" name="Picture 1" descr="A screen shot of a computer&#10;&#10;Description automatically generated"/>
                    <pic:cNvPicPr/>
                  </pic:nvPicPr>
                  <pic:blipFill>
                    <a:blip r:embed="rId33"/>
                    <a:stretch>
                      <a:fillRect/>
                    </a:stretch>
                  </pic:blipFill>
                  <pic:spPr>
                    <a:xfrm>
                      <a:off x="0" y="0"/>
                      <a:ext cx="5396230" cy="1283970"/>
                    </a:xfrm>
                    <a:prstGeom prst="rect">
                      <a:avLst/>
                    </a:prstGeom>
                  </pic:spPr>
                </pic:pic>
              </a:graphicData>
            </a:graphic>
          </wp:inline>
        </w:drawing>
      </w:r>
    </w:p>
    <w:p w14:paraId="3FBD1103" w14:textId="1B64B379" w:rsidR="003C2B7D" w:rsidRDefault="003C2B7D" w:rsidP="003C2B7D">
      <w:pPr>
        <w:pStyle w:val="ListParagraph"/>
        <w:numPr>
          <w:ilvl w:val="0"/>
          <w:numId w:val="11"/>
        </w:numPr>
        <w:rPr>
          <w:lang w:val="en-US"/>
        </w:rPr>
      </w:pPr>
      <w:r>
        <w:rPr>
          <w:lang w:val="en-US"/>
        </w:rPr>
        <w:t xml:space="preserve">Now, we can also use </w:t>
      </w:r>
      <w:proofErr w:type="spellStart"/>
      <w:r w:rsidR="00492229">
        <w:rPr>
          <w:lang w:val="en-US"/>
        </w:rPr>
        <w:t>PS</w:t>
      </w:r>
      <w:r w:rsidR="002305D2">
        <w:rPr>
          <w:lang w:val="en-US"/>
        </w:rPr>
        <w:t>S</w:t>
      </w:r>
      <w:r w:rsidR="00492229">
        <w:rPr>
          <w:lang w:val="en-US"/>
        </w:rPr>
        <w:t>essions</w:t>
      </w:r>
      <w:proofErr w:type="spellEnd"/>
      <w:r w:rsidR="00492229">
        <w:rPr>
          <w:lang w:val="en-US"/>
        </w:rPr>
        <w:t xml:space="preserve"> to copy a file from </w:t>
      </w:r>
      <w:proofErr w:type="spellStart"/>
      <w:r w:rsidR="00492229">
        <w:rPr>
          <w:lang w:val="en-US"/>
        </w:rPr>
        <w:t>debian</w:t>
      </w:r>
      <w:proofErr w:type="spellEnd"/>
      <w:r w:rsidR="00492229">
        <w:rPr>
          <w:lang w:val="en-US"/>
        </w:rPr>
        <w:t xml:space="preserve"> to your Windows. Find or create a file </w:t>
      </w:r>
      <w:r w:rsidR="002305D2">
        <w:rPr>
          <w:lang w:val="en-US"/>
        </w:rPr>
        <w:t>you’d like to copy</w:t>
      </w:r>
      <w:r w:rsidR="00492229">
        <w:rPr>
          <w:lang w:val="en-US"/>
        </w:rPr>
        <w:t>.</w:t>
      </w:r>
      <w:r w:rsidR="00CE736A">
        <w:rPr>
          <w:lang w:val="en-US"/>
        </w:rPr>
        <w:t xml:space="preserve"> Then you can copy that file</w:t>
      </w:r>
      <w:r w:rsidR="00644432">
        <w:rPr>
          <w:lang w:val="en-US"/>
        </w:rPr>
        <w:t xml:space="preserve"> by putting the </w:t>
      </w:r>
      <w:proofErr w:type="spellStart"/>
      <w:r w:rsidR="00644432">
        <w:rPr>
          <w:lang w:val="en-US"/>
        </w:rPr>
        <w:t>PS</w:t>
      </w:r>
      <w:r w:rsidR="002305D2">
        <w:rPr>
          <w:lang w:val="en-US"/>
        </w:rPr>
        <w:t>S</w:t>
      </w:r>
      <w:r w:rsidR="00644432">
        <w:rPr>
          <w:lang w:val="en-US"/>
        </w:rPr>
        <w:t>ession</w:t>
      </w:r>
      <w:proofErr w:type="spellEnd"/>
      <w:r w:rsidR="00644432">
        <w:rPr>
          <w:lang w:val="en-US"/>
        </w:rPr>
        <w:t xml:space="preserve"> in a variable and using it in a copy command. This goes</w:t>
      </w:r>
      <w:r w:rsidR="00CE736A">
        <w:rPr>
          <w:lang w:val="en-US"/>
        </w:rPr>
        <w:t xml:space="preserve"> as follows:</w:t>
      </w:r>
    </w:p>
    <w:p w14:paraId="5F2D3B51" w14:textId="61695FBC" w:rsidR="00915CCE" w:rsidRPr="00833DAC" w:rsidRDefault="00644432" w:rsidP="00915CCE">
      <w:pPr>
        <w:pStyle w:val="ListParagraph"/>
        <w:numPr>
          <w:ilvl w:val="1"/>
          <w:numId w:val="11"/>
        </w:numPr>
        <w:rPr>
          <w:rFonts w:ascii="Consolas" w:hAnsi="Consolas"/>
          <w:lang w:val="en-US"/>
        </w:rPr>
      </w:pPr>
      <w:r w:rsidRPr="00833DAC">
        <w:rPr>
          <w:rFonts w:ascii="Consolas" w:hAnsi="Consolas"/>
          <w:lang w:val="en-US"/>
        </w:rPr>
        <w:t>$session=</w:t>
      </w:r>
      <w:r w:rsidR="0003301B" w:rsidRPr="00833DAC">
        <w:rPr>
          <w:rFonts w:ascii="Consolas" w:hAnsi="Consolas"/>
          <w:lang w:val="en-US"/>
        </w:rPr>
        <w:t>N</w:t>
      </w:r>
      <w:r w:rsidRPr="00833DAC">
        <w:rPr>
          <w:rFonts w:ascii="Consolas" w:hAnsi="Consolas"/>
          <w:lang w:val="en-US"/>
        </w:rPr>
        <w:t>ew-</w:t>
      </w:r>
      <w:proofErr w:type="spellStart"/>
      <w:r w:rsidRPr="00833DAC">
        <w:rPr>
          <w:rFonts w:ascii="Consolas" w:hAnsi="Consolas"/>
          <w:lang w:val="en-US"/>
        </w:rPr>
        <w:t>PSSession</w:t>
      </w:r>
      <w:proofErr w:type="spellEnd"/>
      <w:r w:rsidRPr="00833DAC">
        <w:rPr>
          <w:rFonts w:ascii="Consolas" w:hAnsi="Consolas"/>
          <w:lang w:val="en-US"/>
        </w:rPr>
        <w:t xml:space="preserve"> -</w:t>
      </w:r>
      <w:proofErr w:type="spellStart"/>
      <w:r w:rsidRPr="00833DAC">
        <w:rPr>
          <w:rFonts w:ascii="Consolas" w:hAnsi="Consolas"/>
          <w:lang w:val="en-US"/>
        </w:rPr>
        <w:t>ComputerName</w:t>
      </w:r>
      <w:proofErr w:type="spellEnd"/>
      <w:r w:rsidRPr="00833DAC">
        <w:rPr>
          <w:rFonts w:ascii="Consolas" w:hAnsi="Consolas"/>
          <w:lang w:val="en-US"/>
        </w:rPr>
        <w:t xml:space="preserve"> 192.168.11.</w:t>
      </w:r>
      <w:r w:rsidR="00E9138D">
        <w:rPr>
          <w:rFonts w:ascii="Consolas" w:hAnsi="Consolas"/>
          <w:lang w:val="en-US"/>
        </w:rPr>
        <w:t>50</w:t>
      </w:r>
      <w:r w:rsidRPr="00833DAC">
        <w:rPr>
          <w:rFonts w:ascii="Consolas" w:hAnsi="Consolas"/>
          <w:lang w:val="en-US"/>
        </w:rPr>
        <w:t xml:space="preserve"> -Credential donald@company-daan.serverlabs.be</w:t>
      </w:r>
    </w:p>
    <w:p w14:paraId="2399FB9C" w14:textId="77777777" w:rsidR="00833DAC" w:rsidRPr="00833DAC" w:rsidRDefault="00833DAC" w:rsidP="00915CCE">
      <w:pPr>
        <w:pStyle w:val="ListParagraph"/>
        <w:numPr>
          <w:ilvl w:val="1"/>
          <w:numId w:val="11"/>
        </w:numPr>
        <w:rPr>
          <w:rFonts w:ascii="Consolas" w:hAnsi="Consolas"/>
          <w:lang w:val="en-US"/>
        </w:rPr>
      </w:pPr>
      <w:r w:rsidRPr="00833DAC">
        <w:rPr>
          <w:rFonts w:ascii="Consolas" w:hAnsi="Consolas"/>
          <w:lang w:val="en-US"/>
        </w:rPr>
        <w:t xml:space="preserve">copy-item </w:t>
      </w:r>
      <w:r w:rsidRPr="00833DAC">
        <w:rPr>
          <w:rFonts w:ascii="Consolas" w:hAnsi="Consolas"/>
          <w:i/>
          <w:iCs/>
          <w:lang w:val="en-US"/>
        </w:rPr>
        <w:t>&lt;file-to-copy&gt;</w:t>
      </w:r>
      <w:r w:rsidRPr="00833DAC">
        <w:rPr>
          <w:rFonts w:ascii="Consolas" w:hAnsi="Consolas"/>
          <w:lang w:val="en-US"/>
        </w:rPr>
        <w:t xml:space="preserve"> -Destination 'c:\' -</w:t>
      </w:r>
      <w:proofErr w:type="spellStart"/>
      <w:r w:rsidRPr="00833DAC">
        <w:rPr>
          <w:rFonts w:ascii="Consolas" w:hAnsi="Consolas"/>
          <w:lang w:val="en-US"/>
        </w:rPr>
        <w:t>ToSession</w:t>
      </w:r>
      <w:proofErr w:type="spellEnd"/>
      <w:r w:rsidRPr="00833DAC">
        <w:rPr>
          <w:rFonts w:ascii="Consolas" w:hAnsi="Consolas"/>
          <w:lang w:val="en-US"/>
        </w:rPr>
        <w:t xml:space="preserve"> $session</w:t>
      </w:r>
    </w:p>
    <w:p w14:paraId="3B0E859E" w14:textId="65564CF6" w:rsidR="00833DAC" w:rsidRDefault="00833DAC" w:rsidP="00915CCE">
      <w:pPr>
        <w:pStyle w:val="ListParagraph"/>
        <w:numPr>
          <w:ilvl w:val="1"/>
          <w:numId w:val="11"/>
        </w:numPr>
        <w:rPr>
          <w:rFonts w:ascii="Consolas" w:hAnsi="Consolas"/>
          <w:lang w:val="en-US"/>
        </w:rPr>
      </w:pPr>
      <w:r w:rsidRPr="00833DAC">
        <w:rPr>
          <w:rFonts w:ascii="Consolas" w:hAnsi="Consolas"/>
          <w:lang w:val="en-US"/>
        </w:rPr>
        <w:t>$session | Remove-</w:t>
      </w:r>
      <w:proofErr w:type="spellStart"/>
      <w:r w:rsidRPr="00833DAC">
        <w:rPr>
          <w:rFonts w:ascii="Consolas" w:hAnsi="Consolas"/>
          <w:lang w:val="en-US"/>
        </w:rPr>
        <w:t>PSSession</w:t>
      </w:r>
      <w:proofErr w:type="spellEnd"/>
    </w:p>
    <w:p w14:paraId="2A27CC3B" w14:textId="599E560E" w:rsidR="008F150C" w:rsidRPr="008F150C" w:rsidRDefault="008F150C" w:rsidP="008F150C">
      <w:pPr>
        <w:rPr>
          <w:rFonts w:ascii="Consolas" w:hAnsi="Consolas"/>
          <w:lang w:val="en-US"/>
        </w:rPr>
      </w:pPr>
      <w:r w:rsidRPr="008F150C">
        <w:rPr>
          <w:rFonts w:ascii="Consolas" w:hAnsi="Consolas"/>
          <w:lang w:val="en-US"/>
        </w:rPr>
        <w:drawing>
          <wp:inline distT="0" distB="0" distL="0" distR="0" wp14:anchorId="2A584B87" wp14:editId="3768C1FE">
            <wp:extent cx="5396230" cy="826135"/>
            <wp:effectExtent l="0" t="0" r="0" b="0"/>
            <wp:docPr id="9051814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81448" name="Picture 1" descr="A black screen with white text&#10;&#10;Description automatically generated"/>
                    <pic:cNvPicPr/>
                  </pic:nvPicPr>
                  <pic:blipFill>
                    <a:blip r:embed="rId34"/>
                    <a:stretch>
                      <a:fillRect/>
                    </a:stretch>
                  </pic:blipFill>
                  <pic:spPr>
                    <a:xfrm>
                      <a:off x="0" y="0"/>
                      <a:ext cx="5396230" cy="826135"/>
                    </a:xfrm>
                    <a:prstGeom prst="rect">
                      <a:avLst/>
                    </a:prstGeom>
                  </pic:spPr>
                </pic:pic>
              </a:graphicData>
            </a:graphic>
          </wp:inline>
        </w:drawing>
      </w:r>
    </w:p>
    <w:p w14:paraId="3AD36989" w14:textId="6135A967" w:rsidR="00833DAC" w:rsidRPr="00A505D9" w:rsidRDefault="00833DAC" w:rsidP="00833DAC">
      <w:pPr>
        <w:pStyle w:val="ListParagraph"/>
        <w:numPr>
          <w:ilvl w:val="0"/>
          <w:numId w:val="11"/>
        </w:numPr>
        <w:rPr>
          <w:rFonts w:ascii="Consolas" w:hAnsi="Consolas"/>
          <w:lang w:val="en-US"/>
        </w:rPr>
      </w:pPr>
      <w:r w:rsidRPr="00833DAC">
        <w:rPr>
          <w:lang w:val="en-US"/>
        </w:rPr>
        <w:t>Verify in your Windows S</w:t>
      </w:r>
      <w:r>
        <w:rPr>
          <w:lang w:val="en-US"/>
        </w:rPr>
        <w:t>erver that you indeed have received this file.</w:t>
      </w:r>
    </w:p>
    <w:p w14:paraId="003F3331" w14:textId="028D59C8" w:rsidR="00A505D9" w:rsidRPr="00A505D9" w:rsidRDefault="00A505D9" w:rsidP="00A505D9">
      <w:pPr>
        <w:rPr>
          <w:rFonts w:ascii="Consolas" w:hAnsi="Consolas"/>
          <w:lang w:val="en-US"/>
        </w:rPr>
      </w:pPr>
      <w:r w:rsidRPr="00A505D9">
        <w:rPr>
          <w:rFonts w:ascii="Consolas" w:hAnsi="Consolas"/>
          <w:lang w:val="en-US"/>
        </w:rPr>
        <w:lastRenderedPageBreak/>
        <w:drawing>
          <wp:inline distT="0" distB="0" distL="0" distR="0" wp14:anchorId="03B9EFFA" wp14:editId="19E5CFB7">
            <wp:extent cx="5396230" cy="2785745"/>
            <wp:effectExtent l="0" t="0" r="0" b="0"/>
            <wp:docPr id="205080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03181" name="Picture 1" descr="A screenshot of a computer&#10;&#10;Description automatically generated"/>
                    <pic:cNvPicPr/>
                  </pic:nvPicPr>
                  <pic:blipFill>
                    <a:blip r:embed="rId35"/>
                    <a:stretch>
                      <a:fillRect/>
                    </a:stretch>
                  </pic:blipFill>
                  <pic:spPr>
                    <a:xfrm>
                      <a:off x="0" y="0"/>
                      <a:ext cx="5396230" cy="2785745"/>
                    </a:xfrm>
                    <a:prstGeom prst="rect">
                      <a:avLst/>
                    </a:prstGeom>
                  </pic:spPr>
                </pic:pic>
              </a:graphicData>
            </a:graphic>
          </wp:inline>
        </w:drawing>
      </w:r>
    </w:p>
    <w:p w14:paraId="4993D818" w14:textId="6E25A6FE" w:rsidR="007016C0" w:rsidRPr="00833DAC" w:rsidRDefault="007016C0" w:rsidP="007016C0">
      <w:pPr>
        <w:pStyle w:val="ListParagraph"/>
        <w:numPr>
          <w:ilvl w:val="0"/>
          <w:numId w:val="11"/>
        </w:numPr>
        <w:rPr>
          <w:rFonts w:ascii="Consolas" w:hAnsi="Consolas"/>
          <w:lang w:val="en-US"/>
        </w:rPr>
      </w:pPr>
      <w:r>
        <w:rPr>
          <w:lang w:val="en-US"/>
        </w:rPr>
        <w:t>Note that a connection in the opposite direction won’t work</w:t>
      </w:r>
      <w:r w:rsidR="00D21809">
        <w:rPr>
          <w:lang w:val="en-US"/>
        </w:rPr>
        <w:t xml:space="preserve"> because no </w:t>
      </w:r>
      <w:proofErr w:type="spellStart"/>
      <w:r w:rsidR="00D21809">
        <w:rPr>
          <w:lang w:val="en-US"/>
        </w:rPr>
        <w:t>WinRM</w:t>
      </w:r>
      <w:proofErr w:type="spellEnd"/>
      <w:r w:rsidR="00D21809">
        <w:rPr>
          <w:lang w:val="en-US"/>
        </w:rPr>
        <w:t xml:space="preserve"> service is running on </w:t>
      </w:r>
      <w:proofErr w:type="spellStart"/>
      <w:r w:rsidR="00D21809">
        <w:rPr>
          <w:lang w:val="en-US"/>
        </w:rPr>
        <w:t>linux</w:t>
      </w:r>
      <w:proofErr w:type="spellEnd"/>
      <w:r w:rsidR="00D21809">
        <w:rPr>
          <w:lang w:val="en-US"/>
        </w:rPr>
        <w:t>. You can see that no listener is on that port</w:t>
      </w:r>
      <w:r w:rsidR="006B67D0">
        <w:rPr>
          <w:lang w:val="en-US"/>
        </w:rPr>
        <w:t xml:space="preserve"> with </w:t>
      </w:r>
      <w:r w:rsidR="006B67D0" w:rsidRPr="005E3832">
        <w:rPr>
          <w:rStyle w:val="CommandChar"/>
        </w:rPr>
        <w:t>ss -</w:t>
      </w:r>
      <w:proofErr w:type="spellStart"/>
      <w:r w:rsidR="006B67D0" w:rsidRPr="005E3832">
        <w:rPr>
          <w:rStyle w:val="CommandChar"/>
        </w:rPr>
        <w:t>tlp</w:t>
      </w:r>
      <w:proofErr w:type="spellEnd"/>
      <w:r w:rsidR="006B67D0">
        <w:rPr>
          <w:lang w:val="en-US"/>
        </w:rPr>
        <w:t xml:space="preserve"> on </w:t>
      </w:r>
      <w:proofErr w:type="spellStart"/>
      <w:r w:rsidR="006B67D0">
        <w:rPr>
          <w:lang w:val="en-US"/>
        </w:rPr>
        <w:t>debian</w:t>
      </w:r>
      <w:proofErr w:type="spellEnd"/>
      <w:r w:rsidR="006B67D0">
        <w:rPr>
          <w:lang w:val="en-US"/>
        </w:rPr>
        <w:t xml:space="preserve"> (in a bash shell).</w:t>
      </w:r>
    </w:p>
    <w:p w14:paraId="66718EC3" w14:textId="2916CA87" w:rsidR="00B75D46" w:rsidRDefault="00E66081" w:rsidP="0044261B">
      <w:r w:rsidRPr="00E66081">
        <w:drawing>
          <wp:inline distT="0" distB="0" distL="0" distR="0" wp14:anchorId="6A645E01" wp14:editId="6EA9374A">
            <wp:extent cx="5396230" cy="398780"/>
            <wp:effectExtent l="0" t="0" r="0" b="1270"/>
            <wp:docPr id="100329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91762" name=""/>
                    <pic:cNvPicPr/>
                  </pic:nvPicPr>
                  <pic:blipFill>
                    <a:blip r:embed="rId36"/>
                    <a:stretch>
                      <a:fillRect/>
                    </a:stretch>
                  </pic:blipFill>
                  <pic:spPr>
                    <a:xfrm>
                      <a:off x="0" y="0"/>
                      <a:ext cx="5396230" cy="398780"/>
                    </a:xfrm>
                    <a:prstGeom prst="rect">
                      <a:avLst/>
                    </a:prstGeom>
                  </pic:spPr>
                </pic:pic>
              </a:graphicData>
            </a:graphic>
          </wp:inline>
        </w:drawing>
      </w:r>
    </w:p>
    <w:p w14:paraId="43BD6C10" w14:textId="77777777" w:rsidR="00011937" w:rsidRPr="006B67D0" w:rsidRDefault="00011937" w:rsidP="0044261B"/>
    <w:p w14:paraId="01273562" w14:textId="3D756257" w:rsidR="00CE43E7" w:rsidRDefault="00CE43E7" w:rsidP="008D19F7">
      <w:pPr>
        <w:pStyle w:val="Heading1"/>
      </w:pPr>
      <w:r>
        <w:t xml:space="preserve">PowerShell </w:t>
      </w:r>
      <w:proofErr w:type="gramStart"/>
      <w:r>
        <w:t>remoting</w:t>
      </w:r>
      <w:proofErr w:type="gramEnd"/>
      <w:r>
        <w:t xml:space="preserve"> from</w:t>
      </w:r>
      <w:r w:rsidRPr="000D21F4">
        <w:t xml:space="preserve"> </w:t>
      </w:r>
      <w:r>
        <w:t xml:space="preserve">Windows to </w:t>
      </w:r>
      <w:proofErr w:type="spellStart"/>
      <w:r w:rsidRPr="000D21F4">
        <w:t>linux</w:t>
      </w:r>
      <w:proofErr w:type="spellEnd"/>
      <w:r>
        <w:t xml:space="preserve">, </w:t>
      </w:r>
      <w:r w:rsidRPr="00CE43E7">
        <w:rPr>
          <w:u w:val="single"/>
        </w:rPr>
        <w:t>using SSH</w:t>
      </w:r>
    </w:p>
    <w:p w14:paraId="10F0FD4B" w14:textId="68F00707" w:rsidR="00AF715D" w:rsidRDefault="001B4CC1" w:rsidP="00CE43E7">
      <w:pPr>
        <w:rPr>
          <w:lang w:val="en-US"/>
        </w:rPr>
      </w:pPr>
      <w:r>
        <w:rPr>
          <w:lang w:val="en-US"/>
        </w:rPr>
        <w:t>Now we’ll set up PowerShell remoting</w:t>
      </w:r>
      <w:r w:rsidR="00B15DEB">
        <w:rPr>
          <w:lang w:val="en-US"/>
        </w:rPr>
        <w:t xml:space="preserve"> from our Win11 VM</w:t>
      </w:r>
      <w:r>
        <w:rPr>
          <w:lang w:val="en-US"/>
        </w:rPr>
        <w:t xml:space="preserve"> to</w:t>
      </w:r>
      <w:r w:rsidR="00B15DEB">
        <w:rPr>
          <w:lang w:val="en-US"/>
        </w:rPr>
        <w:t xml:space="preserve"> our </w:t>
      </w:r>
      <w:proofErr w:type="spellStart"/>
      <w:r w:rsidR="00B15DEB">
        <w:rPr>
          <w:lang w:val="en-US"/>
        </w:rPr>
        <w:t>debian</w:t>
      </w:r>
      <w:proofErr w:type="spellEnd"/>
      <w:r w:rsidR="00B15DEB">
        <w:rPr>
          <w:lang w:val="en-US"/>
        </w:rPr>
        <w:t xml:space="preserve"> VM</w:t>
      </w:r>
      <w:r>
        <w:rPr>
          <w:lang w:val="en-US"/>
        </w:rPr>
        <w:t xml:space="preserve"> over SSH. H</w:t>
      </w:r>
      <w:r w:rsidR="00EA2762">
        <w:rPr>
          <w:lang w:val="en-US"/>
        </w:rPr>
        <w:t xml:space="preserve">owever, remember that we’ve limited SSH access to our </w:t>
      </w:r>
      <w:proofErr w:type="spellStart"/>
      <w:r w:rsidR="00EA2762">
        <w:rPr>
          <w:lang w:val="en-US"/>
        </w:rPr>
        <w:t>debian</w:t>
      </w:r>
      <w:proofErr w:type="spellEnd"/>
      <w:r w:rsidR="00EA2762">
        <w:rPr>
          <w:lang w:val="en-US"/>
        </w:rPr>
        <w:t xml:space="preserve"> server</w:t>
      </w:r>
      <w:r w:rsidR="002C7197">
        <w:rPr>
          <w:lang w:val="en-US"/>
        </w:rPr>
        <w:t xml:space="preserve"> via TCP wrappers. </w:t>
      </w:r>
      <w:r w:rsidR="00902BFF">
        <w:rPr>
          <w:lang w:val="en-US"/>
        </w:rPr>
        <w:t xml:space="preserve">Only your laptop host was given exclusive SSH access to </w:t>
      </w:r>
      <w:proofErr w:type="spellStart"/>
      <w:r w:rsidR="00902BFF">
        <w:rPr>
          <w:lang w:val="en-US"/>
        </w:rPr>
        <w:t>debian</w:t>
      </w:r>
      <w:proofErr w:type="spellEnd"/>
      <w:r w:rsidR="00902BFF">
        <w:rPr>
          <w:lang w:val="en-US"/>
        </w:rPr>
        <w:t>.</w:t>
      </w:r>
    </w:p>
    <w:p w14:paraId="6969AD4D" w14:textId="5ABADD6C" w:rsidR="00B51FAA" w:rsidRDefault="004C11D2" w:rsidP="00640492">
      <w:pPr>
        <w:pStyle w:val="ListParagraph"/>
        <w:numPr>
          <w:ilvl w:val="0"/>
          <w:numId w:val="37"/>
        </w:numPr>
        <w:ind w:left="284" w:hanging="284"/>
        <w:rPr>
          <w:lang w:val="en-US"/>
        </w:rPr>
      </w:pPr>
      <w:r>
        <w:rPr>
          <w:lang w:val="en-US"/>
        </w:rPr>
        <w:t xml:space="preserve">Change the TCP wrapper setup to allow the full 192.168.11.0/24 network </w:t>
      </w:r>
      <w:r w:rsidR="00A71602">
        <w:rPr>
          <w:lang w:val="en-US"/>
        </w:rPr>
        <w:t xml:space="preserve">to have SSH access to the </w:t>
      </w:r>
      <w:proofErr w:type="spellStart"/>
      <w:r w:rsidR="00A71602">
        <w:rPr>
          <w:lang w:val="en-US"/>
        </w:rPr>
        <w:t>debian</w:t>
      </w:r>
      <w:proofErr w:type="spellEnd"/>
      <w:r w:rsidR="00A71602">
        <w:rPr>
          <w:lang w:val="en-US"/>
        </w:rPr>
        <w:t xml:space="preserve"> server. (Have a look at the </w:t>
      </w:r>
      <w:r w:rsidR="00640492">
        <w:rPr>
          <w:lang w:val="en-US"/>
        </w:rPr>
        <w:t>relevant lab about what config files to change if you forgot.)</w:t>
      </w:r>
    </w:p>
    <w:p w14:paraId="71F35A25" w14:textId="5A906C1F" w:rsidR="00F632AF" w:rsidRPr="00106B46" w:rsidRDefault="00F632AF" w:rsidP="00640492">
      <w:pPr>
        <w:rPr>
          <w:color w:val="FF0000"/>
          <w:lang w:val="en-US"/>
        </w:rPr>
      </w:pPr>
      <w:r w:rsidRPr="00106B46">
        <w:rPr>
          <w:color w:val="FF0000"/>
          <w:lang w:val="en-US"/>
        </w:rPr>
        <w:t xml:space="preserve">Oh for god </w:t>
      </w:r>
      <w:proofErr w:type="gramStart"/>
      <w:r w:rsidRPr="00106B46">
        <w:rPr>
          <w:color w:val="FF0000"/>
          <w:lang w:val="en-US"/>
        </w:rPr>
        <w:t>sake..</w:t>
      </w:r>
      <w:proofErr w:type="gramEnd"/>
    </w:p>
    <w:p w14:paraId="59AE575F" w14:textId="19FDC8AA" w:rsidR="00F632AF" w:rsidRPr="00106B46" w:rsidRDefault="00F632AF" w:rsidP="00640492">
      <w:pPr>
        <w:rPr>
          <w:color w:val="FF0000"/>
          <w:lang w:val="en-US"/>
        </w:rPr>
      </w:pPr>
      <w:r w:rsidRPr="00106B46">
        <w:rPr>
          <w:color w:val="FF0000"/>
          <w:lang w:val="en-US"/>
        </w:rPr>
        <w:t>Change /</w:t>
      </w:r>
      <w:proofErr w:type="spellStart"/>
      <w:r w:rsidRPr="00106B46">
        <w:rPr>
          <w:color w:val="FF0000"/>
          <w:lang w:val="en-US"/>
        </w:rPr>
        <w:t>etc</w:t>
      </w:r>
      <w:proofErr w:type="spellEnd"/>
      <w:r w:rsidRPr="00106B46">
        <w:rPr>
          <w:color w:val="FF0000"/>
          <w:lang w:val="en-US"/>
        </w:rPr>
        <w:t>/</w:t>
      </w:r>
      <w:proofErr w:type="spellStart"/>
      <w:r w:rsidRPr="00106B46">
        <w:rPr>
          <w:color w:val="FF0000"/>
          <w:lang w:val="en-US"/>
        </w:rPr>
        <w:t>hosts.allow</w:t>
      </w:r>
      <w:proofErr w:type="spellEnd"/>
    </w:p>
    <w:p w14:paraId="7680F1DC" w14:textId="77777777" w:rsidR="00F632AF" w:rsidRPr="00640492" w:rsidRDefault="00F632AF" w:rsidP="00640492">
      <w:pPr>
        <w:rPr>
          <w:lang w:val="en-US"/>
        </w:rPr>
      </w:pPr>
    </w:p>
    <w:p w14:paraId="21CBF725" w14:textId="46785210" w:rsidR="00CE43E7" w:rsidRDefault="00CE43E7" w:rsidP="00CE43E7">
      <w:pPr>
        <w:rPr>
          <w:lang w:val="en-US"/>
        </w:rPr>
      </w:pPr>
      <w:r>
        <w:rPr>
          <w:lang w:val="en-US"/>
        </w:rPr>
        <w:t xml:space="preserve">We don’t run </w:t>
      </w:r>
      <w:proofErr w:type="spellStart"/>
      <w:r>
        <w:rPr>
          <w:lang w:val="en-US"/>
        </w:rPr>
        <w:t>WinRM</w:t>
      </w:r>
      <w:proofErr w:type="spellEnd"/>
      <w:r>
        <w:rPr>
          <w:lang w:val="en-US"/>
        </w:rPr>
        <w:t xml:space="preserve"> on Linux, but we </w:t>
      </w:r>
      <w:r w:rsidR="004B261C">
        <w:rPr>
          <w:lang w:val="en-US"/>
        </w:rPr>
        <w:t>do have an SSH server.</w:t>
      </w:r>
      <w:r w:rsidR="00CB3A41">
        <w:rPr>
          <w:lang w:val="en-US"/>
        </w:rPr>
        <w:t xml:space="preserve"> And </w:t>
      </w:r>
      <w:r w:rsidR="00F45C22">
        <w:rPr>
          <w:lang w:val="en-US"/>
        </w:rPr>
        <w:t>PowerShell Remoting has SSH support</w:t>
      </w:r>
      <w:r w:rsidR="008C5C61">
        <w:rPr>
          <w:lang w:val="en-US"/>
        </w:rPr>
        <w:t xml:space="preserve"> in PowerShell 7</w:t>
      </w:r>
      <w:r w:rsidR="007B00C4">
        <w:rPr>
          <w:lang w:val="en-US"/>
        </w:rPr>
        <w:t xml:space="preserve"> (not in Windows PowerShell 5.1)</w:t>
      </w:r>
      <w:r w:rsidR="00F45C22">
        <w:rPr>
          <w:lang w:val="en-US"/>
        </w:rPr>
        <w:t>!</w:t>
      </w:r>
    </w:p>
    <w:p w14:paraId="744FD8D7" w14:textId="41B3D5F9" w:rsidR="003B6212" w:rsidRDefault="003B6212" w:rsidP="003B6212">
      <w:pPr>
        <w:pStyle w:val="ListParagraph"/>
        <w:numPr>
          <w:ilvl w:val="0"/>
          <w:numId w:val="11"/>
        </w:numPr>
        <w:rPr>
          <w:lang w:val="en-US"/>
        </w:rPr>
      </w:pPr>
      <w:r>
        <w:rPr>
          <w:lang w:val="en-US"/>
        </w:rPr>
        <w:t xml:space="preserve">First, we need to configure the SSH daemon in </w:t>
      </w:r>
      <w:proofErr w:type="spellStart"/>
      <w:r w:rsidR="00D3400F">
        <w:rPr>
          <w:lang w:val="en-US"/>
        </w:rPr>
        <w:t>debian</w:t>
      </w:r>
      <w:proofErr w:type="spellEnd"/>
      <w:r w:rsidR="00D3400F">
        <w:rPr>
          <w:lang w:val="en-US"/>
        </w:rPr>
        <w:t xml:space="preserve"> to allow incoming connections via PowerShell. To this end, add the following subsystem in the config file of </w:t>
      </w:r>
      <w:r w:rsidR="00EF2AD1">
        <w:rPr>
          <w:lang w:val="en-US"/>
        </w:rPr>
        <w:t xml:space="preserve">the </w:t>
      </w:r>
      <w:r w:rsidR="00D3400F">
        <w:rPr>
          <w:lang w:val="en-US"/>
        </w:rPr>
        <w:t>ssh d</w:t>
      </w:r>
      <w:r w:rsidR="00EF2AD1">
        <w:rPr>
          <w:lang w:val="en-US"/>
        </w:rPr>
        <w:t>aemon (/</w:t>
      </w:r>
      <w:proofErr w:type="spellStart"/>
      <w:r w:rsidR="00EF2AD1">
        <w:rPr>
          <w:lang w:val="en-US"/>
        </w:rPr>
        <w:t>etc</w:t>
      </w:r>
      <w:proofErr w:type="spellEnd"/>
      <w:r w:rsidR="00EF2AD1">
        <w:rPr>
          <w:lang w:val="en-US"/>
        </w:rPr>
        <w:t>/</w:t>
      </w:r>
      <w:r w:rsidR="00207CFB">
        <w:rPr>
          <w:lang w:val="en-US"/>
        </w:rPr>
        <w:t>ssh/</w:t>
      </w:r>
      <w:proofErr w:type="spellStart"/>
      <w:r w:rsidR="00EF2AD1">
        <w:rPr>
          <w:lang w:val="en-US"/>
        </w:rPr>
        <w:t>sshd</w:t>
      </w:r>
      <w:r w:rsidR="00207CFB">
        <w:rPr>
          <w:lang w:val="en-US"/>
        </w:rPr>
        <w:t>_</w:t>
      </w:r>
      <w:r w:rsidR="00EF2AD1">
        <w:rPr>
          <w:lang w:val="en-US"/>
        </w:rPr>
        <w:t>conf</w:t>
      </w:r>
      <w:r w:rsidR="00551F7C">
        <w:rPr>
          <w:lang w:val="en-US"/>
        </w:rPr>
        <w:t>ig</w:t>
      </w:r>
      <w:proofErr w:type="spellEnd"/>
      <w:r w:rsidR="00EF2AD1">
        <w:rPr>
          <w:lang w:val="en-US"/>
        </w:rPr>
        <w:t>), somewhere near the end of the file:</w:t>
      </w:r>
    </w:p>
    <w:p w14:paraId="2B8AD21E" w14:textId="2470D39E" w:rsidR="00EF2AD1" w:rsidRDefault="00EF2AD1" w:rsidP="00EF2AD1">
      <w:pPr>
        <w:pStyle w:val="ListParagraph"/>
        <w:numPr>
          <w:ilvl w:val="1"/>
          <w:numId w:val="11"/>
        </w:numPr>
        <w:rPr>
          <w:rFonts w:ascii="Consolas" w:hAnsi="Consolas"/>
          <w:lang w:val="en-US"/>
        </w:rPr>
      </w:pPr>
      <w:r w:rsidRPr="002B4C15">
        <w:rPr>
          <w:rFonts w:ascii="Consolas" w:hAnsi="Consolas"/>
          <w:lang w:val="en-US"/>
        </w:rPr>
        <w:t xml:space="preserve">Subsystem </w:t>
      </w:r>
      <w:proofErr w:type="spellStart"/>
      <w:r w:rsidRPr="002B4C15">
        <w:rPr>
          <w:rFonts w:ascii="Consolas" w:hAnsi="Consolas"/>
          <w:lang w:val="en-US"/>
        </w:rPr>
        <w:t>powershell</w:t>
      </w:r>
      <w:proofErr w:type="spellEnd"/>
      <w:r w:rsidRPr="002B4C15">
        <w:rPr>
          <w:rFonts w:ascii="Consolas" w:hAnsi="Consolas"/>
          <w:lang w:val="en-US"/>
        </w:rPr>
        <w:t xml:space="preserve"> /</w:t>
      </w:r>
      <w:proofErr w:type="spellStart"/>
      <w:r w:rsidRPr="002B4C15">
        <w:rPr>
          <w:rFonts w:ascii="Consolas" w:hAnsi="Consolas"/>
          <w:lang w:val="en-US"/>
        </w:rPr>
        <w:t>usr</w:t>
      </w:r>
      <w:proofErr w:type="spellEnd"/>
      <w:r w:rsidRPr="002B4C15">
        <w:rPr>
          <w:rFonts w:ascii="Consolas" w:hAnsi="Consolas"/>
          <w:lang w:val="en-US"/>
        </w:rPr>
        <w:t>/bin/</w:t>
      </w:r>
      <w:proofErr w:type="spellStart"/>
      <w:r w:rsidRPr="002B4C15">
        <w:rPr>
          <w:rFonts w:ascii="Consolas" w:hAnsi="Consolas"/>
          <w:lang w:val="en-US"/>
        </w:rPr>
        <w:t>pwsh</w:t>
      </w:r>
      <w:proofErr w:type="spellEnd"/>
      <w:r w:rsidRPr="002B4C15">
        <w:rPr>
          <w:rFonts w:ascii="Consolas" w:hAnsi="Consolas"/>
          <w:lang w:val="en-US"/>
        </w:rPr>
        <w:t xml:space="preserve"> -</w:t>
      </w:r>
      <w:proofErr w:type="spellStart"/>
      <w:r w:rsidRPr="002B4C15">
        <w:rPr>
          <w:rFonts w:ascii="Consolas" w:hAnsi="Consolas"/>
          <w:lang w:val="en-US"/>
        </w:rPr>
        <w:t>sshs</w:t>
      </w:r>
      <w:proofErr w:type="spellEnd"/>
      <w:r w:rsidRPr="002B4C15">
        <w:rPr>
          <w:rFonts w:ascii="Consolas" w:hAnsi="Consolas"/>
          <w:lang w:val="en-US"/>
        </w:rPr>
        <w:t xml:space="preserve"> -</w:t>
      </w:r>
      <w:proofErr w:type="spellStart"/>
      <w:r w:rsidRPr="002B4C15">
        <w:rPr>
          <w:rFonts w:ascii="Consolas" w:hAnsi="Consolas"/>
          <w:lang w:val="en-US"/>
        </w:rPr>
        <w:t>NoLogo</w:t>
      </w:r>
      <w:proofErr w:type="spellEnd"/>
    </w:p>
    <w:p w14:paraId="704A65EA" w14:textId="14A83CDA" w:rsidR="00311AE6" w:rsidRPr="00C82C35" w:rsidRDefault="00C73C2D" w:rsidP="00311AE6">
      <w:pPr>
        <w:pStyle w:val="ListParagraph"/>
        <w:numPr>
          <w:ilvl w:val="2"/>
          <w:numId w:val="11"/>
        </w:numPr>
        <w:rPr>
          <w:rFonts w:ascii="Consolas" w:hAnsi="Consolas"/>
          <w:lang w:val="en-US"/>
        </w:rPr>
      </w:pPr>
      <w:r w:rsidRPr="009A36EC">
        <w:rPr>
          <w:lang w:val="en-US"/>
        </w:rPr>
        <w:t xml:space="preserve">Note: the </w:t>
      </w:r>
      <w:r w:rsidR="00B77337" w:rsidRPr="002B4C15">
        <w:rPr>
          <w:rFonts w:ascii="Consolas" w:hAnsi="Consolas"/>
          <w:lang w:val="en-US"/>
        </w:rPr>
        <w:t>-</w:t>
      </w:r>
      <w:proofErr w:type="spellStart"/>
      <w:r w:rsidR="00B77337" w:rsidRPr="002B4C15">
        <w:rPr>
          <w:rFonts w:ascii="Consolas" w:hAnsi="Consolas"/>
          <w:lang w:val="en-US"/>
        </w:rPr>
        <w:t>NoLogo</w:t>
      </w:r>
      <w:proofErr w:type="spellEnd"/>
      <w:r w:rsidRPr="009A36EC">
        <w:rPr>
          <w:lang w:val="en-US"/>
        </w:rPr>
        <w:t xml:space="preserve"> still appears to be necessary </w:t>
      </w:r>
      <w:r w:rsidR="008831E3" w:rsidRPr="009A36EC">
        <w:rPr>
          <w:lang w:val="en-US"/>
        </w:rPr>
        <w:t>although MS documentation claims it not to be</w:t>
      </w:r>
    </w:p>
    <w:p w14:paraId="145B4354" w14:textId="7E288B45" w:rsidR="00C82C35" w:rsidRPr="00C82C35" w:rsidRDefault="00C82C35" w:rsidP="00C82C35">
      <w:pPr>
        <w:rPr>
          <w:rFonts w:ascii="Consolas" w:hAnsi="Consolas"/>
          <w:lang w:val="en-US"/>
        </w:rPr>
      </w:pPr>
      <w:r w:rsidRPr="00C82C35">
        <w:rPr>
          <w:rFonts w:ascii="Consolas" w:hAnsi="Consolas"/>
          <w:lang w:val="en-US"/>
        </w:rPr>
        <w:drawing>
          <wp:inline distT="0" distB="0" distL="0" distR="0" wp14:anchorId="7473D96A" wp14:editId="591330B4">
            <wp:extent cx="5306165" cy="1276528"/>
            <wp:effectExtent l="0" t="0" r="8890" b="0"/>
            <wp:docPr id="30653578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35787" name="Picture 1" descr="A screen shot of a computer screen&#10;&#10;Description automatically generated"/>
                    <pic:cNvPicPr/>
                  </pic:nvPicPr>
                  <pic:blipFill>
                    <a:blip r:embed="rId37"/>
                    <a:stretch>
                      <a:fillRect/>
                    </a:stretch>
                  </pic:blipFill>
                  <pic:spPr>
                    <a:xfrm>
                      <a:off x="0" y="0"/>
                      <a:ext cx="5306165" cy="1276528"/>
                    </a:xfrm>
                    <a:prstGeom prst="rect">
                      <a:avLst/>
                    </a:prstGeom>
                  </pic:spPr>
                </pic:pic>
              </a:graphicData>
            </a:graphic>
          </wp:inline>
        </w:drawing>
      </w:r>
    </w:p>
    <w:p w14:paraId="17732C5E" w14:textId="3F7786E1" w:rsidR="00EF2AD1" w:rsidRDefault="00EF2AD1" w:rsidP="00EF2AD1">
      <w:pPr>
        <w:pStyle w:val="ListParagraph"/>
        <w:numPr>
          <w:ilvl w:val="0"/>
          <w:numId w:val="11"/>
        </w:numPr>
        <w:rPr>
          <w:lang w:val="en-US"/>
        </w:rPr>
      </w:pPr>
      <w:r>
        <w:rPr>
          <w:lang w:val="en-US"/>
        </w:rPr>
        <w:t xml:space="preserve">Restart your ssh service using </w:t>
      </w:r>
      <w:proofErr w:type="spellStart"/>
      <w:r>
        <w:rPr>
          <w:lang w:val="en-US"/>
        </w:rPr>
        <w:t>systemctl</w:t>
      </w:r>
      <w:proofErr w:type="spellEnd"/>
    </w:p>
    <w:p w14:paraId="15459FC1" w14:textId="2998DD2D" w:rsidR="003F4ECF" w:rsidRPr="00800F6A" w:rsidRDefault="003F4ECF" w:rsidP="003F4ECF">
      <w:pPr>
        <w:rPr>
          <w:color w:val="FF0000"/>
          <w:lang w:val="en-US"/>
        </w:rPr>
      </w:pPr>
      <w:proofErr w:type="spellStart"/>
      <w:r w:rsidRPr="00800F6A">
        <w:rPr>
          <w:color w:val="FF0000"/>
          <w:lang w:val="en-US"/>
        </w:rPr>
        <w:t>sudo</w:t>
      </w:r>
      <w:proofErr w:type="spellEnd"/>
      <w:r w:rsidRPr="00800F6A">
        <w:rPr>
          <w:color w:val="FF0000"/>
          <w:lang w:val="en-US"/>
        </w:rPr>
        <w:t xml:space="preserve"> </w:t>
      </w:r>
      <w:proofErr w:type="spellStart"/>
      <w:r w:rsidRPr="00800F6A">
        <w:rPr>
          <w:color w:val="FF0000"/>
          <w:lang w:val="en-US"/>
        </w:rPr>
        <w:t>systemctl</w:t>
      </w:r>
      <w:proofErr w:type="spellEnd"/>
      <w:r w:rsidRPr="00800F6A">
        <w:rPr>
          <w:color w:val="FF0000"/>
          <w:lang w:val="en-US"/>
        </w:rPr>
        <w:t xml:space="preserve"> restart ssh</w:t>
      </w:r>
    </w:p>
    <w:p w14:paraId="3B928AAF" w14:textId="2B806E1B" w:rsidR="00486B66" w:rsidRDefault="00B30DAA" w:rsidP="00EF2AD1">
      <w:pPr>
        <w:pStyle w:val="ListParagraph"/>
        <w:numPr>
          <w:ilvl w:val="0"/>
          <w:numId w:val="11"/>
        </w:numPr>
        <w:rPr>
          <w:lang w:val="en-US"/>
        </w:rPr>
      </w:pPr>
      <w:r>
        <w:rPr>
          <w:lang w:val="en-US"/>
        </w:rPr>
        <w:t xml:space="preserve">Now connect from your </w:t>
      </w:r>
      <w:r w:rsidR="009E7A3F">
        <w:rPr>
          <w:lang w:val="en-US"/>
        </w:rPr>
        <w:t>Win11 VM</w:t>
      </w:r>
      <w:r>
        <w:rPr>
          <w:lang w:val="en-US"/>
        </w:rPr>
        <w:t xml:space="preserve"> </w:t>
      </w:r>
      <w:r w:rsidR="00486B66">
        <w:rPr>
          <w:lang w:val="en-US"/>
        </w:rPr>
        <w:t>to Debian using:</w:t>
      </w:r>
    </w:p>
    <w:p w14:paraId="677E2E6B" w14:textId="7B828E84" w:rsidR="00D34999" w:rsidRPr="002B4C15" w:rsidRDefault="00B30DAA" w:rsidP="00486B66">
      <w:pPr>
        <w:pStyle w:val="ListParagraph"/>
        <w:numPr>
          <w:ilvl w:val="1"/>
          <w:numId w:val="11"/>
        </w:numPr>
        <w:rPr>
          <w:rFonts w:ascii="Consolas" w:hAnsi="Consolas"/>
          <w:lang w:val="en-US"/>
        </w:rPr>
      </w:pPr>
      <w:r w:rsidRPr="002B4C15">
        <w:rPr>
          <w:rFonts w:ascii="Consolas" w:hAnsi="Consolas"/>
          <w:lang w:val="en-US"/>
        </w:rPr>
        <w:t>Enter-</w:t>
      </w:r>
      <w:proofErr w:type="spellStart"/>
      <w:r w:rsidRPr="002B4C15">
        <w:rPr>
          <w:rFonts w:ascii="Consolas" w:hAnsi="Consolas"/>
          <w:lang w:val="en-US"/>
        </w:rPr>
        <w:t>PSSession</w:t>
      </w:r>
      <w:proofErr w:type="spellEnd"/>
      <w:r w:rsidRPr="002B4C15">
        <w:rPr>
          <w:rFonts w:ascii="Consolas" w:hAnsi="Consolas"/>
          <w:lang w:val="en-US"/>
        </w:rPr>
        <w:t xml:space="preserve"> -</w:t>
      </w:r>
      <w:proofErr w:type="spellStart"/>
      <w:r w:rsidRPr="002B4C15">
        <w:rPr>
          <w:rFonts w:ascii="Consolas" w:hAnsi="Consolas"/>
          <w:lang w:val="en-US"/>
        </w:rPr>
        <w:t>HostName</w:t>
      </w:r>
      <w:proofErr w:type="spellEnd"/>
      <w:r w:rsidRPr="002B4C15">
        <w:rPr>
          <w:rFonts w:ascii="Consolas" w:hAnsi="Consolas"/>
          <w:lang w:val="en-US"/>
        </w:rPr>
        <w:t xml:space="preserve"> 192.168.11.10 -</w:t>
      </w:r>
      <w:proofErr w:type="spellStart"/>
      <w:r w:rsidRPr="002B4C15">
        <w:rPr>
          <w:rFonts w:ascii="Consolas" w:hAnsi="Consolas"/>
          <w:lang w:val="en-US"/>
        </w:rPr>
        <w:t>UserName</w:t>
      </w:r>
      <w:proofErr w:type="spellEnd"/>
      <w:r w:rsidRPr="002B4C15">
        <w:rPr>
          <w:rFonts w:ascii="Consolas" w:hAnsi="Consolas"/>
          <w:lang w:val="en-US"/>
        </w:rPr>
        <w:t xml:space="preserve"> </w:t>
      </w:r>
      <w:r w:rsidR="00486B66" w:rsidRPr="002B4C15">
        <w:rPr>
          <w:rFonts w:ascii="Consolas" w:hAnsi="Consolas"/>
          <w:i/>
          <w:iCs/>
          <w:lang w:val="en-US"/>
        </w:rPr>
        <w:t>&lt;username&gt;</w:t>
      </w:r>
    </w:p>
    <w:p w14:paraId="7C47ED00" w14:textId="4C227C16" w:rsidR="009E7A3F" w:rsidRDefault="009E7A3F" w:rsidP="00646923">
      <w:pPr>
        <w:pStyle w:val="ListParagraph"/>
        <w:numPr>
          <w:ilvl w:val="2"/>
          <w:numId w:val="11"/>
        </w:numPr>
        <w:rPr>
          <w:lang w:val="en-US"/>
        </w:rPr>
      </w:pPr>
      <w:r>
        <w:rPr>
          <w:lang w:val="en-US"/>
        </w:rPr>
        <w:t>Note: the SSH fingerprint verification message upon first connect will appear where you must confirm the identity by typing ‘yes’. Currently (a bug?) you will not see yourself typing ‘yes’, but it does get through.</w:t>
      </w:r>
    </w:p>
    <w:p w14:paraId="095E3B0D" w14:textId="790CD4AD" w:rsidR="0021375B" w:rsidRPr="0021375B" w:rsidRDefault="00486B66" w:rsidP="00646923">
      <w:pPr>
        <w:pStyle w:val="ListParagraph"/>
        <w:numPr>
          <w:ilvl w:val="2"/>
          <w:numId w:val="11"/>
        </w:numPr>
        <w:rPr>
          <w:lang w:val="en-US"/>
        </w:rPr>
      </w:pPr>
      <w:r w:rsidRPr="0021375B">
        <w:rPr>
          <w:lang w:val="en-US"/>
        </w:rPr>
        <w:lastRenderedPageBreak/>
        <w:t xml:space="preserve">Note: </w:t>
      </w:r>
      <w:r w:rsidRPr="0021375B">
        <w:rPr>
          <w:rFonts w:ascii="Consolas" w:hAnsi="Consolas"/>
          <w:lang w:val="en-US"/>
        </w:rPr>
        <w:t>-</w:t>
      </w:r>
      <w:proofErr w:type="spellStart"/>
      <w:r w:rsidRPr="0021375B">
        <w:rPr>
          <w:rFonts w:ascii="Consolas" w:hAnsi="Consolas"/>
          <w:lang w:val="en-US"/>
        </w:rPr>
        <w:t>HostName</w:t>
      </w:r>
      <w:proofErr w:type="spellEnd"/>
      <w:r w:rsidRPr="0021375B">
        <w:rPr>
          <w:lang w:val="en-US"/>
        </w:rPr>
        <w:t xml:space="preserve"> instead of </w:t>
      </w:r>
      <w:r w:rsidR="00C158C3" w:rsidRPr="0021375B">
        <w:rPr>
          <w:rFonts w:ascii="Consolas" w:hAnsi="Consolas"/>
          <w:lang w:val="en-US"/>
        </w:rPr>
        <w:t>-</w:t>
      </w:r>
      <w:proofErr w:type="spellStart"/>
      <w:proofErr w:type="gramStart"/>
      <w:r w:rsidR="00C158C3" w:rsidRPr="0021375B">
        <w:rPr>
          <w:rFonts w:ascii="Consolas" w:hAnsi="Consolas"/>
          <w:lang w:val="en-US"/>
        </w:rPr>
        <w:t>ComputerName</w:t>
      </w:r>
      <w:proofErr w:type="spellEnd"/>
      <w:r w:rsidR="00C158C3" w:rsidRPr="0021375B">
        <w:rPr>
          <w:lang w:val="en-US"/>
        </w:rPr>
        <w:t xml:space="preserve"> ;</w:t>
      </w:r>
      <w:proofErr w:type="gramEnd"/>
      <w:r w:rsidR="00C158C3" w:rsidRPr="0021375B">
        <w:rPr>
          <w:lang w:val="en-US"/>
        </w:rPr>
        <w:t xml:space="preserve"> </w:t>
      </w:r>
      <w:r w:rsidR="00C158C3" w:rsidRPr="0021375B">
        <w:rPr>
          <w:rFonts w:ascii="Consolas" w:hAnsi="Consolas"/>
          <w:lang w:val="en-US"/>
        </w:rPr>
        <w:t>-</w:t>
      </w:r>
      <w:proofErr w:type="spellStart"/>
      <w:r w:rsidR="00C158C3" w:rsidRPr="0021375B">
        <w:rPr>
          <w:rFonts w:ascii="Consolas" w:hAnsi="Consolas"/>
          <w:lang w:val="en-US"/>
        </w:rPr>
        <w:t>UserName</w:t>
      </w:r>
      <w:proofErr w:type="spellEnd"/>
      <w:r w:rsidR="00C158C3" w:rsidRPr="0021375B">
        <w:rPr>
          <w:lang w:val="en-US"/>
        </w:rPr>
        <w:t xml:space="preserve"> instead of </w:t>
      </w:r>
      <w:r w:rsidR="00C158C3" w:rsidRPr="0021375B">
        <w:rPr>
          <w:rFonts w:ascii="Consolas" w:hAnsi="Consolas"/>
          <w:lang w:val="en-US"/>
        </w:rPr>
        <w:t>-Credential</w:t>
      </w:r>
      <w:r w:rsidR="00C158C3" w:rsidRPr="0021375B">
        <w:rPr>
          <w:lang w:val="en-US"/>
        </w:rPr>
        <w:t xml:space="preserve">. </w:t>
      </w:r>
      <w:r w:rsidR="00252712" w:rsidRPr="0021375B">
        <w:rPr>
          <w:lang w:val="en-US"/>
        </w:rPr>
        <w:t>What’s the difference?</w:t>
      </w:r>
      <w:r w:rsidR="000C07D2" w:rsidRPr="0021375B">
        <w:rPr>
          <w:lang w:val="en-US"/>
        </w:rPr>
        <w:t xml:space="preserve"> </w:t>
      </w:r>
      <w:r w:rsidR="00252712" w:rsidRPr="0021375B">
        <w:rPr>
          <w:lang w:val="en-US"/>
        </w:rPr>
        <w:t xml:space="preserve">Look at the documentation: </w:t>
      </w:r>
      <w:hyperlink r:id="rId38" w:history="1">
        <w:r w:rsidR="001B1803" w:rsidRPr="00644672">
          <w:rPr>
            <w:rStyle w:val="Hyperlink"/>
          </w:rPr>
          <w:t>https://learn.microsoft.com/en-us/powershell/module/microsoft.powershell.core/enter-pssession</w:t>
        </w:r>
      </w:hyperlink>
      <w:r w:rsidR="001B1803">
        <w:t xml:space="preserve"> </w:t>
      </w:r>
    </w:p>
    <w:p w14:paraId="438D02CC" w14:textId="0A94540D" w:rsidR="002B4C15" w:rsidRDefault="00A544DF" w:rsidP="00486B66">
      <w:pPr>
        <w:pStyle w:val="ListParagraph"/>
        <w:numPr>
          <w:ilvl w:val="2"/>
          <w:numId w:val="11"/>
        </w:numPr>
        <w:rPr>
          <w:lang w:val="en-US"/>
        </w:rPr>
      </w:pPr>
      <w:r>
        <w:rPr>
          <w:lang w:val="en-US"/>
        </w:rPr>
        <w:t xml:space="preserve">In </w:t>
      </w:r>
      <w:r w:rsidR="00862D30">
        <w:rPr>
          <w:lang w:val="en-US"/>
        </w:rPr>
        <w:t xml:space="preserve">Windows </w:t>
      </w:r>
      <w:proofErr w:type="spellStart"/>
      <w:r w:rsidR="00862D30">
        <w:rPr>
          <w:lang w:val="en-US"/>
        </w:rPr>
        <w:t>Powershell</w:t>
      </w:r>
      <w:proofErr w:type="spellEnd"/>
      <w:r w:rsidR="00862D30">
        <w:rPr>
          <w:lang w:val="en-US"/>
        </w:rPr>
        <w:t xml:space="preserve"> 5.1</w:t>
      </w:r>
      <w:r w:rsidR="001B1803">
        <w:rPr>
          <w:lang w:val="en-US"/>
        </w:rPr>
        <w:t xml:space="preserve">, </w:t>
      </w:r>
      <w:proofErr w:type="gramStart"/>
      <w:r w:rsidR="001B1803">
        <w:rPr>
          <w:lang w:val="en-US"/>
        </w:rPr>
        <w:t xml:space="preserve">are </w:t>
      </w:r>
      <w:r w:rsidR="00862D30">
        <w:rPr>
          <w:lang w:val="en-US"/>
        </w:rPr>
        <w:t xml:space="preserve"> </w:t>
      </w:r>
      <w:r w:rsidR="00862D30" w:rsidRPr="00CD29EA">
        <w:rPr>
          <w:rFonts w:ascii="Consolas" w:hAnsi="Consolas"/>
          <w:lang w:val="en-US"/>
        </w:rPr>
        <w:t>-</w:t>
      </w:r>
      <w:proofErr w:type="spellStart"/>
      <w:proofErr w:type="gramEnd"/>
      <w:r w:rsidR="00862D30" w:rsidRPr="00CD29EA">
        <w:rPr>
          <w:rFonts w:ascii="Consolas" w:hAnsi="Consolas"/>
          <w:lang w:val="en-US"/>
        </w:rPr>
        <w:t>HostName</w:t>
      </w:r>
      <w:proofErr w:type="spellEnd"/>
      <w:r w:rsidR="00862D30">
        <w:rPr>
          <w:lang w:val="en-US"/>
        </w:rPr>
        <w:t xml:space="preserve"> and </w:t>
      </w:r>
      <w:r w:rsidR="00862D30" w:rsidRPr="00CD29EA">
        <w:rPr>
          <w:rFonts w:ascii="Consolas" w:hAnsi="Consolas"/>
          <w:lang w:val="en-US"/>
        </w:rPr>
        <w:t>-</w:t>
      </w:r>
      <w:proofErr w:type="spellStart"/>
      <w:r w:rsidR="00862D30" w:rsidRPr="00CD29EA">
        <w:rPr>
          <w:rFonts w:ascii="Consolas" w:hAnsi="Consolas"/>
          <w:lang w:val="en-US"/>
        </w:rPr>
        <w:t>UserName</w:t>
      </w:r>
      <w:proofErr w:type="spellEnd"/>
      <w:r w:rsidR="00862D30">
        <w:rPr>
          <w:lang w:val="en-US"/>
        </w:rPr>
        <w:t xml:space="preserve"> </w:t>
      </w:r>
      <w:r w:rsidR="00CD29EA">
        <w:rPr>
          <w:lang w:val="en-US"/>
        </w:rPr>
        <w:t xml:space="preserve">available for </w:t>
      </w:r>
      <w:r w:rsidR="00CD29EA" w:rsidRPr="00CD29EA">
        <w:rPr>
          <w:rFonts w:ascii="Consolas" w:hAnsi="Consolas"/>
          <w:lang w:val="en-US"/>
        </w:rPr>
        <w:t>Enter-</w:t>
      </w:r>
      <w:proofErr w:type="spellStart"/>
      <w:r w:rsidR="00CD29EA" w:rsidRPr="00CD29EA">
        <w:rPr>
          <w:rFonts w:ascii="Consolas" w:hAnsi="Consolas"/>
          <w:lang w:val="en-US"/>
        </w:rPr>
        <w:t>PSSession</w:t>
      </w:r>
      <w:proofErr w:type="spellEnd"/>
      <w:r w:rsidR="00CD29EA">
        <w:rPr>
          <w:lang w:val="en-US"/>
        </w:rPr>
        <w:t xml:space="preserve"> there?</w:t>
      </w:r>
    </w:p>
    <w:p w14:paraId="36406CB1" w14:textId="4A9A0270" w:rsidR="00BF67D1" w:rsidRPr="00C763F0" w:rsidRDefault="00BF67D1" w:rsidP="00BF67D1">
      <w:pPr>
        <w:rPr>
          <w:color w:val="FF0000"/>
          <w:lang w:val="en-US"/>
        </w:rPr>
      </w:pPr>
      <w:r w:rsidRPr="00C763F0">
        <w:rPr>
          <w:color w:val="FF0000"/>
          <w:lang w:val="en-US"/>
        </w:rPr>
        <w:t>It only works (the parameters) for PowerShell 7</w:t>
      </w:r>
    </w:p>
    <w:p w14:paraId="2064AC8F" w14:textId="17E9BF49" w:rsidR="00BF67D1" w:rsidRPr="00BF67D1" w:rsidRDefault="00BF67D1" w:rsidP="00BF67D1">
      <w:pPr>
        <w:rPr>
          <w:lang w:val="en-US"/>
        </w:rPr>
      </w:pPr>
      <w:r w:rsidRPr="00BF67D1">
        <w:rPr>
          <w:lang w:val="en-US"/>
        </w:rPr>
        <w:drawing>
          <wp:inline distT="0" distB="0" distL="0" distR="0" wp14:anchorId="7D5C11C8" wp14:editId="2B747FE9">
            <wp:extent cx="5396230" cy="1608455"/>
            <wp:effectExtent l="0" t="0" r="0" b="0"/>
            <wp:docPr id="1424870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70062" name="Picture 1" descr="A screenshot of a computer&#10;&#10;Description automatically generated"/>
                    <pic:cNvPicPr/>
                  </pic:nvPicPr>
                  <pic:blipFill>
                    <a:blip r:embed="rId39"/>
                    <a:stretch>
                      <a:fillRect/>
                    </a:stretch>
                  </pic:blipFill>
                  <pic:spPr>
                    <a:xfrm>
                      <a:off x="0" y="0"/>
                      <a:ext cx="5396230" cy="1608455"/>
                    </a:xfrm>
                    <a:prstGeom prst="rect">
                      <a:avLst/>
                    </a:prstGeom>
                  </pic:spPr>
                </pic:pic>
              </a:graphicData>
            </a:graphic>
          </wp:inline>
        </w:drawing>
      </w:r>
    </w:p>
    <w:p w14:paraId="1BE055B2" w14:textId="77777777" w:rsidR="00B54B23" w:rsidRPr="00FB4FE9" w:rsidRDefault="00B54B23" w:rsidP="00CE43E7">
      <w:pPr>
        <w:rPr>
          <w:color w:val="00B050"/>
        </w:rPr>
      </w:pPr>
    </w:p>
    <w:p w14:paraId="48605312" w14:textId="72D3B4F5" w:rsidR="00B54B23" w:rsidRPr="00CE43E7" w:rsidRDefault="00B54B23" w:rsidP="00B54B23">
      <w:pPr>
        <w:pStyle w:val="Heading2"/>
      </w:pPr>
      <w:r>
        <w:t>Some other possibilities</w:t>
      </w:r>
      <w:r w:rsidR="00843408">
        <w:t xml:space="preserve"> for a remote shell</w:t>
      </w:r>
    </w:p>
    <w:p w14:paraId="3C82B325" w14:textId="33F43888" w:rsidR="00414E60" w:rsidRDefault="00414E60" w:rsidP="00414E60">
      <w:pPr>
        <w:pStyle w:val="Heading1"/>
      </w:pPr>
      <w:r>
        <w:t xml:space="preserve">PowerShell </w:t>
      </w:r>
      <w:proofErr w:type="gramStart"/>
      <w:r>
        <w:t>remoting</w:t>
      </w:r>
      <w:proofErr w:type="gramEnd"/>
      <w:r>
        <w:t xml:space="preserve"> from</w:t>
      </w:r>
      <w:r w:rsidRPr="000D21F4">
        <w:t xml:space="preserve"> </w:t>
      </w:r>
      <w:proofErr w:type="spellStart"/>
      <w:r>
        <w:t>linux</w:t>
      </w:r>
      <w:proofErr w:type="spellEnd"/>
      <w:r>
        <w:t xml:space="preserve"> to </w:t>
      </w:r>
      <w:proofErr w:type="spellStart"/>
      <w:r w:rsidRPr="000D21F4">
        <w:t>linux</w:t>
      </w:r>
      <w:proofErr w:type="spellEnd"/>
      <w:r>
        <w:t xml:space="preserve">, </w:t>
      </w:r>
      <w:r w:rsidRPr="00CE43E7">
        <w:rPr>
          <w:u w:val="single"/>
        </w:rPr>
        <w:t>using SSH</w:t>
      </w:r>
    </w:p>
    <w:p w14:paraId="39BAAFB1" w14:textId="247896BF" w:rsidR="00414E60" w:rsidRDefault="00414E60" w:rsidP="00414E60">
      <w:pPr>
        <w:pStyle w:val="ListParagraph"/>
        <w:numPr>
          <w:ilvl w:val="0"/>
          <w:numId w:val="11"/>
        </w:numPr>
        <w:spacing w:after="320" w:line="276" w:lineRule="auto"/>
        <w:rPr>
          <w:lang w:val="en-US"/>
        </w:rPr>
      </w:pPr>
      <w:r>
        <w:rPr>
          <w:iCs/>
          <w:lang w:val="en-US"/>
        </w:rPr>
        <w:t>Now, we could also</w:t>
      </w:r>
      <w:r>
        <w:rPr>
          <w:lang w:val="en-US"/>
        </w:rPr>
        <w:t xml:space="preserve"> do PowerShell </w:t>
      </w:r>
      <w:proofErr w:type="gramStart"/>
      <w:r>
        <w:rPr>
          <w:lang w:val="en-US"/>
        </w:rPr>
        <w:t>remoting</w:t>
      </w:r>
      <w:proofErr w:type="gramEnd"/>
      <w:r>
        <w:rPr>
          <w:lang w:val="en-US"/>
        </w:rPr>
        <w:t xml:space="preserve"> from </w:t>
      </w:r>
      <w:r w:rsidR="0021375B">
        <w:rPr>
          <w:lang w:val="en-US"/>
        </w:rPr>
        <w:t>RHEL</w:t>
      </w:r>
      <w:r w:rsidR="00A04CA1">
        <w:rPr>
          <w:lang w:val="en-US"/>
        </w:rPr>
        <w:t xml:space="preserve"> to Debian </w:t>
      </w:r>
      <w:r w:rsidR="004C7B40">
        <w:rPr>
          <w:lang w:val="en-US"/>
        </w:rPr>
        <w:t>over SSH, using Enter-</w:t>
      </w:r>
      <w:proofErr w:type="spellStart"/>
      <w:r w:rsidR="004C7B40">
        <w:rPr>
          <w:lang w:val="en-US"/>
        </w:rPr>
        <w:t>PSSe</w:t>
      </w:r>
      <w:r w:rsidR="00561959">
        <w:rPr>
          <w:lang w:val="en-US"/>
        </w:rPr>
        <w:t>s</w:t>
      </w:r>
      <w:r w:rsidR="004C7B40">
        <w:rPr>
          <w:lang w:val="en-US"/>
        </w:rPr>
        <w:t>sion</w:t>
      </w:r>
      <w:proofErr w:type="spellEnd"/>
      <w:r w:rsidR="004C7B40">
        <w:rPr>
          <w:lang w:val="en-US"/>
        </w:rPr>
        <w:t xml:space="preserve"> </w:t>
      </w:r>
      <w:r w:rsidR="00A04CA1">
        <w:rPr>
          <w:lang w:val="en-US"/>
        </w:rPr>
        <w:t>in a similar way as the previous exercise</w:t>
      </w:r>
      <w:r>
        <w:rPr>
          <w:lang w:val="en-US"/>
        </w:rPr>
        <w:t xml:space="preserve">. Start PowerShell on your </w:t>
      </w:r>
      <w:r w:rsidR="0021375B">
        <w:rPr>
          <w:lang w:val="en-US"/>
        </w:rPr>
        <w:t>RHEL</w:t>
      </w:r>
      <w:r w:rsidR="00A04CA1">
        <w:rPr>
          <w:lang w:val="en-US"/>
        </w:rPr>
        <w:t xml:space="preserve"> </w:t>
      </w:r>
      <w:r>
        <w:rPr>
          <w:lang w:val="en-US"/>
        </w:rPr>
        <w:t xml:space="preserve">and start a remote PowerShell session to </w:t>
      </w:r>
      <w:r w:rsidR="00A04CA1">
        <w:rPr>
          <w:lang w:val="en-US"/>
        </w:rPr>
        <w:t>Debian</w:t>
      </w:r>
      <w:r>
        <w:rPr>
          <w:lang w:val="en-US"/>
        </w:rPr>
        <w:t xml:space="preserve">. </w:t>
      </w:r>
    </w:p>
    <w:p w14:paraId="7A349F31" w14:textId="1A68AAAA" w:rsidR="00E10020" w:rsidRPr="00E10020" w:rsidRDefault="00E10020" w:rsidP="00E10020">
      <w:pPr>
        <w:spacing w:after="320" w:line="276" w:lineRule="auto"/>
        <w:rPr>
          <w:lang w:val="en-US"/>
        </w:rPr>
      </w:pPr>
      <w:r w:rsidRPr="00E10020">
        <w:rPr>
          <w:lang w:val="en-US"/>
        </w:rPr>
        <w:drawing>
          <wp:inline distT="0" distB="0" distL="0" distR="0" wp14:anchorId="3C6800FE" wp14:editId="53C72895">
            <wp:extent cx="5396230" cy="1918970"/>
            <wp:effectExtent l="0" t="0" r="0" b="5080"/>
            <wp:docPr id="155761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10847" name="Picture 1" descr="A screenshot of a computer&#10;&#10;Description automatically generated"/>
                    <pic:cNvPicPr/>
                  </pic:nvPicPr>
                  <pic:blipFill>
                    <a:blip r:embed="rId40"/>
                    <a:stretch>
                      <a:fillRect/>
                    </a:stretch>
                  </pic:blipFill>
                  <pic:spPr>
                    <a:xfrm>
                      <a:off x="0" y="0"/>
                      <a:ext cx="5396230" cy="1918970"/>
                    </a:xfrm>
                    <a:prstGeom prst="rect">
                      <a:avLst/>
                    </a:prstGeom>
                  </pic:spPr>
                </pic:pic>
              </a:graphicData>
            </a:graphic>
          </wp:inline>
        </w:drawing>
      </w:r>
    </w:p>
    <w:p w14:paraId="1C1B09C6" w14:textId="77777777" w:rsidR="006E57C0" w:rsidRPr="007D0AA2" w:rsidRDefault="006E57C0" w:rsidP="00CE43E7"/>
    <w:p w14:paraId="427AB47F" w14:textId="6C6AC8BE" w:rsidR="00093E98" w:rsidRDefault="00093E98" w:rsidP="008D19F7">
      <w:pPr>
        <w:pStyle w:val="Heading1"/>
      </w:pPr>
      <w:proofErr w:type="spellStart"/>
      <w:r>
        <w:t>SSH</w:t>
      </w:r>
      <w:r w:rsidR="003F6877">
        <w:t>’ing</w:t>
      </w:r>
      <w:proofErr w:type="spellEnd"/>
      <w:r w:rsidR="003F6877">
        <w:t xml:space="preserve"> from </w:t>
      </w:r>
      <w:proofErr w:type="spellStart"/>
      <w:r w:rsidR="003F6877">
        <w:t>linux</w:t>
      </w:r>
      <w:proofErr w:type="spellEnd"/>
      <w:r w:rsidR="003F6877">
        <w:t xml:space="preserve"> to Windows (via OpenSSH server on Windows)</w:t>
      </w:r>
    </w:p>
    <w:p w14:paraId="7502B80B" w14:textId="6BCA5FEB" w:rsidR="00503EEB" w:rsidRPr="00503EEB" w:rsidRDefault="000A3229" w:rsidP="00503EEB">
      <w:pPr>
        <w:spacing w:after="320" w:line="276" w:lineRule="auto"/>
        <w:rPr>
          <w:lang w:val="en-US"/>
        </w:rPr>
      </w:pPr>
      <w:r w:rsidRPr="00503EEB">
        <w:rPr>
          <w:lang w:val="en-US"/>
        </w:rPr>
        <w:t xml:space="preserve">Since Windows Server 2025, </w:t>
      </w:r>
      <w:r w:rsidR="001D3C4D" w:rsidRPr="00503EEB">
        <w:rPr>
          <w:lang w:val="en-US"/>
        </w:rPr>
        <w:t>an</w:t>
      </w:r>
      <w:r w:rsidR="008D19F7" w:rsidRPr="00503EEB">
        <w:rPr>
          <w:lang w:val="en-US"/>
        </w:rPr>
        <w:t xml:space="preserve"> OpenSSH server </w:t>
      </w:r>
      <w:r w:rsidRPr="00503EEB">
        <w:rPr>
          <w:lang w:val="en-US"/>
        </w:rPr>
        <w:t xml:space="preserve">is installed by default, although not being active. (Earlier versions had to install it as optional Windows Capability.) </w:t>
      </w:r>
    </w:p>
    <w:p w14:paraId="05172B11" w14:textId="0CCA62BF" w:rsidR="008D19F7" w:rsidRDefault="00503EEB" w:rsidP="008D19F7">
      <w:pPr>
        <w:pStyle w:val="ListParagraph"/>
        <w:numPr>
          <w:ilvl w:val="0"/>
          <w:numId w:val="11"/>
        </w:numPr>
        <w:spacing w:after="320" w:line="276" w:lineRule="auto"/>
        <w:rPr>
          <w:lang w:val="en-US"/>
        </w:rPr>
      </w:pPr>
      <w:r>
        <w:rPr>
          <w:lang w:val="en-US"/>
        </w:rPr>
        <w:t xml:space="preserve">Start the </w:t>
      </w:r>
      <w:proofErr w:type="spellStart"/>
      <w:r>
        <w:rPr>
          <w:lang w:val="en-US"/>
        </w:rPr>
        <w:t>sshd</w:t>
      </w:r>
      <w:proofErr w:type="spellEnd"/>
      <w:r>
        <w:rPr>
          <w:lang w:val="en-US"/>
        </w:rPr>
        <w:t xml:space="preserve"> service </w:t>
      </w:r>
      <w:r w:rsidR="008D19F7">
        <w:rPr>
          <w:lang w:val="en-US"/>
        </w:rPr>
        <w:t xml:space="preserve">on </w:t>
      </w:r>
      <w:proofErr w:type="gramStart"/>
      <w:r w:rsidR="008D19F7">
        <w:rPr>
          <w:lang w:val="en-US"/>
        </w:rPr>
        <w:t>KING .</w:t>
      </w:r>
      <w:proofErr w:type="gramEnd"/>
      <w:r w:rsidR="008D19F7">
        <w:rPr>
          <w:lang w:val="en-US"/>
        </w:rPr>
        <w:t xml:space="preserve"> </w:t>
      </w:r>
    </w:p>
    <w:p w14:paraId="0CDDF45C" w14:textId="41FC8D32" w:rsidR="006C5662" w:rsidRPr="007D5BD7" w:rsidRDefault="006C5662" w:rsidP="006C5662">
      <w:pPr>
        <w:spacing w:after="320" w:line="276" w:lineRule="auto"/>
        <w:rPr>
          <w:color w:val="FF0000"/>
          <w:lang w:val="en-US"/>
        </w:rPr>
      </w:pPr>
      <w:proofErr w:type="gramStart"/>
      <w:r w:rsidRPr="007D5BD7">
        <w:rPr>
          <w:color w:val="FF0000"/>
          <w:lang w:val="en-US"/>
        </w:rPr>
        <w:t>Start-Service</w:t>
      </w:r>
      <w:proofErr w:type="gramEnd"/>
      <w:r w:rsidRPr="007D5BD7">
        <w:rPr>
          <w:color w:val="FF0000"/>
          <w:lang w:val="en-US"/>
        </w:rPr>
        <w:t xml:space="preserve"> </w:t>
      </w:r>
      <w:proofErr w:type="spellStart"/>
      <w:r w:rsidRPr="007D5BD7">
        <w:rPr>
          <w:color w:val="FF0000"/>
          <w:lang w:val="en-US"/>
        </w:rPr>
        <w:t>sshd</w:t>
      </w:r>
      <w:proofErr w:type="spellEnd"/>
    </w:p>
    <w:p w14:paraId="2296AA87" w14:textId="77777777" w:rsidR="008E33C8" w:rsidRDefault="008E33C8" w:rsidP="008E33C8">
      <w:pPr>
        <w:pStyle w:val="ListParagraph"/>
        <w:numPr>
          <w:ilvl w:val="0"/>
          <w:numId w:val="11"/>
        </w:numPr>
        <w:spacing w:after="320" w:line="276" w:lineRule="auto"/>
        <w:rPr>
          <w:lang w:val="en-US"/>
        </w:rPr>
      </w:pPr>
      <w:bookmarkStart w:id="1" w:name="_Hlk532470543"/>
      <w:bookmarkEnd w:id="1"/>
      <w:r>
        <w:rPr>
          <w:lang w:val="en-US"/>
        </w:rPr>
        <w:t>Verify that:</w:t>
      </w:r>
    </w:p>
    <w:p w14:paraId="580CE4EC" w14:textId="77777777" w:rsidR="005F656D" w:rsidRPr="005F656D" w:rsidRDefault="008E33C8" w:rsidP="008E33C8">
      <w:pPr>
        <w:pStyle w:val="ListParagraph"/>
        <w:numPr>
          <w:ilvl w:val="1"/>
          <w:numId w:val="11"/>
        </w:numPr>
        <w:spacing w:after="320" w:line="276" w:lineRule="auto"/>
        <w:rPr>
          <w:rFonts w:ascii="Consolas" w:hAnsi="Consolas"/>
          <w:lang w:val="en-US"/>
        </w:rPr>
      </w:pPr>
      <w:r>
        <w:rPr>
          <w:lang w:val="en-US"/>
        </w:rPr>
        <w:t xml:space="preserve">The firewall allows incoming SSH: </w:t>
      </w:r>
    </w:p>
    <w:p w14:paraId="0918BB2A" w14:textId="0A342108" w:rsidR="008E33C8" w:rsidRDefault="008E33C8" w:rsidP="005F656D">
      <w:pPr>
        <w:pStyle w:val="ListParagraph"/>
        <w:spacing w:after="320" w:line="276" w:lineRule="auto"/>
        <w:ind w:left="1080"/>
        <w:rPr>
          <w:rStyle w:val="CommandChar"/>
        </w:rPr>
      </w:pPr>
      <w:r w:rsidRPr="00E2377E">
        <w:rPr>
          <w:rStyle w:val="CommandChar"/>
        </w:rPr>
        <w:t>Get-</w:t>
      </w:r>
      <w:proofErr w:type="spellStart"/>
      <w:r w:rsidRPr="00E2377E">
        <w:rPr>
          <w:rStyle w:val="CommandChar"/>
        </w:rPr>
        <w:t>NetFirewallRule</w:t>
      </w:r>
      <w:proofErr w:type="spellEnd"/>
      <w:r w:rsidRPr="00E2377E">
        <w:rPr>
          <w:rStyle w:val="CommandChar"/>
        </w:rPr>
        <w:t xml:space="preserve"> -Name *ssh*</w:t>
      </w:r>
      <w:r w:rsidR="005F656D">
        <w:rPr>
          <w:rStyle w:val="CommandChar"/>
        </w:rPr>
        <w:t xml:space="preserve"> |</w:t>
      </w:r>
      <w:r w:rsidR="005F656D" w:rsidRPr="005F656D">
        <w:rPr>
          <w:rStyle w:val="CommandChar"/>
        </w:rPr>
        <w:t xml:space="preserve">select </w:t>
      </w:r>
      <w:proofErr w:type="spellStart"/>
      <w:proofErr w:type="gramStart"/>
      <w:r w:rsidR="005F656D" w:rsidRPr="005F656D">
        <w:rPr>
          <w:rStyle w:val="CommandChar"/>
        </w:rPr>
        <w:t>name,enabled</w:t>
      </w:r>
      <w:proofErr w:type="gramEnd"/>
      <w:r w:rsidR="005F656D" w:rsidRPr="005F656D">
        <w:rPr>
          <w:rStyle w:val="CommandChar"/>
        </w:rPr>
        <w:t>,action,profile</w:t>
      </w:r>
      <w:proofErr w:type="spellEnd"/>
    </w:p>
    <w:p w14:paraId="482E550B" w14:textId="77777777" w:rsidR="00C759D6" w:rsidRDefault="00C759D6" w:rsidP="005F656D">
      <w:pPr>
        <w:pStyle w:val="ListParagraph"/>
        <w:spacing w:after="320" w:line="276" w:lineRule="auto"/>
        <w:ind w:left="1080"/>
        <w:rPr>
          <w:rStyle w:val="CommandChar"/>
        </w:rPr>
      </w:pPr>
    </w:p>
    <w:p w14:paraId="61D74A23" w14:textId="3EA76D65" w:rsidR="00C759D6" w:rsidRPr="001F1006" w:rsidRDefault="00C759D6" w:rsidP="005F656D">
      <w:pPr>
        <w:pStyle w:val="ListParagraph"/>
        <w:spacing w:after="320" w:line="276" w:lineRule="auto"/>
        <w:ind w:left="1080"/>
        <w:rPr>
          <w:rFonts w:ascii="Consolas" w:hAnsi="Consolas"/>
          <w:lang w:val="en-US"/>
        </w:rPr>
      </w:pPr>
      <w:r w:rsidRPr="00C759D6">
        <w:rPr>
          <w:rFonts w:ascii="Consolas" w:hAnsi="Consolas"/>
          <w:lang w:val="en-US"/>
        </w:rPr>
        <w:lastRenderedPageBreak/>
        <w:drawing>
          <wp:inline distT="0" distB="0" distL="0" distR="0" wp14:anchorId="381C8E57" wp14:editId="66769994">
            <wp:extent cx="5396230" cy="995045"/>
            <wp:effectExtent l="0" t="0" r="0" b="0"/>
            <wp:docPr id="10573700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70092" name="Picture 1" descr="A screenshot of a computer screen&#10;&#10;Description automatically generated"/>
                    <pic:cNvPicPr/>
                  </pic:nvPicPr>
                  <pic:blipFill>
                    <a:blip r:embed="rId41"/>
                    <a:stretch>
                      <a:fillRect/>
                    </a:stretch>
                  </pic:blipFill>
                  <pic:spPr>
                    <a:xfrm>
                      <a:off x="0" y="0"/>
                      <a:ext cx="5396230" cy="995045"/>
                    </a:xfrm>
                    <a:prstGeom prst="rect">
                      <a:avLst/>
                    </a:prstGeom>
                  </pic:spPr>
                </pic:pic>
              </a:graphicData>
            </a:graphic>
          </wp:inline>
        </w:drawing>
      </w:r>
    </w:p>
    <w:p w14:paraId="6B84759B" w14:textId="77777777" w:rsidR="005F656D" w:rsidRDefault="008E33C8" w:rsidP="008E33C8">
      <w:pPr>
        <w:pStyle w:val="ListParagraph"/>
        <w:numPr>
          <w:ilvl w:val="1"/>
          <w:numId w:val="11"/>
        </w:numPr>
        <w:spacing w:after="320" w:line="276" w:lineRule="auto"/>
        <w:rPr>
          <w:lang w:val="en-US"/>
        </w:rPr>
      </w:pPr>
      <w:r>
        <w:rPr>
          <w:lang w:val="en-US"/>
        </w:rPr>
        <w:t xml:space="preserve">There is </w:t>
      </w:r>
      <w:r w:rsidR="001F1006">
        <w:rPr>
          <w:lang w:val="en-US"/>
        </w:rPr>
        <w:t xml:space="preserve">a </w:t>
      </w:r>
      <w:r>
        <w:rPr>
          <w:lang w:val="en-US"/>
        </w:rPr>
        <w:t xml:space="preserve">process which listens on the default SSH port: </w:t>
      </w:r>
    </w:p>
    <w:p w14:paraId="14D0DDA0" w14:textId="7E5705BF" w:rsidR="008E33C8" w:rsidRDefault="005F656D" w:rsidP="005F656D">
      <w:pPr>
        <w:pStyle w:val="ListParagraph"/>
        <w:spacing w:after="320" w:line="276" w:lineRule="auto"/>
        <w:ind w:left="1080"/>
        <w:rPr>
          <w:rStyle w:val="CommandChar"/>
        </w:rPr>
      </w:pPr>
      <w:r w:rsidRPr="005F656D">
        <w:rPr>
          <w:rStyle w:val="CommandChar"/>
        </w:rPr>
        <w:t>Get-</w:t>
      </w:r>
      <w:proofErr w:type="spellStart"/>
      <w:r w:rsidRPr="005F656D">
        <w:rPr>
          <w:rStyle w:val="CommandChar"/>
        </w:rPr>
        <w:t>NetTCPConnection</w:t>
      </w:r>
      <w:proofErr w:type="spellEnd"/>
      <w:r w:rsidRPr="005F656D">
        <w:rPr>
          <w:rStyle w:val="CommandChar"/>
        </w:rPr>
        <w:t xml:space="preserve"> -State Listen</w:t>
      </w:r>
    </w:p>
    <w:p w14:paraId="64929259" w14:textId="3F66A1A5" w:rsidR="00ED574C" w:rsidRPr="00ED574C" w:rsidRDefault="00ED574C" w:rsidP="00ED574C">
      <w:pPr>
        <w:spacing w:after="320" w:line="276" w:lineRule="auto"/>
        <w:rPr>
          <w:lang w:val="en-US"/>
        </w:rPr>
      </w:pPr>
      <w:r w:rsidRPr="00ED574C">
        <w:rPr>
          <w:lang w:val="en-US"/>
        </w:rPr>
        <w:drawing>
          <wp:inline distT="0" distB="0" distL="0" distR="0" wp14:anchorId="5F541187" wp14:editId="37315909">
            <wp:extent cx="3943900" cy="295316"/>
            <wp:effectExtent l="0" t="0" r="0" b="9525"/>
            <wp:docPr id="142538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87267" name=""/>
                    <pic:cNvPicPr/>
                  </pic:nvPicPr>
                  <pic:blipFill>
                    <a:blip r:embed="rId42"/>
                    <a:stretch>
                      <a:fillRect/>
                    </a:stretch>
                  </pic:blipFill>
                  <pic:spPr>
                    <a:xfrm>
                      <a:off x="0" y="0"/>
                      <a:ext cx="3943900" cy="295316"/>
                    </a:xfrm>
                    <a:prstGeom prst="rect">
                      <a:avLst/>
                    </a:prstGeom>
                  </pic:spPr>
                </pic:pic>
              </a:graphicData>
            </a:graphic>
          </wp:inline>
        </w:drawing>
      </w:r>
    </w:p>
    <w:p w14:paraId="53245469" w14:textId="4A087A7E" w:rsidR="00503EEB" w:rsidRDefault="00503EEB" w:rsidP="008D19F7">
      <w:pPr>
        <w:pStyle w:val="ListParagraph"/>
        <w:numPr>
          <w:ilvl w:val="0"/>
          <w:numId w:val="11"/>
        </w:numPr>
        <w:spacing w:after="320" w:line="276" w:lineRule="auto"/>
        <w:rPr>
          <w:lang w:val="en-US"/>
        </w:rPr>
      </w:pPr>
      <w:r>
        <w:rPr>
          <w:lang w:val="en-US"/>
        </w:rPr>
        <w:t>Note the profile the firewall</w:t>
      </w:r>
      <w:r w:rsidR="00546D46">
        <w:rPr>
          <w:lang w:val="en-US"/>
        </w:rPr>
        <w:t xml:space="preserve"> rule</w:t>
      </w:r>
      <w:r>
        <w:rPr>
          <w:lang w:val="en-US"/>
        </w:rPr>
        <w:t xml:space="preserve"> applies to. Change it to also allow SSH connection on the current profile of your server</w:t>
      </w:r>
      <w:r w:rsidR="00D35CBE">
        <w:rPr>
          <w:lang w:val="en-US"/>
        </w:rPr>
        <w:t xml:space="preserve"> if necessary</w:t>
      </w:r>
      <w:r>
        <w:rPr>
          <w:lang w:val="en-US"/>
        </w:rPr>
        <w:t>.</w:t>
      </w:r>
    </w:p>
    <w:p w14:paraId="409ABB4D" w14:textId="38EA7153" w:rsidR="00E812EC" w:rsidRPr="00CB2C2B" w:rsidRDefault="00E812EC" w:rsidP="00CB2C2B">
      <w:pPr>
        <w:spacing w:after="320" w:line="276" w:lineRule="auto"/>
        <w:rPr>
          <w:b/>
          <w:bCs/>
          <w:color w:val="00B050"/>
          <w:lang w:val="en-US"/>
        </w:rPr>
      </w:pPr>
      <w:r w:rsidRPr="00CB2C2B">
        <w:rPr>
          <w:color w:val="FF0000"/>
          <w:lang w:val="en-US"/>
        </w:rPr>
        <w:t>Set-</w:t>
      </w:r>
      <w:proofErr w:type="spellStart"/>
      <w:r w:rsidRPr="00CB2C2B">
        <w:rPr>
          <w:color w:val="FF0000"/>
          <w:lang w:val="en-US"/>
        </w:rPr>
        <w:t>NetFirewallRule</w:t>
      </w:r>
      <w:proofErr w:type="spellEnd"/>
      <w:r w:rsidRPr="00CB2C2B">
        <w:rPr>
          <w:color w:val="FF0000"/>
          <w:lang w:val="en-US"/>
        </w:rPr>
        <w:t xml:space="preserve"> -Name "OpenSSH-Server-In-TCP" -Profile Any</w:t>
      </w:r>
    </w:p>
    <w:p w14:paraId="2B33FFCD" w14:textId="41456832" w:rsidR="008D19F7" w:rsidRDefault="008D19F7" w:rsidP="008D19F7">
      <w:pPr>
        <w:pStyle w:val="ListParagraph"/>
        <w:numPr>
          <w:ilvl w:val="0"/>
          <w:numId w:val="11"/>
        </w:numPr>
        <w:spacing w:after="320" w:line="276" w:lineRule="auto"/>
        <w:rPr>
          <w:lang w:val="en-US"/>
        </w:rPr>
      </w:pPr>
      <w:r>
        <w:rPr>
          <w:lang w:val="en-US"/>
        </w:rPr>
        <w:t xml:space="preserve">Now test if you can ssh from your </w:t>
      </w:r>
      <w:proofErr w:type="spellStart"/>
      <w:r w:rsidR="0065458B">
        <w:rPr>
          <w:lang w:val="en-US"/>
        </w:rPr>
        <w:t>debian</w:t>
      </w:r>
      <w:proofErr w:type="spellEnd"/>
      <w:r w:rsidR="0065458B">
        <w:rPr>
          <w:lang w:val="en-US"/>
        </w:rPr>
        <w:t xml:space="preserve"> </w:t>
      </w:r>
      <w:r>
        <w:rPr>
          <w:lang w:val="en-US"/>
        </w:rPr>
        <w:t>Linux VM to your Windows server KING (192.168.11.</w:t>
      </w:r>
      <w:r w:rsidR="00F97B9F">
        <w:rPr>
          <w:lang w:val="en-US"/>
        </w:rPr>
        <w:t>5</w:t>
      </w:r>
      <w:r>
        <w:rPr>
          <w:lang w:val="en-US"/>
        </w:rPr>
        <w:t xml:space="preserve">0). </w:t>
      </w:r>
    </w:p>
    <w:p w14:paraId="5DB0947A" w14:textId="1D5491A6" w:rsidR="00926723" w:rsidRPr="00BB5558" w:rsidRDefault="00926723" w:rsidP="00926723">
      <w:pPr>
        <w:spacing w:after="320" w:line="276" w:lineRule="auto"/>
        <w:rPr>
          <w:color w:val="FF0000"/>
          <w:lang w:val="en-US"/>
        </w:rPr>
      </w:pPr>
      <w:r w:rsidRPr="00BB5558">
        <w:rPr>
          <w:color w:val="FF0000"/>
          <w:lang w:val="en-US"/>
        </w:rPr>
        <w:t>ssh Donald@192.168.11.50</w:t>
      </w:r>
    </w:p>
    <w:p w14:paraId="07B2EFB4" w14:textId="7B886704" w:rsidR="00907BBF" w:rsidRDefault="00907BBF" w:rsidP="008D19F7">
      <w:pPr>
        <w:pStyle w:val="ListParagraph"/>
        <w:numPr>
          <w:ilvl w:val="0"/>
          <w:numId w:val="11"/>
        </w:numPr>
        <w:spacing w:after="320" w:line="276" w:lineRule="auto"/>
        <w:rPr>
          <w:lang w:val="en-US"/>
        </w:rPr>
      </w:pPr>
      <w:r>
        <w:rPr>
          <w:lang w:val="en-US"/>
        </w:rPr>
        <w:t xml:space="preserve">What </w:t>
      </w:r>
      <w:proofErr w:type="spellStart"/>
      <w:r>
        <w:rPr>
          <w:lang w:val="en-US"/>
        </w:rPr>
        <w:t>shell</w:t>
      </w:r>
      <w:proofErr w:type="spellEnd"/>
      <w:r>
        <w:rPr>
          <w:lang w:val="en-US"/>
        </w:rPr>
        <w:t xml:space="preserve"> do you get at KING when you </w:t>
      </w:r>
      <w:r w:rsidR="00905B1C">
        <w:rPr>
          <w:lang w:val="en-US"/>
        </w:rPr>
        <w:t xml:space="preserve">make an SSH connection from </w:t>
      </w:r>
      <w:proofErr w:type="spellStart"/>
      <w:r w:rsidR="00905B1C">
        <w:rPr>
          <w:lang w:val="en-US"/>
        </w:rPr>
        <w:t>debian</w:t>
      </w:r>
      <w:proofErr w:type="spellEnd"/>
      <w:r w:rsidR="00905B1C">
        <w:rPr>
          <w:lang w:val="en-US"/>
        </w:rPr>
        <w:t xml:space="preserve"> to KING?</w:t>
      </w:r>
    </w:p>
    <w:p w14:paraId="6854574F" w14:textId="034E3FDC" w:rsidR="00DC689E" w:rsidRPr="00D31330" w:rsidRDefault="00DC689E" w:rsidP="00DC689E">
      <w:pPr>
        <w:spacing w:after="320" w:line="276" w:lineRule="auto"/>
        <w:rPr>
          <w:color w:val="FF0000"/>
          <w:lang w:val="en-US"/>
        </w:rPr>
      </w:pPr>
      <w:proofErr w:type="gramStart"/>
      <w:r w:rsidRPr="00D31330">
        <w:rPr>
          <w:color w:val="FF0000"/>
          <w:lang w:val="en-US"/>
        </w:rPr>
        <w:t>it</w:t>
      </w:r>
      <w:proofErr w:type="gramEnd"/>
      <w:r w:rsidRPr="00D31330">
        <w:rPr>
          <w:color w:val="FF0000"/>
          <w:lang w:val="en-US"/>
        </w:rPr>
        <w:t xml:space="preserve"> is a </w:t>
      </w:r>
      <w:proofErr w:type="spellStart"/>
      <w:r w:rsidRPr="00D31330">
        <w:rPr>
          <w:color w:val="FF0000"/>
          <w:lang w:val="en-US"/>
        </w:rPr>
        <w:t>cmd</w:t>
      </w:r>
      <w:proofErr w:type="spellEnd"/>
      <w:r w:rsidRPr="00D31330">
        <w:rPr>
          <w:color w:val="FF0000"/>
          <w:lang w:val="en-US"/>
        </w:rPr>
        <w:t xml:space="preserve"> shell</w:t>
      </w:r>
    </w:p>
    <w:p w14:paraId="1E3EA54B" w14:textId="7EA41822" w:rsidR="00DC689E" w:rsidRPr="00DC689E" w:rsidRDefault="00DC689E" w:rsidP="00DC689E">
      <w:pPr>
        <w:spacing w:after="320" w:line="276" w:lineRule="auto"/>
        <w:rPr>
          <w:lang w:val="en-US"/>
        </w:rPr>
      </w:pPr>
      <w:r w:rsidRPr="00DC689E">
        <w:rPr>
          <w:lang w:val="en-US"/>
        </w:rPr>
        <w:drawing>
          <wp:inline distT="0" distB="0" distL="0" distR="0" wp14:anchorId="783ECC48" wp14:editId="549AA5B3">
            <wp:extent cx="5344271" cy="2067213"/>
            <wp:effectExtent l="0" t="0" r="8890" b="9525"/>
            <wp:docPr id="15563534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53421" name="Picture 1" descr="A screenshot of a computer screen&#10;&#10;Description automatically generated"/>
                    <pic:cNvPicPr/>
                  </pic:nvPicPr>
                  <pic:blipFill>
                    <a:blip r:embed="rId43"/>
                    <a:stretch>
                      <a:fillRect/>
                    </a:stretch>
                  </pic:blipFill>
                  <pic:spPr>
                    <a:xfrm>
                      <a:off x="0" y="0"/>
                      <a:ext cx="5344271" cy="2067213"/>
                    </a:xfrm>
                    <a:prstGeom prst="rect">
                      <a:avLst/>
                    </a:prstGeom>
                  </pic:spPr>
                </pic:pic>
              </a:graphicData>
            </a:graphic>
          </wp:inline>
        </w:drawing>
      </w:r>
    </w:p>
    <w:p w14:paraId="046D3F66" w14:textId="5A723478" w:rsidR="00843408" w:rsidRDefault="00843408" w:rsidP="00843408">
      <w:pPr>
        <w:pStyle w:val="ListParagraph"/>
        <w:numPr>
          <w:ilvl w:val="0"/>
          <w:numId w:val="11"/>
        </w:numPr>
        <w:spacing w:after="320" w:line="276" w:lineRule="auto"/>
        <w:rPr>
          <w:lang w:val="en-US"/>
        </w:rPr>
      </w:pPr>
      <w:r>
        <w:rPr>
          <w:lang w:val="en-US"/>
        </w:rPr>
        <w:t>Note that SSH server configuration settings can be made in the %</w:t>
      </w:r>
      <w:proofErr w:type="spellStart"/>
      <w:r>
        <w:rPr>
          <w:lang w:val="en-US"/>
        </w:rPr>
        <w:t>programdata</w:t>
      </w:r>
      <w:proofErr w:type="spellEnd"/>
      <w:r>
        <w:rPr>
          <w:lang w:val="en-US"/>
        </w:rPr>
        <w:t>%\ssh\</w:t>
      </w:r>
      <w:proofErr w:type="spellStart"/>
      <w:r>
        <w:rPr>
          <w:lang w:val="en-US"/>
        </w:rPr>
        <w:t>sshd_config</w:t>
      </w:r>
      <w:proofErr w:type="spellEnd"/>
      <w:r>
        <w:rPr>
          <w:lang w:val="en-US"/>
        </w:rPr>
        <w:t xml:space="preserve"> file. See: </w:t>
      </w:r>
      <w:hyperlink r:id="rId44" w:history="1">
        <w:r w:rsidRPr="00644672">
          <w:rPr>
            <w:rStyle w:val="Hyperlink"/>
            <w:lang w:val="en-US"/>
          </w:rPr>
          <w:t>https://learn.microsoft.com/en-us/windows-server/administration/OpenSSH/openssh-server-configuration</w:t>
        </w:r>
      </w:hyperlink>
      <w:r>
        <w:rPr>
          <w:lang w:val="en-US"/>
        </w:rPr>
        <w:t xml:space="preserve"> for more information.</w:t>
      </w:r>
    </w:p>
    <w:p w14:paraId="1AE9D99E" w14:textId="036FAA61" w:rsidR="008D19F7" w:rsidRPr="004C7D9A" w:rsidRDefault="008D19F7" w:rsidP="00A03043">
      <w:pPr>
        <w:pStyle w:val="ListParagraph"/>
        <w:spacing w:after="320" w:line="276" w:lineRule="auto"/>
        <w:ind w:left="360"/>
        <w:rPr>
          <w:lang w:val="en-US"/>
        </w:rPr>
      </w:pPr>
      <w:r w:rsidRPr="004C7D9A">
        <w:rPr>
          <w:lang w:val="en-US"/>
        </w:rPr>
        <w:t xml:space="preserve"> </w:t>
      </w:r>
    </w:p>
    <w:p w14:paraId="705C9E83" w14:textId="2C39F224" w:rsidR="008D19F7" w:rsidRPr="004C7D9A" w:rsidRDefault="008D19F7" w:rsidP="008D19F7">
      <w:pPr>
        <w:rPr>
          <w:lang w:val="en-US"/>
        </w:rPr>
      </w:pPr>
    </w:p>
    <w:p w14:paraId="43A7EE92" w14:textId="06DC9CB2" w:rsidR="00D97C96" w:rsidRPr="004C7D9A" w:rsidRDefault="00D97C96" w:rsidP="00D97C96">
      <w:pPr>
        <w:rPr>
          <w:color w:val="00B050"/>
          <w:lang w:val="en-US"/>
        </w:rPr>
      </w:pPr>
    </w:p>
    <w:p w14:paraId="3476D3C8" w14:textId="4DA77B25" w:rsidR="00D97C96" w:rsidRPr="004C7D9A" w:rsidRDefault="00D97C96" w:rsidP="00D97C96">
      <w:pPr>
        <w:rPr>
          <w:lang w:val="en-US"/>
        </w:rPr>
      </w:pPr>
    </w:p>
    <w:p w14:paraId="0F7821AF" w14:textId="2E502B2A" w:rsidR="00A907A6" w:rsidRPr="004C7D9A" w:rsidRDefault="00A907A6" w:rsidP="00ED018C">
      <w:pPr>
        <w:spacing w:after="320" w:line="276" w:lineRule="auto"/>
        <w:rPr>
          <w:lang w:val="en-US"/>
        </w:rPr>
      </w:pPr>
    </w:p>
    <w:p w14:paraId="35F47272" w14:textId="1BAE7982" w:rsidR="0045575C" w:rsidRPr="004C7D9A" w:rsidRDefault="0045575C" w:rsidP="0071612F">
      <w:pPr>
        <w:pStyle w:val="ListParagraph"/>
        <w:numPr>
          <w:ilvl w:val="0"/>
          <w:numId w:val="8"/>
        </w:numPr>
        <w:spacing w:after="320" w:line="276" w:lineRule="auto"/>
        <w:rPr>
          <w:lang w:val="en-US"/>
        </w:rPr>
        <w:sectPr w:rsidR="0045575C" w:rsidRPr="004C7D9A" w:rsidSect="00B15828">
          <w:headerReference w:type="even" r:id="rId45"/>
          <w:headerReference w:type="default" r:id="rId46"/>
          <w:footerReference w:type="default" r:id="rId47"/>
          <w:headerReference w:type="first" r:id="rId48"/>
          <w:pgSz w:w="11900" w:h="16840"/>
          <w:pgMar w:top="1418" w:right="1701" w:bottom="1701" w:left="1701" w:header="709" w:footer="850" w:gutter="0"/>
          <w:cols w:space="708"/>
          <w:docGrid w:linePitch="360"/>
        </w:sectPr>
      </w:pPr>
    </w:p>
    <w:p w14:paraId="22C5A17B" w14:textId="77777777" w:rsidR="00063AB5" w:rsidRPr="004C7D9A" w:rsidRDefault="00063AB5" w:rsidP="00FE5BC4">
      <w:pPr>
        <w:rPr>
          <w:lang w:val="en-US"/>
        </w:rPr>
      </w:pPr>
    </w:p>
    <w:sectPr w:rsidR="00063AB5" w:rsidRPr="004C7D9A" w:rsidSect="00B15828">
      <w:headerReference w:type="even" r:id="rId49"/>
      <w:headerReference w:type="default" r:id="rId50"/>
      <w:footerReference w:type="default" r:id="rId51"/>
      <w:headerReference w:type="first" r:id="rId52"/>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962F8" w14:textId="77777777" w:rsidR="003A7107" w:rsidRDefault="003A7107" w:rsidP="005B5C02">
      <w:r>
        <w:separator/>
      </w:r>
    </w:p>
    <w:p w14:paraId="73F68282" w14:textId="77777777" w:rsidR="003A7107" w:rsidRDefault="003A7107"/>
    <w:p w14:paraId="52F99AD4" w14:textId="77777777" w:rsidR="003A7107" w:rsidRDefault="003A7107" w:rsidP="00F52F7B"/>
  </w:endnote>
  <w:endnote w:type="continuationSeparator" w:id="0">
    <w:p w14:paraId="6E435F0E" w14:textId="77777777" w:rsidR="003A7107" w:rsidRDefault="003A7107" w:rsidP="005B5C02">
      <w:r>
        <w:continuationSeparator/>
      </w:r>
    </w:p>
    <w:p w14:paraId="29A27EC5" w14:textId="77777777" w:rsidR="003A7107" w:rsidRDefault="003A7107"/>
    <w:p w14:paraId="59E60795" w14:textId="77777777" w:rsidR="003A7107" w:rsidRDefault="003A7107" w:rsidP="00F52F7B"/>
  </w:endnote>
  <w:endnote w:type="continuationNotice" w:id="1">
    <w:p w14:paraId="5445130C" w14:textId="77777777" w:rsidR="003A7107" w:rsidRDefault="003A7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4F75" w14:textId="18F7206B" w:rsidR="009F2197" w:rsidRPr="00C96365" w:rsidRDefault="009A36EC" w:rsidP="003309E0">
    <w:pPr>
      <w:pStyle w:val="Footer"/>
      <w:jc w:val="right"/>
      <w:rPr>
        <w:rFonts w:ascii="Arial Rounded MT Bold" w:hAnsi="Arial Rounded MT Bold"/>
        <w:sz w:val="15"/>
        <w:lang w:val="en-US"/>
      </w:rPr>
    </w:pPr>
    <w:r>
      <w:rPr>
        <w:rFonts w:ascii="Calibri" w:hAnsi="Calibri" w:cs="Calibri"/>
        <w:color w:val="000000" w:themeColor="text1"/>
        <w:sz w:val="15"/>
        <w:szCs w:val="20"/>
        <w:lang w:val="en-US"/>
      </w:rPr>
      <w:t xml:space="preserve">© Daan </w:t>
    </w:r>
    <w:proofErr w:type="spellStart"/>
    <w:r>
      <w:rPr>
        <w:rFonts w:ascii="Calibri" w:hAnsi="Calibri" w:cs="Calibri"/>
        <w:color w:val="000000" w:themeColor="text1"/>
        <w:sz w:val="15"/>
        <w:szCs w:val="20"/>
        <w:lang w:val="en-US"/>
      </w:rPr>
      <w:t>Pareit</w:t>
    </w:r>
    <w:proofErr w:type="spellEnd"/>
    <w:r>
      <w:rPr>
        <w:rFonts w:ascii="Calibri" w:hAnsi="Calibri" w:cs="Calibri"/>
        <w:color w:val="000000" w:themeColor="text1"/>
        <w:sz w:val="15"/>
        <w:szCs w:val="20"/>
        <w:lang w:val="en-US"/>
      </w:rPr>
      <w:t>, Cybersecurity</w:t>
    </w:r>
    <w:r w:rsidRPr="00C96365">
      <w:rPr>
        <w:rFonts w:ascii="Calibri" w:hAnsi="Calibri" w:cs="Calibri"/>
        <w:color w:val="000000" w:themeColor="text1"/>
        <w:sz w:val="15"/>
        <w:szCs w:val="20"/>
        <w:lang w:val="en-US"/>
      </w:rPr>
      <w:t xml:space="preserve">, </w:t>
    </w:r>
    <w:proofErr w:type="spellStart"/>
    <w:r w:rsidRPr="00C96365">
      <w:rPr>
        <w:rFonts w:ascii="Calibri" w:hAnsi="Calibri" w:cs="Calibri"/>
        <w:color w:val="000000" w:themeColor="text1"/>
        <w:sz w:val="15"/>
        <w:szCs w:val="20"/>
        <w:lang w:val="en-US"/>
      </w:rPr>
      <w:t>Howest</w:t>
    </w:r>
    <w:proofErr w:type="spellEnd"/>
    <w:r w:rsidRPr="00C96365">
      <w:rPr>
        <w:rFonts w:ascii="Calibri" w:hAnsi="Calibri" w:cs="Calibri"/>
        <w:color w:val="000000" w:themeColor="text1"/>
        <w:sz w:val="15"/>
        <w:szCs w:val="20"/>
        <w:lang w:val="en-US"/>
      </w:rPr>
      <w:t xml:space="preserve"> University Co</w:t>
    </w:r>
    <w:r>
      <w:rPr>
        <w:rFonts w:ascii="Calibri" w:hAnsi="Calibri" w:cs="Calibri"/>
        <w:color w:val="000000" w:themeColor="text1"/>
        <w:sz w:val="15"/>
        <w:szCs w:val="20"/>
        <w:lang w:val="en-US"/>
      </w:rPr>
      <w:t>llege</w:t>
    </w:r>
    <w:r w:rsidRPr="00C96365">
      <w:rPr>
        <w:rFonts w:ascii="Arial Rounded MT Bold" w:hAnsi="Arial Rounded MT Bold"/>
        <w:color w:val="000000" w:themeColor="text1"/>
        <w:sz w:val="15"/>
        <w:szCs w:val="20"/>
        <w:lang w:val="en-US"/>
      </w:rPr>
      <w:t xml:space="preserve"> </w:t>
    </w:r>
    <w:r w:rsidR="003309E0" w:rsidRPr="00C96365">
      <w:rPr>
        <w:rFonts w:ascii="Arial Rounded MT Bold" w:hAnsi="Arial Rounded MT Bold"/>
        <w:color w:val="44C8F5" w:themeColor="accent1"/>
        <w:sz w:val="15"/>
        <w:szCs w:val="20"/>
        <w:lang w:val="en-US"/>
      </w:rPr>
      <w:t xml:space="preserve">/ </w:t>
    </w:r>
    <w:r w:rsidR="003309E0" w:rsidRPr="00867223">
      <w:rPr>
        <w:rFonts w:ascii="Calibri" w:hAnsi="Calibri" w:cs="Calibri"/>
        <w:b/>
        <w:color w:val="000000" w:themeColor="text1"/>
        <w:sz w:val="15"/>
        <w:szCs w:val="20"/>
      </w:rPr>
      <w:fldChar w:fldCharType="begin"/>
    </w:r>
    <w:r w:rsidR="003309E0" w:rsidRPr="00C96365">
      <w:rPr>
        <w:rFonts w:ascii="Calibri" w:hAnsi="Calibri" w:cs="Calibri"/>
        <w:b/>
        <w:color w:val="000000" w:themeColor="text1"/>
        <w:sz w:val="15"/>
        <w:szCs w:val="20"/>
        <w:lang w:val="en-US"/>
      </w:rPr>
      <w:instrText xml:space="preserve"> PAGE  \* Arabic </w:instrText>
    </w:r>
    <w:r w:rsidR="003309E0" w:rsidRPr="00867223">
      <w:rPr>
        <w:rFonts w:ascii="Calibri" w:hAnsi="Calibri" w:cs="Calibri"/>
        <w:b/>
        <w:color w:val="000000" w:themeColor="text1"/>
        <w:sz w:val="15"/>
        <w:szCs w:val="20"/>
      </w:rPr>
      <w:fldChar w:fldCharType="separate"/>
    </w:r>
    <w:r w:rsidR="003309E0" w:rsidRPr="00C96365">
      <w:rPr>
        <w:rFonts w:ascii="Calibri" w:hAnsi="Calibri" w:cs="Calibri"/>
        <w:b/>
        <w:color w:val="000000" w:themeColor="text1"/>
        <w:sz w:val="15"/>
        <w:szCs w:val="20"/>
        <w:lang w:val="en-US"/>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16573" w14:textId="77777777"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58247" behindDoc="0" locked="0" layoutInCell="1" allowOverlap="1" wp14:anchorId="163DB93E" wp14:editId="58F842F5">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1FAE5" w14:textId="77777777" w:rsidR="003A7107" w:rsidRDefault="003A7107" w:rsidP="00DF4C21">
      <w:pPr>
        <w:pBdr>
          <w:bottom w:val="single" w:sz="8" w:space="1" w:color="595959" w:themeColor="text1" w:themeTint="A6"/>
        </w:pBdr>
      </w:pPr>
    </w:p>
  </w:footnote>
  <w:footnote w:type="continuationSeparator" w:id="0">
    <w:p w14:paraId="6F60C328" w14:textId="77777777" w:rsidR="003A7107" w:rsidRDefault="003A7107" w:rsidP="005B5C02">
      <w:r>
        <w:continuationSeparator/>
      </w:r>
    </w:p>
    <w:p w14:paraId="6E2BCC71" w14:textId="77777777" w:rsidR="003A7107" w:rsidRDefault="003A7107"/>
    <w:p w14:paraId="214EEF15" w14:textId="77777777" w:rsidR="003A7107" w:rsidRDefault="003A7107" w:rsidP="00F52F7B"/>
  </w:footnote>
  <w:footnote w:type="continuationNotice" w:id="1">
    <w:p w14:paraId="0B49B8E5" w14:textId="77777777" w:rsidR="003A7107" w:rsidRDefault="003A7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ED9AF" w14:textId="77777777" w:rsidR="00855C6B" w:rsidRDefault="00B15828">
    <w:pPr>
      <w:pStyle w:val="Header"/>
    </w:pPr>
    <w:r>
      <w:rPr>
        <w:noProof/>
      </w:rPr>
      <mc:AlternateContent>
        <mc:Choice Requires="wps">
          <w:drawing>
            <wp:anchor distT="0" distB="0" distL="114300" distR="114300" simplePos="0" relativeHeight="251658242" behindDoc="1" locked="0" layoutInCell="1" allowOverlap="1" wp14:anchorId="5948C0FF" wp14:editId="5720CD54">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A4D085A">
            <v:rect id="Rectangle 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24BD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">
              <w10:wrap anchorx="margin" anchory="margin"/>
            </v:rect>
          </w:pict>
        </mc:Fallback>
      </mc:AlternateContent>
    </w:r>
    <w:r>
      <w:rPr>
        <w:noProof/>
        <w:lang w:val="nl-NL" w:eastAsia="nl-BE"/>
      </w:rPr>
      <w:drawing>
        <wp:anchor distT="0" distB="0" distL="114300" distR="114300" simplePos="0" relativeHeight="251658244" behindDoc="1" locked="0" layoutInCell="1" allowOverlap="1" wp14:anchorId="2071EF6D" wp14:editId="4DFAEF41">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3" behindDoc="1" locked="0" layoutInCell="1" allowOverlap="1" wp14:anchorId="2EB97578" wp14:editId="1BDC42CE">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1EB84" w14:textId="77777777"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CEB75" w14:textId="77777777" w:rsidR="009F2197" w:rsidRDefault="009F2197">
    <w:pPr>
      <w:pStyle w:val="Header"/>
    </w:pPr>
    <w:r>
      <w:rPr>
        <w:noProof/>
      </w:rPr>
      <w:drawing>
        <wp:anchor distT="0" distB="0" distL="114300" distR="114300" simplePos="0" relativeHeight="251658246" behindDoc="1" locked="0" layoutInCell="1" allowOverlap="1" wp14:anchorId="7A92080E" wp14:editId="4F4BEE55">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E2422" w14:textId="7777777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F21AD" w14:textId="77777777"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9F6E9" w14:textId="77777777" w:rsidR="001345B1" w:rsidRDefault="00B15828">
    <w:pPr>
      <w:pStyle w:val="Header"/>
    </w:pPr>
    <w:r w:rsidRPr="0049668C">
      <w:rPr>
        <w:noProof/>
      </w:rPr>
      <w:drawing>
        <wp:anchor distT="0" distB="0" distL="114300" distR="114300" simplePos="0" relativeHeight="251658245" behindDoc="1" locked="0" layoutInCell="1" allowOverlap="1" wp14:anchorId="2F03066D" wp14:editId="221A4B62">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8241" behindDoc="1" locked="0" layoutInCell="1" allowOverlap="1" wp14:anchorId="65CAA286" wp14:editId="29C9EA2A">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8240" behindDoc="1" locked="0" layoutInCell="1" allowOverlap="1" wp14:anchorId="42290DEC" wp14:editId="3C07E735">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929B3E5">
            <v:rect id="Rectangle 13"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44c8f5 [3204]" stroked="f" strokeweight="1pt" w14:anchorId="008C52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">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3CE6F" w14:textId="77777777"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8F8"/>
    <w:multiLevelType w:val="hybridMultilevel"/>
    <w:tmpl w:val="176288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163D90"/>
    <w:multiLevelType w:val="hybridMultilevel"/>
    <w:tmpl w:val="DB46998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3C28DE"/>
    <w:multiLevelType w:val="hybridMultilevel"/>
    <w:tmpl w:val="0A361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CD384E"/>
    <w:multiLevelType w:val="hybridMultilevel"/>
    <w:tmpl w:val="71DEEE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A77A7A"/>
    <w:multiLevelType w:val="hybridMultilevel"/>
    <w:tmpl w:val="C7A83520"/>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0F1E2354"/>
    <w:multiLevelType w:val="hybridMultilevel"/>
    <w:tmpl w:val="1D6066C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3445AD3"/>
    <w:multiLevelType w:val="hybridMultilevel"/>
    <w:tmpl w:val="5A54D7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135F6745"/>
    <w:multiLevelType w:val="hybridMultilevel"/>
    <w:tmpl w:val="BD340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CF4D6B"/>
    <w:multiLevelType w:val="hybridMultilevel"/>
    <w:tmpl w:val="93BC3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A63089C"/>
    <w:multiLevelType w:val="hybridMultilevel"/>
    <w:tmpl w:val="70FE2E8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3617D4A"/>
    <w:multiLevelType w:val="hybridMultilevel"/>
    <w:tmpl w:val="B89A979A"/>
    <w:lvl w:ilvl="0" w:tplc="1ADA73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66CA8"/>
    <w:multiLevelType w:val="hybridMultilevel"/>
    <w:tmpl w:val="34A6358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C973370"/>
    <w:multiLevelType w:val="hybridMultilevel"/>
    <w:tmpl w:val="2BBC52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3CBD513C"/>
    <w:multiLevelType w:val="hybridMultilevel"/>
    <w:tmpl w:val="85C2E2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DA76A4E"/>
    <w:multiLevelType w:val="hybridMultilevel"/>
    <w:tmpl w:val="FE9687AC"/>
    <w:lvl w:ilvl="0" w:tplc="5F166090">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947FDA"/>
    <w:multiLevelType w:val="hybridMultilevel"/>
    <w:tmpl w:val="FDC4CC6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3FF26B2B"/>
    <w:multiLevelType w:val="hybridMultilevel"/>
    <w:tmpl w:val="278A2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4181FFE"/>
    <w:multiLevelType w:val="hybridMultilevel"/>
    <w:tmpl w:val="08C0E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74574EB"/>
    <w:multiLevelType w:val="hybridMultilevel"/>
    <w:tmpl w:val="C2AE0EC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4ABB34D1"/>
    <w:multiLevelType w:val="hybridMultilevel"/>
    <w:tmpl w:val="3E80185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15:restartNumberingAfterBreak="0">
    <w:nsid w:val="4D713DC8"/>
    <w:multiLevelType w:val="hybridMultilevel"/>
    <w:tmpl w:val="1CEE374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4F8B4217"/>
    <w:multiLevelType w:val="multilevel"/>
    <w:tmpl w:val="B5261B12"/>
    <w:styleLink w:val="Howestlesdocument"/>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2" w15:restartNumberingAfterBreak="0">
    <w:nsid w:val="5F2A16A1"/>
    <w:multiLevelType w:val="hybridMultilevel"/>
    <w:tmpl w:val="B150C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0026D41"/>
    <w:multiLevelType w:val="hybridMultilevel"/>
    <w:tmpl w:val="467EB0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09E5B0F"/>
    <w:multiLevelType w:val="hybridMultilevel"/>
    <w:tmpl w:val="411E665C"/>
    <w:lvl w:ilvl="0" w:tplc="33F23528">
      <w:start w:val="1"/>
      <w:numFmt w:val="bullet"/>
      <w:lvlText w:val="•"/>
      <w:lvlJc w:val="left"/>
      <w:pPr>
        <w:tabs>
          <w:tab w:val="num" w:pos="720"/>
        </w:tabs>
        <w:ind w:left="720" w:hanging="360"/>
      </w:pPr>
      <w:rPr>
        <w:rFonts w:ascii="Arial" w:hAnsi="Arial" w:hint="default"/>
      </w:rPr>
    </w:lvl>
    <w:lvl w:ilvl="1" w:tplc="C1F441F6" w:tentative="1">
      <w:start w:val="1"/>
      <w:numFmt w:val="bullet"/>
      <w:lvlText w:val="•"/>
      <w:lvlJc w:val="left"/>
      <w:pPr>
        <w:tabs>
          <w:tab w:val="num" w:pos="1440"/>
        </w:tabs>
        <w:ind w:left="1440" w:hanging="360"/>
      </w:pPr>
      <w:rPr>
        <w:rFonts w:ascii="Arial" w:hAnsi="Arial" w:hint="default"/>
      </w:rPr>
    </w:lvl>
    <w:lvl w:ilvl="2" w:tplc="FCCCDBC8" w:tentative="1">
      <w:start w:val="1"/>
      <w:numFmt w:val="bullet"/>
      <w:lvlText w:val="•"/>
      <w:lvlJc w:val="left"/>
      <w:pPr>
        <w:tabs>
          <w:tab w:val="num" w:pos="2160"/>
        </w:tabs>
        <w:ind w:left="2160" w:hanging="360"/>
      </w:pPr>
      <w:rPr>
        <w:rFonts w:ascii="Arial" w:hAnsi="Arial" w:hint="default"/>
      </w:rPr>
    </w:lvl>
    <w:lvl w:ilvl="3" w:tplc="114AACD0" w:tentative="1">
      <w:start w:val="1"/>
      <w:numFmt w:val="bullet"/>
      <w:lvlText w:val="•"/>
      <w:lvlJc w:val="left"/>
      <w:pPr>
        <w:tabs>
          <w:tab w:val="num" w:pos="2880"/>
        </w:tabs>
        <w:ind w:left="2880" w:hanging="360"/>
      </w:pPr>
      <w:rPr>
        <w:rFonts w:ascii="Arial" w:hAnsi="Arial" w:hint="default"/>
      </w:rPr>
    </w:lvl>
    <w:lvl w:ilvl="4" w:tplc="342E3F56" w:tentative="1">
      <w:start w:val="1"/>
      <w:numFmt w:val="bullet"/>
      <w:lvlText w:val="•"/>
      <w:lvlJc w:val="left"/>
      <w:pPr>
        <w:tabs>
          <w:tab w:val="num" w:pos="3600"/>
        </w:tabs>
        <w:ind w:left="3600" w:hanging="360"/>
      </w:pPr>
      <w:rPr>
        <w:rFonts w:ascii="Arial" w:hAnsi="Arial" w:hint="default"/>
      </w:rPr>
    </w:lvl>
    <w:lvl w:ilvl="5" w:tplc="2B76C1EA" w:tentative="1">
      <w:start w:val="1"/>
      <w:numFmt w:val="bullet"/>
      <w:lvlText w:val="•"/>
      <w:lvlJc w:val="left"/>
      <w:pPr>
        <w:tabs>
          <w:tab w:val="num" w:pos="4320"/>
        </w:tabs>
        <w:ind w:left="4320" w:hanging="360"/>
      </w:pPr>
      <w:rPr>
        <w:rFonts w:ascii="Arial" w:hAnsi="Arial" w:hint="default"/>
      </w:rPr>
    </w:lvl>
    <w:lvl w:ilvl="6" w:tplc="E01E80E2" w:tentative="1">
      <w:start w:val="1"/>
      <w:numFmt w:val="bullet"/>
      <w:lvlText w:val="•"/>
      <w:lvlJc w:val="left"/>
      <w:pPr>
        <w:tabs>
          <w:tab w:val="num" w:pos="5040"/>
        </w:tabs>
        <w:ind w:left="5040" w:hanging="360"/>
      </w:pPr>
      <w:rPr>
        <w:rFonts w:ascii="Arial" w:hAnsi="Arial" w:hint="default"/>
      </w:rPr>
    </w:lvl>
    <w:lvl w:ilvl="7" w:tplc="E79CDF2C" w:tentative="1">
      <w:start w:val="1"/>
      <w:numFmt w:val="bullet"/>
      <w:lvlText w:val="•"/>
      <w:lvlJc w:val="left"/>
      <w:pPr>
        <w:tabs>
          <w:tab w:val="num" w:pos="5760"/>
        </w:tabs>
        <w:ind w:left="5760" w:hanging="360"/>
      </w:pPr>
      <w:rPr>
        <w:rFonts w:ascii="Arial" w:hAnsi="Arial" w:hint="default"/>
      </w:rPr>
    </w:lvl>
    <w:lvl w:ilvl="8" w:tplc="208CF1A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1246EC6"/>
    <w:multiLevelType w:val="hybridMultilevel"/>
    <w:tmpl w:val="BF92FF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631A1B94"/>
    <w:multiLevelType w:val="multilevel"/>
    <w:tmpl w:val="C49882DA"/>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7" w15:restartNumberingAfterBreak="0">
    <w:nsid w:val="674A3F78"/>
    <w:multiLevelType w:val="hybridMultilevel"/>
    <w:tmpl w:val="43FEE2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9330A0B"/>
    <w:multiLevelType w:val="hybridMultilevel"/>
    <w:tmpl w:val="22D4A6EE"/>
    <w:lvl w:ilvl="0" w:tplc="0BB4589E">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B0F748E"/>
    <w:multiLevelType w:val="hybridMultilevel"/>
    <w:tmpl w:val="8F28771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F5B4A71"/>
    <w:multiLevelType w:val="hybridMultilevel"/>
    <w:tmpl w:val="3D3EC8D6"/>
    <w:lvl w:ilvl="0" w:tplc="A1C44F5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B45025"/>
    <w:multiLevelType w:val="hybridMultilevel"/>
    <w:tmpl w:val="05AC1208"/>
    <w:lvl w:ilvl="0" w:tplc="1EF4CDAC">
      <w:start w:val="1"/>
      <w:numFmt w:val="decimal"/>
      <w:pStyle w:val="Numberedlist"/>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954EAE"/>
    <w:multiLevelType w:val="hybridMultilevel"/>
    <w:tmpl w:val="26584650"/>
    <w:lvl w:ilvl="0" w:tplc="A1C44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D1815"/>
    <w:multiLevelType w:val="hybridMultilevel"/>
    <w:tmpl w:val="41D84B1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77967EA1"/>
    <w:multiLevelType w:val="hybridMultilevel"/>
    <w:tmpl w:val="6016BD9A"/>
    <w:lvl w:ilvl="0" w:tplc="697086E2">
      <w:start w:val="1"/>
      <w:numFmt w:val="bullet"/>
      <w:lvlText w:val=""/>
      <w:lvlJc w:val="left"/>
      <w:pPr>
        <w:ind w:left="360" w:hanging="360"/>
      </w:pPr>
      <w:rPr>
        <w:rFonts w:ascii="Symbol" w:hAnsi="Symbol" w:hint="default"/>
        <w:b/>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7CF1796"/>
    <w:multiLevelType w:val="hybridMultilevel"/>
    <w:tmpl w:val="1EB8DF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B6F1295"/>
    <w:multiLevelType w:val="hybridMultilevel"/>
    <w:tmpl w:val="3E800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6074FE"/>
    <w:multiLevelType w:val="hybridMultilevel"/>
    <w:tmpl w:val="58AAEB3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601836697">
    <w:abstractNumId w:val="27"/>
  </w:num>
  <w:num w:numId="2" w16cid:durableId="1014529139">
    <w:abstractNumId w:val="21"/>
  </w:num>
  <w:num w:numId="3" w16cid:durableId="93012590">
    <w:abstractNumId w:val="26"/>
  </w:num>
  <w:num w:numId="4" w16cid:durableId="238102167">
    <w:abstractNumId w:val="28"/>
  </w:num>
  <w:num w:numId="5" w16cid:durableId="46077467">
    <w:abstractNumId w:val="11"/>
  </w:num>
  <w:num w:numId="6" w16cid:durableId="755640008">
    <w:abstractNumId w:val="33"/>
  </w:num>
  <w:num w:numId="7" w16cid:durableId="1995865286">
    <w:abstractNumId w:val="4"/>
  </w:num>
  <w:num w:numId="8" w16cid:durableId="1415709790">
    <w:abstractNumId w:val="5"/>
  </w:num>
  <w:num w:numId="9" w16cid:durableId="32123056">
    <w:abstractNumId w:val="35"/>
  </w:num>
  <w:num w:numId="10" w16cid:durableId="699622252">
    <w:abstractNumId w:val="34"/>
  </w:num>
  <w:num w:numId="11" w16cid:durableId="1043943962">
    <w:abstractNumId w:val="37"/>
  </w:num>
  <w:num w:numId="12" w16cid:durableId="31615268">
    <w:abstractNumId w:val="7"/>
  </w:num>
  <w:num w:numId="13" w16cid:durableId="1333947876">
    <w:abstractNumId w:val="22"/>
  </w:num>
  <w:num w:numId="14" w16cid:durableId="2138984381">
    <w:abstractNumId w:val="36"/>
  </w:num>
  <w:num w:numId="15" w16cid:durableId="885140129">
    <w:abstractNumId w:val="3"/>
  </w:num>
  <w:num w:numId="16" w16cid:durableId="359940909">
    <w:abstractNumId w:val="8"/>
  </w:num>
  <w:num w:numId="17" w16cid:durableId="1702583881">
    <w:abstractNumId w:val="17"/>
  </w:num>
  <w:num w:numId="18" w16cid:durableId="143742755">
    <w:abstractNumId w:val="10"/>
  </w:num>
  <w:num w:numId="19" w16cid:durableId="2051761908">
    <w:abstractNumId w:val="32"/>
  </w:num>
  <w:num w:numId="20" w16cid:durableId="58404010">
    <w:abstractNumId w:val="18"/>
  </w:num>
  <w:num w:numId="21" w16cid:durableId="1981226212">
    <w:abstractNumId w:val="23"/>
  </w:num>
  <w:num w:numId="22" w16cid:durableId="1579289477">
    <w:abstractNumId w:val="13"/>
  </w:num>
  <w:num w:numId="23" w16cid:durableId="256449368">
    <w:abstractNumId w:val="25"/>
  </w:num>
  <w:num w:numId="24" w16cid:durableId="154609200">
    <w:abstractNumId w:val="9"/>
  </w:num>
  <w:num w:numId="25" w16cid:durableId="33964589">
    <w:abstractNumId w:val="30"/>
  </w:num>
  <w:num w:numId="26" w16cid:durableId="724573537">
    <w:abstractNumId w:val="15"/>
  </w:num>
  <w:num w:numId="27" w16cid:durableId="546650236">
    <w:abstractNumId w:val="6"/>
  </w:num>
  <w:num w:numId="28" w16cid:durableId="1524441394">
    <w:abstractNumId w:val="31"/>
  </w:num>
  <w:num w:numId="29" w16cid:durableId="665012811">
    <w:abstractNumId w:val="19"/>
  </w:num>
  <w:num w:numId="30" w16cid:durableId="1662149261">
    <w:abstractNumId w:val="12"/>
  </w:num>
  <w:num w:numId="31" w16cid:durableId="1528987451">
    <w:abstractNumId w:val="20"/>
  </w:num>
  <w:num w:numId="32" w16cid:durableId="337510555">
    <w:abstractNumId w:val="29"/>
  </w:num>
  <w:num w:numId="33" w16cid:durableId="1297175952">
    <w:abstractNumId w:val="0"/>
  </w:num>
  <w:num w:numId="34" w16cid:durableId="1598321459">
    <w:abstractNumId w:val="2"/>
  </w:num>
  <w:num w:numId="35" w16cid:durableId="767851675">
    <w:abstractNumId w:val="24"/>
  </w:num>
  <w:num w:numId="36" w16cid:durableId="1335953587">
    <w:abstractNumId w:val="16"/>
  </w:num>
  <w:num w:numId="37" w16cid:durableId="1843667600">
    <w:abstractNumId w:val="1"/>
  </w:num>
  <w:num w:numId="38" w16cid:durableId="221907630">
    <w:abstractNumId w:val="14"/>
  </w:num>
  <w:num w:numId="39" w16cid:durableId="1221090750">
    <w:abstractNumId w:val="37"/>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AE9"/>
    <w:rsid w:val="000034BB"/>
    <w:rsid w:val="00003FA1"/>
    <w:rsid w:val="000064AE"/>
    <w:rsid w:val="000065D4"/>
    <w:rsid w:val="00007493"/>
    <w:rsid w:val="00007E62"/>
    <w:rsid w:val="00010263"/>
    <w:rsid w:val="0001134C"/>
    <w:rsid w:val="00011937"/>
    <w:rsid w:val="00011F79"/>
    <w:rsid w:val="00012C1E"/>
    <w:rsid w:val="00012CF6"/>
    <w:rsid w:val="00012F3A"/>
    <w:rsid w:val="000156E6"/>
    <w:rsid w:val="00016380"/>
    <w:rsid w:val="00017708"/>
    <w:rsid w:val="000177E1"/>
    <w:rsid w:val="00020BD1"/>
    <w:rsid w:val="00021AA3"/>
    <w:rsid w:val="00023897"/>
    <w:rsid w:val="000251C0"/>
    <w:rsid w:val="00025960"/>
    <w:rsid w:val="00025A6A"/>
    <w:rsid w:val="00026213"/>
    <w:rsid w:val="00026E47"/>
    <w:rsid w:val="00027C53"/>
    <w:rsid w:val="000316BE"/>
    <w:rsid w:val="0003301B"/>
    <w:rsid w:val="000331F8"/>
    <w:rsid w:val="000342EF"/>
    <w:rsid w:val="000413FC"/>
    <w:rsid w:val="00041F60"/>
    <w:rsid w:val="00042C3A"/>
    <w:rsid w:val="00043652"/>
    <w:rsid w:val="0004491E"/>
    <w:rsid w:val="00047CF8"/>
    <w:rsid w:val="00050444"/>
    <w:rsid w:val="000504FB"/>
    <w:rsid w:val="00051BAC"/>
    <w:rsid w:val="000523F5"/>
    <w:rsid w:val="0005253D"/>
    <w:rsid w:val="000570FD"/>
    <w:rsid w:val="00060023"/>
    <w:rsid w:val="000607C2"/>
    <w:rsid w:val="0006142F"/>
    <w:rsid w:val="000625F4"/>
    <w:rsid w:val="00063AB5"/>
    <w:rsid w:val="000650E1"/>
    <w:rsid w:val="00065F4E"/>
    <w:rsid w:val="000700ED"/>
    <w:rsid w:val="00071CCF"/>
    <w:rsid w:val="0007385B"/>
    <w:rsid w:val="00074AC1"/>
    <w:rsid w:val="0007525E"/>
    <w:rsid w:val="00076E20"/>
    <w:rsid w:val="00077217"/>
    <w:rsid w:val="000808FC"/>
    <w:rsid w:val="00081748"/>
    <w:rsid w:val="000819FF"/>
    <w:rsid w:val="00081C12"/>
    <w:rsid w:val="0008252D"/>
    <w:rsid w:val="00082D15"/>
    <w:rsid w:val="000862B7"/>
    <w:rsid w:val="000873C0"/>
    <w:rsid w:val="00090D6E"/>
    <w:rsid w:val="00091950"/>
    <w:rsid w:val="00092461"/>
    <w:rsid w:val="00093911"/>
    <w:rsid w:val="00093E98"/>
    <w:rsid w:val="0009664C"/>
    <w:rsid w:val="00097FEA"/>
    <w:rsid w:val="000A0C17"/>
    <w:rsid w:val="000A127E"/>
    <w:rsid w:val="000A3229"/>
    <w:rsid w:val="000A331A"/>
    <w:rsid w:val="000A3E79"/>
    <w:rsid w:val="000A3F82"/>
    <w:rsid w:val="000A46A3"/>
    <w:rsid w:val="000A5131"/>
    <w:rsid w:val="000A5BC8"/>
    <w:rsid w:val="000A5BE0"/>
    <w:rsid w:val="000A61DF"/>
    <w:rsid w:val="000A7309"/>
    <w:rsid w:val="000A7EE6"/>
    <w:rsid w:val="000B0001"/>
    <w:rsid w:val="000B009D"/>
    <w:rsid w:val="000B6817"/>
    <w:rsid w:val="000B690C"/>
    <w:rsid w:val="000C07B2"/>
    <w:rsid w:val="000C07D2"/>
    <w:rsid w:val="000C119A"/>
    <w:rsid w:val="000C1368"/>
    <w:rsid w:val="000C193D"/>
    <w:rsid w:val="000C3F8B"/>
    <w:rsid w:val="000C4BEA"/>
    <w:rsid w:val="000C51BB"/>
    <w:rsid w:val="000D13CD"/>
    <w:rsid w:val="000D381A"/>
    <w:rsid w:val="000D3877"/>
    <w:rsid w:val="000D5070"/>
    <w:rsid w:val="000D6807"/>
    <w:rsid w:val="000E24C4"/>
    <w:rsid w:val="000E37FD"/>
    <w:rsid w:val="000E40DA"/>
    <w:rsid w:val="000E4833"/>
    <w:rsid w:val="000E4CEB"/>
    <w:rsid w:val="000E5635"/>
    <w:rsid w:val="000E6D30"/>
    <w:rsid w:val="000E7B61"/>
    <w:rsid w:val="000F1D28"/>
    <w:rsid w:val="000F1EFE"/>
    <w:rsid w:val="000F4544"/>
    <w:rsid w:val="000F54D2"/>
    <w:rsid w:val="000F6083"/>
    <w:rsid w:val="000F6AA1"/>
    <w:rsid w:val="000F7F15"/>
    <w:rsid w:val="00100461"/>
    <w:rsid w:val="00100929"/>
    <w:rsid w:val="00101B61"/>
    <w:rsid w:val="001048B3"/>
    <w:rsid w:val="00104BBF"/>
    <w:rsid w:val="00105C31"/>
    <w:rsid w:val="00106B3A"/>
    <w:rsid w:val="00106B46"/>
    <w:rsid w:val="00110C0D"/>
    <w:rsid w:val="00111771"/>
    <w:rsid w:val="00113325"/>
    <w:rsid w:val="001139C2"/>
    <w:rsid w:val="00115FC5"/>
    <w:rsid w:val="0011618A"/>
    <w:rsid w:val="00117B35"/>
    <w:rsid w:val="00117CE6"/>
    <w:rsid w:val="00117DC4"/>
    <w:rsid w:val="00123072"/>
    <w:rsid w:val="001254E3"/>
    <w:rsid w:val="00127714"/>
    <w:rsid w:val="00127F4A"/>
    <w:rsid w:val="00130A75"/>
    <w:rsid w:val="00130BF9"/>
    <w:rsid w:val="00131815"/>
    <w:rsid w:val="001323DA"/>
    <w:rsid w:val="0013266A"/>
    <w:rsid w:val="00133281"/>
    <w:rsid w:val="00133428"/>
    <w:rsid w:val="001345B1"/>
    <w:rsid w:val="00135232"/>
    <w:rsid w:val="00141752"/>
    <w:rsid w:val="00141B3E"/>
    <w:rsid w:val="001430DF"/>
    <w:rsid w:val="00143153"/>
    <w:rsid w:val="00143A7A"/>
    <w:rsid w:val="00143B9F"/>
    <w:rsid w:val="00144A25"/>
    <w:rsid w:val="00145355"/>
    <w:rsid w:val="00150F40"/>
    <w:rsid w:val="0015166E"/>
    <w:rsid w:val="00152172"/>
    <w:rsid w:val="00153589"/>
    <w:rsid w:val="001536C2"/>
    <w:rsid w:val="00154298"/>
    <w:rsid w:val="00154CCD"/>
    <w:rsid w:val="001550DB"/>
    <w:rsid w:val="001567EE"/>
    <w:rsid w:val="001568D2"/>
    <w:rsid w:val="001608EE"/>
    <w:rsid w:val="00161A86"/>
    <w:rsid w:val="00161F32"/>
    <w:rsid w:val="001629E6"/>
    <w:rsid w:val="0016326D"/>
    <w:rsid w:val="001656E0"/>
    <w:rsid w:val="00165EA0"/>
    <w:rsid w:val="001664BC"/>
    <w:rsid w:val="001679DA"/>
    <w:rsid w:val="00167A48"/>
    <w:rsid w:val="001752F5"/>
    <w:rsid w:val="00176B0A"/>
    <w:rsid w:val="00176CAE"/>
    <w:rsid w:val="001772A3"/>
    <w:rsid w:val="0018062A"/>
    <w:rsid w:val="00180DDD"/>
    <w:rsid w:val="001813A7"/>
    <w:rsid w:val="00181DE6"/>
    <w:rsid w:val="00182584"/>
    <w:rsid w:val="001832A5"/>
    <w:rsid w:val="00183C98"/>
    <w:rsid w:val="00183D00"/>
    <w:rsid w:val="00183D60"/>
    <w:rsid w:val="00184310"/>
    <w:rsid w:val="00186128"/>
    <w:rsid w:val="00187D29"/>
    <w:rsid w:val="00190AE2"/>
    <w:rsid w:val="00191886"/>
    <w:rsid w:val="00191C00"/>
    <w:rsid w:val="001921E4"/>
    <w:rsid w:val="00192BEE"/>
    <w:rsid w:val="00192F39"/>
    <w:rsid w:val="00194CB3"/>
    <w:rsid w:val="001961B8"/>
    <w:rsid w:val="001961ED"/>
    <w:rsid w:val="001965E0"/>
    <w:rsid w:val="00197098"/>
    <w:rsid w:val="001A00E4"/>
    <w:rsid w:val="001A2501"/>
    <w:rsid w:val="001A297E"/>
    <w:rsid w:val="001A4BC9"/>
    <w:rsid w:val="001A509D"/>
    <w:rsid w:val="001A513B"/>
    <w:rsid w:val="001B01AB"/>
    <w:rsid w:val="001B1803"/>
    <w:rsid w:val="001B1A2C"/>
    <w:rsid w:val="001B3239"/>
    <w:rsid w:val="001B3D08"/>
    <w:rsid w:val="001B3D9D"/>
    <w:rsid w:val="001B4993"/>
    <w:rsid w:val="001B4CC1"/>
    <w:rsid w:val="001B5580"/>
    <w:rsid w:val="001B7526"/>
    <w:rsid w:val="001C071A"/>
    <w:rsid w:val="001C3DF9"/>
    <w:rsid w:val="001C46BE"/>
    <w:rsid w:val="001C6CE5"/>
    <w:rsid w:val="001C73C6"/>
    <w:rsid w:val="001C77B0"/>
    <w:rsid w:val="001D2A6D"/>
    <w:rsid w:val="001D3324"/>
    <w:rsid w:val="001D3C4D"/>
    <w:rsid w:val="001D4A4E"/>
    <w:rsid w:val="001D7000"/>
    <w:rsid w:val="001D7AA7"/>
    <w:rsid w:val="001E11BD"/>
    <w:rsid w:val="001E2D9F"/>
    <w:rsid w:val="001E4935"/>
    <w:rsid w:val="001E4BE7"/>
    <w:rsid w:val="001E671E"/>
    <w:rsid w:val="001E7B13"/>
    <w:rsid w:val="001E7BED"/>
    <w:rsid w:val="001F0312"/>
    <w:rsid w:val="001F0F06"/>
    <w:rsid w:val="001F1006"/>
    <w:rsid w:val="001F1433"/>
    <w:rsid w:val="001F1AAB"/>
    <w:rsid w:val="001F2633"/>
    <w:rsid w:val="001F3A55"/>
    <w:rsid w:val="001F4ABE"/>
    <w:rsid w:val="001F4D04"/>
    <w:rsid w:val="001F5681"/>
    <w:rsid w:val="001F5DF8"/>
    <w:rsid w:val="001F6708"/>
    <w:rsid w:val="002014AF"/>
    <w:rsid w:val="002036CC"/>
    <w:rsid w:val="00203E78"/>
    <w:rsid w:val="0020485F"/>
    <w:rsid w:val="00204F6B"/>
    <w:rsid w:val="002058FA"/>
    <w:rsid w:val="0020633E"/>
    <w:rsid w:val="00207C64"/>
    <w:rsid w:val="00207CFB"/>
    <w:rsid w:val="002114EA"/>
    <w:rsid w:val="00212FED"/>
    <w:rsid w:val="002131B2"/>
    <w:rsid w:val="0021375B"/>
    <w:rsid w:val="002140E9"/>
    <w:rsid w:val="0021483C"/>
    <w:rsid w:val="00214C49"/>
    <w:rsid w:val="00215556"/>
    <w:rsid w:val="002158E9"/>
    <w:rsid w:val="0021646C"/>
    <w:rsid w:val="002178D0"/>
    <w:rsid w:val="002200E6"/>
    <w:rsid w:val="00220423"/>
    <w:rsid w:val="002207AA"/>
    <w:rsid w:val="002210C0"/>
    <w:rsid w:val="00221AE7"/>
    <w:rsid w:val="00222C93"/>
    <w:rsid w:val="0022538A"/>
    <w:rsid w:val="00226CE1"/>
    <w:rsid w:val="0022706B"/>
    <w:rsid w:val="002270E2"/>
    <w:rsid w:val="002271F6"/>
    <w:rsid w:val="00227E6D"/>
    <w:rsid w:val="00227FA6"/>
    <w:rsid w:val="0023049E"/>
    <w:rsid w:val="002305D2"/>
    <w:rsid w:val="00231232"/>
    <w:rsid w:val="00231767"/>
    <w:rsid w:val="00232AD9"/>
    <w:rsid w:val="00232CFF"/>
    <w:rsid w:val="00232D2E"/>
    <w:rsid w:val="0023339C"/>
    <w:rsid w:val="00234981"/>
    <w:rsid w:val="00237D73"/>
    <w:rsid w:val="00237D93"/>
    <w:rsid w:val="002408A4"/>
    <w:rsid w:val="00240C2C"/>
    <w:rsid w:val="00241960"/>
    <w:rsid w:val="00241BEB"/>
    <w:rsid w:val="00244093"/>
    <w:rsid w:val="002449FD"/>
    <w:rsid w:val="00245CEA"/>
    <w:rsid w:val="00246087"/>
    <w:rsid w:val="0024710A"/>
    <w:rsid w:val="00247956"/>
    <w:rsid w:val="0025051A"/>
    <w:rsid w:val="00250C2B"/>
    <w:rsid w:val="0025184D"/>
    <w:rsid w:val="00252712"/>
    <w:rsid w:val="00254131"/>
    <w:rsid w:val="00254932"/>
    <w:rsid w:val="00254C41"/>
    <w:rsid w:val="00255198"/>
    <w:rsid w:val="0025692F"/>
    <w:rsid w:val="002575B1"/>
    <w:rsid w:val="0026023A"/>
    <w:rsid w:val="0026030E"/>
    <w:rsid w:val="00264EA9"/>
    <w:rsid w:val="002650A0"/>
    <w:rsid w:val="002654D1"/>
    <w:rsid w:val="00270059"/>
    <w:rsid w:val="0027082D"/>
    <w:rsid w:val="00270DBA"/>
    <w:rsid w:val="00271536"/>
    <w:rsid w:val="002723B9"/>
    <w:rsid w:val="00272B9E"/>
    <w:rsid w:val="00272F53"/>
    <w:rsid w:val="002747EC"/>
    <w:rsid w:val="002750B8"/>
    <w:rsid w:val="0027628D"/>
    <w:rsid w:val="002767EE"/>
    <w:rsid w:val="00280879"/>
    <w:rsid w:val="00281151"/>
    <w:rsid w:val="002821EC"/>
    <w:rsid w:val="00282E00"/>
    <w:rsid w:val="002833C9"/>
    <w:rsid w:val="0028358E"/>
    <w:rsid w:val="00285F17"/>
    <w:rsid w:val="002874AA"/>
    <w:rsid w:val="00290321"/>
    <w:rsid w:val="0029086C"/>
    <w:rsid w:val="0029231B"/>
    <w:rsid w:val="00292656"/>
    <w:rsid w:val="0029266A"/>
    <w:rsid w:val="00292AB9"/>
    <w:rsid w:val="00293051"/>
    <w:rsid w:val="002943ED"/>
    <w:rsid w:val="00296141"/>
    <w:rsid w:val="0029690A"/>
    <w:rsid w:val="002969B3"/>
    <w:rsid w:val="002A1258"/>
    <w:rsid w:val="002A3966"/>
    <w:rsid w:val="002A3E4A"/>
    <w:rsid w:val="002A45D0"/>
    <w:rsid w:val="002A4B1A"/>
    <w:rsid w:val="002A5B60"/>
    <w:rsid w:val="002A6BC5"/>
    <w:rsid w:val="002A7963"/>
    <w:rsid w:val="002A7F37"/>
    <w:rsid w:val="002B0FDB"/>
    <w:rsid w:val="002B2CE0"/>
    <w:rsid w:val="002B4384"/>
    <w:rsid w:val="002B4C15"/>
    <w:rsid w:val="002B4EC4"/>
    <w:rsid w:val="002B516C"/>
    <w:rsid w:val="002B60BB"/>
    <w:rsid w:val="002B69C6"/>
    <w:rsid w:val="002B6B13"/>
    <w:rsid w:val="002C2450"/>
    <w:rsid w:val="002C426F"/>
    <w:rsid w:val="002C49D9"/>
    <w:rsid w:val="002C61AD"/>
    <w:rsid w:val="002C7197"/>
    <w:rsid w:val="002D0A08"/>
    <w:rsid w:val="002D1693"/>
    <w:rsid w:val="002D1953"/>
    <w:rsid w:val="002D3068"/>
    <w:rsid w:val="002D312F"/>
    <w:rsid w:val="002D5373"/>
    <w:rsid w:val="002D546C"/>
    <w:rsid w:val="002D5A28"/>
    <w:rsid w:val="002D5FF6"/>
    <w:rsid w:val="002D61FA"/>
    <w:rsid w:val="002E0408"/>
    <w:rsid w:val="002E0592"/>
    <w:rsid w:val="002E2248"/>
    <w:rsid w:val="002E35EE"/>
    <w:rsid w:val="002E54B2"/>
    <w:rsid w:val="002F0C5F"/>
    <w:rsid w:val="002F0D8F"/>
    <w:rsid w:val="002F13A4"/>
    <w:rsid w:val="002F20B6"/>
    <w:rsid w:val="002F39FA"/>
    <w:rsid w:val="002F44D7"/>
    <w:rsid w:val="002F7B9D"/>
    <w:rsid w:val="0030054F"/>
    <w:rsid w:val="00300AE9"/>
    <w:rsid w:val="00300CE0"/>
    <w:rsid w:val="003023DC"/>
    <w:rsid w:val="003024A5"/>
    <w:rsid w:val="0030522C"/>
    <w:rsid w:val="00305A7A"/>
    <w:rsid w:val="00305F87"/>
    <w:rsid w:val="00306AF5"/>
    <w:rsid w:val="00307CFB"/>
    <w:rsid w:val="0031194C"/>
    <w:rsid w:val="00311AE6"/>
    <w:rsid w:val="0031405A"/>
    <w:rsid w:val="00314369"/>
    <w:rsid w:val="00314815"/>
    <w:rsid w:val="003148EC"/>
    <w:rsid w:val="00315278"/>
    <w:rsid w:val="0031546E"/>
    <w:rsid w:val="003154C2"/>
    <w:rsid w:val="00316229"/>
    <w:rsid w:val="00316E50"/>
    <w:rsid w:val="00316EB6"/>
    <w:rsid w:val="003179CD"/>
    <w:rsid w:val="003201E7"/>
    <w:rsid w:val="00325038"/>
    <w:rsid w:val="00326E95"/>
    <w:rsid w:val="003274E3"/>
    <w:rsid w:val="00327B03"/>
    <w:rsid w:val="003309E0"/>
    <w:rsid w:val="003314CB"/>
    <w:rsid w:val="003328EC"/>
    <w:rsid w:val="003338E0"/>
    <w:rsid w:val="0033434F"/>
    <w:rsid w:val="00335441"/>
    <w:rsid w:val="003369C0"/>
    <w:rsid w:val="00337E42"/>
    <w:rsid w:val="0034057B"/>
    <w:rsid w:val="003407CB"/>
    <w:rsid w:val="00341513"/>
    <w:rsid w:val="0034343C"/>
    <w:rsid w:val="00347460"/>
    <w:rsid w:val="00347A28"/>
    <w:rsid w:val="00347A58"/>
    <w:rsid w:val="00347C06"/>
    <w:rsid w:val="0035070C"/>
    <w:rsid w:val="00350995"/>
    <w:rsid w:val="0035100A"/>
    <w:rsid w:val="00352B10"/>
    <w:rsid w:val="00353323"/>
    <w:rsid w:val="00354E39"/>
    <w:rsid w:val="00354FF8"/>
    <w:rsid w:val="00355643"/>
    <w:rsid w:val="0035648D"/>
    <w:rsid w:val="00356DAE"/>
    <w:rsid w:val="00357524"/>
    <w:rsid w:val="003575BF"/>
    <w:rsid w:val="00357940"/>
    <w:rsid w:val="003616EE"/>
    <w:rsid w:val="00362900"/>
    <w:rsid w:val="0036326A"/>
    <w:rsid w:val="00363BBB"/>
    <w:rsid w:val="00363D9D"/>
    <w:rsid w:val="003646FA"/>
    <w:rsid w:val="00365788"/>
    <w:rsid w:val="00365DF7"/>
    <w:rsid w:val="0036676A"/>
    <w:rsid w:val="003679A6"/>
    <w:rsid w:val="00371493"/>
    <w:rsid w:val="003719FE"/>
    <w:rsid w:val="0037242E"/>
    <w:rsid w:val="00372486"/>
    <w:rsid w:val="0037257E"/>
    <w:rsid w:val="00373284"/>
    <w:rsid w:val="00373F5D"/>
    <w:rsid w:val="0037442F"/>
    <w:rsid w:val="00374DB6"/>
    <w:rsid w:val="00376CBB"/>
    <w:rsid w:val="00376EFE"/>
    <w:rsid w:val="003801C5"/>
    <w:rsid w:val="003804BE"/>
    <w:rsid w:val="0038174E"/>
    <w:rsid w:val="00383C09"/>
    <w:rsid w:val="00384993"/>
    <w:rsid w:val="00390302"/>
    <w:rsid w:val="0039103C"/>
    <w:rsid w:val="00391DE0"/>
    <w:rsid w:val="003950EC"/>
    <w:rsid w:val="00395F96"/>
    <w:rsid w:val="003966AB"/>
    <w:rsid w:val="0039744D"/>
    <w:rsid w:val="003A06BE"/>
    <w:rsid w:val="003A0B73"/>
    <w:rsid w:val="003A0EBF"/>
    <w:rsid w:val="003A3A49"/>
    <w:rsid w:val="003A5154"/>
    <w:rsid w:val="003A59DE"/>
    <w:rsid w:val="003A7107"/>
    <w:rsid w:val="003A7DF8"/>
    <w:rsid w:val="003B44DD"/>
    <w:rsid w:val="003B6212"/>
    <w:rsid w:val="003C0893"/>
    <w:rsid w:val="003C2566"/>
    <w:rsid w:val="003C2B7D"/>
    <w:rsid w:val="003C4237"/>
    <w:rsid w:val="003C7514"/>
    <w:rsid w:val="003D0DF0"/>
    <w:rsid w:val="003D0EDD"/>
    <w:rsid w:val="003D38D7"/>
    <w:rsid w:val="003D46FE"/>
    <w:rsid w:val="003D4782"/>
    <w:rsid w:val="003D4FF4"/>
    <w:rsid w:val="003D6DF4"/>
    <w:rsid w:val="003D7254"/>
    <w:rsid w:val="003D7D33"/>
    <w:rsid w:val="003E106A"/>
    <w:rsid w:val="003E263E"/>
    <w:rsid w:val="003E26F4"/>
    <w:rsid w:val="003E31A5"/>
    <w:rsid w:val="003E4B59"/>
    <w:rsid w:val="003E4D85"/>
    <w:rsid w:val="003E5C90"/>
    <w:rsid w:val="003E71BF"/>
    <w:rsid w:val="003E7B10"/>
    <w:rsid w:val="003F1DD2"/>
    <w:rsid w:val="003F254E"/>
    <w:rsid w:val="003F2893"/>
    <w:rsid w:val="003F2D32"/>
    <w:rsid w:val="003F320C"/>
    <w:rsid w:val="003F38DD"/>
    <w:rsid w:val="003F4ECF"/>
    <w:rsid w:val="003F6877"/>
    <w:rsid w:val="003F6AED"/>
    <w:rsid w:val="003F7BC9"/>
    <w:rsid w:val="00402DCF"/>
    <w:rsid w:val="00404978"/>
    <w:rsid w:val="00405AFA"/>
    <w:rsid w:val="004066E6"/>
    <w:rsid w:val="00407133"/>
    <w:rsid w:val="00412B5E"/>
    <w:rsid w:val="00412D8F"/>
    <w:rsid w:val="0041405A"/>
    <w:rsid w:val="00414E60"/>
    <w:rsid w:val="00416883"/>
    <w:rsid w:val="004171EB"/>
    <w:rsid w:val="0042102E"/>
    <w:rsid w:val="00421179"/>
    <w:rsid w:val="00422207"/>
    <w:rsid w:val="00422F80"/>
    <w:rsid w:val="00423C8A"/>
    <w:rsid w:val="0042627A"/>
    <w:rsid w:val="00426C8B"/>
    <w:rsid w:val="0042799D"/>
    <w:rsid w:val="0043179A"/>
    <w:rsid w:val="00432AD3"/>
    <w:rsid w:val="00435408"/>
    <w:rsid w:val="004358F2"/>
    <w:rsid w:val="00435984"/>
    <w:rsid w:val="00436D11"/>
    <w:rsid w:val="004379EF"/>
    <w:rsid w:val="00442118"/>
    <w:rsid w:val="00442451"/>
    <w:rsid w:val="0044261B"/>
    <w:rsid w:val="00443BF6"/>
    <w:rsid w:val="004453F2"/>
    <w:rsid w:val="004470AB"/>
    <w:rsid w:val="00447284"/>
    <w:rsid w:val="00447C2F"/>
    <w:rsid w:val="00447CB8"/>
    <w:rsid w:val="00450D19"/>
    <w:rsid w:val="00451508"/>
    <w:rsid w:val="004515C6"/>
    <w:rsid w:val="00451B03"/>
    <w:rsid w:val="00451F44"/>
    <w:rsid w:val="00453809"/>
    <w:rsid w:val="00453DA4"/>
    <w:rsid w:val="00454488"/>
    <w:rsid w:val="0045575C"/>
    <w:rsid w:val="00456339"/>
    <w:rsid w:val="004563EB"/>
    <w:rsid w:val="00456B25"/>
    <w:rsid w:val="00457152"/>
    <w:rsid w:val="00457D3B"/>
    <w:rsid w:val="00463E56"/>
    <w:rsid w:val="00464255"/>
    <w:rsid w:val="00464B37"/>
    <w:rsid w:val="00465B18"/>
    <w:rsid w:val="00471682"/>
    <w:rsid w:val="00471709"/>
    <w:rsid w:val="00471A5C"/>
    <w:rsid w:val="004744B4"/>
    <w:rsid w:val="0047713B"/>
    <w:rsid w:val="0048056C"/>
    <w:rsid w:val="004825B6"/>
    <w:rsid w:val="004826BC"/>
    <w:rsid w:val="00482AFE"/>
    <w:rsid w:val="00482F3A"/>
    <w:rsid w:val="0048337A"/>
    <w:rsid w:val="00485F99"/>
    <w:rsid w:val="00486B66"/>
    <w:rsid w:val="00486F4E"/>
    <w:rsid w:val="0048736D"/>
    <w:rsid w:val="004874DB"/>
    <w:rsid w:val="00487CB4"/>
    <w:rsid w:val="00492229"/>
    <w:rsid w:val="00493174"/>
    <w:rsid w:val="0049668C"/>
    <w:rsid w:val="0049764A"/>
    <w:rsid w:val="004A28A3"/>
    <w:rsid w:val="004A32FB"/>
    <w:rsid w:val="004A3C04"/>
    <w:rsid w:val="004A3D95"/>
    <w:rsid w:val="004A4A2F"/>
    <w:rsid w:val="004A4A73"/>
    <w:rsid w:val="004A5A1C"/>
    <w:rsid w:val="004A5F4F"/>
    <w:rsid w:val="004A5F52"/>
    <w:rsid w:val="004B0092"/>
    <w:rsid w:val="004B09AA"/>
    <w:rsid w:val="004B0FFF"/>
    <w:rsid w:val="004B14B7"/>
    <w:rsid w:val="004B261C"/>
    <w:rsid w:val="004B2787"/>
    <w:rsid w:val="004B2816"/>
    <w:rsid w:val="004B3E3C"/>
    <w:rsid w:val="004B3F8B"/>
    <w:rsid w:val="004B4359"/>
    <w:rsid w:val="004B476F"/>
    <w:rsid w:val="004B722D"/>
    <w:rsid w:val="004B7D35"/>
    <w:rsid w:val="004B7E1B"/>
    <w:rsid w:val="004C04A1"/>
    <w:rsid w:val="004C0B72"/>
    <w:rsid w:val="004C114D"/>
    <w:rsid w:val="004C11D2"/>
    <w:rsid w:val="004C305F"/>
    <w:rsid w:val="004C31C1"/>
    <w:rsid w:val="004C4497"/>
    <w:rsid w:val="004C62D7"/>
    <w:rsid w:val="004C7533"/>
    <w:rsid w:val="004C7B40"/>
    <w:rsid w:val="004C7D9A"/>
    <w:rsid w:val="004D03F5"/>
    <w:rsid w:val="004D042F"/>
    <w:rsid w:val="004D285F"/>
    <w:rsid w:val="004D29DA"/>
    <w:rsid w:val="004D2CF3"/>
    <w:rsid w:val="004D3268"/>
    <w:rsid w:val="004D3D3E"/>
    <w:rsid w:val="004D46BC"/>
    <w:rsid w:val="004D4CFC"/>
    <w:rsid w:val="004D4F16"/>
    <w:rsid w:val="004D6C51"/>
    <w:rsid w:val="004D7F4B"/>
    <w:rsid w:val="004E3BAE"/>
    <w:rsid w:val="004E40A8"/>
    <w:rsid w:val="004E52A5"/>
    <w:rsid w:val="004E6D30"/>
    <w:rsid w:val="004F0213"/>
    <w:rsid w:val="004F1059"/>
    <w:rsid w:val="004F2E87"/>
    <w:rsid w:val="004F399F"/>
    <w:rsid w:val="004F4B3E"/>
    <w:rsid w:val="00501349"/>
    <w:rsid w:val="005025CE"/>
    <w:rsid w:val="00502744"/>
    <w:rsid w:val="0050299C"/>
    <w:rsid w:val="00503B4E"/>
    <w:rsid w:val="00503EEB"/>
    <w:rsid w:val="0050576D"/>
    <w:rsid w:val="0051021C"/>
    <w:rsid w:val="00510A7D"/>
    <w:rsid w:val="00511B06"/>
    <w:rsid w:val="005122EF"/>
    <w:rsid w:val="00513337"/>
    <w:rsid w:val="00514CE1"/>
    <w:rsid w:val="00514D3D"/>
    <w:rsid w:val="00514EAD"/>
    <w:rsid w:val="005165BE"/>
    <w:rsid w:val="00520B58"/>
    <w:rsid w:val="00520D02"/>
    <w:rsid w:val="00521AAE"/>
    <w:rsid w:val="005233FD"/>
    <w:rsid w:val="00524A26"/>
    <w:rsid w:val="0052518C"/>
    <w:rsid w:val="00525853"/>
    <w:rsid w:val="00525A9D"/>
    <w:rsid w:val="00526604"/>
    <w:rsid w:val="00533645"/>
    <w:rsid w:val="00535F2F"/>
    <w:rsid w:val="00536055"/>
    <w:rsid w:val="005370BD"/>
    <w:rsid w:val="00537C2A"/>
    <w:rsid w:val="00537CB3"/>
    <w:rsid w:val="005410A7"/>
    <w:rsid w:val="00541835"/>
    <w:rsid w:val="0054228C"/>
    <w:rsid w:val="00542DB3"/>
    <w:rsid w:val="00543120"/>
    <w:rsid w:val="0054396F"/>
    <w:rsid w:val="00543ACE"/>
    <w:rsid w:val="005449FD"/>
    <w:rsid w:val="00545BBD"/>
    <w:rsid w:val="00545DED"/>
    <w:rsid w:val="00546942"/>
    <w:rsid w:val="00546D46"/>
    <w:rsid w:val="00547560"/>
    <w:rsid w:val="00550EB3"/>
    <w:rsid w:val="00551234"/>
    <w:rsid w:val="00551F7C"/>
    <w:rsid w:val="00552372"/>
    <w:rsid w:val="00553AAB"/>
    <w:rsid w:val="00554B9F"/>
    <w:rsid w:val="00555978"/>
    <w:rsid w:val="00557010"/>
    <w:rsid w:val="005571C9"/>
    <w:rsid w:val="00557ACD"/>
    <w:rsid w:val="00560CE5"/>
    <w:rsid w:val="005611FF"/>
    <w:rsid w:val="00561959"/>
    <w:rsid w:val="00562EE2"/>
    <w:rsid w:val="005670E7"/>
    <w:rsid w:val="005700E9"/>
    <w:rsid w:val="00570CB4"/>
    <w:rsid w:val="00570F0E"/>
    <w:rsid w:val="00572BC6"/>
    <w:rsid w:val="00573441"/>
    <w:rsid w:val="00573E2E"/>
    <w:rsid w:val="0057442E"/>
    <w:rsid w:val="0057782B"/>
    <w:rsid w:val="005807A7"/>
    <w:rsid w:val="00580DED"/>
    <w:rsid w:val="00581DD8"/>
    <w:rsid w:val="00583D0D"/>
    <w:rsid w:val="00585AD5"/>
    <w:rsid w:val="0058674C"/>
    <w:rsid w:val="00587A64"/>
    <w:rsid w:val="005905E8"/>
    <w:rsid w:val="00591B24"/>
    <w:rsid w:val="0059344D"/>
    <w:rsid w:val="00593D8E"/>
    <w:rsid w:val="00594945"/>
    <w:rsid w:val="0059521C"/>
    <w:rsid w:val="00596006"/>
    <w:rsid w:val="005962EA"/>
    <w:rsid w:val="0059696B"/>
    <w:rsid w:val="005A23DC"/>
    <w:rsid w:val="005A3649"/>
    <w:rsid w:val="005A460A"/>
    <w:rsid w:val="005A6467"/>
    <w:rsid w:val="005A7575"/>
    <w:rsid w:val="005B0690"/>
    <w:rsid w:val="005B1294"/>
    <w:rsid w:val="005B1D09"/>
    <w:rsid w:val="005B26C9"/>
    <w:rsid w:val="005B2F83"/>
    <w:rsid w:val="005B3B8E"/>
    <w:rsid w:val="005B491B"/>
    <w:rsid w:val="005B53A3"/>
    <w:rsid w:val="005B5C02"/>
    <w:rsid w:val="005B638A"/>
    <w:rsid w:val="005C000D"/>
    <w:rsid w:val="005C0974"/>
    <w:rsid w:val="005C10AA"/>
    <w:rsid w:val="005C2961"/>
    <w:rsid w:val="005C365D"/>
    <w:rsid w:val="005D3967"/>
    <w:rsid w:val="005D4DEE"/>
    <w:rsid w:val="005D5440"/>
    <w:rsid w:val="005D55E7"/>
    <w:rsid w:val="005D7455"/>
    <w:rsid w:val="005E034A"/>
    <w:rsid w:val="005E18B7"/>
    <w:rsid w:val="005E1AA1"/>
    <w:rsid w:val="005E1BF7"/>
    <w:rsid w:val="005E321A"/>
    <w:rsid w:val="005E3832"/>
    <w:rsid w:val="005E5BD2"/>
    <w:rsid w:val="005E5FD6"/>
    <w:rsid w:val="005E78C8"/>
    <w:rsid w:val="005F1BF5"/>
    <w:rsid w:val="005F275E"/>
    <w:rsid w:val="005F2B10"/>
    <w:rsid w:val="005F317D"/>
    <w:rsid w:val="005F3789"/>
    <w:rsid w:val="005F401C"/>
    <w:rsid w:val="005F632A"/>
    <w:rsid w:val="005F656D"/>
    <w:rsid w:val="005F6933"/>
    <w:rsid w:val="005F6944"/>
    <w:rsid w:val="005F6F05"/>
    <w:rsid w:val="005F7F7F"/>
    <w:rsid w:val="006019DC"/>
    <w:rsid w:val="00601BB5"/>
    <w:rsid w:val="00603632"/>
    <w:rsid w:val="00603EBA"/>
    <w:rsid w:val="00604B14"/>
    <w:rsid w:val="00604BE4"/>
    <w:rsid w:val="0060614B"/>
    <w:rsid w:val="00606F1D"/>
    <w:rsid w:val="0060734B"/>
    <w:rsid w:val="006073D6"/>
    <w:rsid w:val="00607AEE"/>
    <w:rsid w:val="00611688"/>
    <w:rsid w:val="006119E8"/>
    <w:rsid w:val="00611BA4"/>
    <w:rsid w:val="006142FD"/>
    <w:rsid w:val="00614765"/>
    <w:rsid w:val="00614F09"/>
    <w:rsid w:val="00615DE1"/>
    <w:rsid w:val="00617963"/>
    <w:rsid w:val="006208CA"/>
    <w:rsid w:val="00622652"/>
    <w:rsid w:val="00623009"/>
    <w:rsid w:val="006238A9"/>
    <w:rsid w:val="00624D4A"/>
    <w:rsid w:val="00624E8C"/>
    <w:rsid w:val="0062637A"/>
    <w:rsid w:val="00626998"/>
    <w:rsid w:val="00626C0E"/>
    <w:rsid w:val="006277F9"/>
    <w:rsid w:val="0063003C"/>
    <w:rsid w:val="00632870"/>
    <w:rsid w:val="006330B7"/>
    <w:rsid w:val="006340B6"/>
    <w:rsid w:val="0063482A"/>
    <w:rsid w:val="00634B24"/>
    <w:rsid w:val="00635579"/>
    <w:rsid w:val="00635F1F"/>
    <w:rsid w:val="00637D04"/>
    <w:rsid w:val="00640361"/>
    <w:rsid w:val="00640492"/>
    <w:rsid w:val="006406B8"/>
    <w:rsid w:val="00640A19"/>
    <w:rsid w:val="00641D25"/>
    <w:rsid w:val="00643E6A"/>
    <w:rsid w:val="00644432"/>
    <w:rsid w:val="00645AE9"/>
    <w:rsid w:val="006462E9"/>
    <w:rsid w:val="00647C1E"/>
    <w:rsid w:val="00650821"/>
    <w:rsid w:val="00651B89"/>
    <w:rsid w:val="0065214C"/>
    <w:rsid w:val="0065458B"/>
    <w:rsid w:val="0065484F"/>
    <w:rsid w:val="00654A54"/>
    <w:rsid w:val="006552A9"/>
    <w:rsid w:val="006553AC"/>
    <w:rsid w:val="00661C93"/>
    <w:rsid w:val="00662691"/>
    <w:rsid w:val="00662B0A"/>
    <w:rsid w:val="00662DA4"/>
    <w:rsid w:val="006646FB"/>
    <w:rsid w:val="006661DF"/>
    <w:rsid w:val="00667977"/>
    <w:rsid w:val="006709C2"/>
    <w:rsid w:val="0067283C"/>
    <w:rsid w:val="00672935"/>
    <w:rsid w:val="00672E60"/>
    <w:rsid w:val="00673311"/>
    <w:rsid w:val="00673C0E"/>
    <w:rsid w:val="00673EA2"/>
    <w:rsid w:val="0067453B"/>
    <w:rsid w:val="00674985"/>
    <w:rsid w:val="00674B95"/>
    <w:rsid w:val="00674C44"/>
    <w:rsid w:val="00675D42"/>
    <w:rsid w:val="00677697"/>
    <w:rsid w:val="00677DF4"/>
    <w:rsid w:val="006810D9"/>
    <w:rsid w:val="00683B57"/>
    <w:rsid w:val="00685EBE"/>
    <w:rsid w:val="006871EB"/>
    <w:rsid w:val="00691EE3"/>
    <w:rsid w:val="00692C2F"/>
    <w:rsid w:val="0069344D"/>
    <w:rsid w:val="006945A0"/>
    <w:rsid w:val="00694EDD"/>
    <w:rsid w:val="006955F3"/>
    <w:rsid w:val="006959EA"/>
    <w:rsid w:val="006A0758"/>
    <w:rsid w:val="006A2004"/>
    <w:rsid w:val="006A30F0"/>
    <w:rsid w:val="006A3C8C"/>
    <w:rsid w:val="006A5957"/>
    <w:rsid w:val="006A62CE"/>
    <w:rsid w:val="006A6CC4"/>
    <w:rsid w:val="006A7944"/>
    <w:rsid w:val="006A7E57"/>
    <w:rsid w:val="006B155B"/>
    <w:rsid w:val="006B1781"/>
    <w:rsid w:val="006B20B2"/>
    <w:rsid w:val="006B270E"/>
    <w:rsid w:val="006B307C"/>
    <w:rsid w:val="006B4C5E"/>
    <w:rsid w:val="006B67D0"/>
    <w:rsid w:val="006B6FDD"/>
    <w:rsid w:val="006B7B22"/>
    <w:rsid w:val="006B7B33"/>
    <w:rsid w:val="006C0642"/>
    <w:rsid w:val="006C184C"/>
    <w:rsid w:val="006C1CD5"/>
    <w:rsid w:val="006C2302"/>
    <w:rsid w:val="006C3E6A"/>
    <w:rsid w:val="006C43F6"/>
    <w:rsid w:val="006C5138"/>
    <w:rsid w:val="006C5506"/>
    <w:rsid w:val="006C5662"/>
    <w:rsid w:val="006C7483"/>
    <w:rsid w:val="006C7C67"/>
    <w:rsid w:val="006D003E"/>
    <w:rsid w:val="006D0276"/>
    <w:rsid w:val="006D04E3"/>
    <w:rsid w:val="006D0DB6"/>
    <w:rsid w:val="006D20B2"/>
    <w:rsid w:val="006D2D23"/>
    <w:rsid w:val="006D3023"/>
    <w:rsid w:val="006D415C"/>
    <w:rsid w:val="006D4777"/>
    <w:rsid w:val="006D50A2"/>
    <w:rsid w:val="006D604A"/>
    <w:rsid w:val="006D60FE"/>
    <w:rsid w:val="006D7C31"/>
    <w:rsid w:val="006E11DC"/>
    <w:rsid w:val="006E254C"/>
    <w:rsid w:val="006E57C0"/>
    <w:rsid w:val="006E6177"/>
    <w:rsid w:val="006E651C"/>
    <w:rsid w:val="006E6713"/>
    <w:rsid w:val="006E76B1"/>
    <w:rsid w:val="006E7D6E"/>
    <w:rsid w:val="006F0D66"/>
    <w:rsid w:val="006F1410"/>
    <w:rsid w:val="006F1419"/>
    <w:rsid w:val="006F165F"/>
    <w:rsid w:val="006F306C"/>
    <w:rsid w:val="006F3F53"/>
    <w:rsid w:val="006F5F2B"/>
    <w:rsid w:val="006F63CD"/>
    <w:rsid w:val="006F6AEF"/>
    <w:rsid w:val="006F6C83"/>
    <w:rsid w:val="007016C0"/>
    <w:rsid w:val="007056B1"/>
    <w:rsid w:val="00705BBA"/>
    <w:rsid w:val="00707713"/>
    <w:rsid w:val="00707B35"/>
    <w:rsid w:val="0071018D"/>
    <w:rsid w:val="0071125F"/>
    <w:rsid w:val="0071200A"/>
    <w:rsid w:val="007140F7"/>
    <w:rsid w:val="0071507F"/>
    <w:rsid w:val="0071612F"/>
    <w:rsid w:val="00716E11"/>
    <w:rsid w:val="00717349"/>
    <w:rsid w:val="007210C2"/>
    <w:rsid w:val="0072173E"/>
    <w:rsid w:val="007223A4"/>
    <w:rsid w:val="00723127"/>
    <w:rsid w:val="00723130"/>
    <w:rsid w:val="0072360B"/>
    <w:rsid w:val="00726068"/>
    <w:rsid w:val="00731274"/>
    <w:rsid w:val="00732B30"/>
    <w:rsid w:val="0073405B"/>
    <w:rsid w:val="007343C8"/>
    <w:rsid w:val="0073503C"/>
    <w:rsid w:val="007353BB"/>
    <w:rsid w:val="00736248"/>
    <w:rsid w:val="0073660C"/>
    <w:rsid w:val="007375F8"/>
    <w:rsid w:val="00737861"/>
    <w:rsid w:val="007401C7"/>
    <w:rsid w:val="0074027E"/>
    <w:rsid w:val="00740CC8"/>
    <w:rsid w:val="00743B81"/>
    <w:rsid w:val="007452E3"/>
    <w:rsid w:val="00751E54"/>
    <w:rsid w:val="00753B46"/>
    <w:rsid w:val="00754A11"/>
    <w:rsid w:val="00756BBF"/>
    <w:rsid w:val="00756CC6"/>
    <w:rsid w:val="007606B1"/>
    <w:rsid w:val="0076255B"/>
    <w:rsid w:val="00762BD1"/>
    <w:rsid w:val="00764FAF"/>
    <w:rsid w:val="00765660"/>
    <w:rsid w:val="00765D55"/>
    <w:rsid w:val="007666AA"/>
    <w:rsid w:val="00772698"/>
    <w:rsid w:val="007743B5"/>
    <w:rsid w:val="00774475"/>
    <w:rsid w:val="0077586D"/>
    <w:rsid w:val="00775B01"/>
    <w:rsid w:val="00777923"/>
    <w:rsid w:val="00780443"/>
    <w:rsid w:val="00780DFA"/>
    <w:rsid w:val="00781E5D"/>
    <w:rsid w:val="007823DB"/>
    <w:rsid w:val="007829BD"/>
    <w:rsid w:val="00783C24"/>
    <w:rsid w:val="00784C62"/>
    <w:rsid w:val="00787354"/>
    <w:rsid w:val="00787404"/>
    <w:rsid w:val="0079262C"/>
    <w:rsid w:val="007943F6"/>
    <w:rsid w:val="00796178"/>
    <w:rsid w:val="00796B93"/>
    <w:rsid w:val="00796E49"/>
    <w:rsid w:val="00797E5C"/>
    <w:rsid w:val="007A04A6"/>
    <w:rsid w:val="007A0781"/>
    <w:rsid w:val="007A2510"/>
    <w:rsid w:val="007A2F52"/>
    <w:rsid w:val="007A6AA3"/>
    <w:rsid w:val="007B00C4"/>
    <w:rsid w:val="007B1AC9"/>
    <w:rsid w:val="007B45EE"/>
    <w:rsid w:val="007B4B85"/>
    <w:rsid w:val="007B5063"/>
    <w:rsid w:val="007B5416"/>
    <w:rsid w:val="007B5960"/>
    <w:rsid w:val="007C09D7"/>
    <w:rsid w:val="007C15C2"/>
    <w:rsid w:val="007C2A53"/>
    <w:rsid w:val="007C37F0"/>
    <w:rsid w:val="007C5688"/>
    <w:rsid w:val="007C5975"/>
    <w:rsid w:val="007C5BC5"/>
    <w:rsid w:val="007C6DC6"/>
    <w:rsid w:val="007C6F39"/>
    <w:rsid w:val="007C731B"/>
    <w:rsid w:val="007C7F60"/>
    <w:rsid w:val="007D0AA2"/>
    <w:rsid w:val="007D10F2"/>
    <w:rsid w:val="007D1426"/>
    <w:rsid w:val="007D1BF8"/>
    <w:rsid w:val="007D412E"/>
    <w:rsid w:val="007D482B"/>
    <w:rsid w:val="007D4D1C"/>
    <w:rsid w:val="007D5BD7"/>
    <w:rsid w:val="007D5D51"/>
    <w:rsid w:val="007D5D5A"/>
    <w:rsid w:val="007D5F4C"/>
    <w:rsid w:val="007D682F"/>
    <w:rsid w:val="007D7E55"/>
    <w:rsid w:val="007E1E0B"/>
    <w:rsid w:val="007E2170"/>
    <w:rsid w:val="007E311E"/>
    <w:rsid w:val="007E670D"/>
    <w:rsid w:val="007E7015"/>
    <w:rsid w:val="007E7CC5"/>
    <w:rsid w:val="007F00F4"/>
    <w:rsid w:val="007F110B"/>
    <w:rsid w:val="007F2208"/>
    <w:rsid w:val="007F3482"/>
    <w:rsid w:val="007F3627"/>
    <w:rsid w:val="007F3AD9"/>
    <w:rsid w:val="007F4AB0"/>
    <w:rsid w:val="007F6479"/>
    <w:rsid w:val="007F6A39"/>
    <w:rsid w:val="007F6D09"/>
    <w:rsid w:val="007F6F18"/>
    <w:rsid w:val="008006D0"/>
    <w:rsid w:val="008007D8"/>
    <w:rsid w:val="00800F6A"/>
    <w:rsid w:val="00802CD7"/>
    <w:rsid w:val="00803B9F"/>
    <w:rsid w:val="008066C6"/>
    <w:rsid w:val="00811239"/>
    <w:rsid w:val="00812768"/>
    <w:rsid w:val="00812EC2"/>
    <w:rsid w:val="00813D30"/>
    <w:rsid w:val="00814520"/>
    <w:rsid w:val="0081736F"/>
    <w:rsid w:val="00817A60"/>
    <w:rsid w:val="008203B3"/>
    <w:rsid w:val="00820F6D"/>
    <w:rsid w:val="00823E9D"/>
    <w:rsid w:val="00826048"/>
    <w:rsid w:val="00831EA3"/>
    <w:rsid w:val="008324CE"/>
    <w:rsid w:val="0083366C"/>
    <w:rsid w:val="00833DAC"/>
    <w:rsid w:val="0083597E"/>
    <w:rsid w:val="00836A8A"/>
    <w:rsid w:val="00837BEB"/>
    <w:rsid w:val="008404F3"/>
    <w:rsid w:val="008405BE"/>
    <w:rsid w:val="0084156B"/>
    <w:rsid w:val="008430DD"/>
    <w:rsid w:val="00843408"/>
    <w:rsid w:val="00844013"/>
    <w:rsid w:val="00844094"/>
    <w:rsid w:val="008443F3"/>
    <w:rsid w:val="00844720"/>
    <w:rsid w:val="00845442"/>
    <w:rsid w:val="0084565C"/>
    <w:rsid w:val="00846B81"/>
    <w:rsid w:val="00847120"/>
    <w:rsid w:val="008501D7"/>
    <w:rsid w:val="008507E1"/>
    <w:rsid w:val="00850C0C"/>
    <w:rsid w:val="00851C7C"/>
    <w:rsid w:val="008521F1"/>
    <w:rsid w:val="00852DFB"/>
    <w:rsid w:val="00854EC8"/>
    <w:rsid w:val="008552C9"/>
    <w:rsid w:val="00855362"/>
    <w:rsid w:val="00855C6B"/>
    <w:rsid w:val="00855CC0"/>
    <w:rsid w:val="00856449"/>
    <w:rsid w:val="008564F2"/>
    <w:rsid w:val="00860606"/>
    <w:rsid w:val="00860A82"/>
    <w:rsid w:val="00862D30"/>
    <w:rsid w:val="008633EB"/>
    <w:rsid w:val="0086364E"/>
    <w:rsid w:val="00863E4F"/>
    <w:rsid w:val="00863E8F"/>
    <w:rsid w:val="008647C7"/>
    <w:rsid w:val="00864967"/>
    <w:rsid w:val="00865BDD"/>
    <w:rsid w:val="00867223"/>
    <w:rsid w:val="00867985"/>
    <w:rsid w:val="0087020D"/>
    <w:rsid w:val="00870CB7"/>
    <w:rsid w:val="008714ED"/>
    <w:rsid w:val="00872799"/>
    <w:rsid w:val="00875881"/>
    <w:rsid w:val="0087590C"/>
    <w:rsid w:val="00876442"/>
    <w:rsid w:val="008775A6"/>
    <w:rsid w:val="00881103"/>
    <w:rsid w:val="0088156E"/>
    <w:rsid w:val="00882E80"/>
    <w:rsid w:val="008831E3"/>
    <w:rsid w:val="008847C7"/>
    <w:rsid w:val="00890415"/>
    <w:rsid w:val="008916D2"/>
    <w:rsid w:val="008917E7"/>
    <w:rsid w:val="00891A38"/>
    <w:rsid w:val="0089549C"/>
    <w:rsid w:val="00896FBE"/>
    <w:rsid w:val="008A1872"/>
    <w:rsid w:val="008A1F04"/>
    <w:rsid w:val="008A365B"/>
    <w:rsid w:val="008A3877"/>
    <w:rsid w:val="008A4099"/>
    <w:rsid w:val="008A4F45"/>
    <w:rsid w:val="008B1650"/>
    <w:rsid w:val="008B25EB"/>
    <w:rsid w:val="008B4395"/>
    <w:rsid w:val="008B4737"/>
    <w:rsid w:val="008B496C"/>
    <w:rsid w:val="008B620C"/>
    <w:rsid w:val="008B7C6A"/>
    <w:rsid w:val="008C0790"/>
    <w:rsid w:val="008C0B06"/>
    <w:rsid w:val="008C112A"/>
    <w:rsid w:val="008C13B4"/>
    <w:rsid w:val="008C1503"/>
    <w:rsid w:val="008C4ED8"/>
    <w:rsid w:val="008C5C61"/>
    <w:rsid w:val="008C5E57"/>
    <w:rsid w:val="008C640A"/>
    <w:rsid w:val="008C6B13"/>
    <w:rsid w:val="008C6D24"/>
    <w:rsid w:val="008D0054"/>
    <w:rsid w:val="008D02ED"/>
    <w:rsid w:val="008D0E92"/>
    <w:rsid w:val="008D120A"/>
    <w:rsid w:val="008D19F7"/>
    <w:rsid w:val="008D3A21"/>
    <w:rsid w:val="008D46DE"/>
    <w:rsid w:val="008E0E3A"/>
    <w:rsid w:val="008E11EC"/>
    <w:rsid w:val="008E169B"/>
    <w:rsid w:val="008E25B9"/>
    <w:rsid w:val="008E32D8"/>
    <w:rsid w:val="008E33C8"/>
    <w:rsid w:val="008E4E16"/>
    <w:rsid w:val="008E5582"/>
    <w:rsid w:val="008E76B7"/>
    <w:rsid w:val="008E7E90"/>
    <w:rsid w:val="008F10D4"/>
    <w:rsid w:val="008F150C"/>
    <w:rsid w:val="008F31F9"/>
    <w:rsid w:val="008F4D60"/>
    <w:rsid w:val="008F51B7"/>
    <w:rsid w:val="00901151"/>
    <w:rsid w:val="00902BFF"/>
    <w:rsid w:val="00902C75"/>
    <w:rsid w:val="00902C95"/>
    <w:rsid w:val="00902CED"/>
    <w:rsid w:val="0090365D"/>
    <w:rsid w:val="009043A3"/>
    <w:rsid w:val="00904636"/>
    <w:rsid w:val="00904A9C"/>
    <w:rsid w:val="00905487"/>
    <w:rsid w:val="00905B1C"/>
    <w:rsid w:val="00905BE9"/>
    <w:rsid w:val="00906AEF"/>
    <w:rsid w:val="00907024"/>
    <w:rsid w:val="00907BBF"/>
    <w:rsid w:val="00907C21"/>
    <w:rsid w:val="00910FE4"/>
    <w:rsid w:val="009123DD"/>
    <w:rsid w:val="009127FB"/>
    <w:rsid w:val="00912940"/>
    <w:rsid w:val="0091355E"/>
    <w:rsid w:val="00915793"/>
    <w:rsid w:val="00915CCE"/>
    <w:rsid w:val="00916F59"/>
    <w:rsid w:val="0092014B"/>
    <w:rsid w:val="0092180A"/>
    <w:rsid w:val="00922B9D"/>
    <w:rsid w:val="0092320D"/>
    <w:rsid w:val="009238DC"/>
    <w:rsid w:val="00923FCC"/>
    <w:rsid w:val="009246FF"/>
    <w:rsid w:val="00926723"/>
    <w:rsid w:val="00926C51"/>
    <w:rsid w:val="00927AA7"/>
    <w:rsid w:val="00927C5B"/>
    <w:rsid w:val="00931048"/>
    <w:rsid w:val="00931CEF"/>
    <w:rsid w:val="00933602"/>
    <w:rsid w:val="00933A36"/>
    <w:rsid w:val="00934A69"/>
    <w:rsid w:val="00935F5C"/>
    <w:rsid w:val="00937A52"/>
    <w:rsid w:val="00937DB3"/>
    <w:rsid w:val="00943ADC"/>
    <w:rsid w:val="00945EEB"/>
    <w:rsid w:val="00946E1D"/>
    <w:rsid w:val="00950486"/>
    <w:rsid w:val="00953C7E"/>
    <w:rsid w:val="0095480F"/>
    <w:rsid w:val="00955DA1"/>
    <w:rsid w:val="0095619F"/>
    <w:rsid w:val="0095645F"/>
    <w:rsid w:val="00960A83"/>
    <w:rsid w:val="00961EC1"/>
    <w:rsid w:val="00962726"/>
    <w:rsid w:val="00963937"/>
    <w:rsid w:val="00963A49"/>
    <w:rsid w:val="00963BE2"/>
    <w:rsid w:val="00963CC2"/>
    <w:rsid w:val="0096700F"/>
    <w:rsid w:val="00970863"/>
    <w:rsid w:val="00971B46"/>
    <w:rsid w:val="0097266D"/>
    <w:rsid w:val="0097476A"/>
    <w:rsid w:val="00974C78"/>
    <w:rsid w:val="00981047"/>
    <w:rsid w:val="00981722"/>
    <w:rsid w:val="009824C0"/>
    <w:rsid w:val="00982E52"/>
    <w:rsid w:val="00983D73"/>
    <w:rsid w:val="009841CA"/>
    <w:rsid w:val="00986503"/>
    <w:rsid w:val="00987D02"/>
    <w:rsid w:val="009929A1"/>
    <w:rsid w:val="009929B3"/>
    <w:rsid w:val="00993564"/>
    <w:rsid w:val="0099382E"/>
    <w:rsid w:val="00993FF9"/>
    <w:rsid w:val="0099462B"/>
    <w:rsid w:val="0099594A"/>
    <w:rsid w:val="0099650B"/>
    <w:rsid w:val="009976DB"/>
    <w:rsid w:val="00997A52"/>
    <w:rsid w:val="009A0556"/>
    <w:rsid w:val="009A0A38"/>
    <w:rsid w:val="009A0EDE"/>
    <w:rsid w:val="009A1EB3"/>
    <w:rsid w:val="009A32C1"/>
    <w:rsid w:val="009A36EC"/>
    <w:rsid w:val="009A46D0"/>
    <w:rsid w:val="009A6458"/>
    <w:rsid w:val="009A6565"/>
    <w:rsid w:val="009A7FFE"/>
    <w:rsid w:val="009B11A6"/>
    <w:rsid w:val="009B31B5"/>
    <w:rsid w:val="009B48FD"/>
    <w:rsid w:val="009B623F"/>
    <w:rsid w:val="009B662D"/>
    <w:rsid w:val="009B76E6"/>
    <w:rsid w:val="009C025F"/>
    <w:rsid w:val="009C21BC"/>
    <w:rsid w:val="009C2469"/>
    <w:rsid w:val="009C37C7"/>
    <w:rsid w:val="009C4B83"/>
    <w:rsid w:val="009C656F"/>
    <w:rsid w:val="009D14E4"/>
    <w:rsid w:val="009D1960"/>
    <w:rsid w:val="009D3022"/>
    <w:rsid w:val="009D3371"/>
    <w:rsid w:val="009D377F"/>
    <w:rsid w:val="009D3A78"/>
    <w:rsid w:val="009D4F08"/>
    <w:rsid w:val="009D71D4"/>
    <w:rsid w:val="009E0248"/>
    <w:rsid w:val="009E0354"/>
    <w:rsid w:val="009E0BFC"/>
    <w:rsid w:val="009E0D6D"/>
    <w:rsid w:val="009E2930"/>
    <w:rsid w:val="009E4585"/>
    <w:rsid w:val="009E559B"/>
    <w:rsid w:val="009E6CFC"/>
    <w:rsid w:val="009E7A3F"/>
    <w:rsid w:val="009E7BE4"/>
    <w:rsid w:val="009F0406"/>
    <w:rsid w:val="009F2197"/>
    <w:rsid w:val="009F2300"/>
    <w:rsid w:val="009F2655"/>
    <w:rsid w:val="009F446B"/>
    <w:rsid w:val="009F4B94"/>
    <w:rsid w:val="009F5782"/>
    <w:rsid w:val="009F6C63"/>
    <w:rsid w:val="00A0024B"/>
    <w:rsid w:val="00A01698"/>
    <w:rsid w:val="00A0258A"/>
    <w:rsid w:val="00A03043"/>
    <w:rsid w:val="00A0345A"/>
    <w:rsid w:val="00A04CA1"/>
    <w:rsid w:val="00A05528"/>
    <w:rsid w:val="00A059A6"/>
    <w:rsid w:val="00A069A7"/>
    <w:rsid w:val="00A06C26"/>
    <w:rsid w:val="00A1023B"/>
    <w:rsid w:val="00A15875"/>
    <w:rsid w:val="00A15B7E"/>
    <w:rsid w:val="00A163D7"/>
    <w:rsid w:val="00A1774B"/>
    <w:rsid w:val="00A20022"/>
    <w:rsid w:val="00A225F9"/>
    <w:rsid w:val="00A231B4"/>
    <w:rsid w:val="00A234B2"/>
    <w:rsid w:val="00A23CF8"/>
    <w:rsid w:val="00A23ECB"/>
    <w:rsid w:val="00A24351"/>
    <w:rsid w:val="00A249D7"/>
    <w:rsid w:val="00A257D5"/>
    <w:rsid w:val="00A25BB1"/>
    <w:rsid w:val="00A263F3"/>
    <w:rsid w:val="00A269B8"/>
    <w:rsid w:val="00A26CE2"/>
    <w:rsid w:val="00A315D2"/>
    <w:rsid w:val="00A31692"/>
    <w:rsid w:val="00A316D3"/>
    <w:rsid w:val="00A329B8"/>
    <w:rsid w:val="00A33077"/>
    <w:rsid w:val="00A34359"/>
    <w:rsid w:val="00A348CD"/>
    <w:rsid w:val="00A3539E"/>
    <w:rsid w:val="00A36BEB"/>
    <w:rsid w:val="00A421F4"/>
    <w:rsid w:val="00A455EC"/>
    <w:rsid w:val="00A457A2"/>
    <w:rsid w:val="00A505D9"/>
    <w:rsid w:val="00A50E39"/>
    <w:rsid w:val="00A523CC"/>
    <w:rsid w:val="00A544DF"/>
    <w:rsid w:val="00A54819"/>
    <w:rsid w:val="00A55FF8"/>
    <w:rsid w:val="00A577F2"/>
    <w:rsid w:val="00A57FC7"/>
    <w:rsid w:val="00A6015C"/>
    <w:rsid w:val="00A60183"/>
    <w:rsid w:val="00A607DC"/>
    <w:rsid w:val="00A61617"/>
    <w:rsid w:val="00A622F4"/>
    <w:rsid w:val="00A62FB7"/>
    <w:rsid w:val="00A64B4F"/>
    <w:rsid w:val="00A66D3B"/>
    <w:rsid w:val="00A70978"/>
    <w:rsid w:val="00A70A6C"/>
    <w:rsid w:val="00A71602"/>
    <w:rsid w:val="00A734D6"/>
    <w:rsid w:val="00A737D7"/>
    <w:rsid w:val="00A746CF"/>
    <w:rsid w:val="00A747FE"/>
    <w:rsid w:val="00A74A85"/>
    <w:rsid w:val="00A74BEA"/>
    <w:rsid w:val="00A76266"/>
    <w:rsid w:val="00A76DB9"/>
    <w:rsid w:val="00A76EE8"/>
    <w:rsid w:val="00A77D33"/>
    <w:rsid w:val="00A80568"/>
    <w:rsid w:val="00A81A2A"/>
    <w:rsid w:val="00A81BC3"/>
    <w:rsid w:val="00A82479"/>
    <w:rsid w:val="00A837BA"/>
    <w:rsid w:val="00A83D59"/>
    <w:rsid w:val="00A8593F"/>
    <w:rsid w:val="00A865F7"/>
    <w:rsid w:val="00A87075"/>
    <w:rsid w:val="00A87381"/>
    <w:rsid w:val="00A907A6"/>
    <w:rsid w:val="00A912D6"/>
    <w:rsid w:val="00A9234D"/>
    <w:rsid w:val="00A92C81"/>
    <w:rsid w:val="00A9501F"/>
    <w:rsid w:val="00A95F3B"/>
    <w:rsid w:val="00A96E8B"/>
    <w:rsid w:val="00A97506"/>
    <w:rsid w:val="00AA1913"/>
    <w:rsid w:val="00AA693F"/>
    <w:rsid w:val="00AA69FF"/>
    <w:rsid w:val="00AB031F"/>
    <w:rsid w:val="00AB42B1"/>
    <w:rsid w:val="00AB6082"/>
    <w:rsid w:val="00AB62DE"/>
    <w:rsid w:val="00AC2549"/>
    <w:rsid w:val="00AC392E"/>
    <w:rsid w:val="00AC6AE0"/>
    <w:rsid w:val="00AC6D96"/>
    <w:rsid w:val="00AC72D3"/>
    <w:rsid w:val="00AC7EE8"/>
    <w:rsid w:val="00AD00E0"/>
    <w:rsid w:val="00AD0F01"/>
    <w:rsid w:val="00AD40F1"/>
    <w:rsid w:val="00AD5703"/>
    <w:rsid w:val="00AD6DCF"/>
    <w:rsid w:val="00AE22A2"/>
    <w:rsid w:val="00AE2320"/>
    <w:rsid w:val="00AE28D2"/>
    <w:rsid w:val="00AE2923"/>
    <w:rsid w:val="00AE3260"/>
    <w:rsid w:val="00AE4E21"/>
    <w:rsid w:val="00AE4ED5"/>
    <w:rsid w:val="00AE58C4"/>
    <w:rsid w:val="00AE5FED"/>
    <w:rsid w:val="00AE6D85"/>
    <w:rsid w:val="00AE6F2C"/>
    <w:rsid w:val="00AF0270"/>
    <w:rsid w:val="00AF13B4"/>
    <w:rsid w:val="00AF1766"/>
    <w:rsid w:val="00AF52DD"/>
    <w:rsid w:val="00AF67DD"/>
    <w:rsid w:val="00AF6F4E"/>
    <w:rsid w:val="00AF715D"/>
    <w:rsid w:val="00AF7768"/>
    <w:rsid w:val="00B01539"/>
    <w:rsid w:val="00B02B54"/>
    <w:rsid w:val="00B03376"/>
    <w:rsid w:val="00B07B2B"/>
    <w:rsid w:val="00B11009"/>
    <w:rsid w:val="00B120BC"/>
    <w:rsid w:val="00B141FB"/>
    <w:rsid w:val="00B14295"/>
    <w:rsid w:val="00B143B9"/>
    <w:rsid w:val="00B148B8"/>
    <w:rsid w:val="00B15828"/>
    <w:rsid w:val="00B15DEB"/>
    <w:rsid w:val="00B16474"/>
    <w:rsid w:val="00B20E45"/>
    <w:rsid w:val="00B21A97"/>
    <w:rsid w:val="00B221EF"/>
    <w:rsid w:val="00B23039"/>
    <w:rsid w:val="00B25105"/>
    <w:rsid w:val="00B27C35"/>
    <w:rsid w:val="00B30DAA"/>
    <w:rsid w:val="00B30EDE"/>
    <w:rsid w:val="00B31670"/>
    <w:rsid w:val="00B31D57"/>
    <w:rsid w:val="00B31E41"/>
    <w:rsid w:val="00B326CC"/>
    <w:rsid w:val="00B34FDF"/>
    <w:rsid w:val="00B3595F"/>
    <w:rsid w:val="00B3642D"/>
    <w:rsid w:val="00B36A1C"/>
    <w:rsid w:val="00B3722C"/>
    <w:rsid w:val="00B37B2E"/>
    <w:rsid w:val="00B37BF9"/>
    <w:rsid w:val="00B37FBE"/>
    <w:rsid w:val="00B41B0E"/>
    <w:rsid w:val="00B41BCB"/>
    <w:rsid w:val="00B43F9E"/>
    <w:rsid w:val="00B44745"/>
    <w:rsid w:val="00B46953"/>
    <w:rsid w:val="00B46D5A"/>
    <w:rsid w:val="00B46E9B"/>
    <w:rsid w:val="00B4724D"/>
    <w:rsid w:val="00B50602"/>
    <w:rsid w:val="00B51FAA"/>
    <w:rsid w:val="00B53212"/>
    <w:rsid w:val="00B54B23"/>
    <w:rsid w:val="00B55053"/>
    <w:rsid w:val="00B649AC"/>
    <w:rsid w:val="00B64B0C"/>
    <w:rsid w:val="00B64D58"/>
    <w:rsid w:val="00B66296"/>
    <w:rsid w:val="00B6668F"/>
    <w:rsid w:val="00B669E4"/>
    <w:rsid w:val="00B67345"/>
    <w:rsid w:val="00B7245D"/>
    <w:rsid w:val="00B72884"/>
    <w:rsid w:val="00B728D7"/>
    <w:rsid w:val="00B729B4"/>
    <w:rsid w:val="00B73FE5"/>
    <w:rsid w:val="00B74FEA"/>
    <w:rsid w:val="00B75D46"/>
    <w:rsid w:val="00B76B21"/>
    <w:rsid w:val="00B76EED"/>
    <w:rsid w:val="00B77193"/>
    <w:rsid w:val="00B77337"/>
    <w:rsid w:val="00B810BB"/>
    <w:rsid w:val="00B843EA"/>
    <w:rsid w:val="00B84F86"/>
    <w:rsid w:val="00B868AC"/>
    <w:rsid w:val="00B86D04"/>
    <w:rsid w:val="00B90BF5"/>
    <w:rsid w:val="00B9141C"/>
    <w:rsid w:val="00B928B4"/>
    <w:rsid w:val="00B93637"/>
    <w:rsid w:val="00B95891"/>
    <w:rsid w:val="00B960C9"/>
    <w:rsid w:val="00BA0730"/>
    <w:rsid w:val="00BA0BF9"/>
    <w:rsid w:val="00BA24F9"/>
    <w:rsid w:val="00BA3FE0"/>
    <w:rsid w:val="00BA4FE9"/>
    <w:rsid w:val="00BB36A8"/>
    <w:rsid w:val="00BB4E13"/>
    <w:rsid w:val="00BB5171"/>
    <w:rsid w:val="00BB5558"/>
    <w:rsid w:val="00BC1EA1"/>
    <w:rsid w:val="00BC389C"/>
    <w:rsid w:val="00BC6531"/>
    <w:rsid w:val="00BC6666"/>
    <w:rsid w:val="00BD183E"/>
    <w:rsid w:val="00BD1F97"/>
    <w:rsid w:val="00BD2A07"/>
    <w:rsid w:val="00BD2B73"/>
    <w:rsid w:val="00BD2FC5"/>
    <w:rsid w:val="00BD3ACD"/>
    <w:rsid w:val="00BD5774"/>
    <w:rsid w:val="00BD6EFB"/>
    <w:rsid w:val="00BD6F43"/>
    <w:rsid w:val="00BD7A24"/>
    <w:rsid w:val="00BE27B5"/>
    <w:rsid w:val="00BE35AE"/>
    <w:rsid w:val="00BE39BD"/>
    <w:rsid w:val="00BE645A"/>
    <w:rsid w:val="00BE6C73"/>
    <w:rsid w:val="00BE6EC8"/>
    <w:rsid w:val="00BE7FAD"/>
    <w:rsid w:val="00BF15B3"/>
    <w:rsid w:val="00BF18C7"/>
    <w:rsid w:val="00BF3090"/>
    <w:rsid w:val="00BF4127"/>
    <w:rsid w:val="00BF41F0"/>
    <w:rsid w:val="00BF67D1"/>
    <w:rsid w:val="00BF700D"/>
    <w:rsid w:val="00BF74D6"/>
    <w:rsid w:val="00C00410"/>
    <w:rsid w:val="00C00E66"/>
    <w:rsid w:val="00C0177C"/>
    <w:rsid w:val="00C047FB"/>
    <w:rsid w:val="00C04EC9"/>
    <w:rsid w:val="00C0569F"/>
    <w:rsid w:val="00C064DE"/>
    <w:rsid w:val="00C075C3"/>
    <w:rsid w:val="00C1054A"/>
    <w:rsid w:val="00C10803"/>
    <w:rsid w:val="00C1220E"/>
    <w:rsid w:val="00C12634"/>
    <w:rsid w:val="00C1316E"/>
    <w:rsid w:val="00C1394F"/>
    <w:rsid w:val="00C1551E"/>
    <w:rsid w:val="00C158C3"/>
    <w:rsid w:val="00C17808"/>
    <w:rsid w:val="00C20BCC"/>
    <w:rsid w:val="00C225CF"/>
    <w:rsid w:val="00C22DA1"/>
    <w:rsid w:val="00C239AB"/>
    <w:rsid w:val="00C32C0D"/>
    <w:rsid w:val="00C32D3E"/>
    <w:rsid w:val="00C33D82"/>
    <w:rsid w:val="00C34447"/>
    <w:rsid w:val="00C353B5"/>
    <w:rsid w:val="00C36188"/>
    <w:rsid w:val="00C379CE"/>
    <w:rsid w:val="00C41073"/>
    <w:rsid w:val="00C46AAC"/>
    <w:rsid w:val="00C47C1B"/>
    <w:rsid w:val="00C504B1"/>
    <w:rsid w:val="00C50512"/>
    <w:rsid w:val="00C50D49"/>
    <w:rsid w:val="00C5345D"/>
    <w:rsid w:val="00C53489"/>
    <w:rsid w:val="00C547C4"/>
    <w:rsid w:val="00C55727"/>
    <w:rsid w:val="00C55A0D"/>
    <w:rsid w:val="00C55CA6"/>
    <w:rsid w:val="00C55F49"/>
    <w:rsid w:val="00C61D8E"/>
    <w:rsid w:val="00C6228D"/>
    <w:rsid w:val="00C62C1B"/>
    <w:rsid w:val="00C62C32"/>
    <w:rsid w:val="00C62EBD"/>
    <w:rsid w:val="00C64463"/>
    <w:rsid w:val="00C64575"/>
    <w:rsid w:val="00C651E9"/>
    <w:rsid w:val="00C679D0"/>
    <w:rsid w:val="00C715A1"/>
    <w:rsid w:val="00C726A6"/>
    <w:rsid w:val="00C72840"/>
    <w:rsid w:val="00C72AC1"/>
    <w:rsid w:val="00C73B63"/>
    <w:rsid w:val="00C73C2D"/>
    <w:rsid w:val="00C759AD"/>
    <w:rsid w:val="00C759D6"/>
    <w:rsid w:val="00C763F0"/>
    <w:rsid w:val="00C779A2"/>
    <w:rsid w:val="00C77DC8"/>
    <w:rsid w:val="00C802CD"/>
    <w:rsid w:val="00C80E1B"/>
    <w:rsid w:val="00C80F89"/>
    <w:rsid w:val="00C817CF"/>
    <w:rsid w:val="00C818B9"/>
    <w:rsid w:val="00C8235F"/>
    <w:rsid w:val="00C82C35"/>
    <w:rsid w:val="00C82DA5"/>
    <w:rsid w:val="00C8397F"/>
    <w:rsid w:val="00C840F7"/>
    <w:rsid w:val="00C85F5F"/>
    <w:rsid w:val="00C866F4"/>
    <w:rsid w:val="00C87871"/>
    <w:rsid w:val="00C917F1"/>
    <w:rsid w:val="00C956BB"/>
    <w:rsid w:val="00C96365"/>
    <w:rsid w:val="00C96CD7"/>
    <w:rsid w:val="00C974C9"/>
    <w:rsid w:val="00CA2758"/>
    <w:rsid w:val="00CA3C48"/>
    <w:rsid w:val="00CA3E3C"/>
    <w:rsid w:val="00CA653E"/>
    <w:rsid w:val="00CB0857"/>
    <w:rsid w:val="00CB22D4"/>
    <w:rsid w:val="00CB2602"/>
    <w:rsid w:val="00CB2C2B"/>
    <w:rsid w:val="00CB3A41"/>
    <w:rsid w:val="00CB6101"/>
    <w:rsid w:val="00CB6D1C"/>
    <w:rsid w:val="00CB7017"/>
    <w:rsid w:val="00CC0135"/>
    <w:rsid w:val="00CC0452"/>
    <w:rsid w:val="00CC0F03"/>
    <w:rsid w:val="00CC18CC"/>
    <w:rsid w:val="00CC2262"/>
    <w:rsid w:val="00CC229E"/>
    <w:rsid w:val="00CC274A"/>
    <w:rsid w:val="00CC4C8C"/>
    <w:rsid w:val="00CC5B4E"/>
    <w:rsid w:val="00CC7DC1"/>
    <w:rsid w:val="00CD09F7"/>
    <w:rsid w:val="00CD17A9"/>
    <w:rsid w:val="00CD21B4"/>
    <w:rsid w:val="00CD29EA"/>
    <w:rsid w:val="00CD4551"/>
    <w:rsid w:val="00CD5B41"/>
    <w:rsid w:val="00CD5C2D"/>
    <w:rsid w:val="00CD70FF"/>
    <w:rsid w:val="00CD7B2F"/>
    <w:rsid w:val="00CE43E7"/>
    <w:rsid w:val="00CE4886"/>
    <w:rsid w:val="00CE5E37"/>
    <w:rsid w:val="00CE736A"/>
    <w:rsid w:val="00CE757D"/>
    <w:rsid w:val="00CE776E"/>
    <w:rsid w:val="00CF0C2C"/>
    <w:rsid w:val="00CF10A1"/>
    <w:rsid w:val="00CF15B1"/>
    <w:rsid w:val="00CF37C2"/>
    <w:rsid w:val="00CF76A5"/>
    <w:rsid w:val="00D016BB"/>
    <w:rsid w:val="00D0659B"/>
    <w:rsid w:val="00D07313"/>
    <w:rsid w:val="00D10007"/>
    <w:rsid w:val="00D10FC8"/>
    <w:rsid w:val="00D115A9"/>
    <w:rsid w:val="00D1207E"/>
    <w:rsid w:val="00D1394E"/>
    <w:rsid w:val="00D15746"/>
    <w:rsid w:val="00D16830"/>
    <w:rsid w:val="00D16FD8"/>
    <w:rsid w:val="00D179B0"/>
    <w:rsid w:val="00D17F7D"/>
    <w:rsid w:val="00D2154C"/>
    <w:rsid w:val="00D21809"/>
    <w:rsid w:val="00D22851"/>
    <w:rsid w:val="00D23DEB"/>
    <w:rsid w:val="00D24E71"/>
    <w:rsid w:val="00D25FF0"/>
    <w:rsid w:val="00D26E56"/>
    <w:rsid w:val="00D30470"/>
    <w:rsid w:val="00D31330"/>
    <w:rsid w:val="00D320A6"/>
    <w:rsid w:val="00D3400F"/>
    <w:rsid w:val="00D34190"/>
    <w:rsid w:val="00D3438E"/>
    <w:rsid w:val="00D34999"/>
    <w:rsid w:val="00D35CBE"/>
    <w:rsid w:val="00D362CE"/>
    <w:rsid w:val="00D37645"/>
    <w:rsid w:val="00D41353"/>
    <w:rsid w:val="00D42611"/>
    <w:rsid w:val="00D4266B"/>
    <w:rsid w:val="00D42F2B"/>
    <w:rsid w:val="00D4320D"/>
    <w:rsid w:val="00D433D3"/>
    <w:rsid w:val="00D44227"/>
    <w:rsid w:val="00D447EC"/>
    <w:rsid w:val="00D4560D"/>
    <w:rsid w:val="00D46F1E"/>
    <w:rsid w:val="00D47AF8"/>
    <w:rsid w:val="00D47B49"/>
    <w:rsid w:val="00D53B09"/>
    <w:rsid w:val="00D55B0A"/>
    <w:rsid w:val="00D56269"/>
    <w:rsid w:val="00D57FDA"/>
    <w:rsid w:val="00D635C0"/>
    <w:rsid w:val="00D6466E"/>
    <w:rsid w:val="00D65332"/>
    <w:rsid w:val="00D67AF1"/>
    <w:rsid w:val="00D71032"/>
    <w:rsid w:val="00D71141"/>
    <w:rsid w:val="00D7176A"/>
    <w:rsid w:val="00D72393"/>
    <w:rsid w:val="00D735FF"/>
    <w:rsid w:val="00D73B58"/>
    <w:rsid w:val="00D744F3"/>
    <w:rsid w:val="00D74CE2"/>
    <w:rsid w:val="00D767FE"/>
    <w:rsid w:val="00D76CBC"/>
    <w:rsid w:val="00D80635"/>
    <w:rsid w:val="00D81E4F"/>
    <w:rsid w:val="00D820F4"/>
    <w:rsid w:val="00D84200"/>
    <w:rsid w:val="00D870E0"/>
    <w:rsid w:val="00D8762C"/>
    <w:rsid w:val="00D87EBA"/>
    <w:rsid w:val="00D9085A"/>
    <w:rsid w:val="00D91866"/>
    <w:rsid w:val="00D95A89"/>
    <w:rsid w:val="00D97544"/>
    <w:rsid w:val="00D97C96"/>
    <w:rsid w:val="00DA2536"/>
    <w:rsid w:val="00DA2B06"/>
    <w:rsid w:val="00DA34B0"/>
    <w:rsid w:val="00DA3AF2"/>
    <w:rsid w:val="00DA4CC5"/>
    <w:rsid w:val="00DA5895"/>
    <w:rsid w:val="00DA6663"/>
    <w:rsid w:val="00DA7071"/>
    <w:rsid w:val="00DA71D9"/>
    <w:rsid w:val="00DB02AF"/>
    <w:rsid w:val="00DB190E"/>
    <w:rsid w:val="00DB3EB8"/>
    <w:rsid w:val="00DC1D26"/>
    <w:rsid w:val="00DC1EF0"/>
    <w:rsid w:val="00DC2145"/>
    <w:rsid w:val="00DC25A1"/>
    <w:rsid w:val="00DC25FA"/>
    <w:rsid w:val="00DC2C33"/>
    <w:rsid w:val="00DC2CE7"/>
    <w:rsid w:val="00DC3184"/>
    <w:rsid w:val="00DC40EF"/>
    <w:rsid w:val="00DC63A3"/>
    <w:rsid w:val="00DC689E"/>
    <w:rsid w:val="00DD17DD"/>
    <w:rsid w:val="00DD1823"/>
    <w:rsid w:val="00DD1FE2"/>
    <w:rsid w:val="00DD3555"/>
    <w:rsid w:val="00DD4429"/>
    <w:rsid w:val="00DD6E48"/>
    <w:rsid w:val="00DD6F3B"/>
    <w:rsid w:val="00DD787F"/>
    <w:rsid w:val="00DE17F5"/>
    <w:rsid w:val="00DE2BFF"/>
    <w:rsid w:val="00DE3AF5"/>
    <w:rsid w:val="00DE3BA2"/>
    <w:rsid w:val="00DE3E96"/>
    <w:rsid w:val="00DE514D"/>
    <w:rsid w:val="00DF33CA"/>
    <w:rsid w:val="00DF45A9"/>
    <w:rsid w:val="00DF4C21"/>
    <w:rsid w:val="00DF728D"/>
    <w:rsid w:val="00E00B63"/>
    <w:rsid w:val="00E011C7"/>
    <w:rsid w:val="00E02387"/>
    <w:rsid w:val="00E0289F"/>
    <w:rsid w:val="00E030A0"/>
    <w:rsid w:val="00E056B9"/>
    <w:rsid w:val="00E05907"/>
    <w:rsid w:val="00E06C92"/>
    <w:rsid w:val="00E07D0A"/>
    <w:rsid w:val="00E10020"/>
    <w:rsid w:val="00E13F2D"/>
    <w:rsid w:val="00E13FC7"/>
    <w:rsid w:val="00E151F1"/>
    <w:rsid w:val="00E201EE"/>
    <w:rsid w:val="00E210D7"/>
    <w:rsid w:val="00E22326"/>
    <w:rsid w:val="00E2377E"/>
    <w:rsid w:val="00E238B3"/>
    <w:rsid w:val="00E25C6A"/>
    <w:rsid w:val="00E26254"/>
    <w:rsid w:val="00E30865"/>
    <w:rsid w:val="00E30A65"/>
    <w:rsid w:val="00E30F63"/>
    <w:rsid w:val="00E31504"/>
    <w:rsid w:val="00E31D3A"/>
    <w:rsid w:val="00E33A4B"/>
    <w:rsid w:val="00E35532"/>
    <w:rsid w:val="00E36804"/>
    <w:rsid w:val="00E36FCA"/>
    <w:rsid w:val="00E37358"/>
    <w:rsid w:val="00E40F24"/>
    <w:rsid w:val="00E42257"/>
    <w:rsid w:val="00E43446"/>
    <w:rsid w:val="00E45680"/>
    <w:rsid w:val="00E461DE"/>
    <w:rsid w:val="00E471A2"/>
    <w:rsid w:val="00E47283"/>
    <w:rsid w:val="00E4741D"/>
    <w:rsid w:val="00E52DA0"/>
    <w:rsid w:val="00E532E5"/>
    <w:rsid w:val="00E534E7"/>
    <w:rsid w:val="00E55502"/>
    <w:rsid w:val="00E57628"/>
    <w:rsid w:val="00E61027"/>
    <w:rsid w:val="00E6102D"/>
    <w:rsid w:val="00E61DCF"/>
    <w:rsid w:val="00E623D5"/>
    <w:rsid w:val="00E6391E"/>
    <w:rsid w:val="00E63BAC"/>
    <w:rsid w:val="00E65AB1"/>
    <w:rsid w:val="00E66081"/>
    <w:rsid w:val="00E67758"/>
    <w:rsid w:val="00E717E5"/>
    <w:rsid w:val="00E728C6"/>
    <w:rsid w:val="00E74490"/>
    <w:rsid w:val="00E74995"/>
    <w:rsid w:val="00E772BB"/>
    <w:rsid w:val="00E80A47"/>
    <w:rsid w:val="00E812EC"/>
    <w:rsid w:val="00E81AE5"/>
    <w:rsid w:val="00E82850"/>
    <w:rsid w:val="00E833CA"/>
    <w:rsid w:val="00E84FDD"/>
    <w:rsid w:val="00E85608"/>
    <w:rsid w:val="00E86214"/>
    <w:rsid w:val="00E8622E"/>
    <w:rsid w:val="00E86A7C"/>
    <w:rsid w:val="00E87F75"/>
    <w:rsid w:val="00E9138D"/>
    <w:rsid w:val="00E94881"/>
    <w:rsid w:val="00E94BB6"/>
    <w:rsid w:val="00E94CE0"/>
    <w:rsid w:val="00EA0D9E"/>
    <w:rsid w:val="00EA1184"/>
    <w:rsid w:val="00EA123B"/>
    <w:rsid w:val="00EA1E27"/>
    <w:rsid w:val="00EA2762"/>
    <w:rsid w:val="00EA35B3"/>
    <w:rsid w:val="00EA3718"/>
    <w:rsid w:val="00EA5ED6"/>
    <w:rsid w:val="00EA785A"/>
    <w:rsid w:val="00EB0930"/>
    <w:rsid w:val="00EB2D9A"/>
    <w:rsid w:val="00EB3B57"/>
    <w:rsid w:val="00EB4D09"/>
    <w:rsid w:val="00EB56A2"/>
    <w:rsid w:val="00EB58AC"/>
    <w:rsid w:val="00EB5E44"/>
    <w:rsid w:val="00EB6E0E"/>
    <w:rsid w:val="00EB71DB"/>
    <w:rsid w:val="00EB7560"/>
    <w:rsid w:val="00EB797C"/>
    <w:rsid w:val="00EC160B"/>
    <w:rsid w:val="00EC415F"/>
    <w:rsid w:val="00EC51B5"/>
    <w:rsid w:val="00EC6839"/>
    <w:rsid w:val="00EC73F0"/>
    <w:rsid w:val="00EC78E5"/>
    <w:rsid w:val="00EC79BB"/>
    <w:rsid w:val="00ED018C"/>
    <w:rsid w:val="00ED3952"/>
    <w:rsid w:val="00ED4991"/>
    <w:rsid w:val="00ED4B06"/>
    <w:rsid w:val="00ED4ED5"/>
    <w:rsid w:val="00ED574C"/>
    <w:rsid w:val="00ED650B"/>
    <w:rsid w:val="00ED7103"/>
    <w:rsid w:val="00ED7690"/>
    <w:rsid w:val="00ED7997"/>
    <w:rsid w:val="00ED7C8A"/>
    <w:rsid w:val="00EE2925"/>
    <w:rsid w:val="00EE3AF5"/>
    <w:rsid w:val="00EE50FB"/>
    <w:rsid w:val="00EE5CEE"/>
    <w:rsid w:val="00EE6018"/>
    <w:rsid w:val="00EE6232"/>
    <w:rsid w:val="00EE6849"/>
    <w:rsid w:val="00EE6DC7"/>
    <w:rsid w:val="00EF059B"/>
    <w:rsid w:val="00EF07FF"/>
    <w:rsid w:val="00EF1C94"/>
    <w:rsid w:val="00EF2938"/>
    <w:rsid w:val="00EF2AD1"/>
    <w:rsid w:val="00EF2D58"/>
    <w:rsid w:val="00EF491F"/>
    <w:rsid w:val="00EF7D0A"/>
    <w:rsid w:val="00F0044C"/>
    <w:rsid w:val="00F00B88"/>
    <w:rsid w:val="00F0219D"/>
    <w:rsid w:val="00F043F5"/>
    <w:rsid w:val="00F06557"/>
    <w:rsid w:val="00F07908"/>
    <w:rsid w:val="00F13A94"/>
    <w:rsid w:val="00F14B06"/>
    <w:rsid w:val="00F14F90"/>
    <w:rsid w:val="00F16106"/>
    <w:rsid w:val="00F202F7"/>
    <w:rsid w:val="00F20531"/>
    <w:rsid w:val="00F21452"/>
    <w:rsid w:val="00F21DB9"/>
    <w:rsid w:val="00F230F0"/>
    <w:rsid w:val="00F23D6C"/>
    <w:rsid w:val="00F26752"/>
    <w:rsid w:val="00F27C56"/>
    <w:rsid w:val="00F308E5"/>
    <w:rsid w:val="00F31076"/>
    <w:rsid w:val="00F315BE"/>
    <w:rsid w:val="00F31B57"/>
    <w:rsid w:val="00F3258F"/>
    <w:rsid w:val="00F32F8A"/>
    <w:rsid w:val="00F3359C"/>
    <w:rsid w:val="00F33B1E"/>
    <w:rsid w:val="00F3548F"/>
    <w:rsid w:val="00F354C3"/>
    <w:rsid w:val="00F3701A"/>
    <w:rsid w:val="00F3766C"/>
    <w:rsid w:val="00F41BD0"/>
    <w:rsid w:val="00F42616"/>
    <w:rsid w:val="00F429C9"/>
    <w:rsid w:val="00F42CB4"/>
    <w:rsid w:val="00F436B3"/>
    <w:rsid w:val="00F443FF"/>
    <w:rsid w:val="00F44A64"/>
    <w:rsid w:val="00F44E7A"/>
    <w:rsid w:val="00F45A44"/>
    <w:rsid w:val="00F45C22"/>
    <w:rsid w:val="00F4637F"/>
    <w:rsid w:val="00F4706A"/>
    <w:rsid w:val="00F47220"/>
    <w:rsid w:val="00F50294"/>
    <w:rsid w:val="00F51945"/>
    <w:rsid w:val="00F5260B"/>
    <w:rsid w:val="00F52F7B"/>
    <w:rsid w:val="00F5336A"/>
    <w:rsid w:val="00F538F8"/>
    <w:rsid w:val="00F53D97"/>
    <w:rsid w:val="00F55F9A"/>
    <w:rsid w:val="00F561C9"/>
    <w:rsid w:val="00F56ACE"/>
    <w:rsid w:val="00F6016F"/>
    <w:rsid w:val="00F61A1D"/>
    <w:rsid w:val="00F61A44"/>
    <w:rsid w:val="00F632AF"/>
    <w:rsid w:val="00F65F07"/>
    <w:rsid w:val="00F67D94"/>
    <w:rsid w:val="00F70BDF"/>
    <w:rsid w:val="00F729D5"/>
    <w:rsid w:val="00F7388B"/>
    <w:rsid w:val="00F74159"/>
    <w:rsid w:val="00F7723F"/>
    <w:rsid w:val="00F77B7D"/>
    <w:rsid w:val="00F77D6D"/>
    <w:rsid w:val="00F81C4A"/>
    <w:rsid w:val="00F8316C"/>
    <w:rsid w:val="00F838C4"/>
    <w:rsid w:val="00F859A5"/>
    <w:rsid w:val="00F86899"/>
    <w:rsid w:val="00F86AC6"/>
    <w:rsid w:val="00F874CF"/>
    <w:rsid w:val="00F902F1"/>
    <w:rsid w:val="00F92179"/>
    <w:rsid w:val="00F925B2"/>
    <w:rsid w:val="00F92E32"/>
    <w:rsid w:val="00F930EC"/>
    <w:rsid w:val="00F94FF2"/>
    <w:rsid w:val="00F95410"/>
    <w:rsid w:val="00F95A71"/>
    <w:rsid w:val="00F97B9F"/>
    <w:rsid w:val="00FA037B"/>
    <w:rsid w:val="00FA1689"/>
    <w:rsid w:val="00FA4B9C"/>
    <w:rsid w:val="00FA4BCF"/>
    <w:rsid w:val="00FA52CF"/>
    <w:rsid w:val="00FA585E"/>
    <w:rsid w:val="00FA7DAE"/>
    <w:rsid w:val="00FB003D"/>
    <w:rsid w:val="00FB007F"/>
    <w:rsid w:val="00FB15D3"/>
    <w:rsid w:val="00FB2176"/>
    <w:rsid w:val="00FB231F"/>
    <w:rsid w:val="00FB4AF1"/>
    <w:rsid w:val="00FB4DE0"/>
    <w:rsid w:val="00FB4F79"/>
    <w:rsid w:val="00FB4FE9"/>
    <w:rsid w:val="00FB6764"/>
    <w:rsid w:val="00FB71FF"/>
    <w:rsid w:val="00FB756A"/>
    <w:rsid w:val="00FC09FF"/>
    <w:rsid w:val="00FC0B20"/>
    <w:rsid w:val="00FC2055"/>
    <w:rsid w:val="00FC247F"/>
    <w:rsid w:val="00FC2637"/>
    <w:rsid w:val="00FC27D3"/>
    <w:rsid w:val="00FC3F0C"/>
    <w:rsid w:val="00FC46F1"/>
    <w:rsid w:val="00FC4B69"/>
    <w:rsid w:val="00FC5DDB"/>
    <w:rsid w:val="00FC6269"/>
    <w:rsid w:val="00FC66BA"/>
    <w:rsid w:val="00FC681E"/>
    <w:rsid w:val="00FC6A05"/>
    <w:rsid w:val="00FC7D8E"/>
    <w:rsid w:val="00FD06ED"/>
    <w:rsid w:val="00FD123D"/>
    <w:rsid w:val="00FD1A57"/>
    <w:rsid w:val="00FD65A1"/>
    <w:rsid w:val="00FD7764"/>
    <w:rsid w:val="00FD7CCB"/>
    <w:rsid w:val="00FD7D51"/>
    <w:rsid w:val="00FE0194"/>
    <w:rsid w:val="00FE2AE5"/>
    <w:rsid w:val="00FE2C88"/>
    <w:rsid w:val="00FE30FE"/>
    <w:rsid w:val="00FE455F"/>
    <w:rsid w:val="00FE553C"/>
    <w:rsid w:val="00FE5BC4"/>
    <w:rsid w:val="00FE5EA1"/>
    <w:rsid w:val="00FE7F4B"/>
    <w:rsid w:val="00FF08D3"/>
    <w:rsid w:val="00FF0B55"/>
    <w:rsid w:val="00FF1CEC"/>
    <w:rsid w:val="00FF32BF"/>
    <w:rsid w:val="00FF7BA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FB93E1"/>
  <w15:docId w15:val="{870182FF-46B6-4EEC-9F89-AA94DE42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77"/>
    <w:rPr>
      <w:sz w:val="20"/>
    </w:rPr>
  </w:style>
  <w:style w:type="paragraph" w:styleId="Heading1">
    <w:name w:val="heading 1"/>
    <w:aliases w:val="Subtitel 2"/>
    <w:basedOn w:val="Normal"/>
    <w:next w:val="Normal"/>
    <w:link w:val="Heading1Char"/>
    <w:uiPriority w:val="9"/>
    <w:qFormat/>
    <w:rsid w:val="003950EC"/>
    <w:pPr>
      <w:keepNext/>
      <w:keepLines/>
      <w:outlineLvl w:val="0"/>
    </w:pPr>
    <w:rPr>
      <w:rFonts w:ascii="Arial Rounded MT Bold" w:eastAsiaTheme="majorEastAsia" w:hAnsi="Arial Rounded MT Bold" w:cstheme="majorBidi"/>
      <w:b/>
      <w:color w:val="E00497"/>
      <w:szCs w:val="32"/>
      <w:lang w:val="en-US"/>
    </w:rPr>
  </w:style>
  <w:style w:type="paragraph" w:styleId="Heading2">
    <w:name w:val="heading 2"/>
    <w:aliases w:val="Grote titel"/>
    <w:basedOn w:val="Normal"/>
    <w:next w:val="Normal"/>
    <w:link w:val="Heading2Char"/>
    <w:uiPriority w:val="9"/>
    <w:unhideWhenUsed/>
    <w:qFormat/>
    <w:rsid w:val="006238A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lang w:val="en-US"/>
    </w:rPr>
  </w:style>
  <w:style w:type="paragraph" w:styleId="Heading3">
    <w:name w:val="heading 3"/>
    <w:aliases w:val="Subtitel"/>
    <w:basedOn w:val="Normal"/>
    <w:next w:val="Normal"/>
    <w:link w:val="Heading3Char"/>
    <w:uiPriority w:val="9"/>
    <w:unhideWhenUsed/>
    <w:qFormat/>
    <w:rsid w:val="001C3DF9"/>
    <w:pPr>
      <w:keepNext/>
      <w:keepLines/>
      <w:numPr>
        <w:ilvl w:val="2"/>
        <w:numId w:val="3"/>
      </w:numPr>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next w:val="Normal"/>
    <w:link w:val="Heading4Char"/>
    <w:uiPriority w:val="9"/>
    <w:unhideWhenUsed/>
    <w:qFormat/>
    <w:rsid w:val="008D19F7"/>
    <w:pPr>
      <w:keepNext/>
      <w:keepLines/>
      <w:spacing w:after="120"/>
      <w:outlineLvl w:val="3"/>
    </w:pPr>
    <w:rPr>
      <w:rFonts w:asciiTheme="majorHAnsi" w:eastAsiaTheme="majorEastAsia" w:hAnsiTheme="majorHAnsi" w:cstheme="majorBidi"/>
      <w:iCs/>
      <w:caps/>
      <w:noProof/>
      <w:color w:val="ED008D" w:themeColor="accent2"/>
      <w:sz w:val="20"/>
      <w:szCs w:val="24"/>
      <w:lang w:val="en-GB"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3950EC"/>
    <w:rPr>
      <w:rFonts w:ascii="Arial Rounded MT Bold" w:eastAsiaTheme="majorEastAsia" w:hAnsi="Arial Rounded MT Bold" w:cstheme="majorBidi"/>
      <w:b/>
      <w:color w:val="E00497"/>
      <w:sz w:val="20"/>
      <w:szCs w:val="32"/>
      <w:lang w:val="en-US"/>
    </w:rPr>
  </w:style>
  <w:style w:type="character" w:customStyle="1" w:styleId="Heading2Char">
    <w:name w:val="Heading 2 Char"/>
    <w:aliases w:val="Grote titel Char"/>
    <w:basedOn w:val="DefaultParagraphFont"/>
    <w:link w:val="Heading2"/>
    <w:uiPriority w:val="9"/>
    <w:rsid w:val="006238A9"/>
    <w:rPr>
      <w:rFonts w:ascii="Arial Rounded MT Bold" w:eastAsiaTheme="majorEastAsia" w:hAnsi="Arial Rounded MT Bold" w:cstheme="majorBidi"/>
      <w:b/>
      <w:color w:val="595959" w:themeColor="text1" w:themeTint="A6"/>
      <w:szCs w:val="26"/>
      <w:lang w:val="en-US"/>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aliases w:val="Bulleted list"/>
    <w:basedOn w:val="Normal"/>
    <w:link w:val="ListParagraphChar"/>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620C"/>
  </w:style>
  <w:style w:type="paragraph" w:styleId="Header">
    <w:name w:val="header"/>
    <w:basedOn w:val="Normal"/>
    <w:link w:val="HeaderChar"/>
    <w:uiPriority w:val="99"/>
    <w:unhideWhenUsed/>
    <w:qFormat/>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qFormat/>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qFormat/>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customStyle="1" w:styleId="ListParagraphChar">
    <w:name w:val="List Paragraph Char"/>
    <w:aliases w:val="Bulleted list Char"/>
    <w:basedOn w:val="DefaultParagraphFont"/>
    <w:link w:val="ListParagraph"/>
    <w:uiPriority w:val="34"/>
    <w:rsid w:val="00EB58AC"/>
    <w:rPr>
      <w:sz w:val="20"/>
    </w:rPr>
  </w:style>
  <w:style w:type="paragraph" w:customStyle="1" w:styleId="CLI-text">
    <w:name w:val="CLI-text"/>
    <w:basedOn w:val="NoSpacing"/>
    <w:qFormat/>
    <w:rsid w:val="00EB58AC"/>
    <w:pPr>
      <w:shd w:val="clear" w:color="auto" w:fill="C7C7C7" w:themeFill="background1" w:themeFillShade="D9"/>
      <w:ind w:left="426"/>
    </w:pPr>
    <w:rPr>
      <w:rFonts w:ascii="Courier New" w:eastAsiaTheme="minorEastAsia" w:hAnsi="Courier New" w:cs="Courier New"/>
      <w:sz w:val="18"/>
      <w:szCs w:val="20"/>
      <w:lang w:val="de-DE"/>
    </w:rPr>
  </w:style>
  <w:style w:type="character" w:styleId="UnresolvedMention">
    <w:name w:val="Unresolved Mention"/>
    <w:basedOn w:val="DefaultParagraphFont"/>
    <w:uiPriority w:val="99"/>
    <w:semiHidden/>
    <w:unhideWhenUsed/>
    <w:rsid w:val="001656E0"/>
    <w:rPr>
      <w:color w:val="605E5C"/>
      <w:shd w:val="clear" w:color="auto" w:fill="E1DFDD"/>
    </w:rPr>
  </w:style>
  <w:style w:type="character" w:styleId="HTMLCode">
    <w:name w:val="HTML Code"/>
    <w:basedOn w:val="DefaultParagraphFont"/>
    <w:uiPriority w:val="99"/>
    <w:semiHidden/>
    <w:unhideWhenUsed/>
    <w:rsid w:val="004F2E8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nl-BE"/>
    </w:rPr>
  </w:style>
  <w:style w:type="character" w:customStyle="1" w:styleId="HTMLPreformattedChar">
    <w:name w:val="HTML Preformatted Char"/>
    <w:basedOn w:val="DefaultParagraphFont"/>
    <w:link w:val="HTMLPreformatted"/>
    <w:uiPriority w:val="99"/>
    <w:rsid w:val="004F2E87"/>
    <w:rPr>
      <w:rFonts w:ascii="Courier New" w:eastAsia="Times New Roman" w:hAnsi="Courier New" w:cs="Courier New"/>
      <w:sz w:val="20"/>
      <w:szCs w:val="20"/>
      <w:lang w:eastAsia="nl-BE"/>
    </w:rPr>
  </w:style>
  <w:style w:type="numbering" w:customStyle="1" w:styleId="Howestlesdocument">
    <w:name w:val="Howest_lesdocument"/>
    <w:uiPriority w:val="99"/>
    <w:rsid w:val="002D1693"/>
    <w:pPr>
      <w:numPr>
        <w:numId w:val="2"/>
      </w:numPr>
    </w:pPr>
  </w:style>
  <w:style w:type="character" w:customStyle="1" w:styleId="InternetLink">
    <w:name w:val="Internet Link"/>
    <w:basedOn w:val="DefaultParagraphFont"/>
    <w:rsid w:val="002D1693"/>
    <w:rPr>
      <w:color w:val="0563C1"/>
      <w:u w:val="single"/>
    </w:rPr>
  </w:style>
  <w:style w:type="paragraph" w:styleId="NormalWeb">
    <w:name w:val="Normal (Web)"/>
    <w:basedOn w:val="Normal"/>
    <w:uiPriority w:val="99"/>
    <w:unhideWhenUsed/>
    <w:rsid w:val="00A907A6"/>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legend-metric-name">
    <w:name w:val="legend-metric-name"/>
    <w:basedOn w:val="DefaultParagraphFont"/>
    <w:rsid w:val="002014AF"/>
  </w:style>
  <w:style w:type="character" w:customStyle="1" w:styleId="legend-label-brace">
    <w:name w:val="legend-label-brace"/>
    <w:basedOn w:val="DefaultParagraphFont"/>
    <w:rsid w:val="002014AF"/>
  </w:style>
  <w:style w:type="character" w:customStyle="1" w:styleId="legend-label-name">
    <w:name w:val="legend-label-name"/>
    <w:basedOn w:val="DefaultParagraphFont"/>
    <w:rsid w:val="002014AF"/>
  </w:style>
  <w:style w:type="character" w:customStyle="1" w:styleId="legend-label-value">
    <w:name w:val="legend-label-value"/>
    <w:basedOn w:val="DefaultParagraphFont"/>
    <w:rsid w:val="002014AF"/>
  </w:style>
  <w:style w:type="character" w:customStyle="1" w:styleId="Heading4Char">
    <w:name w:val="Heading 4 Char"/>
    <w:basedOn w:val="DefaultParagraphFont"/>
    <w:link w:val="Heading4"/>
    <w:uiPriority w:val="9"/>
    <w:rsid w:val="008D19F7"/>
    <w:rPr>
      <w:rFonts w:asciiTheme="majorHAnsi" w:eastAsiaTheme="majorEastAsia" w:hAnsiTheme="majorHAnsi" w:cstheme="majorBidi"/>
      <w:iCs/>
      <w:caps/>
      <w:noProof/>
      <w:color w:val="ED008D" w:themeColor="accent2"/>
      <w:sz w:val="20"/>
      <w:szCs w:val="24"/>
      <w:lang w:val="en-GB" w:eastAsia="nl-NL"/>
    </w:rPr>
  </w:style>
  <w:style w:type="paragraph" w:styleId="Quote">
    <w:name w:val="Quote"/>
    <w:basedOn w:val="Normal"/>
    <w:next w:val="Normal"/>
    <w:link w:val="QuoteChar"/>
    <w:uiPriority w:val="29"/>
    <w:qFormat/>
    <w:rsid w:val="008D19F7"/>
    <w:pPr>
      <w:spacing w:before="480" w:after="480"/>
      <w:ind w:left="567" w:right="567"/>
    </w:pPr>
    <w:rPr>
      <w:rFonts w:ascii="Calibri" w:eastAsia="Times New Roman" w:hAnsi="Calibri" w:cs="Tahoma"/>
      <w:i/>
      <w:iCs/>
      <w:noProof/>
      <w:color w:val="44C8F5" w:themeColor="text2"/>
      <w:sz w:val="28"/>
      <w:szCs w:val="20"/>
      <w:lang w:val="en-GB" w:eastAsia="nl-NL"/>
    </w:rPr>
  </w:style>
  <w:style w:type="character" w:customStyle="1" w:styleId="QuoteChar">
    <w:name w:val="Quote Char"/>
    <w:basedOn w:val="DefaultParagraphFont"/>
    <w:link w:val="Quote"/>
    <w:uiPriority w:val="29"/>
    <w:rsid w:val="008D19F7"/>
    <w:rPr>
      <w:rFonts w:ascii="Calibri" w:eastAsia="Times New Roman" w:hAnsi="Calibri" w:cs="Tahoma"/>
      <w:i/>
      <w:iCs/>
      <w:noProof/>
      <w:color w:val="44C8F5" w:themeColor="text2"/>
      <w:sz w:val="28"/>
      <w:szCs w:val="20"/>
      <w:lang w:val="en-GB" w:eastAsia="nl-NL"/>
    </w:rPr>
  </w:style>
  <w:style w:type="character" w:customStyle="1" w:styleId="apple-converted-space">
    <w:name w:val="apple-converted-space"/>
    <w:basedOn w:val="DefaultParagraphFont"/>
    <w:rsid w:val="008D19F7"/>
  </w:style>
  <w:style w:type="paragraph" w:customStyle="1" w:styleId="Inleidingopsomming">
    <w:name w:val="Inleiding opsomming"/>
    <w:basedOn w:val="Normal"/>
    <w:link w:val="InleidingopsommingChar"/>
    <w:rsid w:val="008D19F7"/>
    <w:pPr>
      <w:spacing w:after="120" w:line="276" w:lineRule="auto"/>
    </w:pPr>
    <w:rPr>
      <w:rFonts w:ascii="Calibri" w:eastAsia="Times New Roman" w:hAnsi="Calibri" w:cs="Tahoma"/>
      <w:noProof/>
      <w:szCs w:val="16"/>
      <w:lang w:val="nl-NL" w:eastAsia="nl-NL"/>
    </w:rPr>
  </w:style>
  <w:style w:type="paragraph" w:customStyle="1" w:styleId="Numberedlist">
    <w:name w:val="Numbered list"/>
    <w:basedOn w:val="ListParagraph"/>
    <w:next w:val="Normal"/>
    <w:link w:val="NumberedlistChar"/>
    <w:qFormat/>
    <w:rsid w:val="008D19F7"/>
    <w:pPr>
      <w:numPr>
        <w:numId w:val="28"/>
      </w:numPr>
      <w:spacing w:after="320" w:line="276" w:lineRule="auto"/>
      <w:ind w:left="357" w:hanging="357"/>
    </w:pPr>
    <w:rPr>
      <w:rFonts w:ascii="Calibri" w:eastAsia="Times New Roman" w:hAnsi="Calibri" w:cs="Tahoma"/>
      <w:noProof/>
      <w:szCs w:val="16"/>
      <w:lang w:val="nl-NL" w:eastAsia="nl-NL"/>
    </w:rPr>
  </w:style>
  <w:style w:type="character" w:customStyle="1" w:styleId="InleidingopsommingChar">
    <w:name w:val="Inleiding opsomming Char"/>
    <w:basedOn w:val="DefaultParagraphFont"/>
    <w:link w:val="Inleidingopsomming"/>
    <w:rsid w:val="008D19F7"/>
    <w:rPr>
      <w:rFonts w:ascii="Calibri" w:eastAsia="Times New Roman" w:hAnsi="Calibri" w:cs="Tahoma"/>
      <w:noProof/>
      <w:sz w:val="20"/>
      <w:szCs w:val="16"/>
      <w:lang w:val="nl-NL" w:eastAsia="nl-NL"/>
    </w:rPr>
  </w:style>
  <w:style w:type="paragraph" w:styleId="Caption">
    <w:name w:val="caption"/>
    <w:next w:val="Normal"/>
    <w:link w:val="CaptionChar"/>
    <w:uiPriority w:val="35"/>
    <w:unhideWhenUsed/>
    <w:qFormat/>
    <w:rsid w:val="008D19F7"/>
    <w:pPr>
      <w:spacing w:after="240"/>
    </w:pPr>
    <w:rPr>
      <w:rFonts w:ascii="Calibri" w:eastAsia="Times New Roman" w:hAnsi="Calibri" w:cs="Tahoma"/>
      <w:i/>
      <w:iCs/>
      <w:color w:val="44C8F5" w:themeColor="text2"/>
      <w:sz w:val="18"/>
      <w:szCs w:val="18"/>
      <w:lang w:eastAsia="nl-NL"/>
    </w:rPr>
  </w:style>
  <w:style w:type="character" w:customStyle="1" w:styleId="NumberedlistChar">
    <w:name w:val="Numbered list Char"/>
    <w:basedOn w:val="ListParagraphChar"/>
    <w:link w:val="Numberedlist"/>
    <w:rsid w:val="008D19F7"/>
    <w:rPr>
      <w:rFonts w:ascii="Calibri" w:eastAsia="Times New Roman" w:hAnsi="Calibri" w:cs="Tahoma"/>
      <w:noProof/>
      <w:sz w:val="20"/>
      <w:szCs w:val="16"/>
      <w:lang w:val="nl-NL" w:eastAsia="nl-NL"/>
    </w:rPr>
  </w:style>
  <w:style w:type="paragraph" w:customStyle="1" w:styleId="bijschriftrechtsnaastafbeelding">
    <w:name w:val="bijschrift rechts naast afbeelding"/>
    <w:next w:val="Normal"/>
    <w:link w:val="bijschriftrechtsnaastafbeeldingChar"/>
    <w:rsid w:val="008D19F7"/>
    <w:pPr>
      <w:pBdr>
        <w:left w:val="single" w:sz="4" w:space="7" w:color="44C8F5" w:themeColor="text2"/>
      </w:pBdr>
      <w:spacing w:after="360" w:line="276" w:lineRule="auto"/>
    </w:pPr>
    <w:rPr>
      <w:rFonts w:ascii="Calibri" w:eastAsia="Times New Roman" w:hAnsi="Calibri" w:cs="Tahoma"/>
      <w:i/>
      <w:iCs/>
      <w:noProof/>
      <w:color w:val="44C8F5" w:themeColor="text2"/>
      <w:sz w:val="18"/>
      <w:szCs w:val="18"/>
      <w:lang w:val="nl-NL" w:eastAsia="nl-NL"/>
    </w:rPr>
  </w:style>
  <w:style w:type="character" w:customStyle="1" w:styleId="CaptionChar">
    <w:name w:val="Caption Char"/>
    <w:basedOn w:val="DefaultParagraphFont"/>
    <w:link w:val="Caption"/>
    <w:uiPriority w:val="35"/>
    <w:rsid w:val="008D19F7"/>
    <w:rPr>
      <w:rFonts w:ascii="Calibri" w:eastAsia="Times New Roman" w:hAnsi="Calibri" w:cs="Tahoma"/>
      <w:i/>
      <w:iCs/>
      <w:color w:val="44C8F5" w:themeColor="text2"/>
      <w:sz w:val="18"/>
      <w:szCs w:val="18"/>
      <w:lang w:eastAsia="nl-NL"/>
    </w:rPr>
  </w:style>
  <w:style w:type="character" w:customStyle="1" w:styleId="bijschriftrechtsnaastafbeeldingChar">
    <w:name w:val="bijschrift rechts naast afbeelding Char"/>
    <w:basedOn w:val="CaptionChar"/>
    <w:link w:val="bijschriftrechtsnaastafbeelding"/>
    <w:rsid w:val="008D19F7"/>
    <w:rPr>
      <w:rFonts w:ascii="Calibri" w:eastAsia="Times New Roman" w:hAnsi="Calibri" w:cs="Tahoma"/>
      <w:i/>
      <w:iCs/>
      <w:noProof/>
      <w:color w:val="44C8F5" w:themeColor="text2"/>
      <w:sz w:val="18"/>
      <w:szCs w:val="18"/>
      <w:lang w:val="nl-NL" w:eastAsia="nl-NL"/>
    </w:rPr>
  </w:style>
  <w:style w:type="paragraph" w:customStyle="1" w:styleId="introlist">
    <w:name w:val="intro list"/>
    <w:basedOn w:val="Normal"/>
    <w:link w:val="introlistChar"/>
    <w:qFormat/>
    <w:rsid w:val="008D19F7"/>
    <w:pPr>
      <w:spacing w:after="120" w:line="276" w:lineRule="auto"/>
    </w:pPr>
    <w:rPr>
      <w:rFonts w:ascii="Calibri" w:eastAsia="Times New Roman" w:hAnsi="Calibri" w:cs="Tahoma"/>
      <w:b/>
      <w:noProof/>
      <w:color w:val="000000"/>
      <w:szCs w:val="20"/>
      <w:lang w:val="nl-NL" w:eastAsia="nl-NL"/>
    </w:rPr>
  </w:style>
  <w:style w:type="character" w:customStyle="1" w:styleId="introlistChar">
    <w:name w:val="intro list Char"/>
    <w:basedOn w:val="InleidingopsommingChar"/>
    <w:link w:val="introlist"/>
    <w:rsid w:val="008D19F7"/>
    <w:rPr>
      <w:rFonts w:ascii="Calibri" w:eastAsia="Times New Roman" w:hAnsi="Calibri" w:cs="Tahoma"/>
      <w:b/>
      <w:noProof/>
      <w:color w:val="000000"/>
      <w:sz w:val="20"/>
      <w:szCs w:val="20"/>
      <w:lang w:val="nl-NL" w:eastAsia="nl-NL"/>
    </w:rPr>
  </w:style>
  <w:style w:type="paragraph" w:customStyle="1" w:styleId="Stijlvoorblad">
    <w:name w:val="Stijl voorblad"/>
    <w:basedOn w:val="Normal"/>
    <w:link w:val="StijlvoorbladChar"/>
    <w:rsid w:val="008D19F7"/>
    <w:pPr>
      <w:keepNext/>
      <w:pageBreakBefore/>
      <w:widowControl w:val="0"/>
      <w:shd w:val="clear" w:color="auto" w:fill="ED008D" w:themeFill="accent2"/>
      <w:spacing w:after="320"/>
      <w:ind w:left="680" w:hanging="680"/>
      <w:outlineLvl w:val="0"/>
    </w:pPr>
    <w:rPr>
      <w:rFonts w:asciiTheme="majorHAnsi" w:hAnsiTheme="majorHAnsi"/>
      <w:caps/>
      <w:color w:val="FFFFFF" w:themeColor="background2"/>
      <w:spacing w:val="-14"/>
      <w:sz w:val="28"/>
      <w:szCs w:val="28"/>
    </w:rPr>
  </w:style>
  <w:style w:type="character" w:styleId="PlaceholderText">
    <w:name w:val="Placeholder Text"/>
    <w:basedOn w:val="DefaultParagraphFont"/>
    <w:uiPriority w:val="99"/>
    <w:semiHidden/>
    <w:rsid w:val="008D19F7"/>
    <w:rPr>
      <w:color w:val="808080"/>
    </w:rPr>
  </w:style>
  <w:style w:type="character" w:customStyle="1" w:styleId="StijlvoorbladChar">
    <w:name w:val="Stijl voorblad Char"/>
    <w:basedOn w:val="DefaultParagraphFont"/>
    <w:link w:val="Stijlvoorblad"/>
    <w:rsid w:val="008D19F7"/>
    <w:rPr>
      <w:rFonts w:asciiTheme="majorHAnsi" w:hAnsiTheme="majorHAnsi"/>
      <w:caps/>
      <w:color w:val="FFFFFF" w:themeColor="background2"/>
      <w:spacing w:val="-14"/>
      <w:sz w:val="28"/>
      <w:szCs w:val="28"/>
      <w:shd w:val="clear" w:color="auto" w:fill="ED008D" w:themeFill="accent2"/>
    </w:rPr>
  </w:style>
  <w:style w:type="paragraph" w:customStyle="1" w:styleId="Kop41">
    <w:name w:val="Kop 4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customStyle="1" w:styleId="Kop51">
    <w:name w:val="Kop 5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customStyle="1" w:styleId="Kop61">
    <w:name w:val="Kop 6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customStyle="1" w:styleId="Kop71">
    <w:name w:val="Kop 7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customStyle="1" w:styleId="Kop81">
    <w:name w:val="Kop 8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customStyle="1" w:styleId="Kop91">
    <w:name w:val="Kop 91"/>
    <w:basedOn w:val="Normal"/>
    <w:rsid w:val="008D19F7"/>
    <w:pPr>
      <w:spacing w:after="320" w:line="276" w:lineRule="auto"/>
      <w:ind w:left="680" w:hanging="680"/>
    </w:pPr>
    <w:rPr>
      <w:rFonts w:ascii="Calibri" w:eastAsia="Times New Roman" w:hAnsi="Calibri" w:cs="Tahoma"/>
      <w:noProof/>
      <w:color w:val="000000"/>
      <w:szCs w:val="20"/>
      <w:lang w:val="en-GB" w:eastAsia="nl-NL"/>
    </w:rPr>
  </w:style>
  <w:style w:type="paragraph" w:styleId="TOC1">
    <w:name w:val="toc 1"/>
    <w:next w:val="Normal"/>
    <w:link w:val="TOC1Char"/>
    <w:uiPriority w:val="39"/>
    <w:unhideWhenUsed/>
    <w:qFormat/>
    <w:rsid w:val="008D19F7"/>
    <w:pPr>
      <w:pBdr>
        <w:bottom w:val="single" w:sz="4" w:space="0" w:color="auto"/>
      </w:pBdr>
      <w:tabs>
        <w:tab w:val="right" w:pos="9060"/>
      </w:tabs>
      <w:spacing w:before="480" w:after="120"/>
      <w:ind w:left="567" w:hanging="567"/>
    </w:pPr>
    <w:rPr>
      <w:rFonts w:ascii="Arial Rounded MT Bold" w:eastAsia="Times New Roman" w:hAnsi="Arial Rounded MT Bold" w:cs="Tahoma"/>
      <w:caps/>
      <w:noProof/>
      <w:color w:val="000000"/>
      <w:sz w:val="20"/>
      <w:szCs w:val="20"/>
      <w:lang w:val="en-GB" w:eastAsia="nl-NL"/>
    </w:rPr>
  </w:style>
  <w:style w:type="paragraph" w:styleId="TOCHeading">
    <w:name w:val="TOC Heading"/>
    <w:next w:val="Normal"/>
    <w:uiPriority w:val="39"/>
    <w:unhideWhenUsed/>
    <w:qFormat/>
    <w:rsid w:val="008D19F7"/>
    <w:pPr>
      <w:spacing w:after="160" w:line="259" w:lineRule="auto"/>
    </w:pPr>
    <w:rPr>
      <w:rFonts w:asciiTheme="majorHAnsi" w:hAnsiTheme="majorHAnsi"/>
      <w:caps/>
      <w:color w:val="ED008D" w:themeColor="accent2"/>
      <w:sz w:val="24"/>
      <w:szCs w:val="28"/>
      <w:lang w:val="en-US"/>
    </w:rPr>
  </w:style>
  <w:style w:type="paragraph" w:customStyle="1" w:styleId="Opleiding">
    <w:name w:val="Opleiding"/>
    <w:aliases w:val="semester,academiejaar en lector"/>
    <w:link w:val="OpleidingChar"/>
    <w:rsid w:val="008D19F7"/>
    <w:pPr>
      <w:spacing w:after="200" w:line="276" w:lineRule="auto"/>
    </w:pPr>
    <w:rPr>
      <w:rFonts w:eastAsia="Times New Roman" w:cs="Tahoma"/>
      <w:b/>
      <w:caps/>
      <w:noProof/>
      <w:color w:val="FFFFFF" w:themeColor="background2"/>
      <w:sz w:val="24"/>
      <w:szCs w:val="20"/>
      <w:lang w:eastAsia="nl-NL"/>
    </w:rPr>
  </w:style>
  <w:style w:type="paragraph" w:customStyle="1" w:styleId="titelvandecursus">
    <w:name w:val="titel van de cursus"/>
    <w:link w:val="titelvandecursusChar"/>
    <w:rsid w:val="008D19F7"/>
    <w:pPr>
      <w:spacing w:after="200" w:line="1000" w:lineRule="exact"/>
    </w:pPr>
    <w:rPr>
      <w:rFonts w:ascii="Arial Rounded MT Bold" w:eastAsia="Times New Roman" w:hAnsi="Arial Rounded MT Bold" w:cs="Tahoma"/>
      <w:caps/>
      <w:noProof/>
      <w:color w:val="FFFFFF" w:themeColor="background2"/>
      <w:spacing w:val="-14"/>
      <w:sz w:val="96"/>
      <w:szCs w:val="130"/>
      <w:lang w:eastAsia="nl-NL"/>
    </w:rPr>
  </w:style>
  <w:style w:type="character" w:customStyle="1" w:styleId="OpleidingChar">
    <w:name w:val="Opleiding Char"/>
    <w:aliases w:val="semester Char,academiejaar en lector Char"/>
    <w:basedOn w:val="DefaultParagraphFont"/>
    <w:link w:val="Opleiding"/>
    <w:rsid w:val="008D19F7"/>
    <w:rPr>
      <w:rFonts w:eastAsia="Times New Roman" w:cs="Tahoma"/>
      <w:b/>
      <w:caps/>
      <w:noProof/>
      <w:color w:val="FFFFFF" w:themeColor="background2"/>
      <w:sz w:val="24"/>
      <w:szCs w:val="20"/>
      <w:lang w:eastAsia="nl-NL"/>
    </w:rPr>
  </w:style>
  <w:style w:type="paragraph" w:customStyle="1" w:styleId="opleiding0">
    <w:name w:val="opleiding"/>
    <w:aliases w:val="afstudeerrichting,slogan"/>
    <w:link w:val="opleidingChar0"/>
    <w:rsid w:val="008D19F7"/>
    <w:pPr>
      <w:spacing w:after="200" w:line="276" w:lineRule="auto"/>
    </w:pPr>
    <w:rPr>
      <w:rFonts w:asciiTheme="majorHAnsi" w:eastAsia="Times New Roman" w:hAnsiTheme="majorHAnsi" w:cs="Tahoma"/>
      <w:noProof/>
      <w:color w:val="FFFFFF" w:themeColor="background2"/>
      <w:sz w:val="20"/>
      <w:szCs w:val="20"/>
      <w:lang w:eastAsia="nl-NL"/>
    </w:rPr>
  </w:style>
  <w:style w:type="character" w:customStyle="1" w:styleId="titelvandecursusChar">
    <w:name w:val="titel van de cursus Char"/>
    <w:basedOn w:val="DefaultParagraphFont"/>
    <w:link w:val="titelvandecursus"/>
    <w:rsid w:val="008D19F7"/>
    <w:rPr>
      <w:rFonts w:ascii="Arial Rounded MT Bold" w:eastAsia="Times New Roman" w:hAnsi="Arial Rounded MT Bold" w:cs="Tahoma"/>
      <w:caps/>
      <w:noProof/>
      <w:color w:val="FFFFFF" w:themeColor="background2"/>
      <w:spacing w:val="-14"/>
      <w:sz w:val="96"/>
      <w:szCs w:val="130"/>
      <w:lang w:eastAsia="nl-NL"/>
    </w:rPr>
  </w:style>
  <w:style w:type="character" w:customStyle="1" w:styleId="opleidingChar0">
    <w:name w:val="opleiding Char"/>
    <w:aliases w:val="afstudeerrichting Char,slogan Char"/>
    <w:basedOn w:val="DefaultParagraphFont"/>
    <w:link w:val="opleiding0"/>
    <w:rsid w:val="008D19F7"/>
    <w:rPr>
      <w:rFonts w:asciiTheme="majorHAnsi" w:eastAsia="Times New Roman" w:hAnsiTheme="majorHAnsi" w:cs="Tahoma"/>
      <w:noProof/>
      <w:color w:val="FFFFFF" w:themeColor="background2"/>
      <w:sz w:val="20"/>
      <w:szCs w:val="20"/>
      <w:lang w:eastAsia="nl-NL"/>
    </w:rPr>
  </w:style>
  <w:style w:type="paragraph" w:customStyle="1" w:styleId="Opmerking">
    <w:name w:val="Opmerking"/>
    <w:basedOn w:val="Normal"/>
    <w:next w:val="Normal"/>
    <w:rsid w:val="008D19F7"/>
    <w:pPr>
      <w:spacing w:after="320" w:line="276" w:lineRule="auto"/>
    </w:pPr>
    <w:rPr>
      <w:rFonts w:ascii="Calibri" w:eastAsia="Times New Roman" w:hAnsi="Calibri" w:cs="Tahoma"/>
      <w:noProof/>
      <w:color w:val="000000"/>
      <w:szCs w:val="20"/>
      <w:lang w:val="en-GB" w:eastAsia="nl-NL"/>
    </w:rPr>
  </w:style>
  <w:style w:type="paragraph" w:customStyle="1" w:styleId="Inhopg11">
    <w:name w:val="Inhopg 11"/>
    <w:basedOn w:val="TOC1"/>
    <w:link w:val="Inhopg1Char"/>
    <w:rsid w:val="008D19F7"/>
    <w:rPr>
      <w:rFonts w:asciiTheme="majorHAnsi" w:eastAsiaTheme="minorEastAsia" w:hAnsiTheme="majorHAnsi"/>
      <w:caps w:val="0"/>
      <w:lang w:eastAsia="en-GB"/>
    </w:rPr>
  </w:style>
  <w:style w:type="paragraph" w:styleId="TOC2">
    <w:name w:val="toc 2"/>
    <w:next w:val="Normal"/>
    <w:link w:val="TOC2Char"/>
    <w:uiPriority w:val="39"/>
    <w:unhideWhenUsed/>
    <w:qFormat/>
    <w:rsid w:val="008D19F7"/>
    <w:pPr>
      <w:tabs>
        <w:tab w:val="right" w:pos="9061"/>
      </w:tabs>
      <w:spacing w:before="240" w:after="120"/>
      <w:ind w:left="567" w:hanging="567"/>
    </w:pPr>
    <w:rPr>
      <w:rFonts w:eastAsia="Times New Roman" w:cs="Tahoma"/>
      <w:b/>
      <w:noProof/>
      <w:color w:val="000000"/>
      <w:szCs w:val="20"/>
      <w:lang w:val="en-GB" w:eastAsia="nl-NL"/>
    </w:rPr>
  </w:style>
  <w:style w:type="character" w:customStyle="1" w:styleId="TOC1Char">
    <w:name w:val="TOC 1 Char"/>
    <w:basedOn w:val="DefaultParagraphFont"/>
    <w:link w:val="TOC1"/>
    <w:uiPriority w:val="39"/>
    <w:rsid w:val="008D19F7"/>
    <w:rPr>
      <w:rFonts w:ascii="Arial Rounded MT Bold" w:eastAsia="Times New Roman" w:hAnsi="Arial Rounded MT Bold" w:cs="Tahoma"/>
      <w:caps/>
      <w:noProof/>
      <w:color w:val="000000"/>
      <w:sz w:val="20"/>
      <w:szCs w:val="20"/>
      <w:lang w:val="en-GB" w:eastAsia="nl-NL"/>
    </w:rPr>
  </w:style>
  <w:style w:type="character" w:customStyle="1" w:styleId="Inhopg1Char">
    <w:name w:val="Inhopg 1 Char"/>
    <w:basedOn w:val="TOC1Char"/>
    <w:link w:val="Inhopg11"/>
    <w:rsid w:val="008D19F7"/>
    <w:rPr>
      <w:rFonts w:asciiTheme="majorHAnsi" w:eastAsiaTheme="minorEastAsia" w:hAnsiTheme="majorHAnsi" w:cs="Tahoma"/>
      <w:caps w:val="0"/>
      <w:noProof/>
      <w:color w:val="000000"/>
      <w:sz w:val="20"/>
      <w:szCs w:val="20"/>
      <w:lang w:val="en-GB" w:eastAsia="en-GB"/>
    </w:rPr>
  </w:style>
  <w:style w:type="paragraph" w:styleId="TOC3">
    <w:name w:val="toc 3"/>
    <w:next w:val="Normal"/>
    <w:uiPriority w:val="39"/>
    <w:unhideWhenUsed/>
    <w:qFormat/>
    <w:rsid w:val="008D19F7"/>
    <w:pPr>
      <w:tabs>
        <w:tab w:val="right" w:pos="9060"/>
      </w:tabs>
      <w:ind w:left="567" w:hanging="567"/>
    </w:pPr>
    <w:rPr>
      <w:rFonts w:eastAsia="Times New Roman" w:cs="Tahoma"/>
      <w:noProof/>
      <w:color w:val="000000"/>
      <w:sz w:val="20"/>
      <w:szCs w:val="20"/>
      <w:lang w:val="en-GB" w:eastAsia="nl-NL"/>
    </w:rPr>
  </w:style>
  <w:style w:type="paragraph" w:customStyle="1" w:styleId="Inhopg21">
    <w:name w:val="Inhopg 21"/>
    <w:basedOn w:val="TOC2"/>
    <w:link w:val="Inhopg2Char"/>
    <w:rsid w:val="008D19F7"/>
    <w:pPr>
      <w:tabs>
        <w:tab w:val="clear" w:pos="9061"/>
        <w:tab w:val="left" w:pos="880"/>
        <w:tab w:val="right" w:leader="dot" w:pos="9060"/>
      </w:tabs>
    </w:pPr>
    <w:rPr>
      <w:rFonts w:ascii="Arial Rounded MT Bold" w:hAnsi="Arial Rounded MT Bold"/>
      <w:spacing w:val="-14"/>
    </w:rPr>
  </w:style>
  <w:style w:type="paragraph" w:customStyle="1" w:styleId="Inhopg31">
    <w:name w:val="Inhopg 31"/>
    <w:basedOn w:val="Inhopg21"/>
    <w:link w:val="Inhopg3Char"/>
    <w:rsid w:val="008D19F7"/>
    <w:pPr>
      <w:ind w:left="1985" w:hanging="1134"/>
    </w:pPr>
  </w:style>
  <w:style w:type="character" w:customStyle="1" w:styleId="TOC2Char">
    <w:name w:val="TOC 2 Char"/>
    <w:basedOn w:val="DefaultParagraphFont"/>
    <w:link w:val="TOC2"/>
    <w:uiPriority w:val="39"/>
    <w:rsid w:val="008D19F7"/>
    <w:rPr>
      <w:rFonts w:eastAsia="Times New Roman" w:cs="Tahoma"/>
      <w:b/>
      <w:noProof/>
      <w:color w:val="000000"/>
      <w:szCs w:val="20"/>
      <w:lang w:val="en-GB" w:eastAsia="nl-NL"/>
    </w:rPr>
  </w:style>
  <w:style w:type="character" w:customStyle="1" w:styleId="Inhopg2Char">
    <w:name w:val="Inhopg 2 Char"/>
    <w:basedOn w:val="TOC2Char"/>
    <w:link w:val="Inhopg21"/>
    <w:rsid w:val="008D19F7"/>
    <w:rPr>
      <w:rFonts w:ascii="Arial Rounded MT Bold" w:eastAsia="Times New Roman" w:hAnsi="Arial Rounded MT Bold" w:cs="Tahoma"/>
      <w:b/>
      <w:noProof/>
      <w:color w:val="000000"/>
      <w:spacing w:val="-14"/>
      <w:szCs w:val="20"/>
      <w:lang w:val="en-GB" w:eastAsia="nl-NL"/>
    </w:rPr>
  </w:style>
  <w:style w:type="character" w:customStyle="1" w:styleId="Inhopg3Char">
    <w:name w:val="Inhopg 3 Char"/>
    <w:basedOn w:val="Inhopg2Char"/>
    <w:link w:val="Inhopg31"/>
    <w:rsid w:val="008D19F7"/>
    <w:rPr>
      <w:rFonts w:ascii="Arial Rounded MT Bold" w:eastAsia="Times New Roman" w:hAnsi="Arial Rounded MT Bold" w:cs="Tahoma"/>
      <w:b/>
      <w:noProof/>
      <w:color w:val="000000"/>
      <w:spacing w:val="-14"/>
      <w:szCs w:val="20"/>
      <w:lang w:val="en-GB" w:eastAsia="nl-NL"/>
    </w:rPr>
  </w:style>
  <w:style w:type="paragraph" w:customStyle="1" w:styleId="Captiontable">
    <w:name w:val="Caption table"/>
    <w:basedOn w:val="Caption"/>
    <w:link w:val="CaptiontableChar"/>
    <w:qFormat/>
    <w:rsid w:val="008D19F7"/>
    <w:pPr>
      <w:keepNext/>
      <w:spacing w:after="0"/>
    </w:pPr>
    <w:rPr>
      <w:color w:val="595959" w:themeColor="text1" w:themeTint="A6"/>
    </w:rPr>
  </w:style>
  <w:style w:type="character" w:customStyle="1" w:styleId="CaptiontableChar">
    <w:name w:val="Caption table Char"/>
    <w:basedOn w:val="CaptionChar"/>
    <w:link w:val="Captiontable"/>
    <w:rsid w:val="008D19F7"/>
    <w:rPr>
      <w:rFonts w:ascii="Calibri" w:eastAsia="Times New Roman" w:hAnsi="Calibri" w:cs="Tahoma"/>
      <w:i/>
      <w:iCs/>
      <w:color w:val="595959" w:themeColor="text1" w:themeTint="A6"/>
      <w:sz w:val="18"/>
      <w:szCs w:val="18"/>
      <w:lang w:eastAsia="nl-NL"/>
    </w:rPr>
  </w:style>
  <w:style w:type="table" w:styleId="GridTable4-Accent2">
    <w:name w:val="Grid Table 4 Accent 2"/>
    <w:basedOn w:val="TableNormal"/>
    <w:uiPriority w:val="49"/>
    <w:rsid w:val="008D19F7"/>
    <w:rPr>
      <w:lang w:val="en-GB"/>
    </w:rPr>
    <w:tblPr>
      <w:tblStyleRowBandSize w:val="1"/>
      <w:tblStyleColBandSize w:val="1"/>
      <w:tblBorders>
        <w:top w:val="single" w:sz="4" w:space="0" w:color="FF5BBC" w:themeColor="accent2" w:themeTint="99"/>
        <w:left w:val="single" w:sz="4" w:space="0" w:color="FF5BBC" w:themeColor="accent2" w:themeTint="99"/>
        <w:bottom w:val="single" w:sz="4" w:space="0" w:color="FF5BBC" w:themeColor="accent2" w:themeTint="99"/>
        <w:right w:val="single" w:sz="4" w:space="0" w:color="FF5BBC" w:themeColor="accent2" w:themeTint="99"/>
        <w:insideH w:val="single" w:sz="4" w:space="0" w:color="FF5BBC" w:themeColor="accent2" w:themeTint="99"/>
        <w:insideV w:val="single" w:sz="4" w:space="0" w:color="FF5BBC" w:themeColor="accent2" w:themeTint="99"/>
      </w:tblBorders>
    </w:tblPr>
    <w:tblStylePr w:type="firstRow">
      <w:rPr>
        <w:b/>
        <w:bCs/>
        <w:color w:val="EBEBEB" w:themeColor="background1"/>
      </w:rPr>
      <w:tblPr/>
      <w:tcPr>
        <w:tcBorders>
          <w:top w:val="single" w:sz="4" w:space="0" w:color="ED008D" w:themeColor="accent2"/>
          <w:left w:val="single" w:sz="4" w:space="0" w:color="ED008D" w:themeColor="accent2"/>
          <w:bottom w:val="single" w:sz="4" w:space="0" w:color="ED008D" w:themeColor="accent2"/>
          <w:right w:val="single" w:sz="4" w:space="0" w:color="ED008D" w:themeColor="accent2"/>
          <w:insideH w:val="nil"/>
          <w:insideV w:val="nil"/>
        </w:tcBorders>
        <w:shd w:val="clear" w:color="auto" w:fill="ED008D" w:themeFill="accent2"/>
      </w:tcPr>
    </w:tblStylePr>
    <w:tblStylePr w:type="lastRow">
      <w:rPr>
        <w:b/>
        <w:bCs/>
      </w:rPr>
      <w:tblPr/>
      <w:tcPr>
        <w:tcBorders>
          <w:top w:val="double" w:sz="4" w:space="0" w:color="ED008D" w:themeColor="accent2"/>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character" w:styleId="Emphasis">
    <w:name w:val="Emphasis"/>
    <w:uiPriority w:val="20"/>
    <w:qFormat/>
    <w:rsid w:val="008D19F7"/>
    <w:rPr>
      <w:rFonts w:ascii="Calibri" w:hAnsi="Calibri"/>
      <w:b/>
    </w:rPr>
  </w:style>
  <w:style w:type="paragraph" w:customStyle="1" w:styleId="standaard">
    <w:name w:val="standaard"/>
    <w:link w:val="standaardChar"/>
    <w:rsid w:val="008D19F7"/>
    <w:pPr>
      <w:spacing w:after="360" w:line="276" w:lineRule="auto"/>
    </w:pPr>
    <w:rPr>
      <w:rFonts w:eastAsia="Times New Roman" w:cs="Tahoma"/>
      <w:noProof/>
      <w:sz w:val="20"/>
      <w:szCs w:val="16"/>
      <w:lang w:val="nl-NL" w:eastAsia="nl-NL"/>
    </w:rPr>
  </w:style>
  <w:style w:type="character" w:customStyle="1" w:styleId="standaardChar">
    <w:name w:val="standaard Char"/>
    <w:basedOn w:val="DefaultParagraphFont"/>
    <w:link w:val="standaard"/>
    <w:rsid w:val="008D19F7"/>
    <w:rPr>
      <w:rFonts w:eastAsia="Times New Roman" w:cs="Tahoma"/>
      <w:noProof/>
      <w:sz w:val="20"/>
      <w:szCs w:val="16"/>
      <w:lang w:val="nl-NL" w:eastAsia="nl-NL"/>
    </w:rPr>
  </w:style>
  <w:style w:type="paragraph" w:styleId="TableofFigures">
    <w:name w:val="table of figures"/>
    <w:basedOn w:val="Normal"/>
    <w:next w:val="Normal"/>
    <w:uiPriority w:val="99"/>
    <w:unhideWhenUsed/>
    <w:rsid w:val="008D19F7"/>
    <w:pPr>
      <w:spacing w:line="276" w:lineRule="auto"/>
    </w:pPr>
    <w:rPr>
      <w:rFonts w:ascii="Calibri" w:eastAsia="Times New Roman" w:hAnsi="Calibri" w:cs="Tahoma"/>
      <w:noProof/>
      <w:color w:val="000000"/>
      <w:szCs w:val="20"/>
      <w:lang w:val="en-GB" w:eastAsia="nl-NL"/>
    </w:rPr>
  </w:style>
  <w:style w:type="paragraph" w:customStyle="1" w:styleId="introlistparagraphnumbering">
    <w:name w:val="intro list paragraph/numbering"/>
    <w:basedOn w:val="Normal"/>
    <w:link w:val="introlistparagraphnumberingChar"/>
    <w:rsid w:val="008D19F7"/>
    <w:pPr>
      <w:spacing w:after="120" w:line="276" w:lineRule="auto"/>
    </w:pPr>
    <w:rPr>
      <w:rFonts w:ascii="Calibri" w:eastAsia="Times New Roman" w:hAnsi="Calibri" w:cs="Tahoma"/>
      <w:noProof/>
      <w:szCs w:val="20"/>
      <w:lang w:val="nl-NL" w:eastAsia="nl-NL"/>
    </w:rPr>
  </w:style>
  <w:style w:type="character" w:customStyle="1" w:styleId="introlistparagraphnumberingChar">
    <w:name w:val="intro list paragraph/numbering Char"/>
    <w:basedOn w:val="InleidingopsommingChar"/>
    <w:link w:val="introlistparagraphnumbering"/>
    <w:rsid w:val="008D19F7"/>
    <w:rPr>
      <w:rFonts w:ascii="Calibri" w:eastAsia="Times New Roman" w:hAnsi="Calibri" w:cs="Tahoma"/>
      <w:noProof/>
      <w:sz w:val="20"/>
      <w:szCs w:val="20"/>
      <w:lang w:val="nl-NL" w:eastAsia="nl-NL"/>
    </w:rPr>
  </w:style>
  <w:style w:type="table" w:styleId="ListTable1Light-Accent2">
    <w:name w:val="List Table 1 Light Accent 2"/>
    <w:basedOn w:val="TableNormal"/>
    <w:uiPriority w:val="46"/>
    <w:rsid w:val="008D19F7"/>
    <w:rPr>
      <w:lang w:val="en-GB"/>
    </w:rPr>
    <w:tblPr>
      <w:tblStyleRowBandSize w:val="1"/>
      <w:tblStyleColBandSize w:val="1"/>
    </w:tblPr>
    <w:tblStylePr w:type="firstRow">
      <w:rPr>
        <w:b/>
        <w:bCs/>
      </w:rPr>
      <w:tblPr/>
      <w:tcPr>
        <w:tcBorders>
          <w:bottom w:val="single" w:sz="4" w:space="0" w:color="FF5BBC" w:themeColor="accent2" w:themeTint="99"/>
        </w:tcBorders>
      </w:tcPr>
    </w:tblStylePr>
    <w:tblStylePr w:type="lastRow">
      <w:rPr>
        <w:b/>
        <w:bCs/>
      </w:rPr>
      <w:tblPr/>
      <w:tcPr>
        <w:tcBorders>
          <w:top w:val="single" w:sz="4" w:space="0" w:color="FF5BBC" w:themeColor="accent2" w:themeTint="99"/>
        </w:tcBorders>
      </w:tcPr>
    </w:tblStylePr>
    <w:tblStylePr w:type="firstCol">
      <w:rPr>
        <w:b/>
        <w:bCs/>
      </w:rPr>
    </w:tblStylePr>
    <w:tblStylePr w:type="lastCol">
      <w:rPr>
        <w:b/>
        <w:bCs/>
      </w:rPr>
    </w:tblStylePr>
    <w:tblStylePr w:type="band1Vert">
      <w:tblPr/>
      <w:tcPr>
        <w:shd w:val="clear" w:color="auto" w:fill="FFC8E8" w:themeFill="accent2" w:themeFillTint="33"/>
      </w:tcPr>
    </w:tblStylePr>
    <w:tblStylePr w:type="band1Horz">
      <w:tblPr/>
      <w:tcPr>
        <w:shd w:val="clear" w:color="auto" w:fill="FFC8E8" w:themeFill="accent2" w:themeFillTint="33"/>
      </w:tcPr>
    </w:tblStylePr>
  </w:style>
  <w:style w:type="table" w:customStyle="1" w:styleId="Howesttabel">
    <w:name w:val="Howest tabel"/>
    <w:basedOn w:val="TableNormal"/>
    <w:uiPriority w:val="99"/>
    <w:rsid w:val="008D19F7"/>
    <w:pPr>
      <w:contextualSpacing/>
    </w:pPr>
    <w:rPr>
      <w:rFonts w:ascii="Calibri" w:hAnsi="Calibri"/>
      <w:sz w:val="20"/>
      <w:lang w:val="en-GB"/>
    </w:rPr>
    <w:tblPr>
      <w:tblStyleRowBandSize w:val="1"/>
      <w:tblBorders>
        <w:bottom w:val="single" w:sz="4" w:space="0" w:color="ED008D" w:themeColor="accent2"/>
      </w:tblBorders>
      <w:tblCellMar>
        <w:left w:w="0" w:type="dxa"/>
        <w:right w:w="0" w:type="dxa"/>
      </w:tblCellMar>
    </w:tblPr>
    <w:trPr>
      <w:cantSplit/>
    </w:trPr>
    <w:tcPr>
      <w:noWrap/>
      <w:tcMar>
        <w:top w:w="113" w:type="dxa"/>
        <w:left w:w="198" w:type="dxa"/>
        <w:bottom w:w="113" w:type="dxa"/>
        <w:right w:w="198" w:type="dxa"/>
      </w:tcMar>
    </w:tcPr>
    <w:tblStylePr w:type="firstRow">
      <w:rPr>
        <w:rFonts w:ascii="Calibri" w:hAnsi="Calibri"/>
        <w:b/>
        <w:i w:val="0"/>
        <w:caps/>
        <w:smallCaps w:val="0"/>
        <w:color w:val="FFFFFF" w:themeColor="background2"/>
        <w:sz w:val="20"/>
        <w:u w:val="none" w:color="FFFFFF" w:themeColor="background2"/>
      </w:rPr>
      <w:tblPr/>
      <w:tcPr>
        <w:tcBorders>
          <w:top w:val="nil"/>
          <w:left w:val="nil"/>
          <w:bottom w:val="nil"/>
          <w:right w:val="nil"/>
          <w:insideH w:val="nil"/>
          <w:insideV w:val="nil"/>
          <w:tl2br w:val="nil"/>
          <w:tr2bl w:val="nil"/>
        </w:tcBorders>
        <w:shd w:val="clear" w:color="auto" w:fill="ED008D" w:themeFill="accent2"/>
        <w:noWrap/>
      </w:tcPr>
    </w:tblStylePr>
    <w:tblStylePr w:type="lastRow">
      <w:tblPr/>
      <w:tcPr>
        <w:tcBorders>
          <w:top w:val="nil"/>
          <w:left w:val="nil"/>
          <w:bottom w:val="single" w:sz="24" w:space="0" w:color="ED008D" w:themeColor="accent2"/>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shd w:val="clear" w:color="auto" w:fill="FFC8E8" w:themeFill="accent2" w:themeFillTint="33"/>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tcPr>
    </w:tblStylePr>
  </w:style>
  <w:style w:type="table" w:customStyle="1" w:styleId="Howesttabel2">
    <w:name w:val="Howest tabel 2"/>
    <w:basedOn w:val="TableNormal"/>
    <w:uiPriority w:val="99"/>
    <w:rsid w:val="008D19F7"/>
    <w:pPr>
      <w:widowControl w:val="0"/>
      <w:contextualSpacing/>
    </w:pPr>
    <w:rPr>
      <w:rFonts w:ascii="Calibri" w:hAnsi="Calibri"/>
      <w:color w:val="000000" w:themeColor="text1"/>
      <w:sz w:val="20"/>
      <w:lang w:val="en-GB"/>
    </w:rPr>
    <w:tblPr>
      <w:tblStyleRowBandSize w:val="1"/>
    </w:tblPr>
    <w:tcPr>
      <w:tcMar>
        <w:top w:w="113" w:type="dxa"/>
        <w:left w:w="198" w:type="dxa"/>
        <w:bottom w:w="113" w:type="dxa"/>
        <w:right w:w="198" w:type="dxa"/>
      </w:tcMar>
    </w:tcPr>
    <w:tblStylePr w:type="firstRow">
      <w:rPr>
        <w:rFonts w:ascii="Calibri" w:hAnsi="Calibri"/>
        <w:b/>
        <w:i w:val="0"/>
        <w:caps/>
        <w:smallCaps w:val="0"/>
        <w:strike w:val="0"/>
        <w:dstrike w:val="0"/>
        <w:color w:val="FFFFFF" w:themeColor="background2"/>
        <w:sz w:val="20"/>
      </w:rPr>
      <w:tblPr/>
      <w:tcPr>
        <w:tcBorders>
          <w:top w:val="nil"/>
          <w:left w:val="nil"/>
          <w:bottom w:val="nil"/>
          <w:right w:val="nil"/>
          <w:insideH w:val="nil"/>
          <w:insideV w:val="nil"/>
          <w:tl2br w:val="nil"/>
          <w:tr2bl w:val="nil"/>
        </w:tcBorders>
        <w:shd w:val="clear" w:color="auto" w:fill="ED008D" w:themeFill="accent2"/>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ED008D" w:themeColor="accent2"/>
          <w:right w:val="nil"/>
          <w:insideH w:val="nil"/>
          <w:insideV w:val="nil"/>
          <w:tl2br w:val="nil"/>
          <w:tr2bl w:val="nil"/>
        </w:tcBorders>
      </w:tcPr>
    </w:tblStylePr>
    <w:tblStylePr w:type="band2Horz">
      <w:tblPr/>
      <w:tcPr>
        <w:tcBorders>
          <w:top w:val="nil"/>
          <w:left w:val="nil"/>
          <w:bottom w:val="single" w:sz="4" w:space="0" w:color="ED008D" w:themeColor="accent2"/>
          <w:right w:val="nil"/>
          <w:insideH w:val="nil"/>
          <w:insideV w:val="nil"/>
          <w:tl2br w:val="nil"/>
          <w:tr2bl w:val="nil"/>
        </w:tcBorders>
        <w:shd w:val="clear" w:color="auto" w:fill="FFC8E8" w:themeFill="accent2" w:themeFillTint="33"/>
      </w:tcPr>
    </w:tblStylePr>
  </w:style>
  <w:style w:type="character" w:styleId="FollowedHyperlink">
    <w:name w:val="FollowedHyperlink"/>
    <w:basedOn w:val="DefaultParagraphFont"/>
    <w:uiPriority w:val="99"/>
    <w:semiHidden/>
    <w:unhideWhenUsed/>
    <w:rsid w:val="008D19F7"/>
    <w:rPr>
      <w:color w:val="000000" w:themeColor="followedHyperlink"/>
      <w:u w:val="single"/>
    </w:rPr>
  </w:style>
  <w:style w:type="character" w:styleId="IntenseEmphasis">
    <w:name w:val="Intense Emphasis"/>
    <w:uiPriority w:val="21"/>
    <w:qFormat/>
    <w:rsid w:val="008D19F7"/>
    <w:rPr>
      <w:b/>
      <w:caps w:val="0"/>
      <w:shd w:val="clear" w:color="auto" w:fill="FEF100" w:themeFill="accent3"/>
    </w:rPr>
  </w:style>
  <w:style w:type="paragraph" w:styleId="Subtitle">
    <w:name w:val="Subtitle"/>
    <w:basedOn w:val="Normal"/>
    <w:next w:val="Normal"/>
    <w:link w:val="SubtitleChar"/>
    <w:uiPriority w:val="11"/>
    <w:rsid w:val="008D19F7"/>
    <w:pPr>
      <w:numPr>
        <w:ilvl w:val="1"/>
      </w:numPr>
      <w:spacing w:after="160" w:line="276" w:lineRule="auto"/>
    </w:pPr>
    <w:rPr>
      <w:rFonts w:asciiTheme="majorHAnsi" w:eastAsiaTheme="minorEastAsia" w:hAnsiTheme="majorHAnsi"/>
      <w:noProof/>
      <w:color w:val="5A5A5A" w:themeColor="text1" w:themeTint="A5"/>
      <w:sz w:val="28"/>
      <w:lang w:val="en-GB" w:eastAsia="nl-NL"/>
    </w:rPr>
  </w:style>
  <w:style w:type="character" w:customStyle="1" w:styleId="SubtitleChar">
    <w:name w:val="Subtitle Char"/>
    <w:basedOn w:val="DefaultParagraphFont"/>
    <w:link w:val="Subtitle"/>
    <w:uiPriority w:val="11"/>
    <w:rsid w:val="008D19F7"/>
    <w:rPr>
      <w:rFonts w:asciiTheme="majorHAnsi" w:eastAsiaTheme="minorEastAsia" w:hAnsiTheme="majorHAnsi"/>
      <w:noProof/>
      <w:color w:val="5A5A5A" w:themeColor="text1" w:themeTint="A5"/>
      <w:sz w:val="28"/>
      <w:lang w:val="en-GB" w:eastAsia="nl-NL"/>
    </w:rPr>
  </w:style>
  <w:style w:type="paragraph" w:styleId="PlainText">
    <w:name w:val="Plain Text"/>
    <w:basedOn w:val="Normal"/>
    <w:link w:val="PlainTextChar"/>
    <w:rsid w:val="008D19F7"/>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8D19F7"/>
    <w:rPr>
      <w:rFonts w:ascii="Courier New" w:eastAsia="Times New Roman" w:hAnsi="Courier New" w:cs="Courier New"/>
      <w:sz w:val="20"/>
      <w:szCs w:val="20"/>
      <w:lang w:val="en-US"/>
    </w:rPr>
  </w:style>
  <w:style w:type="paragraph" w:styleId="Revision">
    <w:name w:val="Revision"/>
    <w:hidden/>
    <w:uiPriority w:val="99"/>
    <w:semiHidden/>
    <w:rsid w:val="008D19F7"/>
  </w:style>
  <w:style w:type="character" w:styleId="HTMLKeyboard">
    <w:name w:val="HTML Keyboard"/>
    <w:basedOn w:val="DefaultParagraphFont"/>
    <w:uiPriority w:val="99"/>
    <w:semiHidden/>
    <w:unhideWhenUsed/>
    <w:rsid w:val="008D19F7"/>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8D19F7"/>
    <w:pPr>
      <w:spacing w:after="200" w:line="276" w:lineRule="auto"/>
    </w:pPr>
    <w:rPr>
      <w:sz w:val="22"/>
    </w:rPr>
  </w:style>
  <w:style w:type="character" w:customStyle="1" w:styleId="DateChar">
    <w:name w:val="Date Char"/>
    <w:basedOn w:val="DefaultParagraphFont"/>
    <w:link w:val="Date"/>
    <w:uiPriority w:val="99"/>
    <w:semiHidden/>
    <w:rsid w:val="008D19F7"/>
  </w:style>
  <w:style w:type="character" w:customStyle="1" w:styleId="hljs-comment">
    <w:name w:val="hljs-comment"/>
    <w:basedOn w:val="DefaultParagraphFont"/>
    <w:rsid w:val="008D19F7"/>
  </w:style>
  <w:style w:type="character" w:customStyle="1" w:styleId="SolutionsChar">
    <w:name w:val="Solutions Char"/>
    <w:basedOn w:val="DefaultParagraphFont"/>
    <w:link w:val="Solutions"/>
    <w:locked/>
    <w:rsid w:val="003D4FF4"/>
    <w:rPr>
      <w:color w:val="00B050"/>
      <w:sz w:val="20"/>
      <w:lang w:val="en-US"/>
    </w:rPr>
  </w:style>
  <w:style w:type="paragraph" w:customStyle="1" w:styleId="Solutions">
    <w:name w:val="Solutions"/>
    <w:basedOn w:val="Normal"/>
    <w:link w:val="SolutionsChar"/>
    <w:qFormat/>
    <w:rsid w:val="003D4FF4"/>
    <w:rPr>
      <w:color w:val="00B050"/>
      <w:lang w:val="en-US"/>
    </w:rPr>
  </w:style>
  <w:style w:type="character" w:customStyle="1" w:styleId="TeacherinfoChar">
    <w:name w:val="Teacherinfo Char"/>
    <w:basedOn w:val="DefaultParagraphFont"/>
    <w:link w:val="Teacherinfo"/>
    <w:locked/>
    <w:rsid w:val="003D4FF4"/>
    <w:rPr>
      <w:rFonts w:ascii="Times New Roman" w:eastAsia="Times New Roman" w:hAnsi="Times New Roman" w:cstheme="minorHAnsi"/>
      <w:color w:val="FF0000"/>
      <w:spacing w:val="-3"/>
      <w:sz w:val="20"/>
      <w:szCs w:val="20"/>
      <w:lang w:val="en-US" w:eastAsia="nl-NL"/>
    </w:rPr>
  </w:style>
  <w:style w:type="paragraph" w:customStyle="1" w:styleId="Teacherinfo">
    <w:name w:val="Teacherinfo"/>
    <w:basedOn w:val="Normal"/>
    <w:link w:val="TeacherinfoChar"/>
    <w:qFormat/>
    <w:rsid w:val="003D4FF4"/>
    <w:pPr>
      <w:widowControl w:val="0"/>
      <w:tabs>
        <w:tab w:val="left" w:pos="-1440"/>
        <w:tab w:val="left" w:pos="-720"/>
      </w:tabs>
      <w:snapToGrid w:val="0"/>
      <w:jc w:val="both"/>
    </w:pPr>
    <w:rPr>
      <w:rFonts w:ascii="Times New Roman" w:eastAsia="Times New Roman" w:hAnsi="Times New Roman" w:cstheme="minorHAnsi"/>
      <w:color w:val="FF0000"/>
      <w:spacing w:val="-3"/>
      <w:szCs w:val="20"/>
      <w:lang w:val="en-US" w:eastAsia="nl-NL"/>
    </w:rPr>
  </w:style>
  <w:style w:type="character" w:customStyle="1" w:styleId="CommandChar">
    <w:name w:val="Command Char"/>
    <w:basedOn w:val="DefaultParagraphFont"/>
    <w:link w:val="Command"/>
    <w:locked/>
    <w:rsid w:val="003D4FF4"/>
    <w:rPr>
      <w:rFonts w:ascii="Consolas" w:hAnsi="Consolas" w:cs="Courier New"/>
      <w:b/>
      <w:bCs/>
      <w:sz w:val="20"/>
      <w:lang w:val="en-US"/>
    </w:rPr>
  </w:style>
  <w:style w:type="paragraph" w:customStyle="1" w:styleId="Command">
    <w:name w:val="Command"/>
    <w:basedOn w:val="Normal"/>
    <w:link w:val="CommandChar"/>
    <w:qFormat/>
    <w:rsid w:val="003D4FF4"/>
    <w:rPr>
      <w:rFonts w:ascii="Consolas" w:hAnsi="Consolas" w:cs="Courier New"/>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863">
      <w:bodyDiv w:val="1"/>
      <w:marLeft w:val="0"/>
      <w:marRight w:val="0"/>
      <w:marTop w:val="0"/>
      <w:marBottom w:val="0"/>
      <w:divBdr>
        <w:top w:val="none" w:sz="0" w:space="0" w:color="auto"/>
        <w:left w:val="none" w:sz="0" w:space="0" w:color="auto"/>
        <w:bottom w:val="none" w:sz="0" w:space="0" w:color="auto"/>
        <w:right w:val="none" w:sz="0" w:space="0" w:color="auto"/>
      </w:divBdr>
    </w:div>
    <w:div w:id="19747291">
      <w:bodyDiv w:val="1"/>
      <w:marLeft w:val="0"/>
      <w:marRight w:val="0"/>
      <w:marTop w:val="0"/>
      <w:marBottom w:val="0"/>
      <w:divBdr>
        <w:top w:val="none" w:sz="0" w:space="0" w:color="auto"/>
        <w:left w:val="none" w:sz="0" w:space="0" w:color="auto"/>
        <w:bottom w:val="none" w:sz="0" w:space="0" w:color="auto"/>
        <w:right w:val="none" w:sz="0" w:space="0" w:color="auto"/>
      </w:divBdr>
      <w:divsChild>
        <w:div w:id="1249850642">
          <w:marLeft w:val="0"/>
          <w:marRight w:val="0"/>
          <w:marTop w:val="0"/>
          <w:marBottom w:val="0"/>
          <w:divBdr>
            <w:top w:val="none" w:sz="0" w:space="0" w:color="auto"/>
            <w:left w:val="none" w:sz="0" w:space="0" w:color="auto"/>
            <w:bottom w:val="none" w:sz="0" w:space="0" w:color="auto"/>
            <w:right w:val="none" w:sz="0" w:space="0" w:color="auto"/>
          </w:divBdr>
        </w:div>
      </w:divsChild>
    </w:div>
    <w:div w:id="37554226">
      <w:bodyDiv w:val="1"/>
      <w:marLeft w:val="0"/>
      <w:marRight w:val="0"/>
      <w:marTop w:val="0"/>
      <w:marBottom w:val="0"/>
      <w:divBdr>
        <w:top w:val="none" w:sz="0" w:space="0" w:color="auto"/>
        <w:left w:val="none" w:sz="0" w:space="0" w:color="auto"/>
        <w:bottom w:val="none" w:sz="0" w:space="0" w:color="auto"/>
        <w:right w:val="none" w:sz="0" w:space="0" w:color="auto"/>
      </w:divBdr>
    </w:div>
    <w:div w:id="78646666">
      <w:bodyDiv w:val="1"/>
      <w:marLeft w:val="0"/>
      <w:marRight w:val="0"/>
      <w:marTop w:val="0"/>
      <w:marBottom w:val="0"/>
      <w:divBdr>
        <w:top w:val="none" w:sz="0" w:space="0" w:color="auto"/>
        <w:left w:val="none" w:sz="0" w:space="0" w:color="auto"/>
        <w:bottom w:val="none" w:sz="0" w:space="0" w:color="auto"/>
        <w:right w:val="none" w:sz="0" w:space="0" w:color="auto"/>
      </w:divBdr>
    </w:div>
    <w:div w:id="96944274">
      <w:bodyDiv w:val="1"/>
      <w:marLeft w:val="0"/>
      <w:marRight w:val="0"/>
      <w:marTop w:val="0"/>
      <w:marBottom w:val="0"/>
      <w:divBdr>
        <w:top w:val="none" w:sz="0" w:space="0" w:color="auto"/>
        <w:left w:val="none" w:sz="0" w:space="0" w:color="auto"/>
        <w:bottom w:val="none" w:sz="0" w:space="0" w:color="auto"/>
        <w:right w:val="none" w:sz="0" w:space="0" w:color="auto"/>
      </w:divBdr>
    </w:div>
    <w:div w:id="178353514">
      <w:bodyDiv w:val="1"/>
      <w:marLeft w:val="0"/>
      <w:marRight w:val="0"/>
      <w:marTop w:val="0"/>
      <w:marBottom w:val="0"/>
      <w:divBdr>
        <w:top w:val="none" w:sz="0" w:space="0" w:color="auto"/>
        <w:left w:val="none" w:sz="0" w:space="0" w:color="auto"/>
        <w:bottom w:val="none" w:sz="0" w:space="0" w:color="auto"/>
        <w:right w:val="none" w:sz="0" w:space="0" w:color="auto"/>
      </w:divBdr>
      <w:divsChild>
        <w:div w:id="557938189">
          <w:marLeft w:val="0"/>
          <w:marRight w:val="0"/>
          <w:marTop w:val="0"/>
          <w:marBottom w:val="0"/>
          <w:divBdr>
            <w:top w:val="none" w:sz="0" w:space="0" w:color="auto"/>
            <w:left w:val="none" w:sz="0" w:space="0" w:color="auto"/>
            <w:bottom w:val="none" w:sz="0" w:space="0" w:color="auto"/>
            <w:right w:val="none" w:sz="0" w:space="0" w:color="auto"/>
          </w:divBdr>
        </w:div>
      </w:divsChild>
    </w:div>
    <w:div w:id="186335169">
      <w:bodyDiv w:val="1"/>
      <w:marLeft w:val="0"/>
      <w:marRight w:val="0"/>
      <w:marTop w:val="0"/>
      <w:marBottom w:val="0"/>
      <w:divBdr>
        <w:top w:val="none" w:sz="0" w:space="0" w:color="auto"/>
        <w:left w:val="none" w:sz="0" w:space="0" w:color="auto"/>
        <w:bottom w:val="none" w:sz="0" w:space="0" w:color="auto"/>
        <w:right w:val="none" w:sz="0" w:space="0" w:color="auto"/>
      </w:divBdr>
    </w:div>
    <w:div w:id="191263438">
      <w:bodyDiv w:val="1"/>
      <w:marLeft w:val="0"/>
      <w:marRight w:val="0"/>
      <w:marTop w:val="0"/>
      <w:marBottom w:val="0"/>
      <w:divBdr>
        <w:top w:val="none" w:sz="0" w:space="0" w:color="auto"/>
        <w:left w:val="none" w:sz="0" w:space="0" w:color="auto"/>
        <w:bottom w:val="none" w:sz="0" w:space="0" w:color="auto"/>
        <w:right w:val="none" w:sz="0" w:space="0" w:color="auto"/>
      </w:divBdr>
      <w:divsChild>
        <w:div w:id="1750689409">
          <w:marLeft w:val="0"/>
          <w:marRight w:val="0"/>
          <w:marTop w:val="0"/>
          <w:marBottom w:val="0"/>
          <w:divBdr>
            <w:top w:val="none" w:sz="0" w:space="0" w:color="auto"/>
            <w:left w:val="none" w:sz="0" w:space="0" w:color="auto"/>
            <w:bottom w:val="none" w:sz="0" w:space="0" w:color="auto"/>
            <w:right w:val="none" w:sz="0" w:space="0" w:color="auto"/>
          </w:divBdr>
        </w:div>
      </w:divsChild>
    </w:div>
    <w:div w:id="215246403">
      <w:bodyDiv w:val="1"/>
      <w:marLeft w:val="0"/>
      <w:marRight w:val="0"/>
      <w:marTop w:val="0"/>
      <w:marBottom w:val="0"/>
      <w:divBdr>
        <w:top w:val="none" w:sz="0" w:space="0" w:color="auto"/>
        <w:left w:val="none" w:sz="0" w:space="0" w:color="auto"/>
        <w:bottom w:val="none" w:sz="0" w:space="0" w:color="auto"/>
        <w:right w:val="none" w:sz="0" w:space="0" w:color="auto"/>
      </w:divBdr>
      <w:divsChild>
        <w:div w:id="1754275248">
          <w:marLeft w:val="0"/>
          <w:marRight w:val="0"/>
          <w:marTop w:val="0"/>
          <w:marBottom w:val="0"/>
          <w:divBdr>
            <w:top w:val="none" w:sz="0" w:space="0" w:color="auto"/>
            <w:left w:val="none" w:sz="0" w:space="0" w:color="auto"/>
            <w:bottom w:val="none" w:sz="0" w:space="0" w:color="auto"/>
            <w:right w:val="none" w:sz="0" w:space="0" w:color="auto"/>
          </w:divBdr>
        </w:div>
      </w:divsChild>
    </w:div>
    <w:div w:id="234320052">
      <w:bodyDiv w:val="1"/>
      <w:marLeft w:val="0"/>
      <w:marRight w:val="0"/>
      <w:marTop w:val="0"/>
      <w:marBottom w:val="0"/>
      <w:divBdr>
        <w:top w:val="none" w:sz="0" w:space="0" w:color="auto"/>
        <w:left w:val="none" w:sz="0" w:space="0" w:color="auto"/>
        <w:bottom w:val="none" w:sz="0" w:space="0" w:color="auto"/>
        <w:right w:val="none" w:sz="0" w:space="0" w:color="auto"/>
      </w:divBdr>
    </w:div>
    <w:div w:id="243347037">
      <w:bodyDiv w:val="1"/>
      <w:marLeft w:val="0"/>
      <w:marRight w:val="0"/>
      <w:marTop w:val="0"/>
      <w:marBottom w:val="0"/>
      <w:divBdr>
        <w:top w:val="none" w:sz="0" w:space="0" w:color="auto"/>
        <w:left w:val="none" w:sz="0" w:space="0" w:color="auto"/>
        <w:bottom w:val="none" w:sz="0" w:space="0" w:color="auto"/>
        <w:right w:val="none" w:sz="0" w:space="0" w:color="auto"/>
      </w:divBdr>
    </w:div>
    <w:div w:id="262228945">
      <w:bodyDiv w:val="1"/>
      <w:marLeft w:val="0"/>
      <w:marRight w:val="0"/>
      <w:marTop w:val="0"/>
      <w:marBottom w:val="0"/>
      <w:divBdr>
        <w:top w:val="none" w:sz="0" w:space="0" w:color="auto"/>
        <w:left w:val="none" w:sz="0" w:space="0" w:color="auto"/>
        <w:bottom w:val="none" w:sz="0" w:space="0" w:color="auto"/>
        <w:right w:val="none" w:sz="0" w:space="0" w:color="auto"/>
      </w:divBdr>
    </w:div>
    <w:div w:id="388574653">
      <w:bodyDiv w:val="1"/>
      <w:marLeft w:val="0"/>
      <w:marRight w:val="0"/>
      <w:marTop w:val="0"/>
      <w:marBottom w:val="0"/>
      <w:divBdr>
        <w:top w:val="none" w:sz="0" w:space="0" w:color="auto"/>
        <w:left w:val="none" w:sz="0" w:space="0" w:color="auto"/>
        <w:bottom w:val="none" w:sz="0" w:space="0" w:color="auto"/>
        <w:right w:val="none" w:sz="0" w:space="0" w:color="auto"/>
      </w:divBdr>
    </w:div>
    <w:div w:id="393629664">
      <w:bodyDiv w:val="1"/>
      <w:marLeft w:val="0"/>
      <w:marRight w:val="0"/>
      <w:marTop w:val="0"/>
      <w:marBottom w:val="0"/>
      <w:divBdr>
        <w:top w:val="none" w:sz="0" w:space="0" w:color="auto"/>
        <w:left w:val="none" w:sz="0" w:space="0" w:color="auto"/>
        <w:bottom w:val="none" w:sz="0" w:space="0" w:color="auto"/>
        <w:right w:val="none" w:sz="0" w:space="0" w:color="auto"/>
      </w:divBdr>
    </w:div>
    <w:div w:id="417139305">
      <w:bodyDiv w:val="1"/>
      <w:marLeft w:val="0"/>
      <w:marRight w:val="0"/>
      <w:marTop w:val="0"/>
      <w:marBottom w:val="0"/>
      <w:divBdr>
        <w:top w:val="none" w:sz="0" w:space="0" w:color="auto"/>
        <w:left w:val="none" w:sz="0" w:space="0" w:color="auto"/>
        <w:bottom w:val="none" w:sz="0" w:space="0" w:color="auto"/>
        <w:right w:val="none" w:sz="0" w:space="0" w:color="auto"/>
      </w:divBdr>
      <w:divsChild>
        <w:div w:id="808861671">
          <w:marLeft w:val="0"/>
          <w:marRight w:val="0"/>
          <w:marTop w:val="0"/>
          <w:marBottom w:val="0"/>
          <w:divBdr>
            <w:top w:val="none" w:sz="0" w:space="0" w:color="auto"/>
            <w:left w:val="none" w:sz="0" w:space="0" w:color="auto"/>
            <w:bottom w:val="none" w:sz="0" w:space="0" w:color="auto"/>
            <w:right w:val="none" w:sz="0" w:space="0" w:color="auto"/>
          </w:divBdr>
        </w:div>
      </w:divsChild>
    </w:div>
    <w:div w:id="437481193">
      <w:bodyDiv w:val="1"/>
      <w:marLeft w:val="0"/>
      <w:marRight w:val="0"/>
      <w:marTop w:val="0"/>
      <w:marBottom w:val="0"/>
      <w:divBdr>
        <w:top w:val="none" w:sz="0" w:space="0" w:color="auto"/>
        <w:left w:val="none" w:sz="0" w:space="0" w:color="auto"/>
        <w:bottom w:val="none" w:sz="0" w:space="0" w:color="auto"/>
        <w:right w:val="none" w:sz="0" w:space="0" w:color="auto"/>
      </w:divBdr>
      <w:divsChild>
        <w:div w:id="98795313">
          <w:marLeft w:val="0"/>
          <w:marRight w:val="0"/>
          <w:marTop w:val="0"/>
          <w:marBottom w:val="0"/>
          <w:divBdr>
            <w:top w:val="none" w:sz="0" w:space="0" w:color="auto"/>
            <w:left w:val="none" w:sz="0" w:space="0" w:color="auto"/>
            <w:bottom w:val="none" w:sz="0" w:space="0" w:color="auto"/>
            <w:right w:val="none" w:sz="0" w:space="0" w:color="auto"/>
          </w:divBdr>
        </w:div>
      </w:divsChild>
    </w:div>
    <w:div w:id="455098921">
      <w:bodyDiv w:val="1"/>
      <w:marLeft w:val="0"/>
      <w:marRight w:val="0"/>
      <w:marTop w:val="0"/>
      <w:marBottom w:val="0"/>
      <w:divBdr>
        <w:top w:val="none" w:sz="0" w:space="0" w:color="auto"/>
        <w:left w:val="none" w:sz="0" w:space="0" w:color="auto"/>
        <w:bottom w:val="none" w:sz="0" w:space="0" w:color="auto"/>
        <w:right w:val="none" w:sz="0" w:space="0" w:color="auto"/>
      </w:divBdr>
      <w:divsChild>
        <w:div w:id="197746859">
          <w:marLeft w:val="0"/>
          <w:marRight w:val="0"/>
          <w:marTop w:val="0"/>
          <w:marBottom w:val="0"/>
          <w:divBdr>
            <w:top w:val="none" w:sz="0" w:space="0" w:color="auto"/>
            <w:left w:val="none" w:sz="0" w:space="0" w:color="auto"/>
            <w:bottom w:val="none" w:sz="0" w:space="0" w:color="auto"/>
            <w:right w:val="none" w:sz="0" w:space="0" w:color="auto"/>
          </w:divBdr>
        </w:div>
      </w:divsChild>
    </w:div>
    <w:div w:id="496070036">
      <w:bodyDiv w:val="1"/>
      <w:marLeft w:val="0"/>
      <w:marRight w:val="0"/>
      <w:marTop w:val="0"/>
      <w:marBottom w:val="0"/>
      <w:divBdr>
        <w:top w:val="none" w:sz="0" w:space="0" w:color="auto"/>
        <w:left w:val="none" w:sz="0" w:space="0" w:color="auto"/>
        <w:bottom w:val="none" w:sz="0" w:space="0" w:color="auto"/>
        <w:right w:val="none" w:sz="0" w:space="0" w:color="auto"/>
      </w:divBdr>
      <w:divsChild>
        <w:div w:id="105395294">
          <w:marLeft w:val="0"/>
          <w:marRight w:val="0"/>
          <w:marTop w:val="0"/>
          <w:marBottom w:val="0"/>
          <w:divBdr>
            <w:top w:val="none" w:sz="0" w:space="0" w:color="auto"/>
            <w:left w:val="none" w:sz="0" w:space="0" w:color="auto"/>
            <w:bottom w:val="none" w:sz="0" w:space="0" w:color="auto"/>
            <w:right w:val="none" w:sz="0" w:space="0" w:color="auto"/>
          </w:divBdr>
        </w:div>
      </w:divsChild>
    </w:div>
    <w:div w:id="518391288">
      <w:bodyDiv w:val="1"/>
      <w:marLeft w:val="0"/>
      <w:marRight w:val="0"/>
      <w:marTop w:val="0"/>
      <w:marBottom w:val="0"/>
      <w:divBdr>
        <w:top w:val="none" w:sz="0" w:space="0" w:color="auto"/>
        <w:left w:val="none" w:sz="0" w:space="0" w:color="auto"/>
        <w:bottom w:val="none" w:sz="0" w:space="0" w:color="auto"/>
        <w:right w:val="none" w:sz="0" w:space="0" w:color="auto"/>
      </w:divBdr>
      <w:divsChild>
        <w:div w:id="144324886">
          <w:marLeft w:val="0"/>
          <w:marRight w:val="0"/>
          <w:marTop w:val="0"/>
          <w:marBottom w:val="0"/>
          <w:divBdr>
            <w:top w:val="none" w:sz="0" w:space="0" w:color="auto"/>
            <w:left w:val="none" w:sz="0" w:space="0" w:color="auto"/>
            <w:bottom w:val="none" w:sz="0" w:space="0" w:color="auto"/>
            <w:right w:val="none" w:sz="0" w:space="0" w:color="auto"/>
          </w:divBdr>
        </w:div>
      </w:divsChild>
    </w:div>
    <w:div w:id="546184156">
      <w:bodyDiv w:val="1"/>
      <w:marLeft w:val="0"/>
      <w:marRight w:val="0"/>
      <w:marTop w:val="0"/>
      <w:marBottom w:val="0"/>
      <w:divBdr>
        <w:top w:val="none" w:sz="0" w:space="0" w:color="auto"/>
        <w:left w:val="none" w:sz="0" w:space="0" w:color="auto"/>
        <w:bottom w:val="none" w:sz="0" w:space="0" w:color="auto"/>
        <w:right w:val="none" w:sz="0" w:space="0" w:color="auto"/>
      </w:divBdr>
    </w:div>
    <w:div w:id="580800552">
      <w:bodyDiv w:val="1"/>
      <w:marLeft w:val="0"/>
      <w:marRight w:val="0"/>
      <w:marTop w:val="0"/>
      <w:marBottom w:val="0"/>
      <w:divBdr>
        <w:top w:val="none" w:sz="0" w:space="0" w:color="auto"/>
        <w:left w:val="none" w:sz="0" w:space="0" w:color="auto"/>
        <w:bottom w:val="none" w:sz="0" w:space="0" w:color="auto"/>
        <w:right w:val="none" w:sz="0" w:space="0" w:color="auto"/>
      </w:divBdr>
    </w:div>
    <w:div w:id="629212205">
      <w:bodyDiv w:val="1"/>
      <w:marLeft w:val="0"/>
      <w:marRight w:val="0"/>
      <w:marTop w:val="0"/>
      <w:marBottom w:val="0"/>
      <w:divBdr>
        <w:top w:val="none" w:sz="0" w:space="0" w:color="auto"/>
        <w:left w:val="none" w:sz="0" w:space="0" w:color="auto"/>
        <w:bottom w:val="none" w:sz="0" w:space="0" w:color="auto"/>
        <w:right w:val="none" w:sz="0" w:space="0" w:color="auto"/>
      </w:divBdr>
      <w:divsChild>
        <w:div w:id="577831070">
          <w:marLeft w:val="0"/>
          <w:marRight w:val="0"/>
          <w:marTop w:val="0"/>
          <w:marBottom w:val="0"/>
          <w:divBdr>
            <w:top w:val="none" w:sz="0" w:space="0" w:color="auto"/>
            <w:left w:val="none" w:sz="0" w:space="0" w:color="auto"/>
            <w:bottom w:val="none" w:sz="0" w:space="0" w:color="auto"/>
            <w:right w:val="none" w:sz="0" w:space="0" w:color="auto"/>
          </w:divBdr>
        </w:div>
      </w:divsChild>
    </w:div>
    <w:div w:id="699090804">
      <w:bodyDiv w:val="1"/>
      <w:marLeft w:val="0"/>
      <w:marRight w:val="0"/>
      <w:marTop w:val="0"/>
      <w:marBottom w:val="0"/>
      <w:divBdr>
        <w:top w:val="none" w:sz="0" w:space="0" w:color="auto"/>
        <w:left w:val="none" w:sz="0" w:space="0" w:color="auto"/>
        <w:bottom w:val="none" w:sz="0" w:space="0" w:color="auto"/>
        <w:right w:val="none" w:sz="0" w:space="0" w:color="auto"/>
      </w:divBdr>
      <w:divsChild>
        <w:div w:id="390424998">
          <w:marLeft w:val="0"/>
          <w:marRight w:val="0"/>
          <w:marTop w:val="0"/>
          <w:marBottom w:val="0"/>
          <w:divBdr>
            <w:top w:val="none" w:sz="0" w:space="0" w:color="auto"/>
            <w:left w:val="none" w:sz="0" w:space="0" w:color="auto"/>
            <w:bottom w:val="none" w:sz="0" w:space="0" w:color="auto"/>
            <w:right w:val="none" w:sz="0" w:space="0" w:color="auto"/>
          </w:divBdr>
        </w:div>
      </w:divsChild>
    </w:div>
    <w:div w:id="740255468">
      <w:bodyDiv w:val="1"/>
      <w:marLeft w:val="0"/>
      <w:marRight w:val="0"/>
      <w:marTop w:val="0"/>
      <w:marBottom w:val="0"/>
      <w:divBdr>
        <w:top w:val="none" w:sz="0" w:space="0" w:color="auto"/>
        <w:left w:val="none" w:sz="0" w:space="0" w:color="auto"/>
        <w:bottom w:val="none" w:sz="0" w:space="0" w:color="auto"/>
        <w:right w:val="none" w:sz="0" w:space="0" w:color="auto"/>
      </w:divBdr>
      <w:divsChild>
        <w:div w:id="597911567">
          <w:marLeft w:val="0"/>
          <w:marRight w:val="0"/>
          <w:marTop w:val="0"/>
          <w:marBottom w:val="0"/>
          <w:divBdr>
            <w:top w:val="none" w:sz="0" w:space="0" w:color="auto"/>
            <w:left w:val="none" w:sz="0" w:space="0" w:color="auto"/>
            <w:bottom w:val="none" w:sz="0" w:space="0" w:color="auto"/>
            <w:right w:val="none" w:sz="0" w:space="0" w:color="auto"/>
          </w:divBdr>
        </w:div>
      </w:divsChild>
    </w:div>
    <w:div w:id="779106925">
      <w:bodyDiv w:val="1"/>
      <w:marLeft w:val="0"/>
      <w:marRight w:val="0"/>
      <w:marTop w:val="0"/>
      <w:marBottom w:val="0"/>
      <w:divBdr>
        <w:top w:val="none" w:sz="0" w:space="0" w:color="auto"/>
        <w:left w:val="none" w:sz="0" w:space="0" w:color="auto"/>
        <w:bottom w:val="none" w:sz="0" w:space="0" w:color="auto"/>
        <w:right w:val="none" w:sz="0" w:space="0" w:color="auto"/>
      </w:divBdr>
      <w:divsChild>
        <w:div w:id="1237395099">
          <w:marLeft w:val="0"/>
          <w:marRight w:val="0"/>
          <w:marTop w:val="0"/>
          <w:marBottom w:val="0"/>
          <w:divBdr>
            <w:top w:val="none" w:sz="0" w:space="0" w:color="auto"/>
            <w:left w:val="none" w:sz="0" w:space="0" w:color="auto"/>
            <w:bottom w:val="none" w:sz="0" w:space="0" w:color="auto"/>
            <w:right w:val="none" w:sz="0" w:space="0" w:color="auto"/>
          </w:divBdr>
        </w:div>
      </w:divsChild>
    </w:div>
    <w:div w:id="785271008">
      <w:bodyDiv w:val="1"/>
      <w:marLeft w:val="0"/>
      <w:marRight w:val="0"/>
      <w:marTop w:val="0"/>
      <w:marBottom w:val="0"/>
      <w:divBdr>
        <w:top w:val="none" w:sz="0" w:space="0" w:color="auto"/>
        <w:left w:val="none" w:sz="0" w:space="0" w:color="auto"/>
        <w:bottom w:val="none" w:sz="0" w:space="0" w:color="auto"/>
        <w:right w:val="none" w:sz="0" w:space="0" w:color="auto"/>
      </w:divBdr>
    </w:div>
    <w:div w:id="791171870">
      <w:bodyDiv w:val="1"/>
      <w:marLeft w:val="0"/>
      <w:marRight w:val="0"/>
      <w:marTop w:val="0"/>
      <w:marBottom w:val="0"/>
      <w:divBdr>
        <w:top w:val="none" w:sz="0" w:space="0" w:color="auto"/>
        <w:left w:val="none" w:sz="0" w:space="0" w:color="auto"/>
        <w:bottom w:val="none" w:sz="0" w:space="0" w:color="auto"/>
        <w:right w:val="none" w:sz="0" w:space="0" w:color="auto"/>
      </w:divBdr>
      <w:divsChild>
        <w:div w:id="1819766219">
          <w:marLeft w:val="0"/>
          <w:marRight w:val="0"/>
          <w:marTop w:val="0"/>
          <w:marBottom w:val="0"/>
          <w:divBdr>
            <w:top w:val="none" w:sz="0" w:space="0" w:color="auto"/>
            <w:left w:val="none" w:sz="0" w:space="0" w:color="auto"/>
            <w:bottom w:val="none" w:sz="0" w:space="0" w:color="auto"/>
            <w:right w:val="none" w:sz="0" w:space="0" w:color="auto"/>
          </w:divBdr>
        </w:div>
      </w:divsChild>
    </w:div>
    <w:div w:id="803154009">
      <w:bodyDiv w:val="1"/>
      <w:marLeft w:val="0"/>
      <w:marRight w:val="0"/>
      <w:marTop w:val="0"/>
      <w:marBottom w:val="0"/>
      <w:divBdr>
        <w:top w:val="none" w:sz="0" w:space="0" w:color="auto"/>
        <w:left w:val="none" w:sz="0" w:space="0" w:color="auto"/>
        <w:bottom w:val="none" w:sz="0" w:space="0" w:color="auto"/>
        <w:right w:val="none" w:sz="0" w:space="0" w:color="auto"/>
      </w:divBdr>
    </w:div>
    <w:div w:id="845048745">
      <w:bodyDiv w:val="1"/>
      <w:marLeft w:val="0"/>
      <w:marRight w:val="0"/>
      <w:marTop w:val="0"/>
      <w:marBottom w:val="0"/>
      <w:divBdr>
        <w:top w:val="none" w:sz="0" w:space="0" w:color="auto"/>
        <w:left w:val="none" w:sz="0" w:space="0" w:color="auto"/>
        <w:bottom w:val="none" w:sz="0" w:space="0" w:color="auto"/>
        <w:right w:val="none" w:sz="0" w:space="0" w:color="auto"/>
      </w:divBdr>
      <w:divsChild>
        <w:div w:id="1737317661">
          <w:marLeft w:val="0"/>
          <w:marRight w:val="0"/>
          <w:marTop w:val="0"/>
          <w:marBottom w:val="0"/>
          <w:divBdr>
            <w:top w:val="none" w:sz="0" w:space="0" w:color="auto"/>
            <w:left w:val="none" w:sz="0" w:space="0" w:color="auto"/>
            <w:bottom w:val="none" w:sz="0" w:space="0" w:color="auto"/>
            <w:right w:val="none" w:sz="0" w:space="0" w:color="auto"/>
          </w:divBdr>
        </w:div>
      </w:divsChild>
    </w:div>
    <w:div w:id="927036282">
      <w:bodyDiv w:val="1"/>
      <w:marLeft w:val="0"/>
      <w:marRight w:val="0"/>
      <w:marTop w:val="0"/>
      <w:marBottom w:val="0"/>
      <w:divBdr>
        <w:top w:val="none" w:sz="0" w:space="0" w:color="auto"/>
        <w:left w:val="none" w:sz="0" w:space="0" w:color="auto"/>
        <w:bottom w:val="none" w:sz="0" w:space="0" w:color="auto"/>
        <w:right w:val="none" w:sz="0" w:space="0" w:color="auto"/>
      </w:divBdr>
    </w:div>
    <w:div w:id="942415949">
      <w:bodyDiv w:val="1"/>
      <w:marLeft w:val="0"/>
      <w:marRight w:val="0"/>
      <w:marTop w:val="0"/>
      <w:marBottom w:val="0"/>
      <w:divBdr>
        <w:top w:val="none" w:sz="0" w:space="0" w:color="auto"/>
        <w:left w:val="none" w:sz="0" w:space="0" w:color="auto"/>
        <w:bottom w:val="none" w:sz="0" w:space="0" w:color="auto"/>
        <w:right w:val="none" w:sz="0" w:space="0" w:color="auto"/>
      </w:divBdr>
      <w:divsChild>
        <w:div w:id="2628972">
          <w:marLeft w:val="0"/>
          <w:marRight w:val="0"/>
          <w:marTop w:val="0"/>
          <w:marBottom w:val="0"/>
          <w:divBdr>
            <w:top w:val="none" w:sz="0" w:space="0" w:color="auto"/>
            <w:left w:val="none" w:sz="0" w:space="0" w:color="auto"/>
            <w:bottom w:val="none" w:sz="0" w:space="0" w:color="auto"/>
            <w:right w:val="none" w:sz="0" w:space="0" w:color="auto"/>
          </w:divBdr>
        </w:div>
      </w:divsChild>
    </w:div>
    <w:div w:id="965542632">
      <w:bodyDiv w:val="1"/>
      <w:marLeft w:val="0"/>
      <w:marRight w:val="0"/>
      <w:marTop w:val="0"/>
      <w:marBottom w:val="0"/>
      <w:divBdr>
        <w:top w:val="none" w:sz="0" w:space="0" w:color="auto"/>
        <w:left w:val="none" w:sz="0" w:space="0" w:color="auto"/>
        <w:bottom w:val="none" w:sz="0" w:space="0" w:color="auto"/>
        <w:right w:val="none" w:sz="0" w:space="0" w:color="auto"/>
      </w:divBdr>
    </w:div>
    <w:div w:id="998576291">
      <w:bodyDiv w:val="1"/>
      <w:marLeft w:val="0"/>
      <w:marRight w:val="0"/>
      <w:marTop w:val="0"/>
      <w:marBottom w:val="0"/>
      <w:divBdr>
        <w:top w:val="none" w:sz="0" w:space="0" w:color="auto"/>
        <w:left w:val="none" w:sz="0" w:space="0" w:color="auto"/>
        <w:bottom w:val="none" w:sz="0" w:space="0" w:color="auto"/>
        <w:right w:val="none" w:sz="0" w:space="0" w:color="auto"/>
      </w:divBdr>
    </w:div>
    <w:div w:id="1014958448">
      <w:bodyDiv w:val="1"/>
      <w:marLeft w:val="0"/>
      <w:marRight w:val="0"/>
      <w:marTop w:val="0"/>
      <w:marBottom w:val="0"/>
      <w:divBdr>
        <w:top w:val="none" w:sz="0" w:space="0" w:color="auto"/>
        <w:left w:val="none" w:sz="0" w:space="0" w:color="auto"/>
        <w:bottom w:val="none" w:sz="0" w:space="0" w:color="auto"/>
        <w:right w:val="none" w:sz="0" w:space="0" w:color="auto"/>
      </w:divBdr>
    </w:div>
    <w:div w:id="1030837518">
      <w:bodyDiv w:val="1"/>
      <w:marLeft w:val="0"/>
      <w:marRight w:val="0"/>
      <w:marTop w:val="0"/>
      <w:marBottom w:val="0"/>
      <w:divBdr>
        <w:top w:val="none" w:sz="0" w:space="0" w:color="auto"/>
        <w:left w:val="none" w:sz="0" w:space="0" w:color="auto"/>
        <w:bottom w:val="none" w:sz="0" w:space="0" w:color="auto"/>
        <w:right w:val="none" w:sz="0" w:space="0" w:color="auto"/>
      </w:divBdr>
    </w:div>
    <w:div w:id="1035428445">
      <w:bodyDiv w:val="1"/>
      <w:marLeft w:val="0"/>
      <w:marRight w:val="0"/>
      <w:marTop w:val="0"/>
      <w:marBottom w:val="0"/>
      <w:divBdr>
        <w:top w:val="none" w:sz="0" w:space="0" w:color="auto"/>
        <w:left w:val="none" w:sz="0" w:space="0" w:color="auto"/>
        <w:bottom w:val="none" w:sz="0" w:space="0" w:color="auto"/>
        <w:right w:val="none" w:sz="0" w:space="0" w:color="auto"/>
      </w:divBdr>
      <w:divsChild>
        <w:div w:id="1187521577">
          <w:marLeft w:val="0"/>
          <w:marRight w:val="0"/>
          <w:marTop w:val="0"/>
          <w:marBottom w:val="0"/>
          <w:divBdr>
            <w:top w:val="none" w:sz="0" w:space="0" w:color="auto"/>
            <w:left w:val="none" w:sz="0" w:space="0" w:color="auto"/>
            <w:bottom w:val="none" w:sz="0" w:space="0" w:color="auto"/>
            <w:right w:val="none" w:sz="0" w:space="0" w:color="auto"/>
          </w:divBdr>
        </w:div>
      </w:divsChild>
    </w:div>
    <w:div w:id="1046950542">
      <w:bodyDiv w:val="1"/>
      <w:marLeft w:val="0"/>
      <w:marRight w:val="0"/>
      <w:marTop w:val="0"/>
      <w:marBottom w:val="0"/>
      <w:divBdr>
        <w:top w:val="none" w:sz="0" w:space="0" w:color="auto"/>
        <w:left w:val="none" w:sz="0" w:space="0" w:color="auto"/>
        <w:bottom w:val="none" w:sz="0" w:space="0" w:color="auto"/>
        <w:right w:val="none" w:sz="0" w:space="0" w:color="auto"/>
      </w:divBdr>
      <w:divsChild>
        <w:div w:id="620186858">
          <w:marLeft w:val="0"/>
          <w:marRight w:val="0"/>
          <w:marTop w:val="0"/>
          <w:marBottom w:val="0"/>
          <w:divBdr>
            <w:top w:val="none" w:sz="0" w:space="0" w:color="auto"/>
            <w:left w:val="none" w:sz="0" w:space="0" w:color="auto"/>
            <w:bottom w:val="none" w:sz="0" w:space="0" w:color="auto"/>
            <w:right w:val="none" w:sz="0" w:space="0" w:color="auto"/>
          </w:divBdr>
        </w:div>
      </w:divsChild>
    </w:div>
    <w:div w:id="1121221652">
      <w:bodyDiv w:val="1"/>
      <w:marLeft w:val="0"/>
      <w:marRight w:val="0"/>
      <w:marTop w:val="0"/>
      <w:marBottom w:val="0"/>
      <w:divBdr>
        <w:top w:val="none" w:sz="0" w:space="0" w:color="auto"/>
        <w:left w:val="none" w:sz="0" w:space="0" w:color="auto"/>
        <w:bottom w:val="none" w:sz="0" w:space="0" w:color="auto"/>
        <w:right w:val="none" w:sz="0" w:space="0" w:color="auto"/>
      </w:divBdr>
      <w:divsChild>
        <w:div w:id="1785810531">
          <w:marLeft w:val="0"/>
          <w:marRight w:val="0"/>
          <w:marTop w:val="0"/>
          <w:marBottom w:val="0"/>
          <w:divBdr>
            <w:top w:val="none" w:sz="0" w:space="0" w:color="auto"/>
            <w:left w:val="none" w:sz="0" w:space="0" w:color="auto"/>
            <w:bottom w:val="none" w:sz="0" w:space="0" w:color="auto"/>
            <w:right w:val="none" w:sz="0" w:space="0" w:color="auto"/>
          </w:divBdr>
        </w:div>
      </w:divsChild>
    </w:div>
    <w:div w:id="1220050379">
      <w:bodyDiv w:val="1"/>
      <w:marLeft w:val="0"/>
      <w:marRight w:val="0"/>
      <w:marTop w:val="0"/>
      <w:marBottom w:val="0"/>
      <w:divBdr>
        <w:top w:val="none" w:sz="0" w:space="0" w:color="auto"/>
        <w:left w:val="none" w:sz="0" w:space="0" w:color="auto"/>
        <w:bottom w:val="none" w:sz="0" w:space="0" w:color="auto"/>
        <w:right w:val="none" w:sz="0" w:space="0" w:color="auto"/>
      </w:divBdr>
      <w:divsChild>
        <w:div w:id="2077239114">
          <w:marLeft w:val="0"/>
          <w:marRight w:val="0"/>
          <w:marTop w:val="0"/>
          <w:marBottom w:val="0"/>
          <w:divBdr>
            <w:top w:val="none" w:sz="0" w:space="0" w:color="auto"/>
            <w:left w:val="none" w:sz="0" w:space="0" w:color="auto"/>
            <w:bottom w:val="none" w:sz="0" w:space="0" w:color="auto"/>
            <w:right w:val="none" w:sz="0" w:space="0" w:color="auto"/>
          </w:divBdr>
        </w:div>
      </w:divsChild>
    </w:div>
    <w:div w:id="1241527374">
      <w:bodyDiv w:val="1"/>
      <w:marLeft w:val="0"/>
      <w:marRight w:val="0"/>
      <w:marTop w:val="0"/>
      <w:marBottom w:val="0"/>
      <w:divBdr>
        <w:top w:val="none" w:sz="0" w:space="0" w:color="auto"/>
        <w:left w:val="none" w:sz="0" w:space="0" w:color="auto"/>
        <w:bottom w:val="none" w:sz="0" w:space="0" w:color="auto"/>
        <w:right w:val="none" w:sz="0" w:space="0" w:color="auto"/>
      </w:divBdr>
      <w:divsChild>
        <w:div w:id="539519182">
          <w:marLeft w:val="0"/>
          <w:marRight w:val="0"/>
          <w:marTop w:val="0"/>
          <w:marBottom w:val="0"/>
          <w:divBdr>
            <w:top w:val="none" w:sz="0" w:space="0" w:color="auto"/>
            <w:left w:val="none" w:sz="0" w:space="0" w:color="auto"/>
            <w:bottom w:val="none" w:sz="0" w:space="0" w:color="auto"/>
            <w:right w:val="none" w:sz="0" w:space="0" w:color="auto"/>
          </w:divBdr>
        </w:div>
      </w:divsChild>
    </w:div>
    <w:div w:id="1254363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1873">
          <w:marLeft w:val="0"/>
          <w:marRight w:val="0"/>
          <w:marTop w:val="0"/>
          <w:marBottom w:val="0"/>
          <w:divBdr>
            <w:top w:val="none" w:sz="0" w:space="0" w:color="auto"/>
            <w:left w:val="none" w:sz="0" w:space="0" w:color="auto"/>
            <w:bottom w:val="none" w:sz="0" w:space="0" w:color="auto"/>
            <w:right w:val="none" w:sz="0" w:space="0" w:color="auto"/>
          </w:divBdr>
        </w:div>
      </w:divsChild>
    </w:div>
    <w:div w:id="1267809721">
      <w:bodyDiv w:val="1"/>
      <w:marLeft w:val="0"/>
      <w:marRight w:val="0"/>
      <w:marTop w:val="0"/>
      <w:marBottom w:val="0"/>
      <w:divBdr>
        <w:top w:val="none" w:sz="0" w:space="0" w:color="auto"/>
        <w:left w:val="none" w:sz="0" w:space="0" w:color="auto"/>
        <w:bottom w:val="none" w:sz="0" w:space="0" w:color="auto"/>
        <w:right w:val="none" w:sz="0" w:space="0" w:color="auto"/>
      </w:divBdr>
      <w:divsChild>
        <w:div w:id="162669986">
          <w:marLeft w:val="0"/>
          <w:marRight w:val="0"/>
          <w:marTop w:val="0"/>
          <w:marBottom w:val="0"/>
          <w:divBdr>
            <w:top w:val="none" w:sz="0" w:space="0" w:color="auto"/>
            <w:left w:val="none" w:sz="0" w:space="0" w:color="auto"/>
            <w:bottom w:val="none" w:sz="0" w:space="0" w:color="auto"/>
            <w:right w:val="none" w:sz="0" w:space="0" w:color="auto"/>
          </w:divBdr>
          <w:divsChild>
            <w:div w:id="2519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807">
      <w:bodyDiv w:val="1"/>
      <w:marLeft w:val="0"/>
      <w:marRight w:val="0"/>
      <w:marTop w:val="0"/>
      <w:marBottom w:val="0"/>
      <w:divBdr>
        <w:top w:val="none" w:sz="0" w:space="0" w:color="auto"/>
        <w:left w:val="none" w:sz="0" w:space="0" w:color="auto"/>
        <w:bottom w:val="none" w:sz="0" w:space="0" w:color="auto"/>
        <w:right w:val="none" w:sz="0" w:space="0" w:color="auto"/>
      </w:divBdr>
      <w:divsChild>
        <w:div w:id="1191916029">
          <w:marLeft w:val="0"/>
          <w:marRight w:val="0"/>
          <w:marTop w:val="0"/>
          <w:marBottom w:val="0"/>
          <w:divBdr>
            <w:top w:val="none" w:sz="0" w:space="0" w:color="auto"/>
            <w:left w:val="none" w:sz="0" w:space="0" w:color="auto"/>
            <w:bottom w:val="none" w:sz="0" w:space="0" w:color="auto"/>
            <w:right w:val="none" w:sz="0" w:space="0" w:color="auto"/>
          </w:divBdr>
        </w:div>
      </w:divsChild>
    </w:div>
    <w:div w:id="1298950070">
      <w:bodyDiv w:val="1"/>
      <w:marLeft w:val="0"/>
      <w:marRight w:val="0"/>
      <w:marTop w:val="0"/>
      <w:marBottom w:val="0"/>
      <w:divBdr>
        <w:top w:val="none" w:sz="0" w:space="0" w:color="auto"/>
        <w:left w:val="none" w:sz="0" w:space="0" w:color="auto"/>
        <w:bottom w:val="none" w:sz="0" w:space="0" w:color="auto"/>
        <w:right w:val="none" w:sz="0" w:space="0" w:color="auto"/>
      </w:divBdr>
      <w:divsChild>
        <w:div w:id="159466049">
          <w:marLeft w:val="0"/>
          <w:marRight w:val="0"/>
          <w:marTop w:val="0"/>
          <w:marBottom w:val="0"/>
          <w:divBdr>
            <w:top w:val="none" w:sz="0" w:space="0" w:color="auto"/>
            <w:left w:val="none" w:sz="0" w:space="0" w:color="auto"/>
            <w:bottom w:val="none" w:sz="0" w:space="0" w:color="auto"/>
            <w:right w:val="none" w:sz="0" w:space="0" w:color="auto"/>
          </w:divBdr>
        </w:div>
      </w:divsChild>
    </w:div>
    <w:div w:id="1330595052">
      <w:bodyDiv w:val="1"/>
      <w:marLeft w:val="0"/>
      <w:marRight w:val="0"/>
      <w:marTop w:val="0"/>
      <w:marBottom w:val="0"/>
      <w:divBdr>
        <w:top w:val="none" w:sz="0" w:space="0" w:color="auto"/>
        <w:left w:val="none" w:sz="0" w:space="0" w:color="auto"/>
        <w:bottom w:val="none" w:sz="0" w:space="0" w:color="auto"/>
        <w:right w:val="none" w:sz="0" w:space="0" w:color="auto"/>
      </w:divBdr>
    </w:div>
    <w:div w:id="1332365515">
      <w:bodyDiv w:val="1"/>
      <w:marLeft w:val="0"/>
      <w:marRight w:val="0"/>
      <w:marTop w:val="0"/>
      <w:marBottom w:val="0"/>
      <w:divBdr>
        <w:top w:val="none" w:sz="0" w:space="0" w:color="auto"/>
        <w:left w:val="none" w:sz="0" w:space="0" w:color="auto"/>
        <w:bottom w:val="none" w:sz="0" w:space="0" w:color="auto"/>
        <w:right w:val="none" w:sz="0" w:space="0" w:color="auto"/>
      </w:divBdr>
      <w:divsChild>
        <w:div w:id="669605373">
          <w:marLeft w:val="0"/>
          <w:marRight w:val="0"/>
          <w:marTop w:val="0"/>
          <w:marBottom w:val="0"/>
          <w:divBdr>
            <w:top w:val="none" w:sz="0" w:space="0" w:color="auto"/>
            <w:left w:val="none" w:sz="0" w:space="0" w:color="auto"/>
            <w:bottom w:val="none" w:sz="0" w:space="0" w:color="auto"/>
            <w:right w:val="none" w:sz="0" w:space="0" w:color="auto"/>
          </w:divBdr>
        </w:div>
      </w:divsChild>
    </w:div>
    <w:div w:id="1333533400">
      <w:bodyDiv w:val="1"/>
      <w:marLeft w:val="0"/>
      <w:marRight w:val="0"/>
      <w:marTop w:val="0"/>
      <w:marBottom w:val="0"/>
      <w:divBdr>
        <w:top w:val="none" w:sz="0" w:space="0" w:color="auto"/>
        <w:left w:val="none" w:sz="0" w:space="0" w:color="auto"/>
        <w:bottom w:val="none" w:sz="0" w:space="0" w:color="auto"/>
        <w:right w:val="none" w:sz="0" w:space="0" w:color="auto"/>
      </w:divBdr>
      <w:divsChild>
        <w:div w:id="1020546209">
          <w:marLeft w:val="0"/>
          <w:marRight w:val="0"/>
          <w:marTop w:val="0"/>
          <w:marBottom w:val="0"/>
          <w:divBdr>
            <w:top w:val="none" w:sz="0" w:space="0" w:color="auto"/>
            <w:left w:val="none" w:sz="0" w:space="0" w:color="auto"/>
            <w:bottom w:val="none" w:sz="0" w:space="0" w:color="auto"/>
            <w:right w:val="none" w:sz="0" w:space="0" w:color="auto"/>
          </w:divBdr>
        </w:div>
      </w:divsChild>
    </w:div>
    <w:div w:id="1395276111">
      <w:bodyDiv w:val="1"/>
      <w:marLeft w:val="0"/>
      <w:marRight w:val="0"/>
      <w:marTop w:val="0"/>
      <w:marBottom w:val="0"/>
      <w:divBdr>
        <w:top w:val="none" w:sz="0" w:space="0" w:color="auto"/>
        <w:left w:val="none" w:sz="0" w:space="0" w:color="auto"/>
        <w:bottom w:val="none" w:sz="0" w:space="0" w:color="auto"/>
        <w:right w:val="none" w:sz="0" w:space="0" w:color="auto"/>
      </w:divBdr>
    </w:div>
    <w:div w:id="1430658074">
      <w:bodyDiv w:val="1"/>
      <w:marLeft w:val="0"/>
      <w:marRight w:val="0"/>
      <w:marTop w:val="0"/>
      <w:marBottom w:val="0"/>
      <w:divBdr>
        <w:top w:val="none" w:sz="0" w:space="0" w:color="auto"/>
        <w:left w:val="none" w:sz="0" w:space="0" w:color="auto"/>
        <w:bottom w:val="none" w:sz="0" w:space="0" w:color="auto"/>
        <w:right w:val="none" w:sz="0" w:space="0" w:color="auto"/>
      </w:divBdr>
    </w:div>
    <w:div w:id="1449853224">
      <w:bodyDiv w:val="1"/>
      <w:marLeft w:val="0"/>
      <w:marRight w:val="0"/>
      <w:marTop w:val="0"/>
      <w:marBottom w:val="0"/>
      <w:divBdr>
        <w:top w:val="none" w:sz="0" w:space="0" w:color="auto"/>
        <w:left w:val="none" w:sz="0" w:space="0" w:color="auto"/>
        <w:bottom w:val="none" w:sz="0" w:space="0" w:color="auto"/>
        <w:right w:val="none" w:sz="0" w:space="0" w:color="auto"/>
      </w:divBdr>
      <w:divsChild>
        <w:div w:id="124007957">
          <w:marLeft w:val="0"/>
          <w:marRight w:val="0"/>
          <w:marTop w:val="0"/>
          <w:marBottom w:val="0"/>
          <w:divBdr>
            <w:top w:val="none" w:sz="0" w:space="0" w:color="auto"/>
            <w:left w:val="none" w:sz="0" w:space="0" w:color="auto"/>
            <w:bottom w:val="none" w:sz="0" w:space="0" w:color="auto"/>
            <w:right w:val="none" w:sz="0" w:space="0" w:color="auto"/>
          </w:divBdr>
        </w:div>
      </w:divsChild>
    </w:div>
    <w:div w:id="1468354526">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31526165">
      <w:bodyDiv w:val="1"/>
      <w:marLeft w:val="0"/>
      <w:marRight w:val="0"/>
      <w:marTop w:val="0"/>
      <w:marBottom w:val="0"/>
      <w:divBdr>
        <w:top w:val="none" w:sz="0" w:space="0" w:color="auto"/>
        <w:left w:val="none" w:sz="0" w:space="0" w:color="auto"/>
        <w:bottom w:val="none" w:sz="0" w:space="0" w:color="auto"/>
        <w:right w:val="none" w:sz="0" w:space="0" w:color="auto"/>
      </w:divBdr>
      <w:divsChild>
        <w:div w:id="1119109666">
          <w:marLeft w:val="0"/>
          <w:marRight w:val="0"/>
          <w:marTop w:val="0"/>
          <w:marBottom w:val="0"/>
          <w:divBdr>
            <w:top w:val="none" w:sz="0" w:space="0" w:color="auto"/>
            <w:left w:val="none" w:sz="0" w:space="0" w:color="auto"/>
            <w:bottom w:val="none" w:sz="0" w:space="0" w:color="auto"/>
            <w:right w:val="none" w:sz="0" w:space="0" w:color="auto"/>
          </w:divBdr>
        </w:div>
      </w:divsChild>
    </w:div>
    <w:div w:id="1555585717">
      <w:bodyDiv w:val="1"/>
      <w:marLeft w:val="0"/>
      <w:marRight w:val="0"/>
      <w:marTop w:val="0"/>
      <w:marBottom w:val="0"/>
      <w:divBdr>
        <w:top w:val="none" w:sz="0" w:space="0" w:color="auto"/>
        <w:left w:val="none" w:sz="0" w:space="0" w:color="auto"/>
        <w:bottom w:val="none" w:sz="0" w:space="0" w:color="auto"/>
        <w:right w:val="none" w:sz="0" w:space="0" w:color="auto"/>
      </w:divBdr>
      <w:divsChild>
        <w:div w:id="37247615">
          <w:marLeft w:val="0"/>
          <w:marRight w:val="0"/>
          <w:marTop w:val="0"/>
          <w:marBottom w:val="0"/>
          <w:divBdr>
            <w:top w:val="none" w:sz="0" w:space="0" w:color="auto"/>
            <w:left w:val="none" w:sz="0" w:space="0" w:color="auto"/>
            <w:bottom w:val="none" w:sz="0" w:space="0" w:color="auto"/>
            <w:right w:val="none" w:sz="0" w:space="0" w:color="auto"/>
          </w:divBdr>
        </w:div>
      </w:divsChild>
    </w:div>
    <w:div w:id="1567492989">
      <w:bodyDiv w:val="1"/>
      <w:marLeft w:val="0"/>
      <w:marRight w:val="0"/>
      <w:marTop w:val="0"/>
      <w:marBottom w:val="0"/>
      <w:divBdr>
        <w:top w:val="none" w:sz="0" w:space="0" w:color="auto"/>
        <w:left w:val="none" w:sz="0" w:space="0" w:color="auto"/>
        <w:bottom w:val="none" w:sz="0" w:space="0" w:color="auto"/>
        <w:right w:val="none" w:sz="0" w:space="0" w:color="auto"/>
      </w:divBdr>
      <w:divsChild>
        <w:div w:id="601062431">
          <w:marLeft w:val="0"/>
          <w:marRight w:val="0"/>
          <w:marTop w:val="0"/>
          <w:marBottom w:val="0"/>
          <w:divBdr>
            <w:top w:val="none" w:sz="0" w:space="0" w:color="auto"/>
            <w:left w:val="none" w:sz="0" w:space="0" w:color="auto"/>
            <w:bottom w:val="none" w:sz="0" w:space="0" w:color="auto"/>
            <w:right w:val="none" w:sz="0" w:space="0" w:color="auto"/>
          </w:divBdr>
        </w:div>
      </w:divsChild>
    </w:div>
    <w:div w:id="1606576531">
      <w:bodyDiv w:val="1"/>
      <w:marLeft w:val="0"/>
      <w:marRight w:val="0"/>
      <w:marTop w:val="0"/>
      <w:marBottom w:val="0"/>
      <w:divBdr>
        <w:top w:val="none" w:sz="0" w:space="0" w:color="auto"/>
        <w:left w:val="none" w:sz="0" w:space="0" w:color="auto"/>
        <w:bottom w:val="none" w:sz="0" w:space="0" w:color="auto"/>
        <w:right w:val="none" w:sz="0" w:space="0" w:color="auto"/>
      </w:divBdr>
      <w:divsChild>
        <w:div w:id="743140879">
          <w:marLeft w:val="0"/>
          <w:marRight w:val="0"/>
          <w:marTop w:val="0"/>
          <w:marBottom w:val="0"/>
          <w:divBdr>
            <w:top w:val="none" w:sz="0" w:space="0" w:color="auto"/>
            <w:left w:val="none" w:sz="0" w:space="0" w:color="auto"/>
            <w:bottom w:val="none" w:sz="0" w:space="0" w:color="auto"/>
            <w:right w:val="none" w:sz="0" w:space="0" w:color="auto"/>
          </w:divBdr>
          <w:divsChild>
            <w:div w:id="97410286">
              <w:marLeft w:val="0"/>
              <w:marRight w:val="0"/>
              <w:marTop w:val="0"/>
              <w:marBottom w:val="0"/>
              <w:divBdr>
                <w:top w:val="none" w:sz="0" w:space="0" w:color="auto"/>
                <w:left w:val="none" w:sz="0" w:space="0" w:color="auto"/>
                <w:bottom w:val="none" w:sz="0" w:space="0" w:color="auto"/>
                <w:right w:val="none" w:sz="0" w:space="0" w:color="auto"/>
              </w:divBdr>
            </w:div>
            <w:div w:id="110632183">
              <w:marLeft w:val="0"/>
              <w:marRight w:val="0"/>
              <w:marTop w:val="0"/>
              <w:marBottom w:val="0"/>
              <w:divBdr>
                <w:top w:val="none" w:sz="0" w:space="0" w:color="auto"/>
                <w:left w:val="none" w:sz="0" w:space="0" w:color="auto"/>
                <w:bottom w:val="none" w:sz="0" w:space="0" w:color="auto"/>
                <w:right w:val="none" w:sz="0" w:space="0" w:color="auto"/>
              </w:divBdr>
            </w:div>
            <w:div w:id="236210831">
              <w:marLeft w:val="0"/>
              <w:marRight w:val="0"/>
              <w:marTop w:val="0"/>
              <w:marBottom w:val="0"/>
              <w:divBdr>
                <w:top w:val="none" w:sz="0" w:space="0" w:color="auto"/>
                <w:left w:val="none" w:sz="0" w:space="0" w:color="auto"/>
                <w:bottom w:val="none" w:sz="0" w:space="0" w:color="auto"/>
                <w:right w:val="none" w:sz="0" w:space="0" w:color="auto"/>
              </w:divBdr>
            </w:div>
            <w:div w:id="289937424">
              <w:marLeft w:val="0"/>
              <w:marRight w:val="0"/>
              <w:marTop w:val="0"/>
              <w:marBottom w:val="0"/>
              <w:divBdr>
                <w:top w:val="none" w:sz="0" w:space="0" w:color="auto"/>
                <w:left w:val="none" w:sz="0" w:space="0" w:color="auto"/>
                <w:bottom w:val="none" w:sz="0" w:space="0" w:color="auto"/>
                <w:right w:val="none" w:sz="0" w:space="0" w:color="auto"/>
              </w:divBdr>
            </w:div>
            <w:div w:id="342247405">
              <w:marLeft w:val="0"/>
              <w:marRight w:val="0"/>
              <w:marTop w:val="0"/>
              <w:marBottom w:val="0"/>
              <w:divBdr>
                <w:top w:val="none" w:sz="0" w:space="0" w:color="auto"/>
                <w:left w:val="none" w:sz="0" w:space="0" w:color="auto"/>
                <w:bottom w:val="none" w:sz="0" w:space="0" w:color="auto"/>
                <w:right w:val="none" w:sz="0" w:space="0" w:color="auto"/>
              </w:divBdr>
            </w:div>
            <w:div w:id="432407362">
              <w:marLeft w:val="0"/>
              <w:marRight w:val="0"/>
              <w:marTop w:val="0"/>
              <w:marBottom w:val="0"/>
              <w:divBdr>
                <w:top w:val="none" w:sz="0" w:space="0" w:color="auto"/>
                <w:left w:val="none" w:sz="0" w:space="0" w:color="auto"/>
                <w:bottom w:val="none" w:sz="0" w:space="0" w:color="auto"/>
                <w:right w:val="none" w:sz="0" w:space="0" w:color="auto"/>
              </w:divBdr>
            </w:div>
            <w:div w:id="487329243">
              <w:marLeft w:val="0"/>
              <w:marRight w:val="0"/>
              <w:marTop w:val="0"/>
              <w:marBottom w:val="0"/>
              <w:divBdr>
                <w:top w:val="none" w:sz="0" w:space="0" w:color="auto"/>
                <w:left w:val="none" w:sz="0" w:space="0" w:color="auto"/>
                <w:bottom w:val="none" w:sz="0" w:space="0" w:color="auto"/>
                <w:right w:val="none" w:sz="0" w:space="0" w:color="auto"/>
              </w:divBdr>
            </w:div>
            <w:div w:id="531302788">
              <w:marLeft w:val="0"/>
              <w:marRight w:val="0"/>
              <w:marTop w:val="0"/>
              <w:marBottom w:val="0"/>
              <w:divBdr>
                <w:top w:val="none" w:sz="0" w:space="0" w:color="auto"/>
                <w:left w:val="none" w:sz="0" w:space="0" w:color="auto"/>
                <w:bottom w:val="none" w:sz="0" w:space="0" w:color="auto"/>
                <w:right w:val="none" w:sz="0" w:space="0" w:color="auto"/>
              </w:divBdr>
            </w:div>
            <w:div w:id="679312397">
              <w:marLeft w:val="0"/>
              <w:marRight w:val="0"/>
              <w:marTop w:val="0"/>
              <w:marBottom w:val="0"/>
              <w:divBdr>
                <w:top w:val="none" w:sz="0" w:space="0" w:color="auto"/>
                <w:left w:val="none" w:sz="0" w:space="0" w:color="auto"/>
                <w:bottom w:val="none" w:sz="0" w:space="0" w:color="auto"/>
                <w:right w:val="none" w:sz="0" w:space="0" w:color="auto"/>
              </w:divBdr>
            </w:div>
            <w:div w:id="745734228">
              <w:marLeft w:val="0"/>
              <w:marRight w:val="0"/>
              <w:marTop w:val="0"/>
              <w:marBottom w:val="0"/>
              <w:divBdr>
                <w:top w:val="none" w:sz="0" w:space="0" w:color="auto"/>
                <w:left w:val="none" w:sz="0" w:space="0" w:color="auto"/>
                <w:bottom w:val="none" w:sz="0" w:space="0" w:color="auto"/>
                <w:right w:val="none" w:sz="0" w:space="0" w:color="auto"/>
              </w:divBdr>
            </w:div>
            <w:div w:id="806092929">
              <w:marLeft w:val="0"/>
              <w:marRight w:val="0"/>
              <w:marTop w:val="0"/>
              <w:marBottom w:val="0"/>
              <w:divBdr>
                <w:top w:val="none" w:sz="0" w:space="0" w:color="auto"/>
                <w:left w:val="none" w:sz="0" w:space="0" w:color="auto"/>
                <w:bottom w:val="none" w:sz="0" w:space="0" w:color="auto"/>
                <w:right w:val="none" w:sz="0" w:space="0" w:color="auto"/>
              </w:divBdr>
            </w:div>
            <w:div w:id="895511087">
              <w:marLeft w:val="0"/>
              <w:marRight w:val="0"/>
              <w:marTop w:val="0"/>
              <w:marBottom w:val="0"/>
              <w:divBdr>
                <w:top w:val="none" w:sz="0" w:space="0" w:color="auto"/>
                <w:left w:val="none" w:sz="0" w:space="0" w:color="auto"/>
                <w:bottom w:val="none" w:sz="0" w:space="0" w:color="auto"/>
                <w:right w:val="none" w:sz="0" w:space="0" w:color="auto"/>
              </w:divBdr>
            </w:div>
            <w:div w:id="1053234643">
              <w:marLeft w:val="0"/>
              <w:marRight w:val="0"/>
              <w:marTop w:val="0"/>
              <w:marBottom w:val="0"/>
              <w:divBdr>
                <w:top w:val="none" w:sz="0" w:space="0" w:color="auto"/>
                <w:left w:val="none" w:sz="0" w:space="0" w:color="auto"/>
                <w:bottom w:val="none" w:sz="0" w:space="0" w:color="auto"/>
                <w:right w:val="none" w:sz="0" w:space="0" w:color="auto"/>
              </w:divBdr>
            </w:div>
            <w:div w:id="1097366035">
              <w:marLeft w:val="0"/>
              <w:marRight w:val="0"/>
              <w:marTop w:val="0"/>
              <w:marBottom w:val="0"/>
              <w:divBdr>
                <w:top w:val="none" w:sz="0" w:space="0" w:color="auto"/>
                <w:left w:val="none" w:sz="0" w:space="0" w:color="auto"/>
                <w:bottom w:val="none" w:sz="0" w:space="0" w:color="auto"/>
                <w:right w:val="none" w:sz="0" w:space="0" w:color="auto"/>
              </w:divBdr>
            </w:div>
            <w:div w:id="1126005120">
              <w:marLeft w:val="0"/>
              <w:marRight w:val="0"/>
              <w:marTop w:val="0"/>
              <w:marBottom w:val="0"/>
              <w:divBdr>
                <w:top w:val="none" w:sz="0" w:space="0" w:color="auto"/>
                <w:left w:val="none" w:sz="0" w:space="0" w:color="auto"/>
                <w:bottom w:val="none" w:sz="0" w:space="0" w:color="auto"/>
                <w:right w:val="none" w:sz="0" w:space="0" w:color="auto"/>
              </w:divBdr>
            </w:div>
            <w:div w:id="1143233691">
              <w:marLeft w:val="0"/>
              <w:marRight w:val="0"/>
              <w:marTop w:val="0"/>
              <w:marBottom w:val="0"/>
              <w:divBdr>
                <w:top w:val="none" w:sz="0" w:space="0" w:color="auto"/>
                <w:left w:val="none" w:sz="0" w:space="0" w:color="auto"/>
                <w:bottom w:val="none" w:sz="0" w:space="0" w:color="auto"/>
                <w:right w:val="none" w:sz="0" w:space="0" w:color="auto"/>
              </w:divBdr>
            </w:div>
            <w:div w:id="1323507913">
              <w:marLeft w:val="0"/>
              <w:marRight w:val="0"/>
              <w:marTop w:val="0"/>
              <w:marBottom w:val="0"/>
              <w:divBdr>
                <w:top w:val="none" w:sz="0" w:space="0" w:color="auto"/>
                <w:left w:val="none" w:sz="0" w:space="0" w:color="auto"/>
                <w:bottom w:val="none" w:sz="0" w:space="0" w:color="auto"/>
                <w:right w:val="none" w:sz="0" w:space="0" w:color="auto"/>
              </w:divBdr>
            </w:div>
            <w:div w:id="1388261931">
              <w:marLeft w:val="0"/>
              <w:marRight w:val="0"/>
              <w:marTop w:val="0"/>
              <w:marBottom w:val="0"/>
              <w:divBdr>
                <w:top w:val="none" w:sz="0" w:space="0" w:color="auto"/>
                <w:left w:val="none" w:sz="0" w:space="0" w:color="auto"/>
                <w:bottom w:val="none" w:sz="0" w:space="0" w:color="auto"/>
                <w:right w:val="none" w:sz="0" w:space="0" w:color="auto"/>
              </w:divBdr>
            </w:div>
            <w:div w:id="1411580103">
              <w:marLeft w:val="0"/>
              <w:marRight w:val="0"/>
              <w:marTop w:val="0"/>
              <w:marBottom w:val="0"/>
              <w:divBdr>
                <w:top w:val="none" w:sz="0" w:space="0" w:color="auto"/>
                <w:left w:val="none" w:sz="0" w:space="0" w:color="auto"/>
                <w:bottom w:val="none" w:sz="0" w:space="0" w:color="auto"/>
                <w:right w:val="none" w:sz="0" w:space="0" w:color="auto"/>
              </w:divBdr>
            </w:div>
            <w:div w:id="1416591746">
              <w:marLeft w:val="0"/>
              <w:marRight w:val="0"/>
              <w:marTop w:val="0"/>
              <w:marBottom w:val="0"/>
              <w:divBdr>
                <w:top w:val="none" w:sz="0" w:space="0" w:color="auto"/>
                <w:left w:val="none" w:sz="0" w:space="0" w:color="auto"/>
                <w:bottom w:val="none" w:sz="0" w:space="0" w:color="auto"/>
                <w:right w:val="none" w:sz="0" w:space="0" w:color="auto"/>
              </w:divBdr>
            </w:div>
            <w:div w:id="1563559267">
              <w:marLeft w:val="0"/>
              <w:marRight w:val="0"/>
              <w:marTop w:val="0"/>
              <w:marBottom w:val="0"/>
              <w:divBdr>
                <w:top w:val="none" w:sz="0" w:space="0" w:color="auto"/>
                <w:left w:val="none" w:sz="0" w:space="0" w:color="auto"/>
                <w:bottom w:val="none" w:sz="0" w:space="0" w:color="auto"/>
                <w:right w:val="none" w:sz="0" w:space="0" w:color="auto"/>
              </w:divBdr>
            </w:div>
            <w:div w:id="1572810296">
              <w:marLeft w:val="0"/>
              <w:marRight w:val="0"/>
              <w:marTop w:val="0"/>
              <w:marBottom w:val="0"/>
              <w:divBdr>
                <w:top w:val="none" w:sz="0" w:space="0" w:color="auto"/>
                <w:left w:val="none" w:sz="0" w:space="0" w:color="auto"/>
                <w:bottom w:val="none" w:sz="0" w:space="0" w:color="auto"/>
                <w:right w:val="none" w:sz="0" w:space="0" w:color="auto"/>
              </w:divBdr>
            </w:div>
            <w:div w:id="1588884915">
              <w:marLeft w:val="0"/>
              <w:marRight w:val="0"/>
              <w:marTop w:val="0"/>
              <w:marBottom w:val="0"/>
              <w:divBdr>
                <w:top w:val="none" w:sz="0" w:space="0" w:color="auto"/>
                <w:left w:val="none" w:sz="0" w:space="0" w:color="auto"/>
                <w:bottom w:val="none" w:sz="0" w:space="0" w:color="auto"/>
                <w:right w:val="none" w:sz="0" w:space="0" w:color="auto"/>
              </w:divBdr>
            </w:div>
            <w:div w:id="1721324254">
              <w:marLeft w:val="0"/>
              <w:marRight w:val="0"/>
              <w:marTop w:val="0"/>
              <w:marBottom w:val="0"/>
              <w:divBdr>
                <w:top w:val="none" w:sz="0" w:space="0" w:color="auto"/>
                <w:left w:val="none" w:sz="0" w:space="0" w:color="auto"/>
                <w:bottom w:val="none" w:sz="0" w:space="0" w:color="auto"/>
                <w:right w:val="none" w:sz="0" w:space="0" w:color="auto"/>
              </w:divBdr>
            </w:div>
            <w:div w:id="1779257446">
              <w:marLeft w:val="0"/>
              <w:marRight w:val="0"/>
              <w:marTop w:val="0"/>
              <w:marBottom w:val="0"/>
              <w:divBdr>
                <w:top w:val="none" w:sz="0" w:space="0" w:color="auto"/>
                <w:left w:val="none" w:sz="0" w:space="0" w:color="auto"/>
                <w:bottom w:val="none" w:sz="0" w:space="0" w:color="auto"/>
                <w:right w:val="none" w:sz="0" w:space="0" w:color="auto"/>
              </w:divBdr>
            </w:div>
            <w:div w:id="1945262904">
              <w:marLeft w:val="0"/>
              <w:marRight w:val="0"/>
              <w:marTop w:val="0"/>
              <w:marBottom w:val="0"/>
              <w:divBdr>
                <w:top w:val="none" w:sz="0" w:space="0" w:color="auto"/>
                <w:left w:val="none" w:sz="0" w:space="0" w:color="auto"/>
                <w:bottom w:val="none" w:sz="0" w:space="0" w:color="auto"/>
                <w:right w:val="none" w:sz="0" w:space="0" w:color="auto"/>
              </w:divBdr>
            </w:div>
            <w:div w:id="1967928797">
              <w:marLeft w:val="0"/>
              <w:marRight w:val="0"/>
              <w:marTop w:val="0"/>
              <w:marBottom w:val="0"/>
              <w:divBdr>
                <w:top w:val="none" w:sz="0" w:space="0" w:color="auto"/>
                <w:left w:val="none" w:sz="0" w:space="0" w:color="auto"/>
                <w:bottom w:val="none" w:sz="0" w:space="0" w:color="auto"/>
                <w:right w:val="none" w:sz="0" w:space="0" w:color="auto"/>
              </w:divBdr>
            </w:div>
            <w:div w:id="2031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8203">
      <w:bodyDiv w:val="1"/>
      <w:marLeft w:val="0"/>
      <w:marRight w:val="0"/>
      <w:marTop w:val="0"/>
      <w:marBottom w:val="0"/>
      <w:divBdr>
        <w:top w:val="none" w:sz="0" w:space="0" w:color="auto"/>
        <w:left w:val="none" w:sz="0" w:space="0" w:color="auto"/>
        <w:bottom w:val="none" w:sz="0" w:space="0" w:color="auto"/>
        <w:right w:val="none" w:sz="0" w:space="0" w:color="auto"/>
      </w:divBdr>
      <w:divsChild>
        <w:div w:id="1449622886">
          <w:marLeft w:val="0"/>
          <w:marRight w:val="0"/>
          <w:marTop w:val="0"/>
          <w:marBottom w:val="0"/>
          <w:divBdr>
            <w:top w:val="none" w:sz="0" w:space="0" w:color="auto"/>
            <w:left w:val="none" w:sz="0" w:space="0" w:color="auto"/>
            <w:bottom w:val="none" w:sz="0" w:space="0" w:color="auto"/>
            <w:right w:val="none" w:sz="0" w:space="0" w:color="auto"/>
          </w:divBdr>
        </w:div>
      </w:divsChild>
    </w:div>
    <w:div w:id="1629779146">
      <w:bodyDiv w:val="1"/>
      <w:marLeft w:val="0"/>
      <w:marRight w:val="0"/>
      <w:marTop w:val="0"/>
      <w:marBottom w:val="0"/>
      <w:divBdr>
        <w:top w:val="none" w:sz="0" w:space="0" w:color="auto"/>
        <w:left w:val="none" w:sz="0" w:space="0" w:color="auto"/>
        <w:bottom w:val="none" w:sz="0" w:space="0" w:color="auto"/>
        <w:right w:val="none" w:sz="0" w:space="0" w:color="auto"/>
      </w:divBdr>
    </w:div>
    <w:div w:id="1665166448">
      <w:bodyDiv w:val="1"/>
      <w:marLeft w:val="0"/>
      <w:marRight w:val="0"/>
      <w:marTop w:val="0"/>
      <w:marBottom w:val="0"/>
      <w:divBdr>
        <w:top w:val="none" w:sz="0" w:space="0" w:color="auto"/>
        <w:left w:val="none" w:sz="0" w:space="0" w:color="auto"/>
        <w:bottom w:val="none" w:sz="0" w:space="0" w:color="auto"/>
        <w:right w:val="none" w:sz="0" w:space="0" w:color="auto"/>
      </w:divBdr>
      <w:divsChild>
        <w:div w:id="701243170">
          <w:marLeft w:val="0"/>
          <w:marRight w:val="0"/>
          <w:marTop w:val="0"/>
          <w:marBottom w:val="0"/>
          <w:divBdr>
            <w:top w:val="none" w:sz="0" w:space="0" w:color="auto"/>
            <w:left w:val="none" w:sz="0" w:space="0" w:color="auto"/>
            <w:bottom w:val="none" w:sz="0" w:space="0" w:color="auto"/>
            <w:right w:val="none" w:sz="0" w:space="0" w:color="auto"/>
          </w:divBdr>
        </w:div>
      </w:divsChild>
    </w:div>
    <w:div w:id="1765952061">
      <w:bodyDiv w:val="1"/>
      <w:marLeft w:val="0"/>
      <w:marRight w:val="0"/>
      <w:marTop w:val="0"/>
      <w:marBottom w:val="0"/>
      <w:divBdr>
        <w:top w:val="none" w:sz="0" w:space="0" w:color="auto"/>
        <w:left w:val="none" w:sz="0" w:space="0" w:color="auto"/>
        <w:bottom w:val="none" w:sz="0" w:space="0" w:color="auto"/>
        <w:right w:val="none" w:sz="0" w:space="0" w:color="auto"/>
      </w:divBdr>
      <w:divsChild>
        <w:div w:id="258102220">
          <w:marLeft w:val="0"/>
          <w:marRight w:val="0"/>
          <w:marTop w:val="0"/>
          <w:marBottom w:val="0"/>
          <w:divBdr>
            <w:top w:val="none" w:sz="0" w:space="0" w:color="auto"/>
            <w:left w:val="none" w:sz="0" w:space="0" w:color="auto"/>
            <w:bottom w:val="none" w:sz="0" w:space="0" w:color="auto"/>
            <w:right w:val="none" w:sz="0" w:space="0" w:color="auto"/>
          </w:divBdr>
        </w:div>
      </w:divsChild>
    </w:div>
    <w:div w:id="1776174350">
      <w:bodyDiv w:val="1"/>
      <w:marLeft w:val="0"/>
      <w:marRight w:val="0"/>
      <w:marTop w:val="0"/>
      <w:marBottom w:val="0"/>
      <w:divBdr>
        <w:top w:val="none" w:sz="0" w:space="0" w:color="auto"/>
        <w:left w:val="none" w:sz="0" w:space="0" w:color="auto"/>
        <w:bottom w:val="none" w:sz="0" w:space="0" w:color="auto"/>
        <w:right w:val="none" w:sz="0" w:space="0" w:color="auto"/>
      </w:divBdr>
      <w:divsChild>
        <w:div w:id="1979384151">
          <w:marLeft w:val="547"/>
          <w:marRight w:val="0"/>
          <w:marTop w:val="200"/>
          <w:marBottom w:val="0"/>
          <w:divBdr>
            <w:top w:val="none" w:sz="0" w:space="0" w:color="auto"/>
            <w:left w:val="none" w:sz="0" w:space="0" w:color="auto"/>
            <w:bottom w:val="none" w:sz="0" w:space="0" w:color="auto"/>
            <w:right w:val="none" w:sz="0" w:space="0" w:color="auto"/>
          </w:divBdr>
        </w:div>
        <w:div w:id="1903639433">
          <w:marLeft w:val="547"/>
          <w:marRight w:val="0"/>
          <w:marTop w:val="200"/>
          <w:marBottom w:val="0"/>
          <w:divBdr>
            <w:top w:val="none" w:sz="0" w:space="0" w:color="auto"/>
            <w:left w:val="none" w:sz="0" w:space="0" w:color="auto"/>
            <w:bottom w:val="none" w:sz="0" w:space="0" w:color="auto"/>
            <w:right w:val="none" w:sz="0" w:space="0" w:color="auto"/>
          </w:divBdr>
        </w:div>
        <w:div w:id="751436466">
          <w:marLeft w:val="547"/>
          <w:marRight w:val="0"/>
          <w:marTop w:val="200"/>
          <w:marBottom w:val="0"/>
          <w:divBdr>
            <w:top w:val="none" w:sz="0" w:space="0" w:color="auto"/>
            <w:left w:val="none" w:sz="0" w:space="0" w:color="auto"/>
            <w:bottom w:val="none" w:sz="0" w:space="0" w:color="auto"/>
            <w:right w:val="none" w:sz="0" w:space="0" w:color="auto"/>
          </w:divBdr>
        </w:div>
        <w:div w:id="1483963791">
          <w:marLeft w:val="547"/>
          <w:marRight w:val="0"/>
          <w:marTop w:val="200"/>
          <w:marBottom w:val="0"/>
          <w:divBdr>
            <w:top w:val="none" w:sz="0" w:space="0" w:color="auto"/>
            <w:left w:val="none" w:sz="0" w:space="0" w:color="auto"/>
            <w:bottom w:val="none" w:sz="0" w:space="0" w:color="auto"/>
            <w:right w:val="none" w:sz="0" w:space="0" w:color="auto"/>
          </w:divBdr>
        </w:div>
        <w:div w:id="1645894097">
          <w:marLeft w:val="547"/>
          <w:marRight w:val="0"/>
          <w:marTop w:val="200"/>
          <w:marBottom w:val="0"/>
          <w:divBdr>
            <w:top w:val="none" w:sz="0" w:space="0" w:color="auto"/>
            <w:left w:val="none" w:sz="0" w:space="0" w:color="auto"/>
            <w:bottom w:val="none" w:sz="0" w:space="0" w:color="auto"/>
            <w:right w:val="none" w:sz="0" w:space="0" w:color="auto"/>
          </w:divBdr>
        </w:div>
        <w:div w:id="2069910223">
          <w:marLeft w:val="547"/>
          <w:marRight w:val="0"/>
          <w:marTop w:val="200"/>
          <w:marBottom w:val="0"/>
          <w:divBdr>
            <w:top w:val="none" w:sz="0" w:space="0" w:color="auto"/>
            <w:left w:val="none" w:sz="0" w:space="0" w:color="auto"/>
            <w:bottom w:val="none" w:sz="0" w:space="0" w:color="auto"/>
            <w:right w:val="none" w:sz="0" w:space="0" w:color="auto"/>
          </w:divBdr>
        </w:div>
      </w:divsChild>
    </w:div>
    <w:div w:id="1811172522">
      <w:bodyDiv w:val="1"/>
      <w:marLeft w:val="0"/>
      <w:marRight w:val="0"/>
      <w:marTop w:val="0"/>
      <w:marBottom w:val="0"/>
      <w:divBdr>
        <w:top w:val="none" w:sz="0" w:space="0" w:color="auto"/>
        <w:left w:val="none" w:sz="0" w:space="0" w:color="auto"/>
        <w:bottom w:val="none" w:sz="0" w:space="0" w:color="auto"/>
        <w:right w:val="none" w:sz="0" w:space="0" w:color="auto"/>
      </w:divBdr>
      <w:divsChild>
        <w:div w:id="458381684">
          <w:marLeft w:val="0"/>
          <w:marRight w:val="0"/>
          <w:marTop w:val="0"/>
          <w:marBottom w:val="0"/>
          <w:divBdr>
            <w:top w:val="none" w:sz="0" w:space="0" w:color="auto"/>
            <w:left w:val="none" w:sz="0" w:space="0" w:color="auto"/>
            <w:bottom w:val="none" w:sz="0" w:space="0" w:color="auto"/>
            <w:right w:val="none" w:sz="0" w:space="0" w:color="auto"/>
          </w:divBdr>
        </w:div>
      </w:divsChild>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857814767">
      <w:bodyDiv w:val="1"/>
      <w:marLeft w:val="0"/>
      <w:marRight w:val="0"/>
      <w:marTop w:val="0"/>
      <w:marBottom w:val="0"/>
      <w:divBdr>
        <w:top w:val="none" w:sz="0" w:space="0" w:color="auto"/>
        <w:left w:val="none" w:sz="0" w:space="0" w:color="auto"/>
        <w:bottom w:val="none" w:sz="0" w:space="0" w:color="auto"/>
        <w:right w:val="none" w:sz="0" w:space="0" w:color="auto"/>
      </w:divBdr>
      <w:divsChild>
        <w:div w:id="2099708888">
          <w:marLeft w:val="0"/>
          <w:marRight w:val="0"/>
          <w:marTop w:val="0"/>
          <w:marBottom w:val="0"/>
          <w:divBdr>
            <w:top w:val="none" w:sz="0" w:space="0" w:color="auto"/>
            <w:left w:val="none" w:sz="0" w:space="0" w:color="auto"/>
            <w:bottom w:val="none" w:sz="0" w:space="0" w:color="auto"/>
            <w:right w:val="none" w:sz="0" w:space="0" w:color="auto"/>
          </w:divBdr>
        </w:div>
      </w:divsChild>
    </w:div>
    <w:div w:id="1994144125">
      <w:bodyDiv w:val="1"/>
      <w:marLeft w:val="0"/>
      <w:marRight w:val="0"/>
      <w:marTop w:val="0"/>
      <w:marBottom w:val="0"/>
      <w:divBdr>
        <w:top w:val="none" w:sz="0" w:space="0" w:color="auto"/>
        <w:left w:val="none" w:sz="0" w:space="0" w:color="auto"/>
        <w:bottom w:val="none" w:sz="0" w:space="0" w:color="auto"/>
        <w:right w:val="none" w:sz="0" w:space="0" w:color="auto"/>
      </w:divBdr>
    </w:div>
    <w:div w:id="2040080958">
      <w:bodyDiv w:val="1"/>
      <w:marLeft w:val="0"/>
      <w:marRight w:val="0"/>
      <w:marTop w:val="0"/>
      <w:marBottom w:val="0"/>
      <w:divBdr>
        <w:top w:val="none" w:sz="0" w:space="0" w:color="auto"/>
        <w:left w:val="none" w:sz="0" w:space="0" w:color="auto"/>
        <w:bottom w:val="none" w:sz="0" w:space="0" w:color="auto"/>
        <w:right w:val="none" w:sz="0" w:space="0" w:color="auto"/>
      </w:divBdr>
    </w:div>
    <w:div w:id="2041397047">
      <w:bodyDiv w:val="1"/>
      <w:marLeft w:val="0"/>
      <w:marRight w:val="0"/>
      <w:marTop w:val="0"/>
      <w:marBottom w:val="0"/>
      <w:divBdr>
        <w:top w:val="none" w:sz="0" w:space="0" w:color="auto"/>
        <w:left w:val="none" w:sz="0" w:space="0" w:color="auto"/>
        <w:bottom w:val="none" w:sz="0" w:space="0" w:color="auto"/>
        <w:right w:val="none" w:sz="0" w:space="0" w:color="auto"/>
      </w:divBdr>
    </w:div>
    <w:div w:id="2087262858">
      <w:bodyDiv w:val="1"/>
      <w:marLeft w:val="0"/>
      <w:marRight w:val="0"/>
      <w:marTop w:val="0"/>
      <w:marBottom w:val="0"/>
      <w:divBdr>
        <w:top w:val="none" w:sz="0" w:space="0" w:color="auto"/>
        <w:left w:val="none" w:sz="0" w:space="0" w:color="auto"/>
        <w:bottom w:val="none" w:sz="0" w:space="0" w:color="auto"/>
        <w:right w:val="none" w:sz="0" w:space="0" w:color="auto"/>
      </w:divBdr>
      <w:divsChild>
        <w:div w:id="1106268809">
          <w:marLeft w:val="0"/>
          <w:marRight w:val="0"/>
          <w:marTop w:val="0"/>
          <w:marBottom w:val="0"/>
          <w:divBdr>
            <w:top w:val="none" w:sz="0" w:space="0" w:color="auto"/>
            <w:left w:val="none" w:sz="0" w:space="0" w:color="auto"/>
            <w:bottom w:val="none" w:sz="0" w:space="0" w:color="auto"/>
            <w:right w:val="none" w:sz="0" w:space="0" w:color="auto"/>
          </w:divBdr>
        </w:div>
      </w:divsChild>
    </w:div>
    <w:div w:id="2091004621">
      <w:bodyDiv w:val="1"/>
      <w:marLeft w:val="0"/>
      <w:marRight w:val="0"/>
      <w:marTop w:val="0"/>
      <w:marBottom w:val="0"/>
      <w:divBdr>
        <w:top w:val="none" w:sz="0" w:space="0" w:color="auto"/>
        <w:left w:val="none" w:sz="0" w:space="0" w:color="auto"/>
        <w:bottom w:val="none" w:sz="0" w:space="0" w:color="auto"/>
        <w:right w:val="none" w:sz="0" w:space="0" w:color="auto"/>
      </w:divBdr>
      <w:divsChild>
        <w:div w:id="108164654">
          <w:marLeft w:val="0"/>
          <w:marRight w:val="0"/>
          <w:marTop w:val="0"/>
          <w:marBottom w:val="0"/>
          <w:divBdr>
            <w:top w:val="none" w:sz="0" w:space="0" w:color="auto"/>
            <w:left w:val="none" w:sz="0" w:space="0" w:color="auto"/>
            <w:bottom w:val="none" w:sz="0" w:space="0" w:color="auto"/>
            <w:right w:val="none" w:sz="0" w:space="0" w:color="auto"/>
          </w:divBdr>
        </w:div>
      </w:divsChild>
    </w:div>
    <w:div w:id="209269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en-us/powershell/scripting/install/installing-powershell-on-windows" TargetMode="External"/><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footer" Target="footer1.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www.powershellgallery.com/packages/PSWSMan" TargetMode="External"/><Relationship Id="rId11" Type="http://schemas.openxmlformats.org/officeDocument/2006/relationships/header" Target="header1.xml"/><Relationship Id="rId24" Type="http://schemas.openxmlformats.org/officeDocument/2006/relationships/hyperlink" Target="https://aka.ms/powershell"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header" Target="header2.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hyperlink" Target="https://learn.microsoft.com/en-us/windows-server/administration/OpenSSH/openssh-server-configuration" TargetMode="External"/><Relationship Id="rId52"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powershell/scripting/install/installing-powershell-on-windows"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yperlink" Target="https://learn.microsoft.com/en-us/powershell/module/microsoft.powershell.core/enter-pssession" TargetMode="External"/><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aka.ms/powershell" TargetMode="External"/><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9.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20Pareit\Documents\Aangepaste%20Office-sjablonen\Word%20template%20A4_met-cover.dotx" TargetMode="External"/></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b6115a-2f1e-453c-85f5-bb25065b95b2">
      <Terms xmlns="http://schemas.microsoft.com/office/infopath/2007/PartnerControls"/>
    </lcf76f155ced4ddcb4097134ff3c332f>
    <TaxCatchAll xmlns="128482ec-0431-40d5-ab26-89ea2a4f3cc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8" ma:contentTypeDescription="Een nieuw document maken." ma:contentTypeScope="" ma:versionID="95c29b2dac7c565ddc13de4d87f00529">
  <xsd:schema xmlns:xsd="http://www.w3.org/2001/XMLSchema" xmlns:xs="http://www.w3.org/2001/XMLSchema" xmlns:p="http://schemas.microsoft.com/office/2006/metadata/properties" xmlns:ns2="f2b6115a-2f1e-453c-85f5-bb25065b95b2" xmlns:ns3="a1f681a2-1476-4da6-9b34-b04c0230af3c" xmlns:ns4="128482ec-0431-40d5-ab26-89ea2a4f3ccd" targetNamespace="http://schemas.microsoft.com/office/2006/metadata/properties" ma:root="true" ma:fieldsID="b138bf412c4ceba0d3775568a871261d" ns2:_="" ns3:_="" ns4:_="">
    <xsd:import namespace="f2b6115a-2f1e-453c-85f5-bb25065b95b2"/>
    <xsd:import namespace="a1f681a2-1476-4da6-9b34-b04c0230af3c"/>
    <xsd:import namespace="128482ec-0431-40d5-ab26-89ea2a4f3c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 ds:uri="f2b6115a-2f1e-453c-85f5-bb25065b95b2"/>
    <ds:schemaRef ds:uri="128482ec-0431-40d5-ab26-89ea2a4f3ccd"/>
  </ds:schemaRefs>
</ds:datastoreItem>
</file>

<file path=customXml/itemProps2.xml><?xml version="1.0" encoding="utf-8"?>
<ds:datastoreItem xmlns:ds="http://schemas.openxmlformats.org/officeDocument/2006/customXml" ds:itemID="{6D52AAF1-149A-4177-AAAC-994C655078D3}">
  <ds:schemaRefs>
    <ds:schemaRef ds:uri="http://schemas.openxmlformats.org/officeDocument/2006/bibliography"/>
  </ds:schemaRefs>
</ds:datastoreItem>
</file>

<file path=customXml/itemProps3.xml><?xml version="1.0" encoding="utf-8"?>
<ds:datastoreItem xmlns:ds="http://schemas.openxmlformats.org/officeDocument/2006/customXml" ds:itemID="{D0935F78-374C-4FC4-99FE-5F4A48A45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128482ec-0431-40d5-ab26-89ea2a4f3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template A4_met-cover.dotx</Template>
  <TotalTime>11073</TotalTime>
  <Pages>13</Pages>
  <Words>1666</Words>
  <Characters>9499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11143</CharactersWithSpaces>
  <SharedDoc>false</SharedDoc>
  <HLinks>
    <vt:vector size="42" baseType="variant">
      <vt:variant>
        <vt:i4>7274619</vt:i4>
      </vt:variant>
      <vt:variant>
        <vt:i4>18</vt:i4>
      </vt:variant>
      <vt:variant>
        <vt:i4>0</vt:i4>
      </vt:variant>
      <vt:variant>
        <vt:i4>5</vt:i4>
      </vt:variant>
      <vt:variant>
        <vt:lpwstr>http://192.168.111.131:8000/awesome</vt:lpwstr>
      </vt:variant>
      <vt:variant>
        <vt:lpwstr/>
      </vt:variant>
      <vt:variant>
        <vt:i4>3932272</vt:i4>
      </vt:variant>
      <vt:variant>
        <vt:i4>15</vt:i4>
      </vt:variant>
      <vt:variant>
        <vt:i4>0</vt:i4>
      </vt:variant>
      <vt:variant>
        <vt:i4>5</vt:i4>
      </vt:variant>
      <vt:variant>
        <vt:lpwstr>https://www.keycdn.com/support/nginx-reverse-proxy</vt:lpwstr>
      </vt:variant>
      <vt:variant>
        <vt:lpwstr/>
      </vt:variant>
      <vt:variant>
        <vt:i4>1704018</vt:i4>
      </vt:variant>
      <vt:variant>
        <vt:i4>12</vt:i4>
      </vt:variant>
      <vt:variant>
        <vt:i4>0</vt:i4>
      </vt:variant>
      <vt:variant>
        <vt:i4>5</vt:i4>
      </vt:variant>
      <vt:variant>
        <vt:lpwstr>https://julian.pawlowski.me/geeking-out-with-haproxy-on-pfsense-the-ultimate/</vt:lpwstr>
      </vt:variant>
      <vt:variant>
        <vt:lpwstr>make-internal-servers-console-accessible-via-ssl-tunneled-ssh</vt:lpwstr>
      </vt:variant>
      <vt:variant>
        <vt:i4>7208995</vt:i4>
      </vt:variant>
      <vt:variant>
        <vt:i4>9</vt:i4>
      </vt:variant>
      <vt:variant>
        <vt:i4>0</vt:i4>
      </vt:variant>
      <vt:variant>
        <vt:i4>5</vt:i4>
      </vt:variant>
      <vt:variant>
        <vt:lpwstr>https://nathandarnell.com/haproxy-in-pfsense-as-a-reverse-proxy</vt:lpwstr>
      </vt:variant>
      <vt:variant>
        <vt:lpwstr/>
      </vt:variant>
      <vt:variant>
        <vt:i4>4849749</vt:i4>
      </vt:variant>
      <vt:variant>
        <vt:i4>6</vt:i4>
      </vt:variant>
      <vt:variant>
        <vt:i4>0</vt:i4>
      </vt:variant>
      <vt:variant>
        <vt:i4>5</vt:i4>
      </vt:variant>
      <vt:variant>
        <vt:lpwstr>https://tecattack.ch/index.php/2018/12/10/pfsense-2-4-4-haproxy-reverse-proxy-multiple-http-server-ubuntu-16-04/</vt:lpwstr>
      </vt:variant>
      <vt:variant>
        <vt:lpwstr/>
      </vt:variant>
      <vt:variant>
        <vt:i4>2293823</vt:i4>
      </vt:variant>
      <vt:variant>
        <vt:i4>3</vt:i4>
      </vt:variant>
      <vt:variant>
        <vt:i4>0</vt:i4>
      </vt:variant>
      <vt:variant>
        <vt:i4>5</vt:i4>
      </vt:variant>
      <vt:variant>
        <vt:lpwstr>https://blog.devita.co/pfsense-to-proxy-traffic-for-websites-using-pfsense/</vt:lpwstr>
      </vt:variant>
      <vt:variant>
        <vt:lpwstr>step1installthehaproxypackage</vt:lpwstr>
      </vt:variant>
      <vt:variant>
        <vt:i4>5636099</vt:i4>
      </vt:variant>
      <vt:variant>
        <vt:i4>0</vt:i4>
      </vt:variant>
      <vt:variant>
        <vt:i4>0</vt:i4>
      </vt:variant>
      <vt:variant>
        <vt:i4>5</vt:i4>
      </vt:variant>
      <vt:variant>
        <vt:lpwstr>http://192.168.11.20.nip.io/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Pareit</dc:creator>
  <cp:keywords/>
  <dc:description/>
  <cp:lastModifiedBy>Ciobanu Serafim</cp:lastModifiedBy>
  <cp:revision>1780</cp:revision>
  <cp:lastPrinted>2019-08-29T07:47:00Z</cp:lastPrinted>
  <dcterms:created xsi:type="dcterms:W3CDTF">2020-01-31T07:49:00Z</dcterms:created>
  <dcterms:modified xsi:type="dcterms:W3CDTF">2025-01-04T02:44:00Z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y fmtid="{D5CDD505-2E9C-101B-9397-08002B2CF9AE}" pid="3" name="MediaServiceImageTags">
    <vt:lpwstr/>
  </property>
</Properties>
</file>