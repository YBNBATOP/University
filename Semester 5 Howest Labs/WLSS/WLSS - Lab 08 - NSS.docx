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4F17F" w14:textId="77777777" w:rsidR="009F2197" w:rsidRDefault="009F2197" w:rsidP="001C3DF9">
      <w:pPr>
        <w:rPr>
          <w:lang w:val="nl-NL"/>
        </w:rPr>
      </w:pPr>
    </w:p>
    <w:p w14:paraId="2AB1962A" w14:textId="77777777" w:rsidR="006F6C83" w:rsidRDefault="006F6C83" w:rsidP="001C3DF9">
      <w:pPr>
        <w:rPr>
          <w:lang w:val="nl-NL"/>
        </w:rPr>
      </w:pPr>
    </w:p>
    <w:p w14:paraId="79DA9B00" w14:textId="77777777" w:rsidR="006F6C83" w:rsidRDefault="006F6C83" w:rsidP="001C3DF9">
      <w:pPr>
        <w:rPr>
          <w:lang w:val="nl-NL"/>
        </w:rPr>
      </w:pPr>
    </w:p>
    <w:p w14:paraId="527955B8" w14:textId="77777777" w:rsidR="006F6C83" w:rsidRDefault="006F6C83" w:rsidP="001C3DF9">
      <w:pPr>
        <w:rPr>
          <w:lang w:val="nl-NL"/>
        </w:rPr>
      </w:pPr>
    </w:p>
    <w:p w14:paraId="13DA6477" w14:textId="77777777" w:rsidR="006F6C83" w:rsidRDefault="006F6C83" w:rsidP="001C3DF9">
      <w:pPr>
        <w:rPr>
          <w:lang w:val="nl-NL"/>
        </w:rPr>
      </w:pPr>
    </w:p>
    <w:p w14:paraId="3C4CDCEE" w14:textId="77777777" w:rsidR="006F6C83" w:rsidRDefault="006F6C83" w:rsidP="001C3DF9">
      <w:pPr>
        <w:rPr>
          <w:lang w:val="nl-NL"/>
        </w:rPr>
      </w:pPr>
    </w:p>
    <w:p w14:paraId="6BC47D09" w14:textId="77777777" w:rsidR="006F6C83" w:rsidRDefault="006F6C83" w:rsidP="001C3DF9">
      <w:pPr>
        <w:rPr>
          <w:lang w:val="nl-NL"/>
        </w:rPr>
      </w:pPr>
    </w:p>
    <w:p w14:paraId="6BFDB5A8" w14:textId="77777777" w:rsidR="006F6C83" w:rsidRDefault="006F6C83" w:rsidP="001C3DF9">
      <w:pPr>
        <w:rPr>
          <w:lang w:val="nl-NL"/>
        </w:rPr>
      </w:pPr>
    </w:p>
    <w:p w14:paraId="7F2EE3BD" w14:textId="77777777" w:rsidR="006F6C83" w:rsidRDefault="006F6C83" w:rsidP="001C3DF9">
      <w:pPr>
        <w:rPr>
          <w:lang w:val="nl-NL"/>
        </w:rPr>
      </w:pPr>
    </w:p>
    <w:p w14:paraId="44E3D7A6" w14:textId="77777777" w:rsidR="006F6C83" w:rsidRDefault="006F6C83" w:rsidP="001C3DF9">
      <w:pPr>
        <w:rPr>
          <w:lang w:val="nl-NL"/>
        </w:rPr>
      </w:pPr>
    </w:p>
    <w:p w14:paraId="73D4DD3C" w14:textId="77777777" w:rsidR="006F6C83" w:rsidRDefault="006F6C83" w:rsidP="001C3DF9">
      <w:pPr>
        <w:rPr>
          <w:lang w:val="nl-NL"/>
        </w:rPr>
      </w:pPr>
    </w:p>
    <w:p w14:paraId="48383025" w14:textId="77777777" w:rsidR="006F6C83" w:rsidRDefault="006F6C83" w:rsidP="001C3DF9">
      <w:pPr>
        <w:rPr>
          <w:lang w:val="nl-NL"/>
        </w:rPr>
      </w:pPr>
    </w:p>
    <w:p w14:paraId="2E9BE444" w14:textId="77777777" w:rsidR="006F6C83" w:rsidRDefault="006F6C83" w:rsidP="001C3DF9">
      <w:pPr>
        <w:rPr>
          <w:lang w:val="nl-NL"/>
        </w:rPr>
      </w:pPr>
    </w:p>
    <w:p w14:paraId="2D90E2F7" w14:textId="77777777" w:rsidR="006F6C83" w:rsidRDefault="006F6C83" w:rsidP="001C3DF9">
      <w:pPr>
        <w:rPr>
          <w:lang w:val="nl-NL"/>
        </w:rPr>
      </w:pPr>
    </w:p>
    <w:p w14:paraId="2A5FE48A" w14:textId="77777777" w:rsidR="006F6C83" w:rsidRDefault="006F6C83" w:rsidP="001C3DF9">
      <w:pPr>
        <w:rPr>
          <w:lang w:val="nl-NL"/>
        </w:rPr>
      </w:pPr>
    </w:p>
    <w:p w14:paraId="3BCF4E8F" w14:textId="77777777" w:rsidR="006F6C83" w:rsidRDefault="006F6C83" w:rsidP="001C3DF9">
      <w:pPr>
        <w:rPr>
          <w:lang w:val="nl-NL"/>
        </w:rPr>
      </w:pPr>
    </w:p>
    <w:p w14:paraId="1B05A848" w14:textId="77777777" w:rsidR="006F6C83" w:rsidRDefault="006F6C83" w:rsidP="001C3DF9">
      <w:pPr>
        <w:rPr>
          <w:lang w:val="nl-NL"/>
        </w:rPr>
      </w:pPr>
    </w:p>
    <w:p w14:paraId="43158DF3" w14:textId="77777777" w:rsidR="006F6C83" w:rsidRDefault="006F6C83" w:rsidP="001C3DF9">
      <w:pPr>
        <w:rPr>
          <w:lang w:val="nl-NL"/>
        </w:rPr>
      </w:pPr>
    </w:p>
    <w:p w14:paraId="2CF37B2B" w14:textId="77777777" w:rsidR="006F6C83" w:rsidRDefault="006F6C83" w:rsidP="001C3DF9">
      <w:pPr>
        <w:rPr>
          <w:lang w:val="nl-NL"/>
        </w:rPr>
      </w:pPr>
    </w:p>
    <w:p w14:paraId="13C8FCF0" w14:textId="77777777" w:rsidR="006F6C83" w:rsidRDefault="006F6C83" w:rsidP="001C3DF9">
      <w:pPr>
        <w:rPr>
          <w:lang w:val="nl-NL"/>
        </w:rPr>
      </w:pPr>
    </w:p>
    <w:p w14:paraId="209C2E46" w14:textId="77777777" w:rsidR="006F6C83" w:rsidRDefault="006F6C83" w:rsidP="001C3DF9">
      <w:pPr>
        <w:rPr>
          <w:lang w:val="nl-NL"/>
        </w:rPr>
      </w:pPr>
    </w:p>
    <w:p w14:paraId="22A7F7EB" w14:textId="77777777" w:rsidR="009D377F" w:rsidRDefault="009D377F" w:rsidP="001C3DF9">
      <w:pPr>
        <w:rPr>
          <w:lang w:val="nl-NL"/>
        </w:rPr>
      </w:pPr>
    </w:p>
    <w:p w14:paraId="476C118E" w14:textId="01AF09A3" w:rsidR="00A97506" w:rsidRDefault="00300AE9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pPr>
      <w:r w:rsidRPr="00300AE9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Lab </w:t>
      </w:r>
      <w:r w:rsidR="001A7030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8</w:t>
      </w:r>
      <w:r w:rsidRPr="00300AE9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: </w:t>
      </w:r>
    </w:p>
    <w:p w14:paraId="2CE0EBDB" w14:textId="1E88ED53" w:rsidR="00081748" w:rsidRPr="00300AE9" w:rsidRDefault="00C666C6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en-US"/>
        </w:rPr>
      </w:pPr>
      <w:r w:rsidRPr="00C666C6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Name Service Switch</w:t>
      </w:r>
    </w:p>
    <w:p w14:paraId="5407E82D" w14:textId="0AFB7E78" w:rsidR="0054228C" w:rsidRPr="007C7F60" w:rsidRDefault="009F5782" w:rsidP="0054228C">
      <w:pPr>
        <w:jc w:val="right"/>
        <w:rPr>
          <w:rFonts w:ascii="Calibri" w:hAnsi="Calibri"/>
          <w:color w:val="FFFFFF" w:themeColor="background2"/>
          <w:sz w:val="40"/>
          <w:szCs w:val="36"/>
          <w:lang w:val="en-US"/>
        </w:rPr>
      </w:pPr>
      <w:r>
        <w:rPr>
          <w:rFonts w:ascii="Calibri" w:hAnsi="Calibri"/>
          <w:color w:val="FFFFFF" w:themeColor="background2"/>
          <w:sz w:val="40"/>
          <w:szCs w:val="36"/>
          <w:lang w:val="en-US"/>
        </w:rPr>
        <w:t>Linux Server Security</w:t>
      </w:r>
      <w:r w:rsidR="00C10803">
        <w:rPr>
          <w:rFonts w:ascii="Calibri" w:hAnsi="Calibri"/>
          <w:color w:val="FFFFFF" w:themeColor="background2"/>
          <w:sz w:val="40"/>
          <w:szCs w:val="36"/>
          <w:lang w:val="en-US"/>
        </w:rPr>
        <w:br/>
      </w:r>
      <w:r w:rsidR="00300AE9" w:rsidRPr="007C7F60">
        <w:rPr>
          <w:rFonts w:ascii="Calibri" w:hAnsi="Calibri"/>
          <w:color w:val="FFFFFF" w:themeColor="background2"/>
          <w:sz w:val="40"/>
          <w:szCs w:val="36"/>
          <w:lang w:val="en-US"/>
        </w:rPr>
        <w:t xml:space="preserve"> 20</w:t>
      </w:r>
      <w:r w:rsidR="00C10803">
        <w:rPr>
          <w:rFonts w:ascii="Calibri" w:hAnsi="Calibri"/>
          <w:color w:val="FFFFFF" w:themeColor="background2"/>
          <w:sz w:val="40"/>
          <w:szCs w:val="36"/>
          <w:lang w:val="en-US"/>
        </w:rPr>
        <w:t>2</w:t>
      </w:r>
      <w:r w:rsidR="002260BE">
        <w:rPr>
          <w:rFonts w:ascii="Calibri" w:hAnsi="Calibri"/>
          <w:color w:val="FFFFFF" w:themeColor="background2"/>
          <w:sz w:val="40"/>
          <w:szCs w:val="36"/>
          <w:lang w:val="en-US"/>
        </w:rPr>
        <w:t>4</w:t>
      </w:r>
      <w:r w:rsidR="00300AE9" w:rsidRPr="007C7F60">
        <w:rPr>
          <w:rFonts w:ascii="Calibri" w:hAnsi="Calibri"/>
          <w:color w:val="FFFFFF" w:themeColor="background2"/>
          <w:sz w:val="40"/>
          <w:szCs w:val="36"/>
          <w:lang w:val="en-US"/>
        </w:rPr>
        <w:t>-202</w:t>
      </w:r>
      <w:r w:rsidR="002260BE">
        <w:rPr>
          <w:rFonts w:ascii="Calibri" w:hAnsi="Calibri"/>
          <w:color w:val="FFFFFF" w:themeColor="background2"/>
          <w:sz w:val="40"/>
          <w:szCs w:val="36"/>
          <w:lang w:val="en-US"/>
        </w:rPr>
        <w:t>5</w:t>
      </w:r>
    </w:p>
    <w:p w14:paraId="460537A8" w14:textId="77777777" w:rsidR="0054228C" w:rsidRPr="007C7F60" w:rsidRDefault="0054228C" w:rsidP="0054228C">
      <w:pPr>
        <w:jc w:val="right"/>
        <w:rPr>
          <w:rFonts w:ascii="Calibri" w:hAnsi="Calibri"/>
          <w:color w:val="FFFFFF" w:themeColor="background2"/>
          <w:sz w:val="32"/>
          <w:szCs w:val="28"/>
          <w:lang w:val="en-US"/>
        </w:rPr>
      </w:pPr>
    </w:p>
    <w:p w14:paraId="4BC4EA54" w14:textId="4BB86018" w:rsidR="0054228C" w:rsidRPr="002260BE" w:rsidRDefault="00A97506" w:rsidP="0054228C">
      <w:pPr>
        <w:jc w:val="right"/>
        <w:rPr>
          <w:rFonts w:ascii="Calibri" w:hAnsi="Calibri"/>
          <w:color w:val="FFFFFF" w:themeColor="background2"/>
          <w:sz w:val="24"/>
        </w:rPr>
        <w:sectPr w:rsidR="0054228C" w:rsidRPr="002260BE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2260BE">
        <w:rPr>
          <w:rFonts w:ascii="Calibri" w:hAnsi="Calibri"/>
          <w:color w:val="FFFFFF" w:themeColor="background2"/>
          <w:sz w:val="24"/>
        </w:rPr>
        <w:t xml:space="preserve">© Daan Pareit </w:t>
      </w:r>
    </w:p>
    <w:p w14:paraId="5C5E7414" w14:textId="095E53FC" w:rsidR="001C3DF9" w:rsidRPr="002260BE" w:rsidRDefault="009043A3" w:rsidP="001C3DF9">
      <w:pPr>
        <w:pStyle w:val="Heading2"/>
      </w:pPr>
      <w:r w:rsidRPr="002260BE">
        <w:lastRenderedPageBreak/>
        <w:t>Introduction</w:t>
      </w:r>
    </w:p>
    <w:p w14:paraId="03EA799B" w14:textId="77777777" w:rsidR="00C96580" w:rsidRPr="002260BE" w:rsidRDefault="00C96580" w:rsidP="00C96580"/>
    <w:p w14:paraId="17A208D0" w14:textId="42317FED" w:rsidR="000177E1" w:rsidRPr="009043A3" w:rsidRDefault="000E24C4" w:rsidP="00271536">
      <w:pPr>
        <w:pStyle w:val="Heading1"/>
        <w:rPr>
          <w:lang w:val="en-US"/>
        </w:rPr>
      </w:pPr>
      <w:r w:rsidRPr="009043A3">
        <w:rPr>
          <w:lang w:val="en-US"/>
        </w:rPr>
        <w:t>Lab concept</w:t>
      </w:r>
    </w:p>
    <w:p w14:paraId="000571A8" w14:textId="14DF1C8A" w:rsidR="000E24C4" w:rsidRDefault="00503B4E" w:rsidP="001C3DF9">
      <w:pPr>
        <w:rPr>
          <w:lang w:val="en-US"/>
        </w:rPr>
      </w:pPr>
      <w:r w:rsidRPr="00503B4E">
        <w:rPr>
          <w:lang w:val="en-US"/>
        </w:rPr>
        <w:t xml:space="preserve">During this lab, we will </w:t>
      </w:r>
      <w:r w:rsidR="00EF15F5">
        <w:rPr>
          <w:lang w:val="en-US"/>
        </w:rPr>
        <w:t>play with Linux’ Name Service Switch (NSS)</w:t>
      </w:r>
      <w:r w:rsidR="003935E0">
        <w:rPr>
          <w:lang w:val="en-US"/>
        </w:rPr>
        <w:t>.</w:t>
      </w:r>
    </w:p>
    <w:p w14:paraId="1C658A9B" w14:textId="77777777" w:rsidR="00731274" w:rsidRPr="009043A3" w:rsidRDefault="00731274" w:rsidP="001C3DF9">
      <w:pPr>
        <w:rPr>
          <w:lang w:val="en-US"/>
        </w:rPr>
      </w:pPr>
    </w:p>
    <w:p w14:paraId="00CB73AE" w14:textId="77777777" w:rsidR="00731274" w:rsidRPr="009043A3" w:rsidRDefault="00731274" w:rsidP="001C3DF9">
      <w:pPr>
        <w:rPr>
          <w:lang w:val="en-US"/>
        </w:rPr>
      </w:pPr>
    </w:p>
    <w:p w14:paraId="1E004D07" w14:textId="275B9E0F" w:rsidR="000E24C4" w:rsidRPr="009043A3" w:rsidRDefault="000E24C4" w:rsidP="00271536">
      <w:pPr>
        <w:pStyle w:val="Heading1"/>
        <w:rPr>
          <w:lang w:val="en-US"/>
        </w:rPr>
      </w:pPr>
      <w:r w:rsidRPr="009043A3">
        <w:rPr>
          <w:lang w:val="en-US"/>
        </w:rPr>
        <w:t>Learning goals</w:t>
      </w:r>
    </w:p>
    <w:p w14:paraId="01992F8B" w14:textId="0C626450" w:rsidR="003935E0" w:rsidRDefault="008300BB" w:rsidP="009E6C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Understanding</w:t>
      </w:r>
      <w:r w:rsidR="003935E0">
        <w:rPr>
          <w:lang w:val="en-US"/>
        </w:rPr>
        <w:t xml:space="preserve"> </w:t>
      </w:r>
      <w:r w:rsidR="00EF15F5">
        <w:rPr>
          <w:lang w:val="en-US"/>
        </w:rPr>
        <w:t>NSS</w:t>
      </w:r>
      <w:r>
        <w:rPr>
          <w:lang w:val="en-US"/>
        </w:rPr>
        <w:t xml:space="preserve"> configuration</w:t>
      </w:r>
    </w:p>
    <w:p w14:paraId="40CE5B3C" w14:textId="523134A9" w:rsidR="00A46197" w:rsidRDefault="00A46197" w:rsidP="009E6C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Adding extra ‘services’</w:t>
      </w:r>
      <w:r w:rsidR="006C19CA">
        <w:rPr>
          <w:lang w:val="en-US"/>
        </w:rPr>
        <w:t xml:space="preserve"> for a ‘database’ in NSS</w:t>
      </w:r>
    </w:p>
    <w:p w14:paraId="5DDB3A24" w14:textId="598DD90B" w:rsidR="00AB1601" w:rsidRDefault="00AB1601" w:rsidP="009E6CFC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 xml:space="preserve">Inquire </w:t>
      </w:r>
      <w:r w:rsidR="00A747A0">
        <w:rPr>
          <w:lang w:val="en-US"/>
        </w:rPr>
        <w:t>a ‘</w:t>
      </w:r>
      <w:proofErr w:type="gramEnd"/>
      <w:r w:rsidR="00A747A0">
        <w:rPr>
          <w:lang w:val="en-US"/>
        </w:rPr>
        <w:t>service’ for a given explicitly</w:t>
      </w:r>
    </w:p>
    <w:p w14:paraId="582902EC" w14:textId="77777777" w:rsidR="00731274" w:rsidRPr="009043A3" w:rsidRDefault="00731274" w:rsidP="001C3DF9">
      <w:pPr>
        <w:rPr>
          <w:lang w:val="en-US"/>
        </w:rPr>
      </w:pPr>
    </w:p>
    <w:p w14:paraId="2344D61B" w14:textId="77777777" w:rsidR="00731274" w:rsidRPr="009043A3" w:rsidRDefault="00731274" w:rsidP="001C3DF9">
      <w:pPr>
        <w:rPr>
          <w:lang w:val="en-US"/>
        </w:rPr>
      </w:pPr>
    </w:p>
    <w:p w14:paraId="6D4B979D" w14:textId="18AB14E1" w:rsidR="000E24C4" w:rsidRPr="00404978" w:rsidRDefault="000E24C4" w:rsidP="00271536">
      <w:pPr>
        <w:pStyle w:val="Heading1"/>
        <w:rPr>
          <w:lang w:val="en-US"/>
        </w:rPr>
      </w:pPr>
      <w:r w:rsidRPr="00404978">
        <w:rPr>
          <w:lang w:val="en-US"/>
        </w:rPr>
        <w:t>Practicalities</w:t>
      </w:r>
      <w:r w:rsidR="006E6177">
        <w:rPr>
          <w:lang w:val="en-US"/>
        </w:rPr>
        <w:t xml:space="preserve"> and prerequisites</w:t>
      </w:r>
    </w:p>
    <w:p w14:paraId="4B2B12D2" w14:textId="3ABB75FC" w:rsidR="00E31504" w:rsidRDefault="00E31504" w:rsidP="00E31504">
      <w:pPr>
        <w:rPr>
          <w:lang w:val="en-US"/>
        </w:rPr>
      </w:pPr>
      <w:r>
        <w:rPr>
          <w:lang w:val="en-US"/>
        </w:rPr>
        <w:t xml:space="preserve">You’ll need </w:t>
      </w:r>
      <w:r w:rsidR="006406B8">
        <w:rPr>
          <w:lang w:val="en-US"/>
        </w:rPr>
        <w:t xml:space="preserve">the </w:t>
      </w:r>
      <w:r>
        <w:rPr>
          <w:lang w:val="en-US"/>
        </w:rPr>
        <w:t>following:</w:t>
      </w:r>
    </w:p>
    <w:p w14:paraId="55395E25" w14:textId="69212AA1" w:rsidR="0099462B" w:rsidRDefault="00854AFE" w:rsidP="009C21BC">
      <w:pPr>
        <w:pStyle w:val="ListParagraph"/>
        <w:numPr>
          <w:ilvl w:val="0"/>
          <w:numId w:val="7"/>
        </w:numPr>
        <w:spacing w:after="320" w:line="276" w:lineRule="auto"/>
        <w:rPr>
          <w:lang w:val="en-US"/>
        </w:rPr>
      </w:pPr>
      <w:r>
        <w:rPr>
          <w:lang w:val="en-US"/>
        </w:rPr>
        <w:t>Your VM</w:t>
      </w:r>
      <w:r w:rsidR="00862A68">
        <w:rPr>
          <w:lang w:val="en-US"/>
        </w:rPr>
        <w:t>s</w:t>
      </w:r>
      <w:r>
        <w:rPr>
          <w:lang w:val="en-US"/>
        </w:rPr>
        <w:t xml:space="preserve"> </w:t>
      </w:r>
      <w:r w:rsidR="00544541">
        <w:rPr>
          <w:lang w:val="en-US"/>
        </w:rPr>
        <w:t xml:space="preserve">and the </w:t>
      </w:r>
      <w:proofErr w:type="spellStart"/>
      <w:r w:rsidR="00544541">
        <w:rPr>
          <w:lang w:val="en-US"/>
        </w:rPr>
        <w:t>pfSense</w:t>
      </w:r>
      <w:proofErr w:type="spellEnd"/>
      <w:r w:rsidR="00544541">
        <w:rPr>
          <w:lang w:val="en-US"/>
        </w:rPr>
        <w:t xml:space="preserve"> VM </w:t>
      </w:r>
      <w:r w:rsidR="00A83D59">
        <w:rPr>
          <w:lang w:val="en-US"/>
        </w:rPr>
        <w:t>as installed during previous lab(s)</w:t>
      </w:r>
    </w:p>
    <w:p w14:paraId="1478FA70" w14:textId="140B54CA" w:rsidR="003C4DD1" w:rsidRDefault="003C4DD1" w:rsidP="003C4DD1">
      <w:pPr>
        <w:rPr>
          <w:lang w:val="en-US"/>
        </w:rPr>
      </w:pPr>
    </w:p>
    <w:p w14:paraId="3EAE33B5" w14:textId="67CCFDCA" w:rsidR="003C4DD1" w:rsidRDefault="003C4DD1" w:rsidP="003C4DD1">
      <w:pPr>
        <w:rPr>
          <w:lang w:val="en-US"/>
        </w:rPr>
      </w:pPr>
    </w:p>
    <w:p w14:paraId="57DE7FFD" w14:textId="77777777" w:rsidR="007E0719" w:rsidRPr="00F33C03" w:rsidRDefault="007E0719" w:rsidP="00F33C03">
      <w:pPr>
        <w:pStyle w:val="Heading2"/>
      </w:pPr>
      <w:bookmarkStart w:id="0" w:name="_Hlk21815708"/>
      <w:r>
        <w:t>NSS</w:t>
      </w:r>
    </w:p>
    <w:p w14:paraId="09099987" w14:textId="77777777" w:rsidR="007E0719" w:rsidRDefault="007E0719" w:rsidP="007E0719">
      <w:pPr>
        <w:pStyle w:val="ListParagraph"/>
        <w:numPr>
          <w:ilvl w:val="0"/>
          <w:numId w:val="42"/>
        </w:numPr>
        <w:spacing w:after="320" w:line="276" w:lineRule="auto"/>
        <w:rPr>
          <w:lang w:val="en-US"/>
        </w:rPr>
      </w:pPr>
      <w:r>
        <w:rPr>
          <w:lang w:val="en-US"/>
        </w:rPr>
        <w:t>Have a look at 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nsswitch.conf</w:t>
      </w:r>
      <w:proofErr w:type="spellEnd"/>
      <w:r>
        <w:rPr>
          <w:lang w:val="en-US"/>
        </w:rPr>
        <w:t xml:space="preserve"> file at your Debian machine. What are the sources/services defined for the ‘hosts’ database?</w:t>
      </w:r>
    </w:p>
    <w:p w14:paraId="7FC14E1A" w14:textId="7ABB2B25" w:rsidR="00573FB7" w:rsidRDefault="00573FB7" w:rsidP="00573FB7">
      <w:pPr>
        <w:spacing w:after="320" w:line="276" w:lineRule="auto"/>
        <w:rPr>
          <w:lang w:val="en-US"/>
        </w:rPr>
      </w:pPr>
      <w:r w:rsidRPr="00573FB7">
        <w:rPr>
          <w:lang w:val="en-US"/>
        </w:rPr>
        <w:drawing>
          <wp:inline distT="0" distB="0" distL="0" distR="0" wp14:anchorId="79732732" wp14:editId="569B1A11">
            <wp:extent cx="5396230" cy="3185795"/>
            <wp:effectExtent l="0" t="0" r="0" b="0"/>
            <wp:docPr id="1086589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95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1F64" w14:textId="3AAD990B" w:rsidR="00545494" w:rsidRPr="00504FFB" w:rsidRDefault="00545494" w:rsidP="00573FB7">
      <w:pPr>
        <w:spacing w:after="320" w:line="276" w:lineRule="auto"/>
        <w:rPr>
          <w:color w:val="FF0000"/>
          <w:lang w:val="en-US"/>
        </w:rPr>
      </w:pPr>
      <w:r w:rsidRPr="00504FFB">
        <w:rPr>
          <w:color w:val="FF0000"/>
          <w:lang w:val="en-US"/>
        </w:rPr>
        <w:t xml:space="preserve">Files </w:t>
      </w:r>
      <w:proofErr w:type="spellStart"/>
      <w:r w:rsidRPr="00504FFB">
        <w:rPr>
          <w:color w:val="FF0000"/>
          <w:lang w:val="en-US"/>
        </w:rPr>
        <w:t>dns</w:t>
      </w:r>
      <w:proofErr w:type="spellEnd"/>
      <w:r w:rsidR="00174DB7" w:rsidRPr="00504FFB">
        <w:rPr>
          <w:color w:val="FF0000"/>
          <w:lang w:val="en-US"/>
        </w:rPr>
        <w:t xml:space="preserve"> (probably /</w:t>
      </w:r>
      <w:proofErr w:type="spellStart"/>
      <w:r w:rsidR="00174DB7" w:rsidRPr="00504FFB">
        <w:rPr>
          <w:color w:val="FF0000"/>
          <w:lang w:val="en-US"/>
        </w:rPr>
        <w:t>etc</w:t>
      </w:r>
      <w:proofErr w:type="spellEnd"/>
      <w:r w:rsidR="00174DB7" w:rsidRPr="00504FFB">
        <w:rPr>
          <w:color w:val="FF0000"/>
          <w:lang w:val="en-US"/>
        </w:rPr>
        <w:t xml:space="preserve">/hosts and </w:t>
      </w:r>
      <w:proofErr w:type="spellStart"/>
      <w:r w:rsidR="00174DB7" w:rsidRPr="00504FFB">
        <w:rPr>
          <w:color w:val="FF0000"/>
          <w:lang w:val="en-US"/>
        </w:rPr>
        <w:t>dns</w:t>
      </w:r>
      <w:proofErr w:type="spellEnd"/>
      <w:r w:rsidR="00174DB7" w:rsidRPr="00504FFB">
        <w:rPr>
          <w:color w:val="FF0000"/>
          <w:lang w:val="en-US"/>
        </w:rPr>
        <w:t>)</w:t>
      </w:r>
    </w:p>
    <w:p w14:paraId="2F849002" w14:textId="49A19BAA" w:rsidR="007E0719" w:rsidRDefault="007E0719" w:rsidP="007E0719">
      <w:pPr>
        <w:pStyle w:val="ListParagraph"/>
        <w:numPr>
          <w:ilvl w:val="0"/>
          <w:numId w:val="42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Add </w:t>
      </w:r>
      <w:r w:rsidR="001C6D37">
        <w:rPr>
          <w:lang w:val="en-US"/>
        </w:rPr>
        <w:t>www.howest.be</w:t>
      </w:r>
      <w:r>
        <w:rPr>
          <w:lang w:val="en-US"/>
        </w:rPr>
        <w:t xml:space="preserve"> in your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/hosts file and set it to be on </w:t>
      </w:r>
      <w:proofErr w:type="gramStart"/>
      <w:r>
        <w:rPr>
          <w:lang w:val="en-US"/>
        </w:rPr>
        <w:t>127.0.0.1 .</w:t>
      </w:r>
      <w:proofErr w:type="gramEnd"/>
      <w:r>
        <w:rPr>
          <w:lang w:val="en-US"/>
        </w:rPr>
        <w:t xml:space="preserve"> Now ping </w:t>
      </w:r>
      <w:proofErr w:type="gramStart"/>
      <w:r w:rsidR="001C6D37">
        <w:rPr>
          <w:lang w:val="en-US"/>
        </w:rPr>
        <w:t>www.howest.be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What IP address is it pinging?</w:t>
      </w:r>
      <w:r w:rsidR="00285C51">
        <w:rPr>
          <w:lang w:val="en-US"/>
        </w:rPr>
        <w:t xml:space="preserve"> (Note when on campus</w:t>
      </w:r>
      <w:r w:rsidR="00584FDF">
        <w:rPr>
          <w:lang w:val="en-US"/>
        </w:rPr>
        <w:t>:</w:t>
      </w:r>
      <w:r w:rsidR="00285C51">
        <w:rPr>
          <w:lang w:val="en-US"/>
        </w:rPr>
        <w:t xml:space="preserve"> pinging outside the </w:t>
      </w:r>
      <w:r w:rsidR="00974DC4">
        <w:rPr>
          <w:lang w:val="en-US"/>
        </w:rPr>
        <w:t xml:space="preserve">Howest </w:t>
      </w:r>
      <w:r w:rsidR="00285C51">
        <w:rPr>
          <w:lang w:val="en-US"/>
        </w:rPr>
        <w:t xml:space="preserve">internal network is blocked, but you’ll see </w:t>
      </w:r>
      <w:r w:rsidR="00DC27EC">
        <w:rPr>
          <w:lang w:val="en-US"/>
        </w:rPr>
        <w:t>the resolved name when ping starts.</w:t>
      </w:r>
      <w:r w:rsidR="00141A64">
        <w:rPr>
          <w:lang w:val="en-US"/>
        </w:rPr>
        <w:t xml:space="preserve"> You cou</w:t>
      </w:r>
      <w:r w:rsidR="0099755B">
        <w:rPr>
          <w:lang w:val="en-US"/>
        </w:rPr>
        <w:t>ld use fw.howest.be instead</w:t>
      </w:r>
      <w:r w:rsidR="00584FDF">
        <w:rPr>
          <w:lang w:val="en-US"/>
        </w:rPr>
        <w:t xml:space="preserve"> of www.howest.be throughout this set of exercises</w:t>
      </w:r>
      <w:r w:rsidR="0099755B">
        <w:rPr>
          <w:lang w:val="en-US"/>
        </w:rPr>
        <w:t>.</w:t>
      </w:r>
      <w:r w:rsidR="00DC27EC">
        <w:rPr>
          <w:lang w:val="en-US"/>
        </w:rPr>
        <w:t>)</w:t>
      </w:r>
    </w:p>
    <w:p w14:paraId="0C9336A3" w14:textId="76F87D8A" w:rsidR="00117FA5" w:rsidRDefault="00117FA5" w:rsidP="00117FA5">
      <w:pPr>
        <w:spacing w:after="320" w:line="276" w:lineRule="auto"/>
        <w:rPr>
          <w:lang w:val="en-US"/>
        </w:rPr>
      </w:pPr>
      <w:r w:rsidRPr="00117FA5">
        <w:rPr>
          <w:lang w:val="en-US"/>
        </w:rPr>
        <w:lastRenderedPageBreak/>
        <w:drawing>
          <wp:inline distT="0" distB="0" distL="0" distR="0" wp14:anchorId="35F508A6" wp14:editId="0E89B624">
            <wp:extent cx="5396230" cy="1652270"/>
            <wp:effectExtent l="0" t="0" r="0" b="5080"/>
            <wp:docPr id="16750041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0417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E9C2" w14:textId="21E0E6DA" w:rsidR="001C0080" w:rsidRPr="00872292" w:rsidRDefault="001C0080" w:rsidP="00117FA5">
      <w:pPr>
        <w:spacing w:after="320" w:line="276" w:lineRule="auto"/>
        <w:rPr>
          <w:color w:val="FF0000"/>
          <w:lang w:val="en-US"/>
        </w:rPr>
      </w:pPr>
      <w:r w:rsidRPr="00872292">
        <w:rPr>
          <w:color w:val="FF0000"/>
          <w:lang w:val="en-US"/>
        </w:rPr>
        <w:t>It will ping 127.0.0.1</w:t>
      </w:r>
    </w:p>
    <w:p w14:paraId="178AF947" w14:textId="7B0BB41F" w:rsidR="00A821E5" w:rsidRDefault="00A821E5" w:rsidP="00A821E5">
      <w:pPr>
        <w:spacing w:after="320" w:line="276" w:lineRule="auto"/>
        <w:rPr>
          <w:lang w:val="en-US"/>
        </w:rPr>
      </w:pPr>
      <w:r w:rsidRPr="00A821E5">
        <w:rPr>
          <w:lang w:val="en-US"/>
        </w:rPr>
        <w:drawing>
          <wp:inline distT="0" distB="0" distL="0" distR="0" wp14:anchorId="0B0A0054" wp14:editId="43674690">
            <wp:extent cx="5396230" cy="2116455"/>
            <wp:effectExtent l="0" t="0" r="0" b="0"/>
            <wp:docPr id="19167031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03145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FE72" w14:textId="38C637FC" w:rsidR="00DD7D1D" w:rsidRPr="000E06B4" w:rsidRDefault="00DD7D1D" w:rsidP="00A821E5">
      <w:pPr>
        <w:spacing w:after="320" w:line="276" w:lineRule="auto"/>
        <w:rPr>
          <w:color w:val="FF0000"/>
          <w:lang w:val="en-US"/>
        </w:rPr>
      </w:pPr>
      <w:r w:rsidRPr="000E06B4">
        <w:rPr>
          <w:color w:val="FF0000"/>
          <w:lang w:val="en-US"/>
        </w:rPr>
        <w:t>It indeed pings 127.0.0.1</w:t>
      </w:r>
    </w:p>
    <w:p w14:paraId="7B46A025" w14:textId="75FC8604" w:rsidR="007E0719" w:rsidRDefault="007E0719" w:rsidP="007E0719">
      <w:pPr>
        <w:pStyle w:val="ListParagraph"/>
        <w:numPr>
          <w:ilvl w:val="0"/>
          <w:numId w:val="42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Change the order of the services for the hosts database in </w:t>
      </w:r>
      <w:proofErr w:type="gramStart"/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nsswitch.conf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Now ping </w:t>
      </w:r>
      <w:r w:rsidR="001C6D37">
        <w:rPr>
          <w:lang w:val="en-US"/>
        </w:rPr>
        <w:t>www.howest.be</w:t>
      </w:r>
      <w:r>
        <w:rPr>
          <w:lang w:val="en-US"/>
        </w:rPr>
        <w:t xml:space="preserve"> again. What IP address is it pinging?</w:t>
      </w:r>
    </w:p>
    <w:p w14:paraId="25CBD9E7" w14:textId="6F3E29C5" w:rsidR="00B14853" w:rsidRDefault="00B14853" w:rsidP="00B14853">
      <w:pPr>
        <w:spacing w:after="320" w:line="276" w:lineRule="auto"/>
        <w:rPr>
          <w:lang w:val="en-US"/>
        </w:rPr>
      </w:pPr>
      <w:r w:rsidRPr="00B14853">
        <w:rPr>
          <w:lang w:val="en-US"/>
        </w:rPr>
        <w:drawing>
          <wp:inline distT="0" distB="0" distL="0" distR="0" wp14:anchorId="3ED55AE2" wp14:editId="5FC3BA05">
            <wp:extent cx="5396230" cy="2440940"/>
            <wp:effectExtent l="0" t="0" r="0" b="0"/>
            <wp:docPr id="938724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2475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6F8C" w14:textId="570C374D" w:rsidR="006D50D6" w:rsidRPr="00B14853" w:rsidRDefault="006D50D6" w:rsidP="00B14853">
      <w:pPr>
        <w:spacing w:after="320" w:line="276" w:lineRule="auto"/>
        <w:rPr>
          <w:lang w:val="en-US"/>
        </w:rPr>
      </w:pPr>
      <w:r w:rsidRPr="006D50D6">
        <w:rPr>
          <w:color w:val="FF0000"/>
          <w:lang w:val="en-US"/>
        </w:rPr>
        <w:lastRenderedPageBreak/>
        <w:t>Now it pings 5.134.4.97</w:t>
      </w:r>
      <w:r w:rsidRPr="006D50D6">
        <w:rPr>
          <w:lang w:val="en-US"/>
        </w:rPr>
        <w:drawing>
          <wp:inline distT="0" distB="0" distL="0" distR="0" wp14:anchorId="5E0A5507" wp14:editId="7F31A523">
            <wp:extent cx="5396230" cy="720725"/>
            <wp:effectExtent l="0" t="0" r="0" b="3175"/>
            <wp:docPr id="504711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114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4391" w14:textId="097CD814" w:rsidR="00180F2C" w:rsidRDefault="007E0719" w:rsidP="007E0719">
      <w:pPr>
        <w:pStyle w:val="ListParagraph"/>
        <w:numPr>
          <w:ilvl w:val="0"/>
          <w:numId w:val="42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Put the order of the services for the hosts database back to its original state. </w:t>
      </w:r>
    </w:p>
    <w:p w14:paraId="102899F4" w14:textId="42D01745" w:rsidR="007F5ABE" w:rsidRPr="007F5ABE" w:rsidRDefault="007F5ABE" w:rsidP="007F5ABE">
      <w:pPr>
        <w:spacing w:after="320" w:line="276" w:lineRule="auto"/>
        <w:rPr>
          <w:lang w:val="en-US"/>
        </w:rPr>
      </w:pPr>
      <w:r w:rsidRPr="007F5ABE">
        <w:rPr>
          <w:lang w:val="en-US"/>
        </w:rPr>
        <w:drawing>
          <wp:inline distT="0" distB="0" distL="0" distR="0" wp14:anchorId="44199246" wp14:editId="59F056F2">
            <wp:extent cx="5396230" cy="3172460"/>
            <wp:effectExtent l="0" t="0" r="0" b="8890"/>
            <wp:docPr id="2023261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6108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3BE7" w14:textId="7F2DF34A" w:rsidR="00EC4558" w:rsidRDefault="00EC4558" w:rsidP="007E0719">
      <w:pPr>
        <w:pStyle w:val="ListParagraph"/>
        <w:numPr>
          <w:ilvl w:val="0"/>
          <w:numId w:val="42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Use the </w:t>
      </w:r>
      <w:proofErr w:type="spellStart"/>
      <w:r w:rsidRPr="00285B0E">
        <w:rPr>
          <w:rFonts w:ascii="Consolas" w:hAnsi="Consolas"/>
          <w:lang w:val="en-US"/>
        </w:rPr>
        <w:t>getent</w:t>
      </w:r>
      <w:proofErr w:type="spellEnd"/>
      <w:r>
        <w:rPr>
          <w:lang w:val="en-US"/>
        </w:rPr>
        <w:t xml:space="preserve"> command </w:t>
      </w:r>
      <w:r w:rsidR="007102D2">
        <w:rPr>
          <w:lang w:val="en-US"/>
        </w:rPr>
        <w:t>with appropriate option to explicitly inquire the ‘files’ service</w:t>
      </w:r>
      <w:r w:rsidR="00E77494">
        <w:rPr>
          <w:lang w:val="en-US"/>
        </w:rPr>
        <w:t xml:space="preserve"> to translate </w:t>
      </w:r>
      <w:proofErr w:type="gramStart"/>
      <w:r w:rsidR="001C6D37">
        <w:rPr>
          <w:lang w:val="en-US"/>
        </w:rPr>
        <w:t>www.howest.be</w:t>
      </w:r>
      <w:r w:rsidR="00E77494">
        <w:rPr>
          <w:lang w:val="en-US"/>
        </w:rPr>
        <w:t xml:space="preserve"> .</w:t>
      </w:r>
      <w:proofErr w:type="gramEnd"/>
      <w:r w:rsidR="00E77494">
        <w:rPr>
          <w:lang w:val="en-US"/>
        </w:rPr>
        <w:t xml:space="preserve"> Do the same to explicitly </w:t>
      </w:r>
      <w:proofErr w:type="gramStart"/>
      <w:r w:rsidR="00E77494">
        <w:rPr>
          <w:lang w:val="en-US"/>
        </w:rPr>
        <w:t>inquire the ‘</w:t>
      </w:r>
      <w:proofErr w:type="spellStart"/>
      <w:proofErr w:type="gramEnd"/>
      <w:r w:rsidR="00A13E18">
        <w:rPr>
          <w:lang w:val="en-US"/>
        </w:rPr>
        <w:t>dns</w:t>
      </w:r>
      <w:proofErr w:type="spellEnd"/>
      <w:r w:rsidR="00A13E18">
        <w:rPr>
          <w:lang w:val="en-US"/>
        </w:rPr>
        <w:t>’ service</w:t>
      </w:r>
    </w:p>
    <w:p w14:paraId="7A4AB62C" w14:textId="20D80387" w:rsidR="007F5ABE" w:rsidRDefault="0060439A" w:rsidP="007F5ABE">
      <w:pPr>
        <w:spacing w:after="320" w:line="276" w:lineRule="auto"/>
        <w:rPr>
          <w:color w:val="FF0000"/>
          <w:lang w:val="en-US"/>
        </w:rPr>
      </w:pPr>
      <w:proofErr w:type="spellStart"/>
      <w:r w:rsidRPr="007F0E20">
        <w:rPr>
          <w:color w:val="FF0000"/>
          <w:lang w:val="en-US"/>
        </w:rPr>
        <w:t>g</w:t>
      </w:r>
      <w:r w:rsidR="001064E6" w:rsidRPr="007F0E20">
        <w:rPr>
          <w:color w:val="FF0000"/>
          <w:lang w:val="en-US"/>
        </w:rPr>
        <w:t>etent</w:t>
      </w:r>
      <w:proofErr w:type="spellEnd"/>
      <w:r w:rsidR="001064E6" w:rsidRPr="007F0E20">
        <w:rPr>
          <w:color w:val="FF0000"/>
          <w:lang w:val="en-US"/>
        </w:rPr>
        <w:t xml:space="preserve"> -s </w:t>
      </w:r>
      <w:proofErr w:type="spellStart"/>
      <w:r w:rsidR="001064E6" w:rsidRPr="007F0E20">
        <w:rPr>
          <w:color w:val="FF0000"/>
          <w:lang w:val="en-US"/>
        </w:rPr>
        <w:t>dns</w:t>
      </w:r>
      <w:proofErr w:type="spellEnd"/>
      <w:r w:rsidR="001064E6" w:rsidRPr="007F0E20">
        <w:rPr>
          <w:color w:val="FF0000"/>
          <w:lang w:val="en-US"/>
        </w:rPr>
        <w:t xml:space="preserve"> hosts </w:t>
      </w:r>
      <w:hyperlink r:id="rId18" w:history="1">
        <w:r w:rsidR="00962CF6" w:rsidRPr="004C278B">
          <w:rPr>
            <w:rStyle w:val="Hyperlink"/>
            <w:lang w:val="en-US"/>
          </w:rPr>
          <w:t>www.howest.be</w:t>
        </w:r>
      </w:hyperlink>
    </w:p>
    <w:p w14:paraId="0D603138" w14:textId="54DA89A7" w:rsidR="00962CF6" w:rsidRPr="007F0E20" w:rsidRDefault="00962CF6" w:rsidP="007F5ABE">
      <w:pPr>
        <w:spacing w:after="320" w:line="276" w:lineRule="auto"/>
        <w:rPr>
          <w:color w:val="FF0000"/>
          <w:lang w:val="en-US"/>
        </w:rPr>
      </w:pPr>
      <w:r w:rsidRPr="00962CF6">
        <w:rPr>
          <w:color w:val="FF0000"/>
          <w:lang w:val="en-US"/>
        </w:rPr>
        <w:drawing>
          <wp:inline distT="0" distB="0" distL="0" distR="0" wp14:anchorId="5EDFA5E2" wp14:editId="29C5811D">
            <wp:extent cx="5396230" cy="837565"/>
            <wp:effectExtent l="0" t="0" r="0" b="635"/>
            <wp:docPr id="13113101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10115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ABAD" w14:textId="77777777" w:rsidR="001D7638" w:rsidRDefault="00CC2485" w:rsidP="001D7638">
      <w:pPr>
        <w:pStyle w:val="ListParagraph"/>
        <w:numPr>
          <w:ilvl w:val="0"/>
          <w:numId w:val="42"/>
        </w:numPr>
        <w:spacing w:after="320" w:line="276" w:lineRule="auto"/>
        <w:rPr>
          <w:lang w:val="en-US"/>
        </w:rPr>
      </w:pPr>
      <w:r w:rsidRPr="00B21CDD">
        <w:rPr>
          <w:lang w:val="en-US"/>
        </w:rPr>
        <w:t>The</w:t>
      </w:r>
      <w:r w:rsidR="00F53CE8" w:rsidRPr="00B21CDD">
        <w:rPr>
          <w:lang w:val="en-US"/>
        </w:rPr>
        <w:t xml:space="preserve"> DNS </w:t>
      </w:r>
      <w:r w:rsidRPr="00B21CDD">
        <w:rPr>
          <w:lang w:val="en-US"/>
        </w:rPr>
        <w:t xml:space="preserve">service of </w:t>
      </w:r>
      <w:proofErr w:type="spellStart"/>
      <w:r w:rsidR="00F53CE8" w:rsidRPr="00B21CDD">
        <w:rPr>
          <w:lang w:val="en-US"/>
        </w:rPr>
        <w:t>pfSense</w:t>
      </w:r>
      <w:proofErr w:type="spellEnd"/>
      <w:r w:rsidR="00F53CE8" w:rsidRPr="00B21CDD">
        <w:rPr>
          <w:lang w:val="en-US"/>
        </w:rPr>
        <w:t xml:space="preserve"> </w:t>
      </w:r>
      <w:r w:rsidRPr="00B21CDD">
        <w:rPr>
          <w:lang w:val="en-US"/>
        </w:rPr>
        <w:t xml:space="preserve">will </w:t>
      </w:r>
      <w:r w:rsidR="00B21CDD" w:rsidRPr="00B21CDD">
        <w:rPr>
          <w:lang w:val="en-US"/>
        </w:rPr>
        <w:t xml:space="preserve">reply with </w:t>
      </w:r>
      <w:r w:rsidR="00F53CE8" w:rsidRPr="00B21CDD">
        <w:rPr>
          <w:lang w:val="en-US"/>
        </w:rPr>
        <w:t xml:space="preserve">127.0.0.1 </w:t>
      </w:r>
      <w:proofErr w:type="gramStart"/>
      <w:r w:rsidR="006D6308">
        <w:rPr>
          <w:lang w:val="en-US"/>
        </w:rPr>
        <w:t>and</w:t>
      </w:r>
      <w:r w:rsidR="00F53CE8" w:rsidRPr="00B21CDD">
        <w:rPr>
          <w:lang w:val="en-US"/>
        </w:rPr>
        <w:t xml:space="preserve"> :</w:t>
      </w:r>
      <w:proofErr w:type="gramEnd"/>
      <w:r w:rsidR="00F53CE8" w:rsidRPr="00B21CDD">
        <w:rPr>
          <w:lang w:val="en-US"/>
        </w:rPr>
        <w:t xml:space="preserve">:1 </w:t>
      </w:r>
      <w:r w:rsidR="00B21CDD" w:rsidRPr="00B21CDD">
        <w:rPr>
          <w:lang w:val="en-US"/>
        </w:rPr>
        <w:t>fo</w:t>
      </w:r>
      <w:r w:rsidR="00B21CDD">
        <w:rPr>
          <w:lang w:val="en-US"/>
        </w:rPr>
        <w:t>r every</w:t>
      </w:r>
      <w:r w:rsidRPr="00B21CDD">
        <w:rPr>
          <w:lang w:val="en-US"/>
        </w:rPr>
        <w:t xml:space="preserve"> host/domain </w:t>
      </w:r>
      <w:r w:rsidR="00B21CDD">
        <w:rPr>
          <w:lang w:val="en-US"/>
        </w:rPr>
        <w:t>within the top level</w:t>
      </w:r>
      <w:r w:rsidR="002B2941" w:rsidRPr="00B21CDD">
        <w:rPr>
          <w:lang w:val="en-US"/>
        </w:rPr>
        <w:t xml:space="preserve"> </w:t>
      </w:r>
      <w:r w:rsidR="006D6308">
        <w:rPr>
          <w:lang w:val="en-US"/>
        </w:rPr>
        <w:t xml:space="preserve">domain </w:t>
      </w:r>
      <w:r w:rsidR="002B2941" w:rsidRPr="00B21CDD">
        <w:rPr>
          <w:lang w:val="en-US"/>
        </w:rPr>
        <w:t>“.localhost”</w:t>
      </w:r>
      <w:r w:rsidRPr="00B21CDD">
        <w:rPr>
          <w:lang w:val="en-US"/>
        </w:rPr>
        <w:t>.</w:t>
      </w:r>
      <w:r w:rsidR="002B2941" w:rsidRPr="00B21CDD">
        <w:rPr>
          <w:lang w:val="en-US"/>
        </w:rPr>
        <w:t xml:space="preserve"> </w:t>
      </w:r>
      <w:r w:rsidR="00D84EFD">
        <w:rPr>
          <w:lang w:val="en-US"/>
        </w:rPr>
        <w:t xml:space="preserve">On </w:t>
      </w:r>
      <w:proofErr w:type="spellStart"/>
      <w:r w:rsidR="00D84EFD">
        <w:rPr>
          <w:lang w:val="en-US"/>
        </w:rPr>
        <w:t>debian</w:t>
      </w:r>
      <w:proofErr w:type="spellEnd"/>
      <w:r w:rsidR="00D84EFD">
        <w:rPr>
          <w:lang w:val="en-US"/>
        </w:rPr>
        <w:t>, p</w:t>
      </w:r>
      <w:r w:rsidR="00CE551C">
        <w:rPr>
          <w:lang w:val="en-US"/>
        </w:rPr>
        <w:t xml:space="preserve">ing </w:t>
      </w:r>
      <w:proofErr w:type="spellStart"/>
      <w:r w:rsidR="00CE551C">
        <w:rPr>
          <w:lang w:val="en-US"/>
        </w:rPr>
        <w:t>whatever.localhost</w:t>
      </w:r>
      <w:proofErr w:type="spellEnd"/>
      <w:r w:rsidR="00CE551C">
        <w:rPr>
          <w:lang w:val="en-US"/>
        </w:rPr>
        <w:t xml:space="preserve"> and </w:t>
      </w:r>
      <w:proofErr w:type="spellStart"/>
      <w:r w:rsidR="00CE551C">
        <w:rPr>
          <w:lang w:val="en-US"/>
        </w:rPr>
        <w:t>gateway.localhost</w:t>
      </w:r>
      <w:proofErr w:type="spellEnd"/>
      <w:r w:rsidR="00CE551C">
        <w:rPr>
          <w:lang w:val="en-US"/>
        </w:rPr>
        <w:t xml:space="preserve"> to verify.</w:t>
      </w:r>
    </w:p>
    <w:p w14:paraId="29C588C8" w14:textId="57F072E9" w:rsidR="001D7638" w:rsidRPr="001D7638" w:rsidRDefault="001D7638" w:rsidP="001D7638">
      <w:pPr>
        <w:spacing w:after="320" w:line="276" w:lineRule="auto"/>
        <w:rPr>
          <w:lang w:val="en-US"/>
        </w:rPr>
      </w:pPr>
      <w:r w:rsidRPr="001D7638">
        <w:rPr>
          <w:lang w:val="en-US"/>
        </w:rPr>
        <w:lastRenderedPageBreak/>
        <w:drawing>
          <wp:inline distT="0" distB="0" distL="0" distR="0" wp14:anchorId="3E753321" wp14:editId="2741577E">
            <wp:extent cx="4867954" cy="2638793"/>
            <wp:effectExtent l="0" t="0" r="8890" b="9525"/>
            <wp:docPr id="6459382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38200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DDC1" w14:textId="68A7A415" w:rsidR="00ED504E" w:rsidRDefault="00CE551C" w:rsidP="001D7638">
      <w:pPr>
        <w:pStyle w:val="ListParagraph"/>
        <w:numPr>
          <w:ilvl w:val="0"/>
          <w:numId w:val="42"/>
        </w:numPr>
        <w:spacing w:after="320" w:line="276" w:lineRule="auto"/>
        <w:rPr>
          <w:lang w:val="en-US"/>
        </w:rPr>
      </w:pPr>
      <w:r w:rsidRPr="001D7638">
        <w:rPr>
          <w:lang w:val="en-US"/>
        </w:rPr>
        <w:t xml:space="preserve"> </w:t>
      </w:r>
      <w:r w:rsidR="006D6308" w:rsidRPr="001D7638">
        <w:rPr>
          <w:lang w:val="en-US"/>
        </w:rPr>
        <w:t>Now, i</w:t>
      </w:r>
      <w:r w:rsidR="007E0719" w:rsidRPr="001D7638">
        <w:rPr>
          <w:lang w:val="en-US"/>
        </w:rPr>
        <w:t xml:space="preserve">nstall the </w:t>
      </w:r>
      <w:proofErr w:type="spellStart"/>
      <w:r w:rsidR="007E0719" w:rsidRPr="001D7638">
        <w:rPr>
          <w:lang w:val="en-US"/>
        </w:rPr>
        <w:t>libnss</w:t>
      </w:r>
      <w:proofErr w:type="spellEnd"/>
      <w:r w:rsidR="007E0719" w:rsidRPr="001D7638">
        <w:rPr>
          <w:lang w:val="en-US"/>
        </w:rPr>
        <w:t>-</w:t>
      </w:r>
      <w:proofErr w:type="spellStart"/>
      <w:r w:rsidR="007E0719" w:rsidRPr="001D7638">
        <w:rPr>
          <w:lang w:val="en-US"/>
        </w:rPr>
        <w:t>gw</w:t>
      </w:r>
      <w:proofErr w:type="spellEnd"/>
      <w:r w:rsidR="007E0719" w:rsidRPr="001D7638">
        <w:rPr>
          <w:lang w:val="en-US"/>
        </w:rPr>
        <w:t>-name package</w:t>
      </w:r>
      <w:r w:rsidR="00D84EFD" w:rsidRPr="001D7638">
        <w:rPr>
          <w:lang w:val="en-US"/>
        </w:rPr>
        <w:t xml:space="preserve"> on </w:t>
      </w:r>
      <w:proofErr w:type="spellStart"/>
      <w:r w:rsidR="00D84EFD" w:rsidRPr="001D7638">
        <w:rPr>
          <w:lang w:val="en-US"/>
        </w:rPr>
        <w:t>debian</w:t>
      </w:r>
      <w:proofErr w:type="spellEnd"/>
      <w:r w:rsidR="007E0719" w:rsidRPr="001D7638">
        <w:rPr>
          <w:lang w:val="en-US"/>
        </w:rPr>
        <w:t xml:space="preserve">. </w:t>
      </w:r>
      <w:r w:rsidR="00D47DB9" w:rsidRPr="001D7638">
        <w:rPr>
          <w:lang w:val="en-US"/>
        </w:rPr>
        <w:t>P</w:t>
      </w:r>
      <w:r w:rsidR="007E0719" w:rsidRPr="001D7638">
        <w:rPr>
          <w:lang w:val="en-US"/>
        </w:rPr>
        <w:t xml:space="preserve">ing </w:t>
      </w:r>
      <w:proofErr w:type="spellStart"/>
      <w:r w:rsidR="007E0719" w:rsidRPr="001D7638">
        <w:rPr>
          <w:lang w:val="en-US"/>
        </w:rPr>
        <w:t>gateway.localhost</w:t>
      </w:r>
      <w:proofErr w:type="spellEnd"/>
      <w:r w:rsidR="007E0719" w:rsidRPr="001D7638">
        <w:rPr>
          <w:lang w:val="en-US"/>
        </w:rPr>
        <w:t xml:space="preserve"> </w:t>
      </w:r>
      <w:r w:rsidR="00D47DB9" w:rsidRPr="001D7638">
        <w:rPr>
          <w:lang w:val="en-US"/>
        </w:rPr>
        <w:t>again</w:t>
      </w:r>
      <w:r w:rsidR="007E0719" w:rsidRPr="001D7638">
        <w:rPr>
          <w:lang w:val="en-US"/>
        </w:rPr>
        <w:t>. What IP address is</w:t>
      </w:r>
      <w:r w:rsidR="00F55375" w:rsidRPr="001D7638">
        <w:rPr>
          <w:lang w:val="en-US"/>
        </w:rPr>
        <w:t xml:space="preserve"> debian</w:t>
      </w:r>
      <w:r w:rsidR="007E0719" w:rsidRPr="001D7638">
        <w:rPr>
          <w:lang w:val="en-US"/>
        </w:rPr>
        <w:t xml:space="preserve"> pinging</w:t>
      </w:r>
      <w:r w:rsidR="00D47DB9" w:rsidRPr="001D7638">
        <w:rPr>
          <w:lang w:val="en-US"/>
        </w:rPr>
        <w:t xml:space="preserve"> now</w:t>
      </w:r>
      <w:r w:rsidR="007E0719" w:rsidRPr="001D7638">
        <w:rPr>
          <w:lang w:val="en-US"/>
        </w:rPr>
        <w:t xml:space="preserve">? And </w:t>
      </w:r>
      <w:proofErr w:type="gramStart"/>
      <w:r w:rsidR="007E0719" w:rsidRPr="001D7638">
        <w:rPr>
          <w:lang w:val="en-US"/>
        </w:rPr>
        <w:t>which  if</w:t>
      </w:r>
      <w:proofErr w:type="gramEnd"/>
      <w:r w:rsidR="007E0719" w:rsidRPr="001D7638">
        <w:rPr>
          <w:lang w:val="en-US"/>
        </w:rPr>
        <w:t xml:space="preserve"> you</w:t>
      </w:r>
      <w:r w:rsidRPr="001D7638">
        <w:rPr>
          <w:lang w:val="en-US"/>
        </w:rPr>
        <w:t xml:space="preserve"> install the same package and</w:t>
      </w:r>
      <w:r w:rsidR="007E0719" w:rsidRPr="001D7638">
        <w:rPr>
          <w:lang w:val="en-US"/>
        </w:rPr>
        <w:t xml:space="preserve"> </w:t>
      </w:r>
      <w:r w:rsidRPr="001D7638">
        <w:rPr>
          <w:lang w:val="en-US"/>
        </w:rPr>
        <w:t>ping</w:t>
      </w:r>
      <w:r w:rsidR="007E0719" w:rsidRPr="001D7638">
        <w:rPr>
          <w:lang w:val="en-US"/>
        </w:rPr>
        <w:t xml:space="preserve"> </w:t>
      </w:r>
      <w:proofErr w:type="spellStart"/>
      <w:r w:rsidR="00D47DB9" w:rsidRPr="001D7638">
        <w:rPr>
          <w:lang w:val="en-US"/>
        </w:rPr>
        <w:t>gateway.localhost</w:t>
      </w:r>
      <w:proofErr w:type="spellEnd"/>
      <w:r w:rsidR="00D47DB9" w:rsidRPr="001D7638">
        <w:rPr>
          <w:lang w:val="en-US"/>
        </w:rPr>
        <w:t xml:space="preserve"> </w:t>
      </w:r>
      <w:r w:rsidR="007E0719" w:rsidRPr="001D7638">
        <w:rPr>
          <w:lang w:val="en-US"/>
        </w:rPr>
        <w:t xml:space="preserve">on your </w:t>
      </w:r>
      <w:proofErr w:type="spellStart"/>
      <w:r w:rsidR="007E0719" w:rsidRPr="001D7638">
        <w:rPr>
          <w:lang w:val="en-US"/>
        </w:rPr>
        <w:t>debian</w:t>
      </w:r>
      <w:proofErr w:type="spellEnd"/>
      <w:r w:rsidR="007E0719" w:rsidRPr="001D7638">
        <w:rPr>
          <w:lang w:val="en-US"/>
        </w:rPr>
        <w:t>-extra machine? Is this name listed in /</w:t>
      </w:r>
      <w:proofErr w:type="spellStart"/>
      <w:r w:rsidR="007E0719" w:rsidRPr="001D7638">
        <w:rPr>
          <w:lang w:val="en-US"/>
        </w:rPr>
        <w:t>etc</w:t>
      </w:r>
      <w:proofErr w:type="spellEnd"/>
      <w:r w:rsidR="007E0719" w:rsidRPr="001D7638">
        <w:rPr>
          <w:lang w:val="en-US"/>
        </w:rPr>
        <w:t xml:space="preserve">/hosts? What other service could be responsible for translating the </w:t>
      </w:r>
      <w:proofErr w:type="spellStart"/>
      <w:r w:rsidR="007E0719" w:rsidRPr="001D7638">
        <w:rPr>
          <w:lang w:val="en-US"/>
        </w:rPr>
        <w:t>gateway.loca</w:t>
      </w:r>
      <w:r w:rsidR="00342E64" w:rsidRPr="001D7638">
        <w:rPr>
          <w:lang w:val="en-US"/>
        </w:rPr>
        <w:t>l</w:t>
      </w:r>
      <w:r w:rsidR="007E0719" w:rsidRPr="001D7638">
        <w:rPr>
          <w:lang w:val="en-US"/>
        </w:rPr>
        <w:t>host</w:t>
      </w:r>
      <w:proofErr w:type="spellEnd"/>
      <w:r w:rsidR="007E0719" w:rsidRPr="001D7638">
        <w:rPr>
          <w:lang w:val="en-US"/>
        </w:rPr>
        <w:t xml:space="preserve"> name (hint:</w:t>
      </w:r>
      <w:r w:rsidR="000D63B3" w:rsidRPr="001D7638">
        <w:rPr>
          <w:lang w:val="en-US"/>
        </w:rPr>
        <w:t xml:space="preserve"> th</w:t>
      </w:r>
      <w:r w:rsidR="00246B16" w:rsidRPr="001D7638">
        <w:rPr>
          <w:lang w:val="en-US"/>
        </w:rPr>
        <w:t xml:space="preserve">is section is about </w:t>
      </w:r>
      <w:proofErr w:type="gramStart"/>
      <w:r w:rsidR="00246B16" w:rsidRPr="001D7638">
        <w:rPr>
          <w:lang w:val="en-US"/>
        </w:rPr>
        <w:t xml:space="preserve">NSS </w:t>
      </w:r>
      <w:r w:rsidR="00246B16" w:rsidRPr="00246B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E0719" w:rsidRPr="001D7638">
        <w:rPr>
          <w:lang w:val="en-US"/>
        </w:rPr>
        <w:t>)</w:t>
      </w:r>
      <w:proofErr w:type="gramEnd"/>
      <w:r w:rsidR="007E0719" w:rsidRPr="001D7638">
        <w:rPr>
          <w:lang w:val="en-US"/>
        </w:rPr>
        <w:t xml:space="preserve">? </w:t>
      </w:r>
    </w:p>
    <w:p w14:paraId="2F5AF2B6" w14:textId="7F987239" w:rsidR="000655E7" w:rsidRDefault="000655E7" w:rsidP="000655E7">
      <w:pPr>
        <w:spacing w:after="320" w:line="276" w:lineRule="auto"/>
        <w:rPr>
          <w:lang w:val="en-US"/>
        </w:rPr>
      </w:pPr>
      <w:r w:rsidRPr="000655E7">
        <w:rPr>
          <w:lang w:val="en-US"/>
        </w:rPr>
        <w:drawing>
          <wp:inline distT="0" distB="0" distL="0" distR="0" wp14:anchorId="1662E5ED" wp14:editId="228B18E5">
            <wp:extent cx="5396230" cy="3134360"/>
            <wp:effectExtent l="0" t="0" r="0" b="8890"/>
            <wp:docPr id="1087355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5557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19B1" w14:textId="7B1B09D2" w:rsidR="004630C8" w:rsidRDefault="004630C8" w:rsidP="000655E7">
      <w:pPr>
        <w:spacing w:after="320" w:line="276" w:lineRule="auto"/>
        <w:rPr>
          <w:lang w:val="en-US"/>
        </w:rPr>
      </w:pPr>
      <w:r w:rsidRPr="004630C8">
        <w:rPr>
          <w:lang w:val="en-US"/>
        </w:rPr>
        <w:lastRenderedPageBreak/>
        <w:drawing>
          <wp:inline distT="0" distB="0" distL="0" distR="0" wp14:anchorId="5754C907" wp14:editId="3A67C43E">
            <wp:extent cx="5396230" cy="1557020"/>
            <wp:effectExtent l="0" t="0" r="0" b="5080"/>
            <wp:docPr id="999896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9630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2A74" w14:textId="7227410F" w:rsidR="004630C8" w:rsidRDefault="004630C8" w:rsidP="000655E7">
      <w:pPr>
        <w:spacing w:after="320" w:line="276" w:lineRule="auto"/>
        <w:rPr>
          <w:color w:val="FF0000"/>
          <w:lang w:val="en-US"/>
        </w:rPr>
      </w:pPr>
      <w:r w:rsidRPr="007E6DFB">
        <w:rPr>
          <w:color w:val="FF0000"/>
          <w:lang w:val="en-US"/>
        </w:rPr>
        <w:t>The name is not present in the /</w:t>
      </w:r>
      <w:proofErr w:type="spellStart"/>
      <w:r w:rsidRPr="007E6DFB">
        <w:rPr>
          <w:color w:val="FF0000"/>
          <w:lang w:val="en-US"/>
        </w:rPr>
        <w:t>etc</w:t>
      </w:r>
      <w:proofErr w:type="spellEnd"/>
      <w:r w:rsidRPr="007E6DFB">
        <w:rPr>
          <w:color w:val="FF0000"/>
          <w:lang w:val="en-US"/>
        </w:rPr>
        <w:t>/hosts.</w:t>
      </w:r>
    </w:p>
    <w:p w14:paraId="23216134" w14:textId="442217EE" w:rsidR="00400EDC" w:rsidRDefault="00400EDC" w:rsidP="000655E7">
      <w:pPr>
        <w:spacing w:after="320" w:line="276" w:lineRule="auto"/>
        <w:rPr>
          <w:color w:val="FF0000"/>
          <w:lang w:val="en-US"/>
        </w:rPr>
      </w:pPr>
      <w:r w:rsidRPr="00400EDC">
        <w:rPr>
          <w:color w:val="FF0000"/>
          <w:lang w:val="en-US"/>
        </w:rPr>
        <w:drawing>
          <wp:inline distT="0" distB="0" distL="0" distR="0" wp14:anchorId="6AFCEFB5" wp14:editId="11FFA2F1">
            <wp:extent cx="5396230" cy="1294765"/>
            <wp:effectExtent l="0" t="0" r="0" b="635"/>
            <wp:docPr id="410551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5163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9F29" w14:textId="187C1E4A" w:rsidR="00C56E66" w:rsidRPr="007E6DFB" w:rsidRDefault="00C56E66" w:rsidP="000655E7">
      <w:pPr>
        <w:spacing w:after="320" w:line="276" w:lineRule="auto"/>
        <w:rPr>
          <w:color w:val="FF0000"/>
          <w:lang w:val="en-US"/>
        </w:rPr>
      </w:pPr>
      <w:r>
        <w:rPr>
          <w:color w:val="FF0000"/>
          <w:lang w:val="en-US"/>
        </w:rPr>
        <w:t>It pings the interface from Debian OG.</w:t>
      </w:r>
    </w:p>
    <w:p w14:paraId="2C715233" w14:textId="5C444592" w:rsidR="00C6220C" w:rsidRPr="00C6220C" w:rsidRDefault="00C6220C" w:rsidP="00C6220C">
      <w:pPr>
        <w:spacing w:after="320" w:line="276" w:lineRule="auto"/>
        <w:rPr>
          <w:lang w:val="en-US"/>
        </w:rPr>
      </w:pPr>
      <w:r w:rsidRPr="00C6220C">
        <w:rPr>
          <w:lang w:val="en-US"/>
        </w:rPr>
        <w:drawing>
          <wp:anchor distT="0" distB="0" distL="114300" distR="114300" simplePos="0" relativeHeight="251658240" behindDoc="0" locked="0" layoutInCell="1" allowOverlap="1" wp14:anchorId="7BD11D19" wp14:editId="63A2CFB7">
            <wp:simplePos x="1076325" y="4705350"/>
            <wp:positionH relativeFrom="column">
              <wp:align>left</wp:align>
            </wp:positionH>
            <wp:positionV relativeFrom="paragraph">
              <wp:align>top</wp:align>
            </wp:positionV>
            <wp:extent cx="5396230" cy="2321560"/>
            <wp:effectExtent l="0" t="0" r="0" b="2540"/>
            <wp:wrapSquare wrapText="bothSides"/>
            <wp:docPr id="1517630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3000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5E7">
        <w:rPr>
          <w:lang w:val="en-US"/>
        </w:rPr>
        <w:br w:type="textWrapping" w:clear="all"/>
      </w:r>
    </w:p>
    <w:p w14:paraId="34A5DD35" w14:textId="4E001CA6" w:rsidR="00107989" w:rsidRDefault="00107989" w:rsidP="00107989">
      <w:pPr>
        <w:pStyle w:val="ListParagraph"/>
        <w:numPr>
          <w:ilvl w:val="0"/>
          <w:numId w:val="42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Now have a look at </w:t>
      </w:r>
      <w:r w:rsidR="007116B8">
        <w:rPr>
          <w:lang w:val="en-US"/>
        </w:rPr>
        <w:t xml:space="preserve">the NSS config file at RHEL. What service is listed there by default which was not on debian? Have a look at the </w:t>
      </w:r>
      <w:r w:rsidR="002D3A41">
        <w:rPr>
          <w:lang w:val="en-US"/>
        </w:rPr>
        <w:t xml:space="preserve">man page of </w:t>
      </w:r>
      <w:proofErr w:type="spellStart"/>
      <w:r w:rsidR="007116B8">
        <w:rPr>
          <w:lang w:val="en-US"/>
        </w:rPr>
        <w:t>nss-</w:t>
      </w:r>
      <w:proofErr w:type="gramStart"/>
      <w:r w:rsidR="007116B8">
        <w:rPr>
          <w:lang w:val="en-US"/>
        </w:rPr>
        <w:t>myhostname</w:t>
      </w:r>
      <w:proofErr w:type="spellEnd"/>
      <w:r w:rsidR="002D3A41">
        <w:rPr>
          <w:lang w:val="en-US"/>
        </w:rPr>
        <w:t xml:space="preserve"> .</w:t>
      </w:r>
      <w:proofErr w:type="gramEnd"/>
      <w:r w:rsidR="002D3A41">
        <w:rPr>
          <w:lang w:val="en-US"/>
        </w:rPr>
        <w:t xml:space="preserve"> What name </w:t>
      </w:r>
      <w:r w:rsidR="00605D77">
        <w:rPr>
          <w:lang w:val="en-US"/>
        </w:rPr>
        <w:t xml:space="preserve">is made available by that service </w:t>
      </w:r>
      <w:r w:rsidR="006E0FC1">
        <w:rPr>
          <w:lang w:val="en-US"/>
        </w:rPr>
        <w:t>for</w:t>
      </w:r>
      <w:r w:rsidR="00605D77">
        <w:rPr>
          <w:lang w:val="en-US"/>
        </w:rPr>
        <w:t xml:space="preserve"> the default gateway?</w:t>
      </w:r>
      <w:r w:rsidR="006E0FC1">
        <w:rPr>
          <w:lang w:val="en-US"/>
        </w:rPr>
        <w:t xml:space="preserve"> Try pinging that name.</w:t>
      </w:r>
    </w:p>
    <w:p w14:paraId="6CA1F8FF" w14:textId="45971D41" w:rsidR="001230F7" w:rsidRDefault="001230F7" w:rsidP="001230F7">
      <w:pPr>
        <w:spacing w:after="320" w:line="276" w:lineRule="auto"/>
        <w:rPr>
          <w:lang w:val="en-US"/>
        </w:rPr>
      </w:pPr>
      <w:r w:rsidRPr="001230F7">
        <w:rPr>
          <w:lang w:val="en-US"/>
        </w:rPr>
        <w:drawing>
          <wp:inline distT="0" distB="0" distL="0" distR="0" wp14:anchorId="514A2CD1" wp14:editId="3B952FD4">
            <wp:extent cx="5396230" cy="278765"/>
            <wp:effectExtent l="0" t="0" r="0" b="6985"/>
            <wp:docPr id="99257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739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D239" w14:textId="205C176D" w:rsidR="00990DF8" w:rsidRDefault="00990DF8" w:rsidP="001230F7">
      <w:pPr>
        <w:spacing w:after="320" w:line="276" w:lineRule="auto"/>
        <w:rPr>
          <w:lang w:val="en-US"/>
        </w:rPr>
      </w:pPr>
      <w:r w:rsidRPr="00990DF8">
        <w:rPr>
          <w:lang w:val="en-US"/>
        </w:rPr>
        <w:lastRenderedPageBreak/>
        <w:drawing>
          <wp:inline distT="0" distB="0" distL="0" distR="0" wp14:anchorId="07FB74A3" wp14:editId="028C4A4C">
            <wp:extent cx="5396230" cy="1356995"/>
            <wp:effectExtent l="0" t="0" r="0" b="0"/>
            <wp:docPr id="1115311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1166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47D9" w14:textId="2B5025C4" w:rsidR="000A5124" w:rsidRDefault="000A5124" w:rsidP="001230F7">
      <w:pPr>
        <w:spacing w:after="320" w:line="276" w:lineRule="auto"/>
        <w:rPr>
          <w:lang w:val="en-US"/>
        </w:rPr>
      </w:pPr>
      <w:r w:rsidRPr="000A5124">
        <w:rPr>
          <w:lang w:val="en-US"/>
        </w:rPr>
        <w:drawing>
          <wp:inline distT="0" distB="0" distL="0" distR="0" wp14:anchorId="3CC58A0C" wp14:editId="5968C25C">
            <wp:extent cx="4525006" cy="3219899"/>
            <wp:effectExtent l="0" t="0" r="9525" b="0"/>
            <wp:docPr id="1963892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243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A334" w14:textId="7EE7E92B" w:rsidR="00AB66BB" w:rsidRPr="004E7423" w:rsidRDefault="00AB66BB" w:rsidP="001230F7">
      <w:pPr>
        <w:spacing w:after="320" w:line="276" w:lineRule="auto"/>
        <w:rPr>
          <w:b/>
          <w:bCs/>
          <w:color w:val="FF0000"/>
          <w:lang w:val="en-US"/>
        </w:rPr>
      </w:pPr>
      <w:r w:rsidRPr="004E7423">
        <w:rPr>
          <w:color w:val="FF0000"/>
          <w:lang w:val="en-US"/>
        </w:rPr>
        <w:t xml:space="preserve">The name is </w:t>
      </w:r>
      <w:proofErr w:type="spellStart"/>
      <w:r w:rsidRPr="004E7423">
        <w:rPr>
          <w:b/>
          <w:bCs/>
          <w:color w:val="FF0000"/>
          <w:lang w:val="en-US"/>
        </w:rPr>
        <w:t>myhostname</w:t>
      </w:r>
      <w:proofErr w:type="spellEnd"/>
    </w:p>
    <w:p w14:paraId="049C7618" w14:textId="77777777" w:rsidR="00107989" w:rsidRPr="002260BE" w:rsidRDefault="00107989" w:rsidP="007E0719">
      <w:pPr>
        <w:rPr>
          <w:color w:val="00B050"/>
          <w:lang w:val="en-US"/>
        </w:rPr>
      </w:pPr>
    </w:p>
    <w:p w14:paraId="1862CBDD" w14:textId="77777777" w:rsidR="007E0719" w:rsidRPr="002260BE" w:rsidRDefault="007E0719" w:rsidP="007E0719">
      <w:pPr>
        <w:rPr>
          <w:lang w:val="en-US"/>
        </w:rPr>
      </w:pPr>
    </w:p>
    <w:bookmarkEnd w:id="0"/>
    <w:p w14:paraId="26DE4E4C" w14:textId="251444FF" w:rsidR="00CF10A1" w:rsidRPr="002260BE" w:rsidRDefault="00CF10A1" w:rsidP="00C666C6">
      <w:pPr>
        <w:spacing w:after="320" w:line="276" w:lineRule="auto"/>
        <w:rPr>
          <w:lang w:val="en-US"/>
        </w:rPr>
      </w:pPr>
    </w:p>
    <w:p w14:paraId="35F47272" w14:textId="20BBF6C4" w:rsidR="002D1693" w:rsidRPr="002260BE" w:rsidRDefault="002D1693" w:rsidP="00FE5BC4">
      <w:pPr>
        <w:rPr>
          <w:lang w:val="en-US"/>
        </w:rPr>
        <w:sectPr w:rsidR="002D1693" w:rsidRPr="002260BE" w:rsidSect="00B15828">
          <w:headerReference w:type="even" r:id="rId28"/>
          <w:headerReference w:type="default" r:id="rId29"/>
          <w:footerReference w:type="default" r:id="rId30"/>
          <w:headerReference w:type="first" r:id="rId31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22C5A17B" w14:textId="77777777" w:rsidR="00063AB5" w:rsidRPr="002260BE" w:rsidRDefault="00063AB5" w:rsidP="00FE5BC4">
      <w:pPr>
        <w:rPr>
          <w:lang w:val="en-US"/>
        </w:rPr>
      </w:pPr>
    </w:p>
    <w:sectPr w:rsidR="00063AB5" w:rsidRPr="002260BE" w:rsidSect="00B15828">
      <w:headerReference w:type="even" r:id="rId32"/>
      <w:headerReference w:type="default" r:id="rId33"/>
      <w:footerReference w:type="default" r:id="rId34"/>
      <w:headerReference w:type="first" r:id="rId35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E000F" w14:textId="77777777" w:rsidR="00BD0AF0" w:rsidRDefault="00BD0AF0" w:rsidP="005B5C02">
      <w:r>
        <w:separator/>
      </w:r>
    </w:p>
    <w:p w14:paraId="37154473" w14:textId="77777777" w:rsidR="00BD0AF0" w:rsidRDefault="00BD0AF0"/>
    <w:p w14:paraId="45EFB323" w14:textId="77777777" w:rsidR="00BD0AF0" w:rsidRDefault="00BD0AF0" w:rsidP="00F52F7B"/>
  </w:endnote>
  <w:endnote w:type="continuationSeparator" w:id="0">
    <w:p w14:paraId="0F5168BC" w14:textId="77777777" w:rsidR="00BD0AF0" w:rsidRDefault="00BD0AF0" w:rsidP="005B5C02">
      <w:r>
        <w:continuationSeparator/>
      </w:r>
    </w:p>
    <w:p w14:paraId="412B9EDB" w14:textId="77777777" w:rsidR="00BD0AF0" w:rsidRDefault="00BD0AF0"/>
    <w:p w14:paraId="417A17FE" w14:textId="77777777" w:rsidR="00BD0AF0" w:rsidRDefault="00BD0AF0" w:rsidP="00F52F7B"/>
  </w:endnote>
  <w:endnote w:type="continuationNotice" w:id="1">
    <w:p w14:paraId="3ED2EA57" w14:textId="77777777" w:rsidR="00BD0AF0" w:rsidRDefault="00BD0A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64F75" w14:textId="14708B1D" w:rsidR="009F2197" w:rsidRPr="00C96365" w:rsidRDefault="00602832" w:rsidP="003309E0">
    <w:pPr>
      <w:pStyle w:val="Footer"/>
      <w:jc w:val="right"/>
      <w:rPr>
        <w:rFonts w:ascii="Arial Rounded MT Bold" w:hAnsi="Arial Rounded MT Bold"/>
        <w:sz w:val="15"/>
        <w:lang w:val="en-US"/>
      </w:rPr>
    </w:pPr>
    <w:r>
      <w:rPr>
        <w:rFonts w:ascii="Calibri" w:hAnsi="Calibri" w:cs="Calibri"/>
        <w:color w:val="000000" w:themeColor="text1"/>
        <w:sz w:val="15"/>
        <w:szCs w:val="20"/>
        <w:lang w:val="en-US"/>
      </w:rPr>
      <w:t>© Daan Pareit, Cybersecurity</w:t>
    </w:r>
    <w:r w:rsidRPr="00C96365">
      <w:rPr>
        <w:rFonts w:ascii="Calibri" w:hAnsi="Calibri" w:cs="Calibri"/>
        <w:color w:val="000000" w:themeColor="text1"/>
        <w:sz w:val="15"/>
        <w:szCs w:val="20"/>
        <w:lang w:val="en-US"/>
      </w:rPr>
      <w:t>, Howest University Co</w:t>
    </w:r>
    <w:r>
      <w:rPr>
        <w:rFonts w:ascii="Calibri" w:hAnsi="Calibri" w:cs="Calibri"/>
        <w:color w:val="000000" w:themeColor="text1"/>
        <w:sz w:val="15"/>
        <w:szCs w:val="20"/>
        <w:lang w:val="en-US"/>
      </w:rPr>
      <w:t>llege</w:t>
    </w:r>
    <w:r w:rsidRPr="00C96365">
      <w:rPr>
        <w:rFonts w:ascii="Arial Rounded MT Bold" w:hAnsi="Arial Rounded MT Bold"/>
        <w:color w:val="000000" w:themeColor="text1"/>
        <w:sz w:val="15"/>
        <w:szCs w:val="20"/>
        <w:lang w:val="en-US"/>
      </w:rPr>
      <w:t xml:space="preserve"> </w:t>
    </w:r>
    <w:r w:rsidR="003309E0" w:rsidRPr="00C96365">
      <w:rPr>
        <w:rFonts w:ascii="Arial Rounded MT Bold" w:hAnsi="Arial Rounded MT Bold"/>
        <w:color w:val="44C8F5" w:themeColor="accent1"/>
        <w:sz w:val="15"/>
        <w:szCs w:val="20"/>
        <w:lang w:val="en-US"/>
      </w:rPr>
      <w:t xml:space="preserve">/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C96365">
      <w:rPr>
        <w:rFonts w:ascii="Calibri" w:hAnsi="Calibri" w:cs="Calibri"/>
        <w:b/>
        <w:color w:val="000000" w:themeColor="text1"/>
        <w:sz w:val="15"/>
        <w:szCs w:val="20"/>
        <w:lang w:val="en-US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 w:rsidRPr="00C96365">
      <w:rPr>
        <w:rFonts w:ascii="Calibri" w:hAnsi="Calibri" w:cs="Calibri"/>
        <w:b/>
        <w:color w:val="000000" w:themeColor="text1"/>
        <w:sz w:val="15"/>
        <w:szCs w:val="20"/>
        <w:lang w:val="en-US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16573" w14:textId="77777777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58247" behindDoc="0" locked="0" layoutInCell="1" allowOverlap="1" wp14:anchorId="163DB93E" wp14:editId="58F842F5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A6161" w14:textId="77777777" w:rsidR="00BD0AF0" w:rsidRDefault="00BD0AF0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02D05AA4" w14:textId="77777777" w:rsidR="00BD0AF0" w:rsidRDefault="00BD0AF0" w:rsidP="005B5C02">
      <w:r>
        <w:continuationSeparator/>
      </w:r>
    </w:p>
    <w:p w14:paraId="0E31FAC8" w14:textId="77777777" w:rsidR="00BD0AF0" w:rsidRDefault="00BD0AF0"/>
    <w:p w14:paraId="2E6E7CC9" w14:textId="77777777" w:rsidR="00BD0AF0" w:rsidRDefault="00BD0AF0" w:rsidP="00F52F7B"/>
  </w:footnote>
  <w:footnote w:type="continuationNotice" w:id="1">
    <w:p w14:paraId="6591B5D5" w14:textId="77777777" w:rsidR="00BD0AF0" w:rsidRDefault="00BD0A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ED9AF" w14:textId="7777777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5948C0FF" wp14:editId="5720CD54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24BD4222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58244" behindDoc="1" locked="0" layoutInCell="1" allowOverlap="1" wp14:anchorId="2071EF6D" wp14:editId="4DFAEF41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8243" behindDoc="1" locked="0" layoutInCell="1" allowOverlap="1" wp14:anchorId="2EB97578" wp14:editId="1BDC42CE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1EB84" w14:textId="77777777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CEB75" w14:textId="77777777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58246" behindDoc="1" locked="0" layoutInCell="1" allowOverlap="1" wp14:anchorId="7A92080E" wp14:editId="4F4BEE55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E2422" w14:textId="7777777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F21AD" w14:textId="77777777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F6E9" w14:textId="77777777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58245" behindDoc="1" locked="0" layoutInCell="1" allowOverlap="1" wp14:anchorId="2F03066D" wp14:editId="221A4B62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8241" behindDoc="1" locked="0" layoutInCell="1" allowOverlap="1" wp14:anchorId="65CAA286" wp14:editId="29C9EA2A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290DEC" wp14:editId="3C07E735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008C52D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3CE6F" w14:textId="77777777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5B6D"/>
    <w:multiLevelType w:val="hybridMultilevel"/>
    <w:tmpl w:val="575855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7300"/>
    <w:multiLevelType w:val="hybridMultilevel"/>
    <w:tmpl w:val="19A40A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043F"/>
    <w:multiLevelType w:val="hybridMultilevel"/>
    <w:tmpl w:val="211228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50FA"/>
    <w:multiLevelType w:val="hybridMultilevel"/>
    <w:tmpl w:val="8FDC5D42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C333958"/>
    <w:multiLevelType w:val="hybridMultilevel"/>
    <w:tmpl w:val="434AFB7C"/>
    <w:lvl w:ilvl="0" w:tplc="EF8C4E1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75B5"/>
    <w:multiLevelType w:val="hybridMultilevel"/>
    <w:tmpl w:val="BEA659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24F53"/>
    <w:multiLevelType w:val="hybridMultilevel"/>
    <w:tmpl w:val="CF86C5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895"/>
    <w:multiLevelType w:val="hybridMultilevel"/>
    <w:tmpl w:val="DFA44962"/>
    <w:lvl w:ilvl="0" w:tplc="08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654417"/>
    <w:multiLevelType w:val="hybridMultilevel"/>
    <w:tmpl w:val="7BA28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120A8"/>
    <w:multiLevelType w:val="hybridMultilevel"/>
    <w:tmpl w:val="F89CFFE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353B7"/>
    <w:multiLevelType w:val="hybridMultilevel"/>
    <w:tmpl w:val="D4C6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B30BF"/>
    <w:multiLevelType w:val="hybridMultilevel"/>
    <w:tmpl w:val="BCC6A138"/>
    <w:lvl w:ilvl="0" w:tplc="FC444FC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31D627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B05438D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DBF8412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8B8E54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D8D8832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E466DC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7AF20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AFD62C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36320B9"/>
    <w:multiLevelType w:val="hybridMultilevel"/>
    <w:tmpl w:val="E236E4E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702FE7"/>
    <w:multiLevelType w:val="hybridMultilevel"/>
    <w:tmpl w:val="E236E4E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FF1BD4"/>
    <w:multiLevelType w:val="hybridMultilevel"/>
    <w:tmpl w:val="7656338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A1352"/>
    <w:multiLevelType w:val="hybridMultilevel"/>
    <w:tmpl w:val="4D703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548A6"/>
    <w:multiLevelType w:val="hybridMultilevel"/>
    <w:tmpl w:val="A79A6E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E4FED"/>
    <w:multiLevelType w:val="hybridMultilevel"/>
    <w:tmpl w:val="DF50C4C6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F147A0"/>
    <w:multiLevelType w:val="hybridMultilevel"/>
    <w:tmpl w:val="F4EEF5B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8B4217"/>
    <w:multiLevelType w:val="multilevel"/>
    <w:tmpl w:val="B5261B12"/>
    <w:styleLink w:val="Howestlesdocumen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0" w15:restartNumberingAfterBreak="0">
    <w:nsid w:val="52723397"/>
    <w:multiLevelType w:val="hybridMultilevel"/>
    <w:tmpl w:val="BBFADD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11390"/>
    <w:multiLevelType w:val="hybridMultilevel"/>
    <w:tmpl w:val="FD2053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E6D13"/>
    <w:multiLevelType w:val="hybridMultilevel"/>
    <w:tmpl w:val="25F81D3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5333EE"/>
    <w:multiLevelType w:val="hybridMultilevel"/>
    <w:tmpl w:val="B896EF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D73B4"/>
    <w:multiLevelType w:val="hybridMultilevel"/>
    <w:tmpl w:val="19A40A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64DD3"/>
    <w:multiLevelType w:val="hybridMultilevel"/>
    <w:tmpl w:val="C1241C2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102FFE"/>
    <w:multiLevelType w:val="hybridMultilevel"/>
    <w:tmpl w:val="9C2239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A1B94"/>
    <w:multiLevelType w:val="multilevel"/>
    <w:tmpl w:val="B5261B12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8" w15:restartNumberingAfterBreak="0">
    <w:nsid w:val="65ED0377"/>
    <w:multiLevelType w:val="hybridMultilevel"/>
    <w:tmpl w:val="FF9C8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A3F78"/>
    <w:multiLevelType w:val="hybridMultilevel"/>
    <w:tmpl w:val="43FEE2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A170A"/>
    <w:multiLevelType w:val="hybridMultilevel"/>
    <w:tmpl w:val="D0D2AC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E6FDC"/>
    <w:multiLevelType w:val="hybridMultilevel"/>
    <w:tmpl w:val="1CB8037C"/>
    <w:lvl w:ilvl="0" w:tplc="196C9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68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20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08B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0A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40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2F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46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A7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ADD5CB4"/>
    <w:multiLevelType w:val="hybridMultilevel"/>
    <w:tmpl w:val="7AB268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0579B4"/>
    <w:multiLevelType w:val="hybridMultilevel"/>
    <w:tmpl w:val="7FAC61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E4D23"/>
    <w:multiLevelType w:val="hybridMultilevel"/>
    <w:tmpl w:val="0FD47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17B37"/>
    <w:multiLevelType w:val="hybridMultilevel"/>
    <w:tmpl w:val="A25643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F7043"/>
    <w:multiLevelType w:val="hybridMultilevel"/>
    <w:tmpl w:val="7656338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67EA1"/>
    <w:multiLevelType w:val="hybridMultilevel"/>
    <w:tmpl w:val="6016BD9A"/>
    <w:lvl w:ilvl="0" w:tplc="697086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8D1251"/>
    <w:multiLevelType w:val="hybridMultilevel"/>
    <w:tmpl w:val="E124E4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491027"/>
    <w:multiLevelType w:val="hybridMultilevel"/>
    <w:tmpl w:val="B2BC425A"/>
    <w:lvl w:ilvl="0" w:tplc="2000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7B3A2B39"/>
    <w:multiLevelType w:val="hybridMultilevel"/>
    <w:tmpl w:val="5A26B9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2803CF"/>
    <w:multiLevelType w:val="hybridMultilevel"/>
    <w:tmpl w:val="66203544"/>
    <w:lvl w:ilvl="0" w:tplc="EF8C4E1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9765673">
    <w:abstractNumId w:val="20"/>
  </w:num>
  <w:num w:numId="2" w16cid:durableId="1241982119">
    <w:abstractNumId w:val="30"/>
  </w:num>
  <w:num w:numId="3" w16cid:durableId="540436876">
    <w:abstractNumId w:val="33"/>
  </w:num>
  <w:num w:numId="4" w16cid:durableId="1431972227">
    <w:abstractNumId w:val="8"/>
  </w:num>
  <w:num w:numId="5" w16cid:durableId="1453398772">
    <w:abstractNumId w:val="15"/>
  </w:num>
  <w:num w:numId="6" w16cid:durableId="129448019">
    <w:abstractNumId w:val="5"/>
  </w:num>
  <w:num w:numId="7" w16cid:durableId="2028411145">
    <w:abstractNumId w:val="21"/>
  </w:num>
  <w:num w:numId="8" w16cid:durableId="1790540912">
    <w:abstractNumId w:val="6"/>
  </w:num>
  <w:num w:numId="9" w16cid:durableId="91435860">
    <w:abstractNumId w:val="11"/>
  </w:num>
  <w:num w:numId="10" w16cid:durableId="1945385425">
    <w:abstractNumId w:val="34"/>
  </w:num>
  <w:num w:numId="11" w16cid:durableId="924457548">
    <w:abstractNumId w:val="29"/>
  </w:num>
  <w:num w:numId="12" w16cid:durableId="72430869">
    <w:abstractNumId w:val="32"/>
  </w:num>
  <w:num w:numId="13" w16cid:durableId="1763260105">
    <w:abstractNumId w:val="2"/>
  </w:num>
  <w:num w:numId="14" w16cid:durableId="789781713">
    <w:abstractNumId w:val="38"/>
  </w:num>
  <w:num w:numId="15" w16cid:durableId="1695885198">
    <w:abstractNumId w:val="26"/>
  </w:num>
  <w:num w:numId="16" w16cid:durableId="1696956054">
    <w:abstractNumId w:val="23"/>
  </w:num>
  <w:num w:numId="17" w16cid:durableId="1102652112">
    <w:abstractNumId w:val="35"/>
  </w:num>
  <w:num w:numId="18" w16cid:durableId="1447500462">
    <w:abstractNumId w:val="28"/>
  </w:num>
  <w:num w:numId="19" w16cid:durableId="2113502399">
    <w:abstractNumId w:val="3"/>
  </w:num>
  <w:num w:numId="20" w16cid:durableId="1839349731">
    <w:abstractNumId w:val="16"/>
  </w:num>
  <w:num w:numId="21" w16cid:durableId="1447232848">
    <w:abstractNumId w:val="14"/>
  </w:num>
  <w:num w:numId="22" w16cid:durableId="790904298">
    <w:abstractNumId w:val="18"/>
  </w:num>
  <w:num w:numId="23" w16cid:durableId="440730503">
    <w:abstractNumId w:val="36"/>
  </w:num>
  <w:num w:numId="24" w16cid:durableId="1494638198">
    <w:abstractNumId w:val="24"/>
  </w:num>
  <w:num w:numId="25" w16cid:durableId="469328054">
    <w:abstractNumId w:val="9"/>
  </w:num>
  <w:num w:numId="26" w16cid:durableId="1448769154">
    <w:abstractNumId w:val="39"/>
  </w:num>
  <w:num w:numId="27" w16cid:durableId="1575579414">
    <w:abstractNumId w:val="1"/>
  </w:num>
  <w:num w:numId="28" w16cid:durableId="1203640092">
    <w:abstractNumId w:val="37"/>
  </w:num>
  <w:num w:numId="29" w16cid:durableId="16590145">
    <w:abstractNumId w:val="13"/>
  </w:num>
  <w:num w:numId="30" w16cid:durableId="234946747">
    <w:abstractNumId w:val="27"/>
  </w:num>
  <w:num w:numId="31" w16cid:durableId="997341111">
    <w:abstractNumId w:val="25"/>
  </w:num>
  <w:num w:numId="32" w16cid:durableId="1367367108">
    <w:abstractNumId w:val="19"/>
  </w:num>
  <w:num w:numId="33" w16cid:durableId="1887718588">
    <w:abstractNumId w:val="7"/>
  </w:num>
  <w:num w:numId="34" w16cid:durableId="1864244897">
    <w:abstractNumId w:val="12"/>
  </w:num>
  <w:num w:numId="35" w16cid:durableId="620116510">
    <w:abstractNumId w:val="22"/>
  </w:num>
  <w:num w:numId="36" w16cid:durableId="2061854707">
    <w:abstractNumId w:val="40"/>
  </w:num>
  <w:num w:numId="37" w16cid:durableId="505217244">
    <w:abstractNumId w:val="10"/>
  </w:num>
  <w:num w:numId="38" w16cid:durableId="1779792404">
    <w:abstractNumId w:val="0"/>
  </w:num>
  <w:num w:numId="39" w16cid:durableId="1904171237">
    <w:abstractNumId w:val="17"/>
  </w:num>
  <w:num w:numId="40" w16cid:durableId="1073116705">
    <w:abstractNumId w:val="31"/>
  </w:num>
  <w:num w:numId="41" w16cid:durableId="1858425450">
    <w:abstractNumId w:val="41"/>
  </w:num>
  <w:num w:numId="42" w16cid:durableId="1380861282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AE9"/>
    <w:rsid w:val="00003FA1"/>
    <w:rsid w:val="00004196"/>
    <w:rsid w:val="00010263"/>
    <w:rsid w:val="0001134C"/>
    <w:rsid w:val="00011F79"/>
    <w:rsid w:val="00014BF9"/>
    <w:rsid w:val="00017708"/>
    <w:rsid w:val="000177E1"/>
    <w:rsid w:val="00020BD1"/>
    <w:rsid w:val="000251C0"/>
    <w:rsid w:val="00026213"/>
    <w:rsid w:val="00026E47"/>
    <w:rsid w:val="00033A6D"/>
    <w:rsid w:val="00041F60"/>
    <w:rsid w:val="00047CF8"/>
    <w:rsid w:val="00050444"/>
    <w:rsid w:val="00051BAC"/>
    <w:rsid w:val="00063AB5"/>
    <w:rsid w:val="000650E1"/>
    <w:rsid w:val="000655E7"/>
    <w:rsid w:val="000700ED"/>
    <w:rsid w:val="0007385B"/>
    <w:rsid w:val="00075604"/>
    <w:rsid w:val="00076E20"/>
    <w:rsid w:val="00081748"/>
    <w:rsid w:val="0008252D"/>
    <w:rsid w:val="000862B7"/>
    <w:rsid w:val="0008686B"/>
    <w:rsid w:val="00090D6E"/>
    <w:rsid w:val="00092461"/>
    <w:rsid w:val="00092EFA"/>
    <w:rsid w:val="00093911"/>
    <w:rsid w:val="00097FEA"/>
    <w:rsid w:val="000A1183"/>
    <w:rsid w:val="000A3E79"/>
    <w:rsid w:val="000A5124"/>
    <w:rsid w:val="000A5BE0"/>
    <w:rsid w:val="000B0001"/>
    <w:rsid w:val="000B53EE"/>
    <w:rsid w:val="000B690C"/>
    <w:rsid w:val="000C07B2"/>
    <w:rsid w:val="000C1368"/>
    <w:rsid w:val="000D13CD"/>
    <w:rsid w:val="000D381A"/>
    <w:rsid w:val="000D63B3"/>
    <w:rsid w:val="000D6807"/>
    <w:rsid w:val="000D6BF2"/>
    <w:rsid w:val="000E06B4"/>
    <w:rsid w:val="000E1ED0"/>
    <w:rsid w:val="000E24C4"/>
    <w:rsid w:val="000E6046"/>
    <w:rsid w:val="000E65D7"/>
    <w:rsid w:val="000F3516"/>
    <w:rsid w:val="000F4544"/>
    <w:rsid w:val="000F54D2"/>
    <w:rsid w:val="000F6083"/>
    <w:rsid w:val="00100461"/>
    <w:rsid w:val="00100929"/>
    <w:rsid w:val="00100ACD"/>
    <w:rsid w:val="001064E6"/>
    <w:rsid w:val="00107989"/>
    <w:rsid w:val="00117FA5"/>
    <w:rsid w:val="001230F7"/>
    <w:rsid w:val="00130BF9"/>
    <w:rsid w:val="001314CE"/>
    <w:rsid w:val="00131815"/>
    <w:rsid w:val="001323DA"/>
    <w:rsid w:val="0013266A"/>
    <w:rsid w:val="00133428"/>
    <w:rsid w:val="001345B1"/>
    <w:rsid w:val="00135232"/>
    <w:rsid w:val="00141752"/>
    <w:rsid w:val="00141A64"/>
    <w:rsid w:val="00141B3E"/>
    <w:rsid w:val="00143153"/>
    <w:rsid w:val="00143B9F"/>
    <w:rsid w:val="00152172"/>
    <w:rsid w:val="00153589"/>
    <w:rsid w:val="00154298"/>
    <w:rsid w:val="001567EE"/>
    <w:rsid w:val="00157E9F"/>
    <w:rsid w:val="00161A86"/>
    <w:rsid w:val="001656E0"/>
    <w:rsid w:val="00165EA0"/>
    <w:rsid w:val="00167A48"/>
    <w:rsid w:val="00170A3B"/>
    <w:rsid w:val="001712E6"/>
    <w:rsid w:val="00174DB7"/>
    <w:rsid w:val="001756B3"/>
    <w:rsid w:val="00176B0A"/>
    <w:rsid w:val="001772A3"/>
    <w:rsid w:val="0018062A"/>
    <w:rsid w:val="00180F2C"/>
    <w:rsid w:val="00182745"/>
    <w:rsid w:val="001837E3"/>
    <w:rsid w:val="00183C98"/>
    <w:rsid w:val="00186128"/>
    <w:rsid w:val="00187540"/>
    <w:rsid w:val="00190AE2"/>
    <w:rsid w:val="00191886"/>
    <w:rsid w:val="001918CA"/>
    <w:rsid w:val="00191C00"/>
    <w:rsid w:val="00192BEE"/>
    <w:rsid w:val="00192F39"/>
    <w:rsid w:val="00194CB3"/>
    <w:rsid w:val="001961B8"/>
    <w:rsid w:val="001A00E4"/>
    <w:rsid w:val="001A4BC9"/>
    <w:rsid w:val="001A509D"/>
    <w:rsid w:val="001A7030"/>
    <w:rsid w:val="001B3D08"/>
    <w:rsid w:val="001B3D9D"/>
    <w:rsid w:val="001B4993"/>
    <w:rsid w:val="001B6542"/>
    <w:rsid w:val="001B7526"/>
    <w:rsid w:val="001C0080"/>
    <w:rsid w:val="001C3DF9"/>
    <w:rsid w:val="001C6D37"/>
    <w:rsid w:val="001C73C6"/>
    <w:rsid w:val="001D2A6D"/>
    <w:rsid w:val="001D3324"/>
    <w:rsid w:val="001D4EAE"/>
    <w:rsid w:val="001D5380"/>
    <w:rsid w:val="001D5402"/>
    <w:rsid w:val="001D62E2"/>
    <w:rsid w:val="001D7000"/>
    <w:rsid w:val="001D7638"/>
    <w:rsid w:val="001D7AA7"/>
    <w:rsid w:val="001E4BE7"/>
    <w:rsid w:val="001E671E"/>
    <w:rsid w:val="001E7629"/>
    <w:rsid w:val="001E7BED"/>
    <w:rsid w:val="001F0312"/>
    <w:rsid w:val="001F086B"/>
    <w:rsid w:val="001F4ABE"/>
    <w:rsid w:val="001F4D04"/>
    <w:rsid w:val="00203E78"/>
    <w:rsid w:val="0020485F"/>
    <w:rsid w:val="002058FA"/>
    <w:rsid w:val="0020633E"/>
    <w:rsid w:val="00207C64"/>
    <w:rsid w:val="002114EA"/>
    <w:rsid w:val="002140E9"/>
    <w:rsid w:val="00215556"/>
    <w:rsid w:val="002178D0"/>
    <w:rsid w:val="00220423"/>
    <w:rsid w:val="002207AA"/>
    <w:rsid w:val="00221AE7"/>
    <w:rsid w:val="0022538A"/>
    <w:rsid w:val="00225B88"/>
    <w:rsid w:val="002260BE"/>
    <w:rsid w:val="002311E9"/>
    <w:rsid w:val="00231232"/>
    <w:rsid w:val="00232D2E"/>
    <w:rsid w:val="00232E7A"/>
    <w:rsid w:val="00237D73"/>
    <w:rsid w:val="00237D93"/>
    <w:rsid w:val="002408A4"/>
    <w:rsid w:val="00240C2C"/>
    <w:rsid w:val="00245B93"/>
    <w:rsid w:val="00246B16"/>
    <w:rsid w:val="00247956"/>
    <w:rsid w:val="0025051A"/>
    <w:rsid w:val="00250C2B"/>
    <w:rsid w:val="00254932"/>
    <w:rsid w:val="0025692F"/>
    <w:rsid w:val="002575B1"/>
    <w:rsid w:val="0026023A"/>
    <w:rsid w:val="00260604"/>
    <w:rsid w:val="00264EA9"/>
    <w:rsid w:val="00270C48"/>
    <w:rsid w:val="00271536"/>
    <w:rsid w:val="002723B9"/>
    <w:rsid w:val="002747EC"/>
    <w:rsid w:val="0027628D"/>
    <w:rsid w:val="002767EE"/>
    <w:rsid w:val="002821EC"/>
    <w:rsid w:val="0028358E"/>
    <w:rsid w:val="00285B0E"/>
    <w:rsid w:val="00285C51"/>
    <w:rsid w:val="00290321"/>
    <w:rsid w:val="0029231B"/>
    <w:rsid w:val="00293B1D"/>
    <w:rsid w:val="002943ED"/>
    <w:rsid w:val="0029690A"/>
    <w:rsid w:val="002969B3"/>
    <w:rsid w:val="002A2259"/>
    <w:rsid w:val="002B2941"/>
    <w:rsid w:val="002B2CE0"/>
    <w:rsid w:val="002B4384"/>
    <w:rsid w:val="002B4EC4"/>
    <w:rsid w:val="002B516C"/>
    <w:rsid w:val="002C051B"/>
    <w:rsid w:val="002C4761"/>
    <w:rsid w:val="002C61AD"/>
    <w:rsid w:val="002D1693"/>
    <w:rsid w:val="002D26C6"/>
    <w:rsid w:val="002D3A41"/>
    <w:rsid w:val="002D5A28"/>
    <w:rsid w:val="002D5FF6"/>
    <w:rsid w:val="002E0408"/>
    <w:rsid w:val="002E2248"/>
    <w:rsid w:val="002E35EE"/>
    <w:rsid w:val="002E7618"/>
    <w:rsid w:val="002F0D8F"/>
    <w:rsid w:val="002F39FA"/>
    <w:rsid w:val="00300AE9"/>
    <w:rsid w:val="00300CE0"/>
    <w:rsid w:val="003023DC"/>
    <w:rsid w:val="003024A5"/>
    <w:rsid w:val="003031C5"/>
    <w:rsid w:val="0030522C"/>
    <w:rsid w:val="003056E1"/>
    <w:rsid w:val="00306AF5"/>
    <w:rsid w:val="00307CFB"/>
    <w:rsid w:val="00313C65"/>
    <w:rsid w:val="003148EC"/>
    <w:rsid w:val="0031546E"/>
    <w:rsid w:val="00316229"/>
    <w:rsid w:val="00325038"/>
    <w:rsid w:val="00326E95"/>
    <w:rsid w:val="00327B03"/>
    <w:rsid w:val="003309E0"/>
    <w:rsid w:val="003336F1"/>
    <w:rsid w:val="003338E0"/>
    <w:rsid w:val="00335441"/>
    <w:rsid w:val="003369C0"/>
    <w:rsid w:val="00337E42"/>
    <w:rsid w:val="00342E64"/>
    <w:rsid w:val="0034343C"/>
    <w:rsid w:val="00351606"/>
    <w:rsid w:val="00354E39"/>
    <w:rsid w:val="0035648D"/>
    <w:rsid w:val="003604F7"/>
    <w:rsid w:val="00362900"/>
    <w:rsid w:val="0036326A"/>
    <w:rsid w:val="00363BBB"/>
    <w:rsid w:val="00363D9D"/>
    <w:rsid w:val="003646FA"/>
    <w:rsid w:val="003719FE"/>
    <w:rsid w:val="0037257E"/>
    <w:rsid w:val="0037442F"/>
    <w:rsid w:val="00376EFE"/>
    <w:rsid w:val="003804BE"/>
    <w:rsid w:val="00383000"/>
    <w:rsid w:val="00384993"/>
    <w:rsid w:val="00390302"/>
    <w:rsid w:val="00391DE0"/>
    <w:rsid w:val="003935E0"/>
    <w:rsid w:val="00395F96"/>
    <w:rsid w:val="003966AB"/>
    <w:rsid w:val="0039744D"/>
    <w:rsid w:val="003A22C2"/>
    <w:rsid w:val="003A3A49"/>
    <w:rsid w:val="003A5154"/>
    <w:rsid w:val="003C4237"/>
    <w:rsid w:val="003C4DD1"/>
    <w:rsid w:val="003D46FE"/>
    <w:rsid w:val="003D7254"/>
    <w:rsid w:val="003D7D33"/>
    <w:rsid w:val="003F254E"/>
    <w:rsid w:val="003F2893"/>
    <w:rsid w:val="003F320C"/>
    <w:rsid w:val="003F3929"/>
    <w:rsid w:val="003F6AED"/>
    <w:rsid w:val="003F7BC9"/>
    <w:rsid w:val="00400EDC"/>
    <w:rsid w:val="004026B8"/>
    <w:rsid w:val="00404978"/>
    <w:rsid w:val="00410D8E"/>
    <w:rsid w:val="0041405A"/>
    <w:rsid w:val="00421179"/>
    <w:rsid w:val="00426C8B"/>
    <w:rsid w:val="0043179A"/>
    <w:rsid w:val="00435984"/>
    <w:rsid w:val="00437E6E"/>
    <w:rsid w:val="00442118"/>
    <w:rsid w:val="00443BF6"/>
    <w:rsid w:val="00447C2F"/>
    <w:rsid w:val="00451508"/>
    <w:rsid w:val="00451F44"/>
    <w:rsid w:val="00453DA4"/>
    <w:rsid w:val="00460BA7"/>
    <w:rsid w:val="004630C8"/>
    <w:rsid w:val="004657B2"/>
    <w:rsid w:val="00471682"/>
    <w:rsid w:val="00476FA7"/>
    <w:rsid w:val="0047713B"/>
    <w:rsid w:val="0048337A"/>
    <w:rsid w:val="00485F99"/>
    <w:rsid w:val="00487275"/>
    <w:rsid w:val="004874DB"/>
    <w:rsid w:val="00487CB4"/>
    <w:rsid w:val="00487F48"/>
    <w:rsid w:val="00492DF4"/>
    <w:rsid w:val="0049668C"/>
    <w:rsid w:val="004A32FB"/>
    <w:rsid w:val="004A3C04"/>
    <w:rsid w:val="004A4A73"/>
    <w:rsid w:val="004B09AA"/>
    <w:rsid w:val="004B268B"/>
    <w:rsid w:val="004B2816"/>
    <w:rsid w:val="004B3E3C"/>
    <w:rsid w:val="004B3F8B"/>
    <w:rsid w:val="004C305F"/>
    <w:rsid w:val="004C4497"/>
    <w:rsid w:val="004D03F5"/>
    <w:rsid w:val="004D042F"/>
    <w:rsid w:val="004D285F"/>
    <w:rsid w:val="004D29DA"/>
    <w:rsid w:val="004D2CF3"/>
    <w:rsid w:val="004D3268"/>
    <w:rsid w:val="004D46BC"/>
    <w:rsid w:val="004D4F16"/>
    <w:rsid w:val="004E3899"/>
    <w:rsid w:val="004E40A8"/>
    <w:rsid w:val="004E52A5"/>
    <w:rsid w:val="004E7423"/>
    <w:rsid w:val="004F2E87"/>
    <w:rsid w:val="004F399F"/>
    <w:rsid w:val="00502744"/>
    <w:rsid w:val="00503B4E"/>
    <w:rsid w:val="00504FFB"/>
    <w:rsid w:val="0051021C"/>
    <w:rsid w:val="00510A7D"/>
    <w:rsid w:val="005122EF"/>
    <w:rsid w:val="00513337"/>
    <w:rsid w:val="00514CE1"/>
    <w:rsid w:val="00514EAD"/>
    <w:rsid w:val="00520B58"/>
    <w:rsid w:val="00521AAE"/>
    <w:rsid w:val="005233FD"/>
    <w:rsid w:val="00524FC2"/>
    <w:rsid w:val="0052518C"/>
    <w:rsid w:val="00526604"/>
    <w:rsid w:val="00535F2F"/>
    <w:rsid w:val="00537CB3"/>
    <w:rsid w:val="005410A7"/>
    <w:rsid w:val="00541835"/>
    <w:rsid w:val="0054228C"/>
    <w:rsid w:val="00542DB3"/>
    <w:rsid w:val="00544541"/>
    <w:rsid w:val="005449FD"/>
    <w:rsid w:val="00545494"/>
    <w:rsid w:val="00545DED"/>
    <w:rsid w:val="00552DC0"/>
    <w:rsid w:val="00553AAB"/>
    <w:rsid w:val="005571C9"/>
    <w:rsid w:val="00557302"/>
    <w:rsid w:val="00557ACD"/>
    <w:rsid w:val="005670E7"/>
    <w:rsid w:val="005700E9"/>
    <w:rsid w:val="00573E2E"/>
    <w:rsid w:val="00573FB7"/>
    <w:rsid w:val="00576F7A"/>
    <w:rsid w:val="00583D0D"/>
    <w:rsid w:val="005840FB"/>
    <w:rsid w:val="00584FDF"/>
    <w:rsid w:val="00585AD5"/>
    <w:rsid w:val="00590D2B"/>
    <w:rsid w:val="0059521C"/>
    <w:rsid w:val="00596006"/>
    <w:rsid w:val="005962EA"/>
    <w:rsid w:val="005A0D54"/>
    <w:rsid w:val="005A23DC"/>
    <w:rsid w:val="005A3649"/>
    <w:rsid w:val="005A460A"/>
    <w:rsid w:val="005B0690"/>
    <w:rsid w:val="005B2F83"/>
    <w:rsid w:val="005B5C02"/>
    <w:rsid w:val="005C000D"/>
    <w:rsid w:val="005C0E42"/>
    <w:rsid w:val="005C33F4"/>
    <w:rsid w:val="005C365D"/>
    <w:rsid w:val="005D6926"/>
    <w:rsid w:val="005E18B7"/>
    <w:rsid w:val="005E1BF7"/>
    <w:rsid w:val="005E321A"/>
    <w:rsid w:val="005E34EF"/>
    <w:rsid w:val="005E78C8"/>
    <w:rsid w:val="005F275E"/>
    <w:rsid w:val="005F2B10"/>
    <w:rsid w:val="005F6944"/>
    <w:rsid w:val="005F6F05"/>
    <w:rsid w:val="005F7D4C"/>
    <w:rsid w:val="005F7F7F"/>
    <w:rsid w:val="006019DC"/>
    <w:rsid w:val="00602832"/>
    <w:rsid w:val="00603EBA"/>
    <w:rsid w:val="0060439A"/>
    <w:rsid w:val="00604BE4"/>
    <w:rsid w:val="00605D77"/>
    <w:rsid w:val="0060614B"/>
    <w:rsid w:val="006119E8"/>
    <w:rsid w:val="00611BA4"/>
    <w:rsid w:val="006208CA"/>
    <w:rsid w:val="0062434E"/>
    <w:rsid w:val="00624D4A"/>
    <w:rsid w:val="0062637A"/>
    <w:rsid w:val="00626C0E"/>
    <w:rsid w:val="006277F9"/>
    <w:rsid w:val="00627B2E"/>
    <w:rsid w:val="00631108"/>
    <w:rsid w:val="0063160D"/>
    <w:rsid w:val="006330B7"/>
    <w:rsid w:val="006346CD"/>
    <w:rsid w:val="006347CE"/>
    <w:rsid w:val="0063482A"/>
    <w:rsid w:val="006372E3"/>
    <w:rsid w:val="00637D04"/>
    <w:rsid w:val="006404A9"/>
    <w:rsid w:val="006406B8"/>
    <w:rsid w:val="00641D25"/>
    <w:rsid w:val="00643E6A"/>
    <w:rsid w:val="006514EA"/>
    <w:rsid w:val="00656C94"/>
    <w:rsid w:val="00657797"/>
    <w:rsid w:val="00657A69"/>
    <w:rsid w:val="00667977"/>
    <w:rsid w:val="006709C2"/>
    <w:rsid w:val="0067283C"/>
    <w:rsid w:val="00673C0E"/>
    <w:rsid w:val="00674985"/>
    <w:rsid w:val="00674C44"/>
    <w:rsid w:val="00675D42"/>
    <w:rsid w:val="00677697"/>
    <w:rsid w:val="00677DF4"/>
    <w:rsid w:val="00682F60"/>
    <w:rsid w:val="00683A4B"/>
    <w:rsid w:val="00683B57"/>
    <w:rsid w:val="006871EB"/>
    <w:rsid w:val="0069344D"/>
    <w:rsid w:val="006943C0"/>
    <w:rsid w:val="006959EA"/>
    <w:rsid w:val="006A30F0"/>
    <w:rsid w:val="006A5957"/>
    <w:rsid w:val="006A62CE"/>
    <w:rsid w:val="006B1781"/>
    <w:rsid w:val="006B6FDD"/>
    <w:rsid w:val="006C0642"/>
    <w:rsid w:val="006C0849"/>
    <w:rsid w:val="006C184C"/>
    <w:rsid w:val="006C19CA"/>
    <w:rsid w:val="006C3E6A"/>
    <w:rsid w:val="006D04E3"/>
    <w:rsid w:val="006D0DB6"/>
    <w:rsid w:val="006D268B"/>
    <w:rsid w:val="006D415C"/>
    <w:rsid w:val="006D4777"/>
    <w:rsid w:val="006D50A2"/>
    <w:rsid w:val="006D50D6"/>
    <w:rsid w:val="006D604A"/>
    <w:rsid w:val="006D60FE"/>
    <w:rsid w:val="006D6308"/>
    <w:rsid w:val="006E0FC1"/>
    <w:rsid w:val="006E11DC"/>
    <w:rsid w:val="006E23D7"/>
    <w:rsid w:val="006E6177"/>
    <w:rsid w:val="006E73EA"/>
    <w:rsid w:val="006F0D66"/>
    <w:rsid w:val="006F3F53"/>
    <w:rsid w:val="006F6C83"/>
    <w:rsid w:val="007056B1"/>
    <w:rsid w:val="00705BBA"/>
    <w:rsid w:val="00707B35"/>
    <w:rsid w:val="007102D2"/>
    <w:rsid w:val="0071125F"/>
    <w:rsid w:val="007116B8"/>
    <w:rsid w:val="0071200A"/>
    <w:rsid w:val="007140F7"/>
    <w:rsid w:val="00716E11"/>
    <w:rsid w:val="00716EBD"/>
    <w:rsid w:val="0071728C"/>
    <w:rsid w:val="00721174"/>
    <w:rsid w:val="00731274"/>
    <w:rsid w:val="00732B30"/>
    <w:rsid w:val="00734DC4"/>
    <w:rsid w:val="00736248"/>
    <w:rsid w:val="007401C7"/>
    <w:rsid w:val="007452E3"/>
    <w:rsid w:val="007458A9"/>
    <w:rsid w:val="0075197D"/>
    <w:rsid w:val="00751E54"/>
    <w:rsid w:val="00756089"/>
    <w:rsid w:val="00765660"/>
    <w:rsid w:val="007674BE"/>
    <w:rsid w:val="00771F5C"/>
    <w:rsid w:val="00772698"/>
    <w:rsid w:val="00774475"/>
    <w:rsid w:val="00780443"/>
    <w:rsid w:val="007829BD"/>
    <w:rsid w:val="00784C62"/>
    <w:rsid w:val="00790021"/>
    <w:rsid w:val="0079262C"/>
    <w:rsid w:val="00797E5C"/>
    <w:rsid w:val="007A75D3"/>
    <w:rsid w:val="007B161B"/>
    <w:rsid w:val="007B45EE"/>
    <w:rsid w:val="007B5960"/>
    <w:rsid w:val="007C09D7"/>
    <w:rsid w:val="007C22AF"/>
    <w:rsid w:val="007C37F0"/>
    <w:rsid w:val="007C5975"/>
    <w:rsid w:val="007C731B"/>
    <w:rsid w:val="007C7F60"/>
    <w:rsid w:val="007D10F2"/>
    <w:rsid w:val="007D1426"/>
    <w:rsid w:val="007D1BF8"/>
    <w:rsid w:val="007D5F4C"/>
    <w:rsid w:val="007D7B4A"/>
    <w:rsid w:val="007D7E55"/>
    <w:rsid w:val="007E0719"/>
    <w:rsid w:val="007E2170"/>
    <w:rsid w:val="007E527C"/>
    <w:rsid w:val="007E6DFB"/>
    <w:rsid w:val="007E7CC5"/>
    <w:rsid w:val="007F00F4"/>
    <w:rsid w:val="007F0E20"/>
    <w:rsid w:val="007F5ABE"/>
    <w:rsid w:val="007F6479"/>
    <w:rsid w:val="00811239"/>
    <w:rsid w:val="00812EC2"/>
    <w:rsid w:val="00813D30"/>
    <w:rsid w:val="00814520"/>
    <w:rsid w:val="008203B3"/>
    <w:rsid w:val="00823C67"/>
    <w:rsid w:val="00823E9D"/>
    <w:rsid w:val="00824DE7"/>
    <w:rsid w:val="008300BB"/>
    <w:rsid w:val="0083366C"/>
    <w:rsid w:val="0083597E"/>
    <w:rsid w:val="00836A8A"/>
    <w:rsid w:val="008404F3"/>
    <w:rsid w:val="00844013"/>
    <w:rsid w:val="008443F3"/>
    <w:rsid w:val="00845442"/>
    <w:rsid w:val="008461D9"/>
    <w:rsid w:val="00846B81"/>
    <w:rsid w:val="008501D7"/>
    <w:rsid w:val="008521F1"/>
    <w:rsid w:val="00852DFB"/>
    <w:rsid w:val="00854AFE"/>
    <w:rsid w:val="00855362"/>
    <w:rsid w:val="00855C6B"/>
    <w:rsid w:val="00856449"/>
    <w:rsid w:val="00862A68"/>
    <w:rsid w:val="0086364E"/>
    <w:rsid w:val="00863E4F"/>
    <w:rsid w:val="00863E8F"/>
    <w:rsid w:val="00864967"/>
    <w:rsid w:val="00867223"/>
    <w:rsid w:val="00867985"/>
    <w:rsid w:val="0087020D"/>
    <w:rsid w:val="00872292"/>
    <w:rsid w:val="00872799"/>
    <w:rsid w:val="008733B1"/>
    <w:rsid w:val="00882E80"/>
    <w:rsid w:val="00883D1A"/>
    <w:rsid w:val="00891BF4"/>
    <w:rsid w:val="0089549C"/>
    <w:rsid w:val="00896FBE"/>
    <w:rsid w:val="008B1650"/>
    <w:rsid w:val="008B4737"/>
    <w:rsid w:val="008B620C"/>
    <w:rsid w:val="008C0B06"/>
    <w:rsid w:val="008C1503"/>
    <w:rsid w:val="008C1937"/>
    <w:rsid w:val="008C6B13"/>
    <w:rsid w:val="008D0054"/>
    <w:rsid w:val="008D0E92"/>
    <w:rsid w:val="008D3C0B"/>
    <w:rsid w:val="008D46DE"/>
    <w:rsid w:val="008E169B"/>
    <w:rsid w:val="008E32D8"/>
    <w:rsid w:val="008E4E16"/>
    <w:rsid w:val="008E76B7"/>
    <w:rsid w:val="008F10D4"/>
    <w:rsid w:val="008F51B7"/>
    <w:rsid w:val="00902CED"/>
    <w:rsid w:val="009043A3"/>
    <w:rsid w:val="00904636"/>
    <w:rsid w:val="00905487"/>
    <w:rsid w:val="00905BE9"/>
    <w:rsid w:val="00907024"/>
    <w:rsid w:val="0090737C"/>
    <w:rsid w:val="00907C21"/>
    <w:rsid w:val="00916F59"/>
    <w:rsid w:val="0092180A"/>
    <w:rsid w:val="00922B9D"/>
    <w:rsid w:val="009238DC"/>
    <w:rsid w:val="00923FCC"/>
    <w:rsid w:val="009246FF"/>
    <w:rsid w:val="00933602"/>
    <w:rsid w:val="00937A52"/>
    <w:rsid w:val="00943ADC"/>
    <w:rsid w:val="009455D1"/>
    <w:rsid w:val="0095480F"/>
    <w:rsid w:val="00955D9A"/>
    <w:rsid w:val="00955DA1"/>
    <w:rsid w:val="00960A83"/>
    <w:rsid w:val="00962CF6"/>
    <w:rsid w:val="00963A49"/>
    <w:rsid w:val="00963F67"/>
    <w:rsid w:val="00966306"/>
    <w:rsid w:val="00972420"/>
    <w:rsid w:val="0097476A"/>
    <w:rsid w:val="00974DC4"/>
    <w:rsid w:val="00977A2C"/>
    <w:rsid w:val="00981047"/>
    <w:rsid w:val="00981722"/>
    <w:rsid w:val="009824C0"/>
    <w:rsid w:val="00982E52"/>
    <w:rsid w:val="00986503"/>
    <w:rsid w:val="00990DF8"/>
    <w:rsid w:val="00993FF9"/>
    <w:rsid w:val="0099462B"/>
    <w:rsid w:val="0099650B"/>
    <w:rsid w:val="0099755B"/>
    <w:rsid w:val="009A0556"/>
    <w:rsid w:val="009A0EDE"/>
    <w:rsid w:val="009A46D0"/>
    <w:rsid w:val="009A4C3F"/>
    <w:rsid w:val="009B11A6"/>
    <w:rsid w:val="009B48FD"/>
    <w:rsid w:val="009B662D"/>
    <w:rsid w:val="009C21BC"/>
    <w:rsid w:val="009C2469"/>
    <w:rsid w:val="009C37C7"/>
    <w:rsid w:val="009C4B83"/>
    <w:rsid w:val="009C4EBE"/>
    <w:rsid w:val="009D1960"/>
    <w:rsid w:val="009D377F"/>
    <w:rsid w:val="009D7785"/>
    <w:rsid w:val="009E0248"/>
    <w:rsid w:val="009E0BFC"/>
    <w:rsid w:val="009E4A39"/>
    <w:rsid w:val="009E559B"/>
    <w:rsid w:val="009E6CFC"/>
    <w:rsid w:val="009E7BE4"/>
    <w:rsid w:val="009F2197"/>
    <w:rsid w:val="009F2D79"/>
    <w:rsid w:val="009F4B94"/>
    <w:rsid w:val="009F4E89"/>
    <w:rsid w:val="009F5782"/>
    <w:rsid w:val="009F6C63"/>
    <w:rsid w:val="00A04EE0"/>
    <w:rsid w:val="00A13E18"/>
    <w:rsid w:val="00A163D7"/>
    <w:rsid w:val="00A234B2"/>
    <w:rsid w:val="00A23CF8"/>
    <w:rsid w:val="00A249D7"/>
    <w:rsid w:val="00A263F3"/>
    <w:rsid w:val="00A27C51"/>
    <w:rsid w:val="00A315D2"/>
    <w:rsid w:val="00A31692"/>
    <w:rsid w:val="00A34359"/>
    <w:rsid w:val="00A36BEB"/>
    <w:rsid w:val="00A410F4"/>
    <w:rsid w:val="00A43BA5"/>
    <w:rsid w:val="00A46197"/>
    <w:rsid w:val="00A523CC"/>
    <w:rsid w:val="00A54819"/>
    <w:rsid w:val="00A57FC7"/>
    <w:rsid w:val="00A621D7"/>
    <w:rsid w:val="00A62FB7"/>
    <w:rsid w:val="00A67A6F"/>
    <w:rsid w:val="00A70978"/>
    <w:rsid w:val="00A746CF"/>
    <w:rsid w:val="00A747A0"/>
    <w:rsid w:val="00A74BEA"/>
    <w:rsid w:val="00A75649"/>
    <w:rsid w:val="00A76DB9"/>
    <w:rsid w:val="00A80568"/>
    <w:rsid w:val="00A821E5"/>
    <w:rsid w:val="00A82479"/>
    <w:rsid w:val="00A83D59"/>
    <w:rsid w:val="00A92C81"/>
    <w:rsid w:val="00A97506"/>
    <w:rsid w:val="00AB1601"/>
    <w:rsid w:val="00AB66BB"/>
    <w:rsid w:val="00AC392E"/>
    <w:rsid w:val="00AC6AE0"/>
    <w:rsid w:val="00AD00E0"/>
    <w:rsid w:val="00AD0F01"/>
    <w:rsid w:val="00AD40F1"/>
    <w:rsid w:val="00AD7683"/>
    <w:rsid w:val="00AE22A2"/>
    <w:rsid w:val="00AE28D2"/>
    <w:rsid w:val="00AE4E21"/>
    <w:rsid w:val="00AE4ED5"/>
    <w:rsid w:val="00AF1766"/>
    <w:rsid w:val="00AF52DD"/>
    <w:rsid w:val="00AF67DD"/>
    <w:rsid w:val="00AF7768"/>
    <w:rsid w:val="00B0291B"/>
    <w:rsid w:val="00B02B54"/>
    <w:rsid w:val="00B04858"/>
    <w:rsid w:val="00B12CFC"/>
    <w:rsid w:val="00B141FB"/>
    <w:rsid w:val="00B14853"/>
    <w:rsid w:val="00B15828"/>
    <w:rsid w:val="00B20E45"/>
    <w:rsid w:val="00B21A97"/>
    <w:rsid w:val="00B21CDD"/>
    <w:rsid w:val="00B23039"/>
    <w:rsid w:val="00B25105"/>
    <w:rsid w:val="00B30EDE"/>
    <w:rsid w:val="00B31670"/>
    <w:rsid w:val="00B31E41"/>
    <w:rsid w:val="00B34FDF"/>
    <w:rsid w:val="00B3722C"/>
    <w:rsid w:val="00B37B2E"/>
    <w:rsid w:val="00B37BF9"/>
    <w:rsid w:val="00B37FBE"/>
    <w:rsid w:val="00B42855"/>
    <w:rsid w:val="00B43F9E"/>
    <w:rsid w:val="00B46953"/>
    <w:rsid w:val="00B46D5A"/>
    <w:rsid w:val="00B46E9B"/>
    <w:rsid w:val="00B55053"/>
    <w:rsid w:val="00B57D53"/>
    <w:rsid w:val="00B60F50"/>
    <w:rsid w:val="00B649AC"/>
    <w:rsid w:val="00B64D58"/>
    <w:rsid w:val="00B66296"/>
    <w:rsid w:val="00B67345"/>
    <w:rsid w:val="00B7245D"/>
    <w:rsid w:val="00B72884"/>
    <w:rsid w:val="00B73FE5"/>
    <w:rsid w:val="00B76B21"/>
    <w:rsid w:val="00B86D04"/>
    <w:rsid w:val="00B90B22"/>
    <w:rsid w:val="00B928B4"/>
    <w:rsid w:val="00B95891"/>
    <w:rsid w:val="00BA0730"/>
    <w:rsid w:val="00BB36A8"/>
    <w:rsid w:val="00BB5171"/>
    <w:rsid w:val="00BC1717"/>
    <w:rsid w:val="00BC389C"/>
    <w:rsid w:val="00BC6666"/>
    <w:rsid w:val="00BD0AF0"/>
    <w:rsid w:val="00BD1F97"/>
    <w:rsid w:val="00BD2B73"/>
    <w:rsid w:val="00BD55BD"/>
    <w:rsid w:val="00BD6EFB"/>
    <w:rsid w:val="00BD7A24"/>
    <w:rsid w:val="00BE27B5"/>
    <w:rsid w:val="00BE39BD"/>
    <w:rsid w:val="00BE645A"/>
    <w:rsid w:val="00BF41F0"/>
    <w:rsid w:val="00C047FB"/>
    <w:rsid w:val="00C064DE"/>
    <w:rsid w:val="00C10803"/>
    <w:rsid w:val="00C1220E"/>
    <w:rsid w:val="00C1728E"/>
    <w:rsid w:val="00C225CF"/>
    <w:rsid w:val="00C239AB"/>
    <w:rsid w:val="00C258DD"/>
    <w:rsid w:val="00C32D3E"/>
    <w:rsid w:val="00C36188"/>
    <w:rsid w:val="00C36BEF"/>
    <w:rsid w:val="00C47C1B"/>
    <w:rsid w:val="00C504B1"/>
    <w:rsid w:val="00C50512"/>
    <w:rsid w:val="00C50C65"/>
    <w:rsid w:val="00C513AF"/>
    <w:rsid w:val="00C55CA6"/>
    <w:rsid w:val="00C56E66"/>
    <w:rsid w:val="00C57109"/>
    <w:rsid w:val="00C6220C"/>
    <w:rsid w:val="00C6228D"/>
    <w:rsid w:val="00C62C32"/>
    <w:rsid w:val="00C62EBD"/>
    <w:rsid w:val="00C64463"/>
    <w:rsid w:val="00C666C6"/>
    <w:rsid w:val="00C66915"/>
    <w:rsid w:val="00C715A1"/>
    <w:rsid w:val="00C73B63"/>
    <w:rsid w:val="00C740D8"/>
    <w:rsid w:val="00C74208"/>
    <w:rsid w:val="00C759AD"/>
    <w:rsid w:val="00C80E1B"/>
    <w:rsid w:val="00C818B9"/>
    <w:rsid w:val="00C8397F"/>
    <w:rsid w:val="00C85F5F"/>
    <w:rsid w:val="00C91C03"/>
    <w:rsid w:val="00C92608"/>
    <w:rsid w:val="00C937AB"/>
    <w:rsid w:val="00C944AC"/>
    <w:rsid w:val="00C95314"/>
    <w:rsid w:val="00C956BB"/>
    <w:rsid w:val="00C96365"/>
    <w:rsid w:val="00C96580"/>
    <w:rsid w:val="00CA1D3B"/>
    <w:rsid w:val="00CA3C48"/>
    <w:rsid w:val="00CB22D4"/>
    <w:rsid w:val="00CB264D"/>
    <w:rsid w:val="00CB6101"/>
    <w:rsid w:val="00CB6D1C"/>
    <w:rsid w:val="00CB7017"/>
    <w:rsid w:val="00CC0452"/>
    <w:rsid w:val="00CC2485"/>
    <w:rsid w:val="00CC274A"/>
    <w:rsid w:val="00CC5B4E"/>
    <w:rsid w:val="00CC663E"/>
    <w:rsid w:val="00CC7DC1"/>
    <w:rsid w:val="00CD3D8A"/>
    <w:rsid w:val="00CD4551"/>
    <w:rsid w:val="00CD5B41"/>
    <w:rsid w:val="00CD70FF"/>
    <w:rsid w:val="00CE4DF1"/>
    <w:rsid w:val="00CE4F87"/>
    <w:rsid w:val="00CE551C"/>
    <w:rsid w:val="00CF10A1"/>
    <w:rsid w:val="00CF5AAA"/>
    <w:rsid w:val="00CF76A5"/>
    <w:rsid w:val="00D10007"/>
    <w:rsid w:val="00D10FC8"/>
    <w:rsid w:val="00D1207E"/>
    <w:rsid w:val="00D1413F"/>
    <w:rsid w:val="00D151BA"/>
    <w:rsid w:val="00D15746"/>
    <w:rsid w:val="00D179B0"/>
    <w:rsid w:val="00D30470"/>
    <w:rsid w:val="00D37645"/>
    <w:rsid w:val="00D41353"/>
    <w:rsid w:val="00D4266B"/>
    <w:rsid w:val="00D42F2B"/>
    <w:rsid w:val="00D4320D"/>
    <w:rsid w:val="00D44227"/>
    <w:rsid w:val="00D447EC"/>
    <w:rsid w:val="00D458B8"/>
    <w:rsid w:val="00D47DB9"/>
    <w:rsid w:val="00D54212"/>
    <w:rsid w:val="00D56269"/>
    <w:rsid w:val="00D577BD"/>
    <w:rsid w:val="00D635C0"/>
    <w:rsid w:val="00D64CD0"/>
    <w:rsid w:val="00D65332"/>
    <w:rsid w:val="00D67AF1"/>
    <w:rsid w:val="00D7176A"/>
    <w:rsid w:val="00D72393"/>
    <w:rsid w:val="00D73B58"/>
    <w:rsid w:val="00D743C3"/>
    <w:rsid w:val="00D74CE2"/>
    <w:rsid w:val="00D767FE"/>
    <w:rsid w:val="00D77186"/>
    <w:rsid w:val="00D81AA0"/>
    <w:rsid w:val="00D820F4"/>
    <w:rsid w:val="00D84EFD"/>
    <w:rsid w:val="00D87EBA"/>
    <w:rsid w:val="00D9085A"/>
    <w:rsid w:val="00D95A89"/>
    <w:rsid w:val="00D97544"/>
    <w:rsid w:val="00DB190E"/>
    <w:rsid w:val="00DB3EB8"/>
    <w:rsid w:val="00DC27EC"/>
    <w:rsid w:val="00DC2C33"/>
    <w:rsid w:val="00DC2CE7"/>
    <w:rsid w:val="00DC3184"/>
    <w:rsid w:val="00DC63A3"/>
    <w:rsid w:val="00DD0C0B"/>
    <w:rsid w:val="00DD4A29"/>
    <w:rsid w:val="00DD6E48"/>
    <w:rsid w:val="00DD6F3B"/>
    <w:rsid w:val="00DD7D1D"/>
    <w:rsid w:val="00DE17F5"/>
    <w:rsid w:val="00DE2BFF"/>
    <w:rsid w:val="00DE3AF5"/>
    <w:rsid w:val="00DE514D"/>
    <w:rsid w:val="00DF45A9"/>
    <w:rsid w:val="00DF4C21"/>
    <w:rsid w:val="00E00B63"/>
    <w:rsid w:val="00E011C7"/>
    <w:rsid w:val="00E030A0"/>
    <w:rsid w:val="00E05907"/>
    <w:rsid w:val="00E07D0A"/>
    <w:rsid w:val="00E11BA9"/>
    <w:rsid w:val="00E239C8"/>
    <w:rsid w:val="00E24266"/>
    <w:rsid w:val="00E30A65"/>
    <w:rsid w:val="00E31504"/>
    <w:rsid w:val="00E31D3A"/>
    <w:rsid w:val="00E471A2"/>
    <w:rsid w:val="00E4741D"/>
    <w:rsid w:val="00E47A87"/>
    <w:rsid w:val="00E532E5"/>
    <w:rsid w:val="00E534E7"/>
    <w:rsid w:val="00E6391E"/>
    <w:rsid w:val="00E717E5"/>
    <w:rsid w:val="00E728C6"/>
    <w:rsid w:val="00E73F3C"/>
    <w:rsid w:val="00E77494"/>
    <w:rsid w:val="00E848AC"/>
    <w:rsid w:val="00E84D2F"/>
    <w:rsid w:val="00E94881"/>
    <w:rsid w:val="00E964E6"/>
    <w:rsid w:val="00EA0D9E"/>
    <w:rsid w:val="00EA3718"/>
    <w:rsid w:val="00EA5ED6"/>
    <w:rsid w:val="00EA78AB"/>
    <w:rsid w:val="00EB2D9A"/>
    <w:rsid w:val="00EB3B57"/>
    <w:rsid w:val="00EB56A2"/>
    <w:rsid w:val="00EB58AC"/>
    <w:rsid w:val="00EB5E44"/>
    <w:rsid w:val="00EB6E0E"/>
    <w:rsid w:val="00EB71DB"/>
    <w:rsid w:val="00EC4558"/>
    <w:rsid w:val="00EC79BB"/>
    <w:rsid w:val="00ED504E"/>
    <w:rsid w:val="00ED6A88"/>
    <w:rsid w:val="00ED7690"/>
    <w:rsid w:val="00EE5CEE"/>
    <w:rsid w:val="00EE6018"/>
    <w:rsid w:val="00EE6849"/>
    <w:rsid w:val="00EE6DC7"/>
    <w:rsid w:val="00EF059B"/>
    <w:rsid w:val="00EF07FF"/>
    <w:rsid w:val="00EF15F5"/>
    <w:rsid w:val="00EF1C94"/>
    <w:rsid w:val="00EF5655"/>
    <w:rsid w:val="00EF6BF3"/>
    <w:rsid w:val="00F0044C"/>
    <w:rsid w:val="00F02593"/>
    <w:rsid w:val="00F043F5"/>
    <w:rsid w:val="00F07908"/>
    <w:rsid w:val="00F1125D"/>
    <w:rsid w:val="00F13A94"/>
    <w:rsid w:val="00F14AAD"/>
    <w:rsid w:val="00F21DB9"/>
    <w:rsid w:val="00F23D6C"/>
    <w:rsid w:val="00F33B1E"/>
    <w:rsid w:val="00F33C03"/>
    <w:rsid w:val="00F354C3"/>
    <w:rsid w:val="00F36E6F"/>
    <w:rsid w:val="00F3766C"/>
    <w:rsid w:val="00F42616"/>
    <w:rsid w:val="00F443FF"/>
    <w:rsid w:val="00F45A44"/>
    <w:rsid w:val="00F4706A"/>
    <w:rsid w:val="00F50294"/>
    <w:rsid w:val="00F514EB"/>
    <w:rsid w:val="00F51945"/>
    <w:rsid w:val="00F52F7B"/>
    <w:rsid w:val="00F53CE8"/>
    <w:rsid w:val="00F55375"/>
    <w:rsid w:val="00F561C9"/>
    <w:rsid w:val="00F61A1D"/>
    <w:rsid w:val="00F65677"/>
    <w:rsid w:val="00F758EB"/>
    <w:rsid w:val="00F81C4A"/>
    <w:rsid w:val="00F81CDF"/>
    <w:rsid w:val="00F838C4"/>
    <w:rsid w:val="00F902F1"/>
    <w:rsid w:val="00F930EC"/>
    <w:rsid w:val="00F94F8E"/>
    <w:rsid w:val="00F9549D"/>
    <w:rsid w:val="00FA1689"/>
    <w:rsid w:val="00FA4709"/>
    <w:rsid w:val="00FA4BCF"/>
    <w:rsid w:val="00FA5199"/>
    <w:rsid w:val="00FA52CF"/>
    <w:rsid w:val="00FA585E"/>
    <w:rsid w:val="00FA7DAE"/>
    <w:rsid w:val="00FB04FA"/>
    <w:rsid w:val="00FB231F"/>
    <w:rsid w:val="00FB27A6"/>
    <w:rsid w:val="00FB4AF1"/>
    <w:rsid w:val="00FB4F79"/>
    <w:rsid w:val="00FB6764"/>
    <w:rsid w:val="00FC09FF"/>
    <w:rsid w:val="00FC2637"/>
    <w:rsid w:val="00FC27D3"/>
    <w:rsid w:val="00FC46F1"/>
    <w:rsid w:val="00FC6A05"/>
    <w:rsid w:val="00FC7D8E"/>
    <w:rsid w:val="00FD0B34"/>
    <w:rsid w:val="00FD7764"/>
    <w:rsid w:val="00FD7CCB"/>
    <w:rsid w:val="00FD7D51"/>
    <w:rsid w:val="00FE0194"/>
    <w:rsid w:val="00FE43ED"/>
    <w:rsid w:val="00FE4A49"/>
    <w:rsid w:val="00FE5BC4"/>
    <w:rsid w:val="00FE7F4B"/>
    <w:rsid w:val="00FF08D3"/>
    <w:rsid w:val="6D13C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FB93E1"/>
  <w15:docId w15:val="{C78B8790-CA11-44FF-B434-8BE00C7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BE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EB58AC"/>
    <w:rPr>
      <w:sz w:val="20"/>
    </w:rPr>
  </w:style>
  <w:style w:type="paragraph" w:customStyle="1" w:styleId="CLI-text">
    <w:name w:val="CLI-text"/>
    <w:basedOn w:val="NoSpacing"/>
    <w:qFormat/>
    <w:rsid w:val="00EB58AC"/>
    <w:pPr>
      <w:shd w:val="clear" w:color="auto" w:fill="C7C7C7" w:themeFill="background1" w:themeFillShade="D9"/>
      <w:ind w:left="426"/>
    </w:pPr>
    <w:rPr>
      <w:rFonts w:ascii="Courier New" w:eastAsiaTheme="minorEastAsia" w:hAnsi="Courier New" w:cs="Courier New"/>
      <w:sz w:val="18"/>
      <w:szCs w:val="20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1656E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F2E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2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2E87"/>
    <w:rPr>
      <w:rFonts w:ascii="Courier New" w:eastAsia="Times New Roman" w:hAnsi="Courier New" w:cs="Courier New"/>
      <w:sz w:val="20"/>
      <w:szCs w:val="20"/>
      <w:lang w:eastAsia="nl-BE"/>
    </w:rPr>
  </w:style>
  <w:style w:type="numbering" w:customStyle="1" w:styleId="Howestlesdocument">
    <w:name w:val="Howest_lesdocument"/>
    <w:uiPriority w:val="99"/>
    <w:rsid w:val="002D1693"/>
    <w:pPr>
      <w:numPr>
        <w:numId w:val="32"/>
      </w:numPr>
    </w:pPr>
  </w:style>
  <w:style w:type="character" w:customStyle="1" w:styleId="InternetLink">
    <w:name w:val="Internet Link"/>
    <w:basedOn w:val="DefaultParagraphFont"/>
    <w:rsid w:val="002D1693"/>
    <w:rPr>
      <w:color w:val="0563C1"/>
      <w:u w:val="single"/>
    </w:rPr>
  </w:style>
  <w:style w:type="character" w:customStyle="1" w:styleId="Commando">
    <w:name w:val="Commando"/>
    <w:basedOn w:val="DefaultParagraphFont"/>
    <w:uiPriority w:val="1"/>
    <w:qFormat/>
    <w:rsid w:val="007E0719"/>
    <w:rPr>
      <w:rFonts w:ascii="Consolas" w:hAnsi="Consolas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D0C0B"/>
    <w:rPr>
      <w:color w:val="000000" w:themeColor="followedHyperlink"/>
      <w:u w:val="single"/>
    </w:rPr>
  </w:style>
  <w:style w:type="paragraph" w:customStyle="1" w:styleId="Solutions">
    <w:name w:val="Solutions"/>
    <w:basedOn w:val="Normal"/>
    <w:qFormat/>
    <w:rsid w:val="00C96580"/>
    <w:rPr>
      <w:color w:val="00B050"/>
      <w:lang w:val="en-US"/>
    </w:rPr>
  </w:style>
  <w:style w:type="paragraph" w:customStyle="1" w:styleId="Teacherinfo">
    <w:name w:val="Teacherinfo"/>
    <w:basedOn w:val="Normal"/>
    <w:link w:val="TeacherinfoChar"/>
    <w:qFormat/>
    <w:rsid w:val="00C96580"/>
    <w:pPr>
      <w:widowControl w:val="0"/>
      <w:tabs>
        <w:tab w:val="left" w:pos="-1440"/>
        <w:tab w:val="left" w:pos="-720"/>
      </w:tabs>
      <w:jc w:val="both"/>
    </w:pPr>
    <w:rPr>
      <w:rFonts w:eastAsia="Times New Roman" w:cstheme="minorHAnsi"/>
      <w:snapToGrid w:val="0"/>
      <w:color w:val="FF0000"/>
      <w:spacing w:val="-3"/>
      <w:szCs w:val="20"/>
      <w:lang w:val="en-US" w:eastAsia="nl-NL"/>
    </w:rPr>
  </w:style>
  <w:style w:type="character" w:customStyle="1" w:styleId="TeacherinfoChar">
    <w:name w:val="Teacherinfo Char"/>
    <w:basedOn w:val="DefaultParagraphFont"/>
    <w:link w:val="Teacherinfo"/>
    <w:rsid w:val="00C96580"/>
    <w:rPr>
      <w:rFonts w:eastAsia="Times New Roman" w:cstheme="minorHAnsi"/>
      <w:snapToGrid w:val="0"/>
      <w:color w:val="FF0000"/>
      <w:spacing w:val="-3"/>
      <w:sz w:val="20"/>
      <w:szCs w:val="20"/>
      <w:lang w:val="en-US" w:eastAsia="nl-NL"/>
    </w:rPr>
  </w:style>
  <w:style w:type="paragraph" w:customStyle="1" w:styleId="Command">
    <w:name w:val="Command"/>
    <w:basedOn w:val="Normal"/>
    <w:link w:val="CommandChar"/>
    <w:qFormat/>
    <w:rsid w:val="00C96580"/>
    <w:rPr>
      <w:rFonts w:ascii="Consolas" w:hAnsi="Consolas" w:cs="Courier New"/>
      <w:b/>
      <w:bCs/>
      <w:lang w:val="en-US"/>
    </w:rPr>
  </w:style>
  <w:style w:type="character" w:customStyle="1" w:styleId="CommandChar">
    <w:name w:val="Command Char"/>
    <w:basedOn w:val="DefaultParagraphFont"/>
    <w:link w:val="Command"/>
    <w:rsid w:val="00C96580"/>
    <w:rPr>
      <w:rFonts w:ascii="Consolas" w:hAnsi="Consolas" w:cs="Courier New"/>
      <w:b/>
      <w:bCs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howest.be" TargetMode="External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header" Target="header5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35" Type="http://schemas.openxmlformats.org/officeDocument/2006/relationships/header" Target="header7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an%20Pareit\Documents\Aangepaste%20Office-sjablonen\Word%20template%20A4_met-cover.dotx" TargetMode="External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8" ma:contentTypeDescription="Een nieuw document maken." ma:contentTypeScope="" ma:versionID="95c29b2dac7c565ddc13de4d87f00529">
  <xsd:schema xmlns:xsd="http://www.w3.org/2001/XMLSchema" xmlns:xs="http://www.w3.org/2001/XMLSchema" xmlns:p="http://schemas.microsoft.com/office/2006/metadata/properties" xmlns:ns2="f2b6115a-2f1e-453c-85f5-bb25065b95b2" xmlns:ns3="a1f681a2-1476-4da6-9b34-b04c0230af3c" xmlns:ns4="128482ec-0431-40d5-ab26-89ea2a4f3ccd" targetNamespace="http://schemas.microsoft.com/office/2006/metadata/properties" ma:root="true" ma:fieldsID="b138bf412c4ceba0d3775568a871261d" ns2:_="" ns3:_="" ns4:_="">
    <xsd:import namespace="f2b6115a-2f1e-453c-85f5-bb25065b95b2"/>
    <xsd:import namespace="a1f681a2-1476-4da6-9b34-b04c0230af3c"/>
    <xsd:import namespace="128482ec-0431-40d5-ab26-89ea2a4f3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9d9af33d-1c7e-4655-8224-df3a670842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b6115a-2f1e-453c-85f5-bb25065b95b2">
      <Terms xmlns="http://schemas.microsoft.com/office/infopath/2007/PartnerControls"/>
    </lcf76f155ced4ddcb4097134ff3c332f>
    <TaxCatchAll xmlns="128482ec-0431-40d5-ab26-89ea2a4f3ccd" xsi:nil="true"/>
  </documentManagement>
</p:properties>
</file>

<file path=customXml/itemProps1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80CC64-BE07-435A-A733-4638872B1A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53E049-EDBD-436B-B501-EFA4C024D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128482ec-0431-40d5-ab26-89ea2a4f3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  <ds:schemaRef ds:uri="f2b6115a-2f1e-453c-85f5-bb25065b95b2"/>
    <ds:schemaRef ds:uri="128482ec-0431-40d5-ab26-89ea2a4f3c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A4_met-cover.dotx</Template>
  <TotalTime>8730</TotalTime>
  <Pages>8</Pages>
  <Words>370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2478</CharactersWithSpaces>
  <SharedDoc>false</SharedDoc>
  <HLinks>
    <vt:vector size="6" baseType="variant">
      <vt:variant>
        <vt:i4>5963846</vt:i4>
      </vt:variant>
      <vt:variant>
        <vt:i4>0</vt:i4>
      </vt:variant>
      <vt:variant>
        <vt:i4>0</vt:i4>
      </vt:variant>
      <vt:variant>
        <vt:i4>5</vt:i4>
      </vt:variant>
      <vt:variant>
        <vt:lpwstr>https://github.com/nomeata/libnss-gw-name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Pareit</dc:creator>
  <cp:keywords/>
  <dc:description/>
  <cp:lastModifiedBy>Ciobanu Serafim</cp:lastModifiedBy>
  <cp:revision>751</cp:revision>
  <cp:lastPrinted>2019-08-28T22:47:00Z</cp:lastPrinted>
  <dcterms:created xsi:type="dcterms:W3CDTF">2020-01-30T22:49:00Z</dcterms:created>
  <dcterms:modified xsi:type="dcterms:W3CDTF">2024-11-21T16:47:00Z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  <property fmtid="{D5CDD505-2E9C-101B-9397-08002B2CF9AE}" pid="3" name="MediaServiceImageTags">
    <vt:lpwstr/>
  </property>
</Properties>
</file>