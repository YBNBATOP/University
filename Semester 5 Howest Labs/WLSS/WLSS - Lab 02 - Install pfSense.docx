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4F17F" w14:textId="77777777" w:rsidR="009F2197" w:rsidRDefault="009F2197" w:rsidP="001C3DF9">
      <w:pPr>
        <w:rPr>
          <w:lang w:val="nl-NL"/>
        </w:rPr>
      </w:pPr>
    </w:p>
    <w:p w14:paraId="2AB1962A" w14:textId="77777777" w:rsidR="006F6C83" w:rsidRDefault="006F6C83" w:rsidP="001C3DF9">
      <w:pPr>
        <w:rPr>
          <w:lang w:val="nl-NL"/>
        </w:rPr>
      </w:pPr>
    </w:p>
    <w:p w14:paraId="79DA9B00" w14:textId="77777777" w:rsidR="006F6C83" w:rsidRDefault="006F6C83" w:rsidP="001C3DF9">
      <w:pPr>
        <w:rPr>
          <w:lang w:val="nl-NL"/>
        </w:rPr>
      </w:pPr>
    </w:p>
    <w:p w14:paraId="527955B8" w14:textId="77777777" w:rsidR="006F6C83" w:rsidRDefault="006F6C83" w:rsidP="001C3DF9">
      <w:pPr>
        <w:rPr>
          <w:lang w:val="nl-NL"/>
        </w:rPr>
      </w:pPr>
    </w:p>
    <w:p w14:paraId="13DA6477" w14:textId="77777777" w:rsidR="006F6C83" w:rsidRDefault="006F6C83" w:rsidP="001C3DF9">
      <w:pPr>
        <w:rPr>
          <w:lang w:val="nl-NL"/>
        </w:rPr>
      </w:pPr>
    </w:p>
    <w:p w14:paraId="3C4CDCEE" w14:textId="77777777" w:rsidR="006F6C83" w:rsidRDefault="006F6C83" w:rsidP="001C3DF9">
      <w:pPr>
        <w:rPr>
          <w:lang w:val="nl-NL"/>
        </w:rPr>
      </w:pPr>
    </w:p>
    <w:p w14:paraId="6BC47D09" w14:textId="77777777" w:rsidR="006F6C83" w:rsidRDefault="006F6C83" w:rsidP="001C3DF9">
      <w:pPr>
        <w:rPr>
          <w:lang w:val="nl-NL"/>
        </w:rPr>
      </w:pPr>
    </w:p>
    <w:p w14:paraId="6BFDB5A8" w14:textId="77777777" w:rsidR="006F6C83" w:rsidRDefault="006F6C83" w:rsidP="001C3DF9">
      <w:pPr>
        <w:rPr>
          <w:lang w:val="nl-NL"/>
        </w:rPr>
      </w:pPr>
    </w:p>
    <w:p w14:paraId="7F2EE3BD" w14:textId="77777777" w:rsidR="006F6C83" w:rsidRDefault="006F6C83" w:rsidP="001C3DF9">
      <w:pPr>
        <w:rPr>
          <w:lang w:val="nl-NL"/>
        </w:rPr>
      </w:pPr>
    </w:p>
    <w:p w14:paraId="44E3D7A6" w14:textId="77777777" w:rsidR="006F6C83" w:rsidRDefault="006F6C83" w:rsidP="001C3DF9">
      <w:pPr>
        <w:rPr>
          <w:lang w:val="nl-NL"/>
        </w:rPr>
      </w:pPr>
    </w:p>
    <w:p w14:paraId="73D4DD3C" w14:textId="77777777" w:rsidR="006F6C83" w:rsidRDefault="006F6C83" w:rsidP="001C3DF9">
      <w:pPr>
        <w:rPr>
          <w:lang w:val="nl-NL"/>
        </w:rPr>
      </w:pPr>
    </w:p>
    <w:p w14:paraId="48383025" w14:textId="77777777" w:rsidR="006F6C83" w:rsidRDefault="006F6C83" w:rsidP="001C3DF9">
      <w:pPr>
        <w:rPr>
          <w:lang w:val="nl-NL"/>
        </w:rPr>
      </w:pPr>
    </w:p>
    <w:p w14:paraId="2E9BE444" w14:textId="77777777" w:rsidR="006F6C83" w:rsidRDefault="006F6C83" w:rsidP="001C3DF9">
      <w:pPr>
        <w:rPr>
          <w:lang w:val="nl-NL"/>
        </w:rPr>
      </w:pPr>
    </w:p>
    <w:p w14:paraId="2D90E2F7" w14:textId="77777777" w:rsidR="006F6C83" w:rsidRDefault="006F6C83" w:rsidP="001C3DF9">
      <w:pPr>
        <w:rPr>
          <w:lang w:val="nl-NL"/>
        </w:rPr>
      </w:pPr>
    </w:p>
    <w:p w14:paraId="2A5FE48A" w14:textId="77777777" w:rsidR="006F6C83" w:rsidRDefault="006F6C83" w:rsidP="001C3DF9">
      <w:pPr>
        <w:rPr>
          <w:lang w:val="nl-NL"/>
        </w:rPr>
      </w:pPr>
    </w:p>
    <w:p w14:paraId="3BCF4E8F" w14:textId="77777777" w:rsidR="006F6C83" w:rsidRDefault="006F6C83" w:rsidP="001C3DF9">
      <w:pPr>
        <w:rPr>
          <w:lang w:val="nl-NL"/>
        </w:rPr>
      </w:pPr>
    </w:p>
    <w:p w14:paraId="1B05A848" w14:textId="77777777" w:rsidR="006F6C83" w:rsidRDefault="006F6C83" w:rsidP="001C3DF9">
      <w:pPr>
        <w:rPr>
          <w:lang w:val="nl-NL"/>
        </w:rPr>
      </w:pPr>
    </w:p>
    <w:p w14:paraId="43158DF3" w14:textId="77777777" w:rsidR="006F6C83" w:rsidRDefault="006F6C83" w:rsidP="001C3DF9">
      <w:pPr>
        <w:rPr>
          <w:lang w:val="nl-NL"/>
        </w:rPr>
      </w:pPr>
    </w:p>
    <w:p w14:paraId="2CF37B2B" w14:textId="77777777" w:rsidR="006F6C83" w:rsidRDefault="006F6C83" w:rsidP="001C3DF9">
      <w:pPr>
        <w:rPr>
          <w:lang w:val="nl-NL"/>
        </w:rPr>
      </w:pPr>
    </w:p>
    <w:p w14:paraId="13C8FCF0" w14:textId="77777777" w:rsidR="006F6C83" w:rsidRDefault="006F6C83" w:rsidP="001C3DF9">
      <w:pPr>
        <w:rPr>
          <w:lang w:val="nl-NL"/>
        </w:rPr>
      </w:pPr>
    </w:p>
    <w:p w14:paraId="209C2E46" w14:textId="77777777" w:rsidR="006F6C83" w:rsidRDefault="006F6C83" w:rsidP="001C3DF9">
      <w:pPr>
        <w:rPr>
          <w:lang w:val="nl-NL"/>
        </w:rPr>
      </w:pPr>
    </w:p>
    <w:p w14:paraId="22A7F7EB" w14:textId="77777777" w:rsidR="009D377F" w:rsidRDefault="009D377F" w:rsidP="001C3DF9">
      <w:pPr>
        <w:rPr>
          <w:lang w:val="nl-NL"/>
        </w:rPr>
      </w:pPr>
    </w:p>
    <w:p w14:paraId="476C118E" w14:textId="213C6943" w:rsidR="00A97506" w:rsidRDefault="00300AE9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Lab </w:t>
      </w:r>
      <w:r w:rsidR="00E7346C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2</w:t>
      </w: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: </w:t>
      </w:r>
    </w:p>
    <w:p w14:paraId="73C37809" w14:textId="0BDEEE90" w:rsidR="00081748" w:rsidRPr="00300AE9" w:rsidRDefault="007C7F60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Install</w:t>
      </w:r>
      <w:r w:rsidR="00C96365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ing</w:t>
      </w:r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 </w:t>
      </w:r>
      <w:r w:rsidR="00C96365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br/>
      </w:r>
      <w:proofErr w:type="spellStart"/>
      <w:r w:rsidR="00BE7C03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pfSense</w:t>
      </w:r>
      <w:proofErr w:type="spellEnd"/>
      <w:r w:rsidR="00254632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 as</w:t>
      </w:r>
      <w:r w:rsidR="009F5782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br/>
      </w:r>
      <w:r w:rsidR="00254632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virtual machine </w:t>
      </w:r>
      <w:r w:rsidR="00254632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br/>
        <w:t>using VMware</w:t>
      </w:r>
    </w:p>
    <w:p w14:paraId="2CE0EBDB" w14:textId="77777777" w:rsidR="00081748" w:rsidRPr="00300AE9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</w:p>
    <w:p w14:paraId="42E6FD64" w14:textId="76E894B9" w:rsidR="006D7127" w:rsidRPr="007C7F60" w:rsidRDefault="006D7127" w:rsidP="006D7127">
      <w:pPr>
        <w:jc w:val="right"/>
        <w:rPr>
          <w:rFonts w:ascii="Calibri" w:hAnsi="Calibri"/>
          <w:color w:val="FFFFFF" w:themeColor="background2"/>
          <w:sz w:val="40"/>
          <w:szCs w:val="36"/>
          <w:lang w:val="en-US"/>
        </w:rPr>
      </w:pPr>
      <w:r w:rsidRPr="004D60F9">
        <w:rPr>
          <w:rFonts w:ascii="Calibri" w:hAnsi="Calibri"/>
          <w:color w:val="FFFFFF" w:themeColor="background2"/>
          <w:sz w:val="32"/>
          <w:szCs w:val="28"/>
          <w:lang w:val="en-US"/>
        </w:rPr>
        <w:t>Linux Server Security</w:t>
      </w:r>
      <w:r>
        <w:rPr>
          <w:rFonts w:ascii="Calibri" w:hAnsi="Calibri"/>
          <w:color w:val="FFFFFF" w:themeColor="background2"/>
          <w:sz w:val="40"/>
          <w:szCs w:val="36"/>
          <w:lang w:val="en-US"/>
        </w:rPr>
        <w:br/>
      </w:r>
      <w:r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 xml:space="preserve"> 20</w:t>
      </w:r>
      <w:r>
        <w:rPr>
          <w:rFonts w:ascii="Calibri" w:hAnsi="Calibri"/>
          <w:color w:val="FFFFFF" w:themeColor="background2"/>
          <w:sz w:val="40"/>
          <w:szCs w:val="36"/>
          <w:lang w:val="en-US"/>
        </w:rPr>
        <w:t>2</w:t>
      </w:r>
      <w:r w:rsidR="00254632">
        <w:rPr>
          <w:rFonts w:ascii="Calibri" w:hAnsi="Calibri"/>
          <w:color w:val="FFFFFF" w:themeColor="background2"/>
          <w:sz w:val="40"/>
          <w:szCs w:val="36"/>
          <w:lang w:val="en-US"/>
        </w:rPr>
        <w:t>4</w:t>
      </w:r>
      <w:r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>-202</w:t>
      </w:r>
      <w:r w:rsidR="00254632">
        <w:rPr>
          <w:rFonts w:ascii="Calibri" w:hAnsi="Calibri"/>
          <w:color w:val="FFFFFF" w:themeColor="background2"/>
          <w:sz w:val="40"/>
          <w:szCs w:val="36"/>
          <w:lang w:val="en-US"/>
        </w:rPr>
        <w:t>5</w:t>
      </w:r>
    </w:p>
    <w:p w14:paraId="460537A8" w14:textId="77777777" w:rsidR="0054228C" w:rsidRPr="007C7F60" w:rsidRDefault="0054228C" w:rsidP="0054228C">
      <w:pPr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</w:p>
    <w:p w14:paraId="4BC4EA54" w14:textId="4BB86018" w:rsidR="0054228C" w:rsidRPr="007C7F60" w:rsidRDefault="00A97506" w:rsidP="0054228C">
      <w:pPr>
        <w:jc w:val="right"/>
        <w:rPr>
          <w:rFonts w:ascii="Calibri" w:hAnsi="Calibri"/>
          <w:color w:val="FFFFFF" w:themeColor="background2"/>
          <w:sz w:val="24"/>
          <w:lang w:val="en-US"/>
        </w:rPr>
        <w:sectPr w:rsidR="0054228C" w:rsidRPr="007C7F60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7C7F60">
        <w:rPr>
          <w:rFonts w:ascii="Calibri" w:hAnsi="Calibri"/>
          <w:color w:val="FFFFFF" w:themeColor="background2"/>
          <w:sz w:val="24"/>
          <w:lang w:val="en-US"/>
        </w:rPr>
        <w:t xml:space="preserve">© Daan </w:t>
      </w:r>
      <w:proofErr w:type="spellStart"/>
      <w:r w:rsidRPr="007C7F60">
        <w:rPr>
          <w:rFonts w:ascii="Calibri" w:hAnsi="Calibri"/>
          <w:color w:val="FFFFFF" w:themeColor="background2"/>
          <w:sz w:val="24"/>
          <w:lang w:val="en-US"/>
        </w:rPr>
        <w:t>Pareit</w:t>
      </w:r>
      <w:proofErr w:type="spellEnd"/>
      <w:r w:rsidRPr="007C7F60">
        <w:rPr>
          <w:rFonts w:ascii="Calibri" w:hAnsi="Calibri"/>
          <w:color w:val="FFFFFF" w:themeColor="background2"/>
          <w:sz w:val="24"/>
          <w:lang w:val="en-US"/>
        </w:rPr>
        <w:t xml:space="preserve"> </w:t>
      </w:r>
    </w:p>
    <w:p w14:paraId="5C5E7414" w14:textId="095E53FC" w:rsidR="001C3DF9" w:rsidRPr="00300AE9" w:rsidRDefault="009043A3" w:rsidP="001C3DF9">
      <w:pPr>
        <w:pStyle w:val="Heading2"/>
        <w:rPr>
          <w:lang w:val="en-US"/>
        </w:rPr>
      </w:pPr>
      <w:r>
        <w:rPr>
          <w:lang w:val="en-US"/>
        </w:rPr>
        <w:lastRenderedPageBreak/>
        <w:t>Introduction</w:t>
      </w:r>
    </w:p>
    <w:p w14:paraId="2E97FBC2" w14:textId="77777777" w:rsidR="001C3DF9" w:rsidRPr="00300AE9" w:rsidRDefault="001C3DF9" w:rsidP="001C3DF9">
      <w:pPr>
        <w:rPr>
          <w:lang w:val="en-US"/>
        </w:rPr>
      </w:pPr>
    </w:p>
    <w:p w14:paraId="17A208D0" w14:textId="42317FED" w:rsidR="000177E1" w:rsidRPr="009043A3" w:rsidRDefault="000E24C4" w:rsidP="00271536">
      <w:pPr>
        <w:pStyle w:val="Heading1"/>
        <w:rPr>
          <w:lang w:val="en-US"/>
        </w:rPr>
      </w:pPr>
      <w:bookmarkStart w:id="0" w:name="_Ref83041620"/>
      <w:r w:rsidRPr="009043A3">
        <w:rPr>
          <w:lang w:val="en-US"/>
        </w:rPr>
        <w:t>Lab concept</w:t>
      </w:r>
      <w:bookmarkEnd w:id="0"/>
    </w:p>
    <w:p w14:paraId="000571A8" w14:textId="335023F9" w:rsidR="000E24C4" w:rsidRDefault="00503B4E" w:rsidP="001C3DF9">
      <w:pPr>
        <w:rPr>
          <w:lang w:val="en-US"/>
        </w:rPr>
      </w:pPr>
      <w:r w:rsidRPr="00503B4E">
        <w:rPr>
          <w:lang w:val="en-US"/>
        </w:rPr>
        <w:t xml:space="preserve">During this lab, we will </w:t>
      </w:r>
      <w:r>
        <w:rPr>
          <w:lang w:val="en-US"/>
        </w:rPr>
        <w:t xml:space="preserve">create </w:t>
      </w:r>
      <w:r w:rsidR="007A71D1">
        <w:rPr>
          <w:lang w:val="en-US"/>
        </w:rPr>
        <w:t>a</w:t>
      </w:r>
      <w:r w:rsidR="00C730DD">
        <w:rPr>
          <w:lang w:val="en-US"/>
        </w:rPr>
        <w:t xml:space="preserve"> new</w:t>
      </w:r>
      <w:r w:rsidR="007A71D1">
        <w:rPr>
          <w:lang w:val="en-US"/>
        </w:rPr>
        <w:t xml:space="preserve"> </w:t>
      </w:r>
      <w:r w:rsidR="00A47E65">
        <w:rPr>
          <w:lang w:val="en-US"/>
        </w:rPr>
        <w:t xml:space="preserve">VM running </w:t>
      </w:r>
      <w:proofErr w:type="spellStart"/>
      <w:r w:rsidR="00A47E65">
        <w:rPr>
          <w:lang w:val="en-US"/>
        </w:rPr>
        <w:t>pfSense</w:t>
      </w:r>
      <w:proofErr w:type="spellEnd"/>
      <w:r w:rsidR="00A47E65">
        <w:rPr>
          <w:lang w:val="en-US"/>
        </w:rPr>
        <w:t xml:space="preserve">, </w:t>
      </w:r>
      <w:r w:rsidR="009E5BA1">
        <w:rPr>
          <w:lang w:val="en-US"/>
        </w:rPr>
        <w:t>a</w:t>
      </w:r>
      <w:r w:rsidR="00AB03D7">
        <w:rPr>
          <w:lang w:val="en-US"/>
        </w:rPr>
        <w:t xml:space="preserve"> </w:t>
      </w:r>
      <w:r w:rsidR="00AE0259">
        <w:rPr>
          <w:lang w:val="en-US"/>
        </w:rPr>
        <w:t>network platform for NAT/firewall/</w:t>
      </w:r>
      <w:proofErr w:type="gramStart"/>
      <w:r w:rsidR="00AE0259">
        <w:rPr>
          <w:lang w:val="en-US"/>
        </w:rPr>
        <w:t>… .</w:t>
      </w:r>
      <w:proofErr w:type="gramEnd"/>
      <w:r w:rsidR="00AE0259">
        <w:rPr>
          <w:lang w:val="en-US"/>
        </w:rPr>
        <w:t xml:space="preserve"> </w:t>
      </w:r>
      <w:r w:rsidR="005825E1">
        <w:rPr>
          <w:lang w:val="en-US"/>
        </w:rPr>
        <w:t xml:space="preserve">The </w:t>
      </w:r>
      <w:proofErr w:type="spellStart"/>
      <w:r w:rsidR="005825E1">
        <w:rPr>
          <w:lang w:val="en-US"/>
        </w:rPr>
        <w:t>pfSense</w:t>
      </w:r>
      <w:proofErr w:type="spellEnd"/>
      <w:r w:rsidR="005825E1">
        <w:rPr>
          <w:lang w:val="en-US"/>
        </w:rPr>
        <w:t xml:space="preserve"> machine will have two interface</w:t>
      </w:r>
      <w:r w:rsidR="00A16C8C">
        <w:rPr>
          <w:lang w:val="en-US"/>
        </w:rPr>
        <w:t>s. O</w:t>
      </w:r>
      <w:r w:rsidR="005825E1">
        <w:rPr>
          <w:lang w:val="en-US"/>
        </w:rPr>
        <w:t xml:space="preserve">ne connected to </w:t>
      </w:r>
      <w:r w:rsidR="0061096F">
        <w:rPr>
          <w:lang w:val="en-US"/>
        </w:rPr>
        <w:t>VMware’s default NAT network (</w:t>
      </w:r>
      <w:r w:rsidR="00EE0E4C">
        <w:rPr>
          <w:lang w:val="en-US"/>
        </w:rPr>
        <w:t>VMnet</w:t>
      </w:r>
      <w:r w:rsidR="0061096F">
        <w:rPr>
          <w:lang w:val="en-US"/>
        </w:rPr>
        <w:t>8)</w:t>
      </w:r>
      <w:r w:rsidR="00A16C8C">
        <w:rPr>
          <w:lang w:val="en-US"/>
        </w:rPr>
        <w:t xml:space="preserve">, which will be </w:t>
      </w:r>
      <w:proofErr w:type="spellStart"/>
      <w:r w:rsidR="00A16C8C">
        <w:rPr>
          <w:lang w:val="en-US"/>
        </w:rPr>
        <w:t>pfSense’s</w:t>
      </w:r>
      <w:proofErr w:type="spellEnd"/>
      <w:r w:rsidR="00A16C8C">
        <w:rPr>
          <w:lang w:val="en-US"/>
        </w:rPr>
        <w:t xml:space="preserve"> WAN interface. And another </w:t>
      </w:r>
      <w:r w:rsidR="00661FC5">
        <w:rPr>
          <w:lang w:val="en-US"/>
        </w:rPr>
        <w:t xml:space="preserve">interface </w:t>
      </w:r>
      <w:r w:rsidR="00A16C8C">
        <w:rPr>
          <w:lang w:val="en-US"/>
        </w:rPr>
        <w:t>connected to a</w:t>
      </w:r>
      <w:r w:rsidR="00801D90">
        <w:rPr>
          <w:lang w:val="en-US"/>
        </w:rPr>
        <w:t xml:space="preserve"> local virtual network</w:t>
      </w:r>
      <w:r w:rsidR="00661FC5">
        <w:rPr>
          <w:lang w:val="en-US"/>
        </w:rPr>
        <w:t xml:space="preserve">, which will be </w:t>
      </w:r>
      <w:proofErr w:type="spellStart"/>
      <w:r w:rsidR="00661FC5">
        <w:rPr>
          <w:lang w:val="en-US"/>
        </w:rPr>
        <w:t>pfSense’s</w:t>
      </w:r>
      <w:proofErr w:type="spellEnd"/>
      <w:r w:rsidR="00661FC5">
        <w:rPr>
          <w:lang w:val="en-US"/>
        </w:rPr>
        <w:t xml:space="preserve"> LAN interface.</w:t>
      </w:r>
      <w:r w:rsidR="00A3368B">
        <w:rPr>
          <w:lang w:val="en-US"/>
        </w:rPr>
        <w:t xml:space="preserve"> Our test environment will thus be extended as shown in the figure below.</w:t>
      </w:r>
    </w:p>
    <w:p w14:paraId="2623B5E3" w14:textId="77777777" w:rsidR="00214B4F" w:rsidRPr="009043A3" w:rsidRDefault="00214B4F" w:rsidP="001C3DF9">
      <w:pPr>
        <w:rPr>
          <w:lang w:val="en-US"/>
        </w:rPr>
      </w:pPr>
    </w:p>
    <w:p w14:paraId="1C658A9B" w14:textId="4239305D" w:rsidR="00731274" w:rsidRPr="009043A3" w:rsidRDefault="0087563B" w:rsidP="001C3DF9">
      <w:pPr>
        <w:rPr>
          <w:lang w:val="en-US"/>
        </w:rPr>
      </w:pPr>
      <w:r w:rsidRPr="0087563B">
        <w:rPr>
          <w:noProof/>
        </w:rPr>
        <w:drawing>
          <wp:inline distT="0" distB="0" distL="0" distR="0" wp14:anchorId="77BBB3C8" wp14:editId="67AF1157">
            <wp:extent cx="5396230" cy="4601845"/>
            <wp:effectExtent l="0" t="0" r="0" b="8255"/>
            <wp:docPr id="1151918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73AE" w14:textId="77777777" w:rsidR="00731274" w:rsidRPr="009043A3" w:rsidRDefault="00731274" w:rsidP="001C3DF9">
      <w:pPr>
        <w:rPr>
          <w:lang w:val="en-US"/>
        </w:rPr>
      </w:pPr>
    </w:p>
    <w:p w14:paraId="1E004D07" w14:textId="275B9E0F" w:rsidR="000E24C4" w:rsidRPr="009043A3" w:rsidRDefault="000E24C4" w:rsidP="00271536">
      <w:pPr>
        <w:pStyle w:val="Heading1"/>
        <w:rPr>
          <w:lang w:val="en-US"/>
        </w:rPr>
      </w:pPr>
      <w:r w:rsidRPr="009043A3">
        <w:rPr>
          <w:lang w:val="en-US"/>
        </w:rPr>
        <w:t>Learning goals</w:t>
      </w:r>
    </w:p>
    <w:p w14:paraId="6F8950ED" w14:textId="44F371C0" w:rsidR="00991766" w:rsidRPr="008A3E4D" w:rsidRDefault="00991766" w:rsidP="00D67D0F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Creating </w:t>
      </w:r>
      <w:r w:rsidR="00F70E3E" w:rsidRPr="008A3E4D">
        <w:rPr>
          <w:rFonts w:cstheme="minorHAnsi"/>
          <w:lang w:val="en-US"/>
        </w:rPr>
        <w:t xml:space="preserve">a </w:t>
      </w:r>
      <w:proofErr w:type="spellStart"/>
      <w:r w:rsidR="00F70E3E" w:rsidRPr="008A3E4D">
        <w:rPr>
          <w:rFonts w:cstheme="minorHAnsi"/>
          <w:lang w:val="en-US"/>
        </w:rPr>
        <w:t>VMnet</w:t>
      </w:r>
      <w:proofErr w:type="spellEnd"/>
    </w:p>
    <w:p w14:paraId="0D0C9425" w14:textId="16D11E6F" w:rsidR="009B11A6" w:rsidRPr="008A3E4D" w:rsidRDefault="006830BF" w:rsidP="00D67D0F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I</w:t>
      </w:r>
      <w:r w:rsidR="00335441" w:rsidRPr="008A3E4D">
        <w:rPr>
          <w:rFonts w:cstheme="minorHAnsi"/>
          <w:lang w:val="en-US"/>
        </w:rPr>
        <w:t>nstalling</w:t>
      </w:r>
      <w:r w:rsidR="00D4320D" w:rsidRPr="008A3E4D">
        <w:rPr>
          <w:rFonts w:cstheme="minorHAnsi"/>
          <w:lang w:val="en-US"/>
        </w:rPr>
        <w:t xml:space="preserve"> </w:t>
      </w:r>
      <w:proofErr w:type="spellStart"/>
      <w:r w:rsidR="00AE0259" w:rsidRPr="008A3E4D">
        <w:rPr>
          <w:rFonts w:cstheme="minorHAnsi"/>
          <w:lang w:val="en-US"/>
        </w:rPr>
        <w:t>pfSense</w:t>
      </w:r>
      <w:proofErr w:type="spellEnd"/>
      <w:r w:rsidR="002928B1" w:rsidRPr="008A3E4D">
        <w:rPr>
          <w:rFonts w:cstheme="minorHAnsi"/>
          <w:lang w:val="en-US"/>
        </w:rPr>
        <w:t xml:space="preserve"> within VMware</w:t>
      </w:r>
    </w:p>
    <w:p w14:paraId="582902EC" w14:textId="28A652B4" w:rsidR="00731274" w:rsidRPr="008A3E4D" w:rsidRDefault="002928B1" w:rsidP="001C3DF9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Basic configuration of</w:t>
      </w:r>
      <w:r w:rsidR="001402B8" w:rsidRPr="008A3E4D">
        <w:rPr>
          <w:rFonts w:cstheme="minorHAnsi"/>
          <w:lang w:val="en-US"/>
        </w:rPr>
        <w:t xml:space="preserve"> </w:t>
      </w:r>
      <w:proofErr w:type="spellStart"/>
      <w:r w:rsidR="001402B8" w:rsidRPr="008A3E4D">
        <w:rPr>
          <w:rFonts w:cstheme="minorHAnsi"/>
          <w:lang w:val="en-US"/>
        </w:rPr>
        <w:t>pfSense</w:t>
      </w:r>
      <w:proofErr w:type="spellEnd"/>
      <w:r w:rsidR="001402B8" w:rsidRPr="008A3E4D">
        <w:rPr>
          <w:rFonts w:cstheme="minorHAnsi"/>
          <w:lang w:val="en-US"/>
        </w:rPr>
        <w:t xml:space="preserve"> </w:t>
      </w:r>
      <w:r w:rsidRPr="008A3E4D">
        <w:rPr>
          <w:rFonts w:cstheme="minorHAnsi"/>
          <w:lang w:val="en-US"/>
        </w:rPr>
        <w:t xml:space="preserve">via </w:t>
      </w:r>
      <w:r w:rsidR="001402B8" w:rsidRPr="008A3E4D">
        <w:rPr>
          <w:rFonts w:cstheme="minorHAnsi"/>
          <w:lang w:val="en-US"/>
        </w:rPr>
        <w:t>CLI</w:t>
      </w:r>
      <w:r w:rsidR="006A6B70" w:rsidRPr="008A3E4D">
        <w:rPr>
          <w:rFonts w:cstheme="minorHAnsi"/>
          <w:lang w:val="en-US"/>
        </w:rPr>
        <w:t xml:space="preserve"> and web interface</w:t>
      </w:r>
    </w:p>
    <w:p w14:paraId="2344D61B" w14:textId="77777777" w:rsidR="00731274" w:rsidRPr="009043A3" w:rsidRDefault="00731274" w:rsidP="001C3DF9">
      <w:pPr>
        <w:rPr>
          <w:lang w:val="en-US"/>
        </w:rPr>
      </w:pPr>
    </w:p>
    <w:p w14:paraId="6D4B979D" w14:textId="18AB14E1" w:rsidR="000E24C4" w:rsidRPr="00404978" w:rsidRDefault="000E24C4" w:rsidP="00271536">
      <w:pPr>
        <w:pStyle w:val="Heading1"/>
        <w:rPr>
          <w:lang w:val="en-US"/>
        </w:rPr>
      </w:pPr>
      <w:r w:rsidRPr="00404978">
        <w:rPr>
          <w:lang w:val="en-US"/>
        </w:rPr>
        <w:t>Practicalities</w:t>
      </w:r>
      <w:r w:rsidR="006E6177">
        <w:rPr>
          <w:lang w:val="en-US"/>
        </w:rPr>
        <w:t xml:space="preserve"> and prerequisites</w:t>
      </w:r>
    </w:p>
    <w:p w14:paraId="4B2B12D2" w14:textId="3ABB75FC" w:rsidR="00E31504" w:rsidRDefault="00E31504" w:rsidP="00E31504">
      <w:pPr>
        <w:rPr>
          <w:lang w:val="en-US"/>
        </w:rPr>
      </w:pPr>
      <w:r>
        <w:rPr>
          <w:lang w:val="en-US"/>
        </w:rPr>
        <w:t xml:space="preserve">You’ll need </w:t>
      </w:r>
      <w:r w:rsidR="006406B8">
        <w:rPr>
          <w:lang w:val="en-US"/>
        </w:rPr>
        <w:t xml:space="preserve">the </w:t>
      </w:r>
      <w:r>
        <w:rPr>
          <w:lang w:val="en-US"/>
        </w:rPr>
        <w:t>following:</w:t>
      </w:r>
    </w:p>
    <w:p w14:paraId="3D3312A9" w14:textId="7EB30FBF" w:rsidR="00A50BC1" w:rsidRPr="008A3E4D" w:rsidRDefault="00F16717" w:rsidP="00D67D0F">
      <w:pPr>
        <w:pStyle w:val="ListParagraph"/>
        <w:numPr>
          <w:ilvl w:val="0"/>
          <w:numId w:val="7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About 2</w:t>
      </w:r>
      <w:r w:rsidR="00132D0C" w:rsidRPr="008A3E4D">
        <w:rPr>
          <w:rFonts w:cstheme="minorHAnsi"/>
          <w:lang w:val="en-US"/>
        </w:rPr>
        <w:t>.5</w:t>
      </w:r>
      <w:r w:rsidRPr="008A3E4D">
        <w:rPr>
          <w:rFonts w:cstheme="minorHAnsi"/>
          <w:lang w:val="en-US"/>
        </w:rPr>
        <w:t xml:space="preserve"> GB free disk space</w:t>
      </w:r>
    </w:p>
    <w:p w14:paraId="2F12580B" w14:textId="65CE14B8" w:rsidR="00F16717" w:rsidRPr="008A3E4D" w:rsidRDefault="00F16717" w:rsidP="00F16717">
      <w:pPr>
        <w:pStyle w:val="ListParagraph"/>
        <w:numPr>
          <w:ilvl w:val="1"/>
          <w:numId w:val="7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700 MB for the </w:t>
      </w:r>
      <w:proofErr w:type="spellStart"/>
      <w:r w:rsidRPr="008A3E4D">
        <w:rPr>
          <w:rFonts w:cstheme="minorHAnsi"/>
          <w:lang w:val="en-US"/>
        </w:rPr>
        <w:t>pfSense</w:t>
      </w:r>
      <w:proofErr w:type="spellEnd"/>
      <w:r w:rsidRPr="008A3E4D">
        <w:rPr>
          <w:rFonts w:cstheme="minorHAnsi"/>
          <w:lang w:val="en-US"/>
        </w:rPr>
        <w:t xml:space="preserve"> ISO file</w:t>
      </w:r>
    </w:p>
    <w:p w14:paraId="2DFDD506" w14:textId="11CFF309" w:rsidR="00F16717" w:rsidRPr="008A3E4D" w:rsidRDefault="00F16717" w:rsidP="00F16717">
      <w:pPr>
        <w:pStyle w:val="ListParagraph"/>
        <w:numPr>
          <w:ilvl w:val="1"/>
          <w:numId w:val="7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1.</w:t>
      </w:r>
      <w:r w:rsidR="003727B9" w:rsidRPr="008A3E4D">
        <w:rPr>
          <w:rFonts w:cstheme="minorHAnsi"/>
          <w:lang w:val="en-US"/>
        </w:rPr>
        <w:t>5</w:t>
      </w:r>
      <w:r w:rsidRPr="008A3E4D">
        <w:rPr>
          <w:rFonts w:cstheme="minorHAnsi"/>
          <w:lang w:val="en-US"/>
        </w:rPr>
        <w:t xml:space="preserve"> GB for the </w:t>
      </w:r>
      <w:proofErr w:type="spellStart"/>
      <w:r w:rsidRPr="008A3E4D">
        <w:rPr>
          <w:rFonts w:cstheme="minorHAnsi"/>
          <w:lang w:val="en-US"/>
        </w:rPr>
        <w:t>pfSense</w:t>
      </w:r>
      <w:proofErr w:type="spellEnd"/>
      <w:r w:rsidRPr="008A3E4D">
        <w:rPr>
          <w:rFonts w:cstheme="minorHAnsi"/>
          <w:lang w:val="en-US"/>
        </w:rPr>
        <w:t xml:space="preserve"> VM after installation</w:t>
      </w:r>
    </w:p>
    <w:p w14:paraId="7D678308" w14:textId="05B0DB22" w:rsidR="00D120E3" w:rsidRPr="008A3E4D" w:rsidRDefault="00D12508" w:rsidP="00D67D0F">
      <w:pPr>
        <w:pStyle w:val="ListParagraph"/>
        <w:numPr>
          <w:ilvl w:val="0"/>
          <w:numId w:val="7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Download the </w:t>
      </w:r>
      <w:r w:rsidR="00D727E5" w:rsidRPr="008A3E4D">
        <w:rPr>
          <w:rFonts w:cstheme="minorHAnsi"/>
          <w:lang w:val="en-US"/>
        </w:rPr>
        <w:t xml:space="preserve">Community Edition of </w:t>
      </w:r>
      <w:proofErr w:type="spellStart"/>
      <w:r w:rsidRPr="008A3E4D">
        <w:rPr>
          <w:rFonts w:cstheme="minorHAnsi"/>
          <w:b/>
          <w:lang w:val="en-US"/>
        </w:rPr>
        <w:t>pfSense</w:t>
      </w:r>
      <w:proofErr w:type="spellEnd"/>
      <w:r w:rsidR="00CA6D37" w:rsidRPr="008A3E4D">
        <w:rPr>
          <w:rFonts w:cstheme="minorHAnsi"/>
          <w:b/>
          <w:lang w:val="en-US"/>
        </w:rPr>
        <w:t xml:space="preserve"> </w:t>
      </w:r>
      <w:r w:rsidRPr="008A3E4D">
        <w:rPr>
          <w:rFonts w:cstheme="minorHAnsi"/>
          <w:b/>
          <w:lang w:val="en-US"/>
        </w:rPr>
        <w:t>2.</w:t>
      </w:r>
      <w:r w:rsidR="00C2442C" w:rsidRPr="008A3E4D">
        <w:rPr>
          <w:rFonts w:cstheme="minorHAnsi"/>
          <w:b/>
          <w:lang w:val="en-US"/>
        </w:rPr>
        <w:t>7</w:t>
      </w:r>
      <w:r w:rsidR="004F60E9" w:rsidRPr="008A3E4D">
        <w:rPr>
          <w:rFonts w:cstheme="minorHAnsi"/>
          <w:b/>
          <w:lang w:val="en-US"/>
        </w:rPr>
        <w:t>.</w:t>
      </w:r>
      <w:r w:rsidR="00622B50" w:rsidRPr="008A3E4D">
        <w:rPr>
          <w:rFonts w:cstheme="minorHAnsi"/>
          <w:b/>
          <w:lang w:val="en-US"/>
        </w:rPr>
        <w:t>2</w:t>
      </w:r>
      <w:r w:rsidRPr="008A3E4D">
        <w:rPr>
          <w:rFonts w:cstheme="minorHAnsi"/>
          <w:lang w:val="en-US"/>
        </w:rPr>
        <w:t xml:space="preserve"> </w:t>
      </w:r>
      <w:r w:rsidR="00853E05" w:rsidRPr="008A3E4D">
        <w:rPr>
          <w:rFonts w:cstheme="minorHAnsi"/>
          <w:lang w:val="en-US"/>
        </w:rPr>
        <w:t xml:space="preserve">from </w:t>
      </w:r>
      <w:hyperlink r:id="rId13" w:history="1">
        <w:r w:rsidR="00D727E5" w:rsidRPr="008A3E4D">
          <w:rPr>
            <w:rStyle w:val="Hyperlink"/>
            <w:rFonts w:cstheme="minorHAnsi"/>
            <w:lang w:val="en-US"/>
          </w:rPr>
          <w:t>https://www.pfsense.org/</w:t>
        </w:r>
      </w:hyperlink>
      <w:r w:rsidR="00D727E5" w:rsidRPr="008A3E4D">
        <w:rPr>
          <w:rFonts w:cstheme="minorHAnsi"/>
          <w:lang w:val="en-US"/>
        </w:rPr>
        <w:t xml:space="preserve"> . Choose the </w:t>
      </w:r>
      <w:r w:rsidR="00346067" w:rsidRPr="008A3E4D">
        <w:rPr>
          <w:rFonts w:cstheme="minorHAnsi"/>
          <w:lang w:val="en-US"/>
        </w:rPr>
        <w:t>‘</w:t>
      </w:r>
      <w:r w:rsidR="00D727E5" w:rsidRPr="008A3E4D">
        <w:rPr>
          <w:rFonts w:cstheme="minorHAnsi"/>
          <w:lang w:val="en-US"/>
        </w:rPr>
        <w:t>AMD64</w:t>
      </w:r>
      <w:r w:rsidR="00CE4B1B" w:rsidRPr="008A3E4D">
        <w:rPr>
          <w:rFonts w:cstheme="minorHAnsi"/>
          <w:lang w:val="en-US"/>
        </w:rPr>
        <w:t xml:space="preserve"> </w:t>
      </w:r>
      <w:r w:rsidR="00622B50" w:rsidRPr="008A3E4D">
        <w:rPr>
          <w:rFonts w:cstheme="minorHAnsi"/>
          <w:lang w:val="en-US"/>
        </w:rPr>
        <w:t>ISO IPMI/Virtual Machines</w:t>
      </w:r>
      <w:r w:rsidR="00CE4B1B" w:rsidRPr="008A3E4D">
        <w:rPr>
          <w:rFonts w:cstheme="minorHAnsi"/>
          <w:lang w:val="en-US"/>
        </w:rPr>
        <w:t>’</w:t>
      </w:r>
      <w:r w:rsidR="00D727E5" w:rsidRPr="008A3E4D">
        <w:rPr>
          <w:rFonts w:cstheme="minorHAnsi"/>
          <w:lang w:val="en-US"/>
        </w:rPr>
        <w:t xml:space="preserve"> </w:t>
      </w:r>
      <w:r w:rsidR="00622B50" w:rsidRPr="008A3E4D">
        <w:rPr>
          <w:rFonts w:cstheme="minorHAnsi"/>
          <w:lang w:val="en-US"/>
        </w:rPr>
        <w:t>installation image</w:t>
      </w:r>
      <w:r w:rsidR="007F0341" w:rsidRPr="008A3E4D">
        <w:rPr>
          <w:rFonts w:cstheme="minorHAnsi"/>
          <w:lang w:val="en-US"/>
        </w:rPr>
        <w:t>. You’ll have a checkout chart of $0.00</w:t>
      </w:r>
    </w:p>
    <w:p w14:paraId="642F3E9A" w14:textId="44B8C871" w:rsidR="002C61AD" w:rsidRPr="008A3E4D" w:rsidRDefault="00D120E3" w:rsidP="00D67D0F">
      <w:pPr>
        <w:pStyle w:val="ListParagraph"/>
        <w:numPr>
          <w:ilvl w:val="0"/>
          <w:numId w:val="7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lastRenderedPageBreak/>
        <w:t>Unzip the downloaded ISO file (</w:t>
      </w:r>
      <w:r w:rsidR="00CD1FBA" w:rsidRPr="008A3E4D">
        <w:rPr>
          <w:rFonts w:cstheme="minorHAnsi"/>
          <w:lang w:val="en-US"/>
        </w:rPr>
        <w:t>using 7-zip or similar application)</w:t>
      </w:r>
      <w:r w:rsidR="00D12508" w:rsidRPr="008A3E4D">
        <w:rPr>
          <w:rFonts w:cstheme="minorHAnsi"/>
          <w:lang w:val="en-US"/>
        </w:rPr>
        <w:br/>
      </w:r>
    </w:p>
    <w:p w14:paraId="543037E9" w14:textId="21A82A58" w:rsidR="009043A3" w:rsidRDefault="00517BD5" w:rsidP="009043A3">
      <w:pPr>
        <w:pStyle w:val="Heading2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VMnet</w:t>
      </w:r>
      <w:proofErr w:type="spellEnd"/>
      <w:r>
        <w:rPr>
          <w:lang w:val="en-US"/>
        </w:rPr>
        <w:t xml:space="preserve"> in VMware Workstation/Fusion</w:t>
      </w:r>
    </w:p>
    <w:p w14:paraId="4B6D3C99" w14:textId="612F4B92" w:rsidR="00B5121D" w:rsidRDefault="00B5121D" w:rsidP="00B5121D">
      <w:pPr>
        <w:rPr>
          <w:lang w:val="en-US"/>
        </w:rPr>
      </w:pPr>
      <w:r>
        <w:rPr>
          <w:lang w:val="en-US"/>
        </w:rPr>
        <w:t xml:space="preserve">Your </w:t>
      </w: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 xml:space="preserve"> -which you’ll create in a few moments- </w:t>
      </w:r>
      <w:r w:rsidR="00B74E07">
        <w:rPr>
          <w:lang w:val="en-US"/>
        </w:rPr>
        <w:t>is connected to two virtual switches in VMware</w:t>
      </w:r>
      <w:r w:rsidR="00457940">
        <w:rPr>
          <w:lang w:val="en-US"/>
        </w:rPr>
        <w:t xml:space="preserve"> (see figure in the ‘</w:t>
      </w:r>
      <w:r w:rsidR="00457940">
        <w:rPr>
          <w:lang w:val="en-US"/>
        </w:rPr>
        <w:fldChar w:fldCharType="begin"/>
      </w:r>
      <w:r w:rsidR="00457940">
        <w:rPr>
          <w:lang w:val="en-US"/>
        </w:rPr>
        <w:instrText xml:space="preserve"> REF _Ref83041620 \h </w:instrText>
      </w:r>
      <w:r w:rsidR="00457940">
        <w:rPr>
          <w:lang w:val="en-US"/>
        </w:rPr>
      </w:r>
      <w:r w:rsidR="00457940">
        <w:rPr>
          <w:lang w:val="en-US"/>
        </w:rPr>
        <w:fldChar w:fldCharType="separate"/>
      </w:r>
      <w:r w:rsidR="00457940" w:rsidRPr="009043A3">
        <w:rPr>
          <w:lang w:val="en-US"/>
        </w:rPr>
        <w:t>Lab concept</w:t>
      </w:r>
      <w:r w:rsidR="00457940">
        <w:rPr>
          <w:lang w:val="en-US"/>
        </w:rPr>
        <w:fldChar w:fldCharType="end"/>
      </w:r>
      <w:r w:rsidR="00457940">
        <w:rPr>
          <w:lang w:val="en-US"/>
        </w:rPr>
        <w:t>’ section)</w:t>
      </w:r>
      <w:r w:rsidR="00B74E07">
        <w:rPr>
          <w:lang w:val="en-US"/>
        </w:rPr>
        <w:t>. At its WAN side, it will be connected to the existing NAT network</w:t>
      </w:r>
      <w:r w:rsidR="00A21A46">
        <w:rPr>
          <w:lang w:val="en-US"/>
        </w:rPr>
        <w:t xml:space="preserve"> (a.k.a. VMnet8). At its LAN side it needs to be connected to another</w:t>
      </w:r>
      <w:r w:rsidR="00122328">
        <w:rPr>
          <w:lang w:val="en-US"/>
        </w:rPr>
        <w:t xml:space="preserve"> virtual switch which will </w:t>
      </w:r>
      <w:r w:rsidR="00616B87">
        <w:rPr>
          <w:lang w:val="en-US"/>
        </w:rPr>
        <w:t>serve another</w:t>
      </w:r>
      <w:r w:rsidR="00A21A46">
        <w:rPr>
          <w:lang w:val="en-US"/>
        </w:rPr>
        <w:t xml:space="preserve"> local virtual network</w:t>
      </w:r>
      <w:r w:rsidR="00616B87">
        <w:rPr>
          <w:lang w:val="en-US"/>
        </w:rPr>
        <w:t>.</w:t>
      </w:r>
      <w:r w:rsidR="006658D5">
        <w:rPr>
          <w:lang w:val="en-US"/>
        </w:rPr>
        <w:t xml:space="preserve"> We will create the latter switch/network now:</w:t>
      </w:r>
    </w:p>
    <w:p w14:paraId="5579DB72" w14:textId="77777777" w:rsidR="00BD516E" w:rsidRDefault="00BD516E" w:rsidP="00B5121D">
      <w:pPr>
        <w:rPr>
          <w:lang w:val="en-US"/>
        </w:rPr>
      </w:pPr>
    </w:p>
    <w:p w14:paraId="6213AF85" w14:textId="254F3AC7" w:rsidR="00BD516E" w:rsidRPr="00B5121D" w:rsidRDefault="00BD516E" w:rsidP="00BD516E">
      <w:pPr>
        <w:spacing w:after="320" w:line="276" w:lineRule="auto"/>
        <w:rPr>
          <w:lang w:val="en-US"/>
        </w:rPr>
      </w:pPr>
      <w:r>
        <w:rPr>
          <w:lang w:val="en-US"/>
        </w:rPr>
        <w:t>In VMware Workstation (Windows or Linux):</w:t>
      </w:r>
    </w:p>
    <w:p w14:paraId="2AC4B49B" w14:textId="34910C83" w:rsidR="00AF78CE" w:rsidRPr="008A3E4D" w:rsidRDefault="00AF78CE" w:rsidP="00AF78CE">
      <w:pPr>
        <w:pStyle w:val="ListParagraph"/>
        <w:numPr>
          <w:ilvl w:val="0"/>
          <w:numId w:val="21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In VMware Workstation, go </w:t>
      </w:r>
      <w:r w:rsidR="00F863B9" w:rsidRPr="008A3E4D">
        <w:rPr>
          <w:rFonts w:cstheme="minorHAnsi"/>
          <w:lang w:val="en-US"/>
        </w:rPr>
        <w:t xml:space="preserve">to </w:t>
      </w:r>
      <w:r w:rsidRPr="008A3E4D">
        <w:rPr>
          <w:rFonts w:cstheme="minorHAnsi"/>
          <w:lang w:val="en-US"/>
        </w:rPr>
        <w:t xml:space="preserve">the </w:t>
      </w:r>
      <w:r w:rsidRPr="008A3E4D">
        <w:rPr>
          <w:rFonts w:cstheme="minorHAnsi"/>
          <w:b/>
          <w:i/>
          <w:lang w:val="en-US"/>
        </w:rPr>
        <w:t xml:space="preserve">Virtual Network </w:t>
      </w:r>
      <w:r w:rsidR="00C830EC" w:rsidRPr="008A3E4D">
        <w:rPr>
          <w:rFonts w:cstheme="minorHAnsi"/>
          <w:b/>
          <w:i/>
          <w:lang w:val="en-US"/>
        </w:rPr>
        <w:t xml:space="preserve">Editor </w:t>
      </w:r>
      <w:r w:rsidR="00C830EC" w:rsidRPr="008A3E4D">
        <w:rPr>
          <w:rFonts w:cstheme="minorHAnsi"/>
          <w:lang w:val="en-US"/>
        </w:rPr>
        <w:t>and</w:t>
      </w:r>
      <w:r w:rsidRPr="008A3E4D">
        <w:rPr>
          <w:rFonts w:cstheme="minorHAnsi"/>
          <w:lang w:val="en-US"/>
        </w:rPr>
        <w:t xml:space="preserve"> add a new </w:t>
      </w:r>
      <w:proofErr w:type="spellStart"/>
      <w:r w:rsidRPr="008A3E4D">
        <w:rPr>
          <w:rFonts w:cstheme="minorHAnsi"/>
          <w:lang w:val="en-US"/>
        </w:rPr>
        <w:t>VMnet</w:t>
      </w:r>
      <w:proofErr w:type="spellEnd"/>
      <w:r w:rsidRPr="008A3E4D">
        <w:rPr>
          <w:rFonts w:cstheme="minorHAnsi"/>
          <w:lang w:val="en-US"/>
        </w:rPr>
        <w:t xml:space="preserve"> (</w:t>
      </w:r>
      <w:r w:rsidR="00451373" w:rsidRPr="008A3E4D">
        <w:rPr>
          <w:rFonts w:cstheme="minorHAnsi"/>
          <w:lang w:val="en-US"/>
        </w:rPr>
        <w:t>e.g.</w:t>
      </w:r>
      <w:r w:rsidRPr="008A3E4D">
        <w:rPr>
          <w:rFonts w:cstheme="minorHAnsi"/>
          <w:lang w:val="en-US"/>
        </w:rPr>
        <w:t xml:space="preserve"> VMnet5 or whatever unused </w:t>
      </w:r>
      <w:proofErr w:type="spellStart"/>
      <w:r w:rsidRPr="008A3E4D">
        <w:rPr>
          <w:rFonts w:cstheme="minorHAnsi"/>
          <w:lang w:val="en-US"/>
        </w:rPr>
        <w:t>VMnet</w:t>
      </w:r>
      <w:proofErr w:type="spellEnd"/>
      <w:r w:rsidRPr="008A3E4D">
        <w:rPr>
          <w:rFonts w:cstheme="minorHAnsi"/>
          <w:lang w:val="en-US"/>
        </w:rPr>
        <w:t xml:space="preserve"> so far)</w:t>
      </w:r>
    </w:p>
    <w:p w14:paraId="57516E2E" w14:textId="7EC16B4E" w:rsidR="00AF78CE" w:rsidRPr="008A3E4D" w:rsidRDefault="00AF78CE" w:rsidP="00AF78CE">
      <w:pPr>
        <w:pStyle w:val="ListParagraph"/>
        <w:numPr>
          <w:ilvl w:val="0"/>
          <w:numId w:val="21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Set this </w:t>
      </w:r>
      <w:proofErr w:type="spellStart"/>
      <w:r w:rsidRPr="008A3E4D">
        <w:rPr>
          <w:rFonts w:cstheme="minorHAnsi"/>
          <w:lang w:val="en-US"/>
        </w:rPr>
        <w:t>VMnet</w:t>
      </w:r>
      <w:proofErr w:type="spellEnd"/>
      <w:r w:rsidRPr="008A3E4D">
        <w:rPr>
          <w:rFonts w:cstheme="minorHAnsi"/>
          <w:lang w:val="en-US"/>
        </w:rPr>
        <w:t xml:space="preserve"> to be host-only and give it subnet </w:t>
      </w:r>
      <w:r w:rsidRPr="008A3E4D">
        <w:rPr>
          <w:rFonts w:cstheme="minorHAnsi"/>
          <w:b/>
          <w:lang w:val="en-US"/>
        </w:rPr>
        <w:t>192.168.11.0/</w:t>
      </w:r>
      <w:r w:rsidR="001D7852" w:rsidRPr="008A3E4D">
        <w:rPr>
          <w:rFonts w:cstheme="minorHAnsi"/>
          <w:b/>
          <w:lang w:val="en-US"/>
        </w:rPr>
        <w:t>24.</w:t>
      </w:r>
      <w:r w:rsidR="006569E1" w:rsidRPr="008A3E4D">
        <w:rPr>
          <w:rFonts w:cstheme="minorHAnsi"/>
          <w:bCs/>
          <w:lang w:val="en-US"/>
        </w:rPr>
        <w:t xml:space="preserve"> This </w:t>
      </w:r>
      <w:r w:rsidR="00601BDB" w:rsidRPr="008A3E4D">
        <w:rPr>
          <w:rFonts w:cstheme="minorHAnsi"/>
          <w:bCs/>
          <w:lang w:val="en-US"/>
        </w:rPr>
        <w:t>is</w:t>
      </w:r>
      <w:r w:rsidR="006569E1" w:rsidRPr="008A3E4D">
        <w:rPr>
          <w:rFonts w:cstheme="minorHAnsi"/>
          <w:bCs/>
          <w:lang w:val="en-US"/>
        </w:rPr>
        <w:t xml:space="preserve"> the IP subnet </w:t>
      </w:r>
      <w:r w:rsidR="00601BDB" w:rsidRPr="008A3E4D">
        <w:rPr>
          <w:rFonts w:cstheme="minorHAnsi"/>
          <w:bCs/>
          <w:lang w:val="en-US"/>
        </w:rPr>
        <w:t>we’ve chosen to use for our internal network</w:t>
      </w:r>
    </w:p>
    <w:p w14:paraId="69FCCCAD" w14:textId="013E4819" w:rsidR="00AF78CE" w:rsidRDefault="00AF78CE" w:rsidP="00AF78CE">
      <w:pPr>
        <w:pStyle w:val="ListParagraph"/>
        <w:numPr>
          <w:ilvl w:val="0"/>
          <w:numId w:val="21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b/>
          <w:lang w:val="en-US"/>
        </w:rPr>
        <w:t xml:space="preserve">Disable </w:t>
      </w:r>
      <w:r w:rsidRPr="008A3E4D">
        <w:rPr>
          <w:rFonts w:cstheme="minorHAnsi"/>
          <w:lang w:val="en-US"/>
        </w:rPr>
        <w:t xml:space="preserve">the DHCP server for this subnet. (We will let </w:t>
      </w:r>
      <w:proofErr w:type="spellStart"/>
      <w:r w:rsidRPr="008A3E4D">
        <w:rPr>
          <w:rFonts w:cstheme="minorHAnsi"/>
          <w:lang w:val="en-US"/>
        </w:rPr>
        <w:t>pfSense</w:t>
      </w:r>
      <w:proofErr w:type="spellEnd"/>
      <w:r w:rsidRPr="008A3E4D">
        <w:rPr>
          <w:rFonts w:cstheme="minorHAnsi"/>
          <w:lang w:val="en-US"/>
        </w:rPr>
        <w:t xml:space="preserve"> </w:t>
      </w:r>
      <w:r w:rsidR="00EB1599" w:rsidRPr="008A3E4D">
        <w:rPr>
          <w:rFonts w:cstheme="minorHAnsi"/>
          <w:lang w:val="en-US"/>
        </w:rPr>
        <w:t>act as DHCP server instead</w:t>
      </w:r>
      <w:r w:rsidRPr="008A3E4D">
        <w:rPr>
          <w:rFonts w:cstheme="minorHAnsi"/>
          <w:lang w:val="en-US"/>
        </w:rPr>
        <w:t>.)</w:t>
      </w:r>
    </w:p>
    <w:p w14:paraId="69C90D60" w14:textId="27C88EC5" w:rsidR="00107CE3" w:rsidRPr="008A3E4D" w:rsidRDefault="00107CE3" w:rsidP="00107CE3">
      <w:pPr>
        <w:pStyle w:val="ListParagraph"/>
        <w:spacing w:after="320" w:line="276" w:lineRule="auto"/>
        <w:rPr>
          <w:rFonts w:cstheme="minorHAnsi"/>
          <w:lang w:val="en-US"/>
        </w:rPr>
      </w:pPr>
      <w:r w:rsidRPr="00107CE3">
        <w:rPr>
          <w:rFonts w:cstheme="minorHAnsi"/>
          <w:noProof/>
          <w:lang w:val="en-US"/>
        </w:rPr>
        <w:drawing>
          <wp:inline distT="0" distB="0" distL="0" distR="0" wp14:anchorId="5419D76F" wp14:editId="3EFF94CD">
            <wp:extent cx="5396230" cy="4728210"/>
            <wp:effectExtent l="0" t="0" r="0" b="0"/>
            <wp:docPr id="1361449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90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3CD" w14:textId="6B8EA2EE" w:rsidR="00504FD2" w:rsidRDefault="00BE5493" w:rsidP="00504FD2">
      <w:pPr>
        <w:spacing w:after="320" w:line="276" w:lineRule="auto"/>
        <w:rPr>
          <w:lang w:val="en-US"/>
        </w:rPr>
      </w:pPr>
      <w:r>
        <w:rPr>
          <w:lang w:val="en-US"/>
        </w:rPr>
        <w:t>In VMware Fusion (Mac)</w:t>
      </w:r>
      <w:r w:rsidR="00BD516E">
        <w:rPr>
          <w:lang w:val="en-US"/>
        </w:rPr>
        <w:t>:</w:t>
      </w:r>
    </w:p>
    <w:p w14:paraId="10583ED6" w14:textId="1FF84971" w:rsidR="00BE5493" w:rsidRPr="008A3E4D" w:rsidRDefault="00F863B9" w:rsidP="00F863B9">
      <w:pPr>
        <w:pStyle w:val="ListParagraph"/>
        <w:numPr>
          <w:ilvl w:val="0"/>
          <w:numId w:val="29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In VMware Fusion, go the </w:t>
      </w:r>
      <w:r w:rsidRPr="008A3E4D">
        <w:rPr>
          <w:rFonts w:cstheme="minorHAnsi"/>
          <w:b/>
          <w:bCs/>
          <w:i/>
          <w:iCs/>
          <w:lang w:val="en-US"/>
        </w:rPr>
        <w:t>Network</w:t>
      </w:r>
      <w:r w:rsidRPr="008A3E4D">
        <w:rPr>
          <w:rFonts w:cstheme="minorHAnsi"/>
          <w:lang w:val="en-US"/>
        </w:rPr>
        <w:t xml:space="preserve"> settings</w:t>
      </w:r>
      <w:r w:rsidR="001902D6" w:rsidRPr="008A3E4D">
        <w:rPr>
          <w:rFonts w:cstheme="minorHAnsi"/>
          <w:lang w:val="en-US"/>
        </w:rPr>
        <w:t xml:space="preserve"> and click the plus (+) button</w:t>
      </w:r>
      <w:r w:rsidR="009A38C7" w:rsidRPr="008A3E4D">
        <w:rPr>
          <w:rFonts w:cstheme="minorHAnsi"/>
          <w:lang w:val="en-US"/>
        </w:rPr>
        <w:t xml:space="preserve"> to add a new </w:t>
      </w:r>
      <w:proofErr w:type="spellStart"/>
      <w:r w:rsidR="009A38C7" w:rsidRPr="008A3E4D">
        <w:rPr>
          <w:rFonts w:cstheme="minorHAnsi"/>
          <w:lang w:val="en-US"/>
        </w:rPr>
        <w:t>vmnet</w:t>
      </w:r>
      <w:proofErr w:type="spellEnd"/>
      <w:r w:rsidR="009A38C7" w:rsidRPr="008A3E4D">
        <w:rPr>
          <w:rFonts w:cstheme="minorHAnsi"/>
          <w:lang w:val="en-US"/>
        </w:rPr>
        <w:t xml:space="preserve"> (</w:t>
      </w:r>
      <w:r w:rsidR="00451373" w:rsidRPr="008A3E4D">
        <w:rPr>
          <w:rFonts w:cstheme="minorHAnsi"/>
          <w:lang w:val="en-US"/>
        </w:rPr>
        <w:t>e.g.</w:t>
      </w:r>
      <w:r w:rsidR="009A38C7" w:rsidRPr="008A3E4D">
        <w:rPr>
          <w:rFonts w:cstheme="minorHAnsi"/>
          <w:lang w:val="en-US"/>
        </w:rPr>
        <w:t xml:space="preserve"> vmnet3)</w:t>
      </w:r>
      <w:r w:rsidR="001902D6" w:rsidRPr="008A3E4D">
        <w:rPr>
          <w:rFonts w:cstheme="minorHAnsi"/>
          <w:lang w:val="en-US"/>
        </w:rPr>
        <w:t xml:space="preserve"> </w:t>
      </w:r>
    </w:p>
    <w:p w14:paraId="2CD164D2" w14:textId="5ED1DCAF" w:rsidR="009A38C7" w:rsidRPr="008A3E4D" w:rsidRDefault="00871994" w:rsidP="00F863B9">
      <w:pPr>
        <w:pStyle w:val="ListParagraph"/>
        <w:numPr>
          <w:ilvl w:val="0"/>
          <w:numId w:val="29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Disable the NAT</w:t>
      </w:r>
    </w:p>
    <w:p w14:paraId="4F62E85D" w14:textId="627546DC" w:rsidR="00170A60" w:rsidRPr="008A3E4D" w:rsidRDefault="00170A60" w:rsidP="00F863B9">
      <w:pPr>
        <w:pStyle w:val="ListParagraph"/>
        <w:numPr>
          <w:ilvl w:val="0"/>
          <w:numId w:val="29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lastRenderedPageBreak/>
        <w:t>Enable the “Connect the host Mac to this network”</w:t>
      </w:r>
    </w:p>
    <w:p w14:paraId="158FD688" w14:textId="1771A18A" w:rsidR="00BD516E" w:rsidRPr="008A3E4D" w:rsidRDefault="00BD516E" w:rsidP="00F863B9">
      <w:pPr>
        <w:pStyle w:val="ListParagraph"/>
        <w:numPr>
          <w:ilvl w:val="0"/>
          <w:numId w:val="29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Disable the DHCP</w:t>
      </w:r>
    </w:p>
    <w:p w14:paraId="757DC7AA" w14:textId="2680B087" w:rsidR="00542DB3" w:rsidRDefault="00542DB3" w:rsidP="00EF1C94">
      <w:pPr>
        <w:pStyle w:val="Heading2"/>
        <w:rPr>
          <w:lang w:val="en-US"/>
        </w:rPr>
      </w:pPr>
      <w:r>
        <w:rPr>
          <w:lang w:val="en-US"/>
        </w:rPr>
        <w:t xml:space="preserve">Installing </w:t>
      </w:r>
      <w:proofErr w:type="spellStart"/>
      <w:r w:rsidR="00AF78CE">
        <w:rPr>
          <w:lang w:val="en-US"/>
        </w:rPr>
        <w:t>pfSense</w:t>
      </w:r>
      <w:proofErr w:type="spellEnd"/>
    </w:p>
    <w:p w14:paraId="0BB0FC27" w14:textId="77777777" w:rsidR="00D12508" w:rsidRPr="008A3E4D" w:rsidRDefault="00D12508" w:rsidP="00D12508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In VMware Workstation click on the menu item “</w:t>
      </w:r>
      <w:r w:rsidRPr="008A3E4D">
        <w:rPr>
          <w:rFonts w:cstheme="minorHAnsi"/>
          <w:b/>
          <w:bCs/>
          <w:lang w:val="en-US"/>
        </w:rPr>
        <w:t>New Virtual Machine</w:t>
      </w:r>
      <w:r w:rsidRPr="008A3E4D">
        <w:rPr>
          <w:rFonts w:cstheme="minorHAnsi"/>
          <w:lang w:val="en-US"/>
        </w:rPr>
        <w:t xml:space="preserve">” to create a new virtual machine (VM). The wizard will help you with this. </w:t>
      </w:r>
    </w:p>
    <w:p w14:paraId="1FC6194B" w14:textId="77777777" w:rsidR="00D12508" w:rsidRPr="008A3E4D" w:rsidRDefault="00D12508" w:rsidP="00D12508">
      <w:pPr>
        <w:pStyle w:val="ListParagraph"/>
        <w:numPr>
          <w:ilvl w:val="0"/>
          <w:numId w:val="22"/>
        </w:numPr>
        <w:spacing w:after="320" w:line="276" w:lineRule="auto"/>
        <w:rPr>
          <w:rFonts w:cstheme="minorHAnsi"/>
        </w:rPr>
      </w:pPr>
      <w:r w:rsidRPr="008A3E4D">
        <w:rPr>
          <w:rFonts w:cstheme="minorHAnsi"/>
        </w:rPr>
        <w:t xml:space="preserve">Choose for </w:t>
      </w:r>
      <w:r w:rsidRPr="008A3E4D">
        <w:rPr>
          <w:rFonts w:cstheme="minorHAnsi"/>
          <w:b/>
          <w:bCs/>
          <w:i/>
          <w:iCs/>
        </w:rPr>
        <w:t>Typical installation</w:t>
      </w:r>
      <w:r w:rsidRPr="008A3E4D">
        <w:rPr>
          <w:rFonts w:cstheme="minorHAnsi"/>
        </w:rPr>
        <w:t xml:space="preserve"> </w:t>
      </w:r>
    </w:p>
    <w:p w14:paraId="0DC523C5" w14:textId="77777777" w:rsidR="00D12508" w:rsidRPr="008A3E4D" w:rsidRDefault="00D12508" w:rsidP="00D12508">
      <w:pPr>
        <w:pStyle w:val="ListParagraph"/>
        <w:numPr>
          <w:ilvl w:val="0"/>
          <w:numId w:val="22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Choose </w:t>
      </w:r>
      <w:r w:rsidRPr="008A3E4D">
        <w:rPr>
          <w:rFonts w:cstheme="minorHAnsi"/>
          <w:b/>
          <w:bCs/>
          <w:i/>
          <w:iCs/>
          <w:lang w:val="en-US"/>
        </w:rPr>
        <w:t>I will install the operating system later</w:t>
      </w:r>
      <w:r w:rsidRPr="008A3E4D">
        <w:rPr>
          <w:rFonts w:cstheme="minorHAnsi"/>
          <w:lang w:val="en-US"/>
        </w:rPr>
        <w:t xml:space="preserve"> </w:t>
      </w:r>
    </w:p>
    <w:p w14:paraId="5EFA0805" w14:textId="564406DC" w:rsidR="00D12508" w:rsidRPr="008A3E4D" w:rsidRDefault="00D12508" w:rsidP="00D12508">
      <w:pPr>
        <w:pStyle w:val="ListParagraph"/>
        <w:numPr>
          <w:ilvl w:val="0"/>
          <w:numId w:val="22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Choose for </w:t>
      </w:r>
      <w:r w:rsidRPr="008A3E4D">
        <w:rPr>
          <w:rFonts w:cstheme="minorHAnsi"/>
          <w:b/>
          <w:bCs/>
          <w:i/>
          <w:iCs/>
          <w:lang w:val="en-US"/>
        </w:rPr>
        <w:t>Other</w:t>
      </w:r>
      <w:r w:rsidRPr="008A3E4D">
        <w:rPr>
          <w:rFonts w:cstheme="minorHAnsi"/>
          <w:lang w:val="en-US"/>
        </w:rPr>
        <w:t xml:space="preserve"> as OS and choose for </w:t>
      </w:r>
      <w:r w:rsidRPr="008A3E4D">
        <w:rPr>
          <w:rFonts w:cstheme="minorHAnsi"/>
          <w:b/>
          <w:bCs/>
          <w:lang w:val="en-US"/>
        </w:rPr>
        <w:t xml:space="preserve">“FreeBSD </w:t>
      </w:r>
      <w:r w:rsidR="005019AF" w:rsidRPr="008A3E4D">
        <w:rPr>
          <w:rFonts w:cstheme="minorHAnsi"/>
          <w:b/>
          <w:bCs/>
          <w:lang w:val="en-US"/>
        </w:rPr>
        <w:t>1</w:t>
      </w:r>
      <w:r w:rsidR="00003A38" w:rsidRPr="008A3E4D">
        <w:rPr>
          <w:rFonts w:cstheme="minorHAnsi"/>
          <w:b/>
          <w:bCs/>
          <w:lang w:val="en-US"/>
        </w:rPr>
        <w:t>4</w:t>
      </w:r>
      <w:r w:rsidR="005019AF" w:rsidRPr="008A3E4D">
        <w:rPr>
          <w:rFonts w:cstheme="minorHAnsi"/>
          <w:b/>
          <w:bCs/>
          <w:lang w:val="en-US"/>
        </w:rPr>
        <w:t xml:space="preserve"> </w:t>
      </w:r>
      <w:r w:rsidRPr="008A3E4D">
        <w:rPr>
          <w:rFonts w:cstheme="minorHAnsi"/>
          <w:b/>
          <w:bCs/>
          <w:lang w:val="en-US"/>
        </w:rPr>
        <w:t>64-bit</w:t>
      </w:r>
      <w:r w:rsidRPr="008A3E4D">
        <w:rPr>
          <w:rFonts w:cstheme="minorHAnsi"/>
          <w:lang w:val="en-US"/>
        </w:rPr>
        <w:t xml:space="preserve">” </w:t>
      </w:r>
    </w:p>
    <w:p w14:paraId="39127E49" w14:textId="5D3E8ABE" w:rsidR="00D12508" w:rsidRPr="008A3E4D" w:rsidRDefault="00D12508" w:rsidP="00D12508">
      <w:pPr>
        <w:pStyle w:val="ListParagraph"/>
        <w:numPr>
          <w:ilvl w:val="0"/>
          <w:numId w:val="22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Enter </w:t>
      </w:r>
      <w:r w:rsidR="00684DCD" w:rsidRPr="008A3E4D">
        <w:rPr>
          <w:rFonts w:cstheme="minorHAnsi"/>
          <w:lang w:val="en-US"/>
        </w:rPr>
        <w:t>a</w:t>
      </w:r>
      <w:r w:rsidRPr="008A3E4D">
        <w:rPr>
          <w:rFonts w:cstheme="minorHAnsi"/>
          <w:lang w:val="en-US"/>
        </w:rPr>
        <w:t xml:space="preserve"> name</w:t>
      </w:r>
      <w:r w:rsidR="00684DCD" w:rsidRPr="008A3E4D">
        <w:rPr>
          <w:rFonts w:cstheme="minorHAnsi"/>
          <w:lang w:val="en-US"/>
        </w:rPr>
        <w:t xml:space="preserve"> (e.g.</w:t>
      </w:r>
      <w:r w:rsidRPr="008A3E4D">
        <w:rPr>
          <w:rFonts w:cstheme="minorHAnsi"/>
          <w:lang w:val="en-US"/>
        </w:rPr>
        <w:t xml:space="preserve"> </w:t>
      </w:r>
      <w:proofErr w:type="spellStart"/>
      <w:r w:rsidRPr="008A3E4D">
        <w:rPr>
          <w:rFonts w:cstheme="minorHAnsi"/>
          <w:b/>
          <w:bCs/>
          <w:i/>
          <w:iCs/>
          <w:lang w:val="en-US"/>
        </w:rPr>
        <w:t>pfSense</w:t>
      </w:r>
      <w:proofErr w:type="spellEnd"/>
      <w:r w:rsidR="00684DCD" w:rsidRPr="008A3E4D">
        <w:rPr>
          <w:rFonts w:cstheme="minorHAnsi"/>
          <w:lang w:val="en-US"/>
        </w:rPr>
        <w:t>) for</w:t>
      </w:r>
      <w:r w:rsidRPr="008A3E4D">
        <w:rPr>
          <w:rFonts w:cstheme="minorHAnsi"/>
          <w:lang w:val="en-US"/>
        </w:rPr>
        <w:t xml:space="preserve"> your VM </w:t>
      </w:r>
    </w:p>
    <w:p w14:paraId="15838187" w14:textId="77777777" w:rsidR="00D12508" w:rsidRPr="008A3E4D" w:rsidRDefault="00D12508" w:rsidP="00D12508">
      <w:pPr>
        <w:pStyle w:val="ListParagraph"/>
        <w:numPr>
          <w:ilvl w:val="0"/>
          <w:numId w:val="22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Choose a </w:t>
      </w:r>
      <w:r w:rsidRPr="008A3E4D">
        <w:rPr>
          <w:rFonts w:cstheme="minorHAnsi"/>
          <w:b/>
          <w:bCs/>
          <w:lang w:val="en-US"/>
        </w:rPr>
        <w:t>hard disk of 20 GB</w:t>
      </w:r>
      <w:r w:rsidRPr="008A3E4D">
        <w:rPr>
          <w:rFonts w:cstheme="minorHAnsi"/>
          <w:lang w:val="en-US"/>
        </w:rPr>
        <w:t xml:space="preserve"> (default) and choose to save the virtual disk </w:t>
      </w:r>
      <w:r w:rsidRPr="008A3E4D">
        <w:rPr>
          <w:rFonts w:cstheme="minorHAnsi"/>
          <w:b/>
          <w:bCs/>
          <w:lang w:val="en-US"/>
        </w:rPr>
        <w:t>as a single file</w:t>
      </w:r>
      <w:r w:rsidRPr="008A3E4D">
        <w:rPr>
          <w:rFonts w:cstheme="minorHAnsi"/>
          <w:lang w:val="en-US"/>
        </w:rPr>
        <w:t xml:space="preserve">. </w:t>
      </w:r>
    </w:p>
    <w:p w14:paraId="7C195700" w14:textId="77777777" w:rsidR="00E078DE" w:rsidRPr="008A3E4D" w:rsidRDefault="00D12508" w:rsidP="00D12508">
      <w:pPr>
        <w:pStyle w:val="ListParagraph"/>
        <w:numPr>
          <w:ilvl w:val="0"/>
          <w:numId w:val="22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Click on </w:t>
      </w:r>
      <w:r w:rsidRPr="008A3E4D">
        <w:rPr>
          <w:rFonts w:cstheme="minorHAnsi"/>
          <w:b/>
          <w:i/>
          <w:lang w:val="en-US"/>
        </w:rPr>
        <w:t>Customize hardware</w:t>
      </w:r>
      <w:r w:rsidRPr="008A3E4D">
        <w:rPr>
          <w:rFonts w:cstheme="minorHAnsi"/>
          <w:lang w:val="en-US"/>
        </w:rPr>
        <w:t xml:space="preserve"> a</w:t>
      </w:r>
      <w:r w:rsidR="00E078DE" w:rsidRPr="008A3E4D">
        <w:rPr>
          <w:rFonts w:cstheme="minorHAnsi"/>
          <w:lang w:val="en-US"/>
        </w:rPr>
        <w:t>nd:</w:t>
      </w:r>
    </w:p>
    <w:p w14:paraId="0DC18917" w14:textId="18DD4507" w:rsidR="00E078DE" w:rsidRPr="008A3E4D" w:rsidRDefault="00E078DE" w:rsidP="00E078DE">
      <w:pPr>
        <w:pStyle w:val="ListParagraph"/>
        <w:numPr>
          <w:ilvl w:val="1"/>
          <w:numId w:val="22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increase memory to </w:t>
      </w:r>
      <w:r w:rsidRPr="008A3E4D">
        <w:rPr>
          <w:rFonts w:cstheme="minorHAnsi"/>
          <w:b/>
          <w:bCs/>
          <w:lang w:val="en-US"/>
        </w:rPr>
        <w:t>512 MB</w:t>
      </w:r>
    </w:p>
    <w:p w14:paraId="710CC4B3" w14:textId="54B4FC07" w:rsidR="00D12508" w:rsidRPr="008A3E4D" w:rsidRDefault="00D12508" w:rsidP="00E078DE">
      <w:pPr>
        <w:pStyle w:val="ListParagraph"/>
        <w:numPr>
          <w:ilvl w:val="1"/>
          <w:numId w:val="22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u w:val="single"/>
          <w:lang w:val="en-US"/>
        </w:rPr>
        <w:t xml:space="preserve">add a </w:t>
      </w:r>
      <w:r w:rsidRPr="008A3E4D">
        <w:rPr>
          <w:rFonts w:cstheme="minorHAnsi"/>
          <w:b/>
          <w:u w:val="single"/>
          <w:lang w:val="en-US"/>
        </w:rPr>
        <w:t>second Network Adapter</w:t>
      </w:r>
      <w:r w:rsidRPr="008A3E4D">
        <w:rPr>
          <w:rFonts w:cstheme="minorHAnsi"/>
          <w:lang w:val="en-US"/>
        </w:rPr>
        <w:t>.</w:t>
      </w:r>
    </w:p>
    <w:p w14:paraId="11E2EAC3" w14:textId="7BADD61C" w:rsidR="00D12508" w:rsidRPr="008A3E4D" w:rsidRDefault="00D12508" w:rsidP="00D12508">
      <w:pPr>
        <w:pStyle w:val="ListParagraph"/>
        <w:numPr>
          <w:ilvl w:val="0"/>
          <w:numId w:val="22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Connect the second Network Adapter </w:t>
      </w:r>
      <w:r w:rsidRPr="008A3E4D">
        <w:rPr>
          <w:rFonts w:cstheme="minorHAnsi"/>
          <w:b/>
          <w:lang w:val="en-US"/>
        </w:rPr>
        <w:t xml:space="preserve">into your new custom </w:t>
      </w:r>
      <w:proofErr w:type="spellStart"/>
      <w:r w:rsidR="00EE0E4C" w:rsidRPr="008A3E4D">
        <w:rPr>
          <w:rFonts w:cstheme="minorHAnsi"/>
          <w:b/>
          <w:lang w:val="en-US"/>
        </w:rPr>
        <w:t>VMnet</w:t>
      </w:r>
      <w:proofErr w:type="spellEnd"/>
      <w:r w:rsidRPr="008A3E4D">
        <w:rPr>
          <w:rFonts w:cstheme="minorHAnsi"/>
          <w:lang w:val="en-US"/>
        </w:rPr>
        <w:t>.</w:t>
      </w:r>
    </w:p>
    <w:p w14:paraId="4954E553" w14:textId="77777777" w:rsidR="00D12508" w:rsidRPr="008A3E4D" w:rsidRDefault="00D12508" w:rsidP="00D12508">
      <w:pPr>
        <w:pStyle w:val="ListParagraph"/>
        <w:numPr>
          <w:ilvl w:val="0"/>
          <w:numId w:val="22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Click on the </w:t>
      </w:r>
      <w:r w:rsidRPr="008A3E4D">
        <w:rPr>
          <w:rFonts w:cstheme="minorHAnsi"/>
          <w:b/>
          <w:bCs/>
          <w:lang w:val="en-US"/>
        </w:rPr>
        <w:t>Finish</w:t>
      </w:r>
      <w:r w:rsidRPr="008A3E4D">
        <w:rPr>
          <w:rFonts w:cstheme="minorHAnsi"/>
          <w:lang w:val="en-US"/>
        </w:rPr>
        <w:t xml:space="preserve"> button </w:t>
      </w:r>
    </w:p>
    <w:p w14:paraId="4FE2D497" w14:textId="26614278" w:rsidR="00D12508" w:rsidRPr="008A3E4D" w:rsidRDefault="00D12508" w:rsidP="00D12508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Connect </w:t>
      </w:r>
      <w:r w:rsidR="00C7699E" w:rsidRPr="008A3E4D">
        <w:rPr>
          <w:rFonts w:cstheme="minorHAnsi"/>
          <w:lang w:val="en-US"/>
        </w:rPr>
        <w:t xml:space="preserve">the </w:t>
      </w:r>
      <w:r w:rsidRPr="008A3E4D">
        <w:rPr>
          <w:rFonts w:cstheme="minorHAnsi"/>
          <w:lang w:val="en-US"/>
        </w:rPr>
        <w:t xml:space="preserve">downloaded </w:t>
      </w:r>
      <w:r w:rsidR="00C35A29" w:rsidRPr="008A3E4D">
        <w:rPr>
          <w:rFonts w:cstheme="minorHAnsi"/>
          <w:lang w:val="en-US"/>
        </w:rPr>
        <w:t xml:space="preserve">(and uncompressed) </w:t>
      </w:r>
      <w:r w:rsidRPr="008A3E4D">
        <w:rPr>
          <w:rFonts w:cstheme="minorHAnsi"/>
          <w:lang w:val="en-US"/>
        </w:rPr>
        <w:t>ISO file</w:t>
      </w:r>
      <w:r w:rsidR="00C7699E" w:rsidRPr="008A3E4D">
        <w:rPr>
          <w:rFonts w:cstheme="minorHAnsi"/>
          <w:lang w:val="en-US"/>
        </w:rPr>
        <w:t xml:space="preserve"> of </w:t>
      </w:r>
      <w:proofErr w:type="spellStart"/>
      <w:r w:rsidR="00C7699E" w:rsidRPr="008A3E4D">
        <w:rPr>
          <w:rFonts w:cstheme="minorHAnsi"/>
          <w:lang w:val="en-US"/>
        </w:rPr>
        <w:t>pfSense</w:t>
      </w:r>
      <w:proofErr w:type="spellEnd"/>
      <w:r w:rsidRPr="008A3E4D">
        <w:rPr>
          <w:rFonts w:cstheme="minorHAnsi"/>
          <w:lang w:val="en-US"/>
        </w:rPr>
        <w:t xml:space="preserve"> to the CD/DVD of your VM in VMware Workstation. You can do that via the settings menu of your VM. </w:t>
      </w:r>
    </w:p>
    <w:p w14:paraId="4C0292DA" w14:textId="4F29A436" w:rsidR="00D12508" w:rsidRPr="008A3E4D" w:rsidRDefault="00D12508" w:rsidP="00D12508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Power on your VM</w:t>
      </w:r>
      <w:r w:rsidR="006B311F" w:rsidRPr="008A3E4D">
        <w:rPr>
          <w:rFonts w:cstheme="minorHAnsi"/>
          <w:lang w:val="en-US"/>
        </w:rPr>
        <w:t>.</w:t>
      </w:r>
    </w:p>
    <w:p w14:paraId="19C8818D" w14:textId="2E5AC895" w:rsidR="00D12508" w:rsidRPr="008A3E4D" w:rsidRDefault="00D04DEA" w:rsidP="00D12508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Accept the disclaimer and c</w:t>
      </w:r>
      <w:r w:rsidR="00D12508" w:rsidRPr="008A3E4D">
        <w:rPr>
          <w:rFonts w:cstheme="minorHAnsi"/>
          <w:lang w:val="en-US"/>
        </w:rPr>
        <w:t xml:space="preserve">hoose to install </w:t>
      </w:r>
      <w:proofErr w:type="spellStart"/>
      <w:r w:rsidR="00D12508" w:rsidRPr="008A3E4D">
        <w:rPr>
          <w:rFonts w:cstheme="minorHAnsi"/>
          <w:lang w:val="en-US"/>
        </w:rPr>
        <w:t>pfSense</w:t>
      </w:r>
      <w:proofErr w:type="spellEnd"/>
      <w:r w:rsidR="006B311F" w:rsidRPr="008A3E4D">
        <w:rPr>
          <w:rFonts w:cstheme="minorHAnsi"/>
          <w:lang w:val="en-US"/>
        </w:rPr>
        <w:t>.</w:t>
      </w:r>
      <w:r w:rsidR="00DF5116" w:rsidRPr="008A3E4D">
        <w:rPr>
          <w:rFonts w:cstheme="minorHAnsi"/>
          <w:lang w:val="en-US"/>
        </w:rPr>
        <w:br/>
      </w:r>
    </w:p>
    <w:p w14:paraId="3466DC20" w14:textId="183DBD52" w:rsidR="00003A38" w:rsidRPr="008A3E4D" w:rsidRDefault="00003A38" w:rsidP="00003A38">
      <w:pPr>
        <w:pStyle w:val="ListParagraph"/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noProof/>
          <w:lang w:val="en-US"/>
        </w:rPr>
        <w:drawing>
          <wp:inline distT="0" distB="0" distL="0" distR="0" wp14:anchorId="1394C0DE" wp14:editId="2443EAA7">
            <wp:extent cx="3689405" cy="2075236"/>
            <wp:effectExtent l="0" t="0" r="6350" b="1270"/>
            <wp:docPr id="170315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03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516" cy="20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B12F" w14:textId="77777777" w:rsidR="006B311F" w:rsidRPr="008A3E4D" w:rsidRDefault="006B311F" w:rsidP="00003A38">
      <w:pPr>
        <w:pStyle w:val="ListParagraph"/>
        <w:spacing w:after="320" w:line="276" w:lineRule="auto"/>
        <w:rPr>
          <w:rFonts w:cstheme="minorHAnsi"/>
          <w:lang w:val="en-US"/>
        </w:rPr>
      </w:pPr>
    </w:p>
    <w:p w14:paraId="7C25844B" w14:textId="43910ADE" w:rsidR="00003A38" w:rsidRPr="008A3E4D" w:rsidRDefault="00003A38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Select </w:t>
      </w:r>
      <w:r w:rsidR="006B311F" w:rsidRPr="008A3E4D">
        <w:rPr>
          <w:rFonts w:cstheme="minorHAnsi"/>
          <w:lang w:val="en-US"/>
        </w:rPr>
        <w:t>‘</w:t>
      </w:r>
      <w:r w:rsidRPr="008A3E4D">
        <w:rPr>
          <w:rFonts w:cstheme="minorHAnsi"/>
          <w:lang w:val="en-US"/>
        </w:rPr>
        <w:t>em0</w:t>
      </w:r>
      <w:r w:rsidR="006B311F" w:rsidRPr="008A3E4D">
        <w:rPr>
          <w:rFonts w:cstheme="minorHAnsi"/>
          <w:lang w:val="en-US"/>
        </w:rPr>
        <w:t>’</w:t>
      </w:r>
      <w:r w:rsidRPr="008A3E4D">
        <w:rPr>
          <w:rFonts w:cstheme="minorHAnsi"/>
          <w:lang w:val="en-US"/>
        </w:rPr>
        <w:t xml:space="preserve"> as WAN interface</w:t>
      </w:r>
      <w:r w:rsidR="006B311F" w:rsidRPr="008A3E4D">
        <w:rPr>
          <w:rFonts w:cstheme="minorHAnsi"/>
          <w:lang w:val="en-US"/>
        </w:rPr>
        <w:t>.</w:t>
      </w:r>
    </w:p>
    <w:p w14:paraId="7D475F6A" w14:textId="1C6690EC" w:rsidR="00003A38" w:rsidRPr="008A3E4D" w:rsidRDefault="00003A38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Proceed with default settings for </w:t>
      </w:r>
      <w:r w:rsidR="006B311F" w:rsidRPr="008A3E4D">
        <w:rPr>
          <w:rFonts w:cstheme="minorHAnsi"/>
          <w:lang w:val="en-US"/>
        </w:rPr>
        <w:t>interface ‘</w:t>
      </w:r>
      <w:r w:rsidRPr="008A3E4D">
        <w:rPr>
          <w:rFonts w:cstheme="minorHAnsi"/>
          <w:lang w:val="en-US"/>
        </w:rPr>
        <w:t>em0</w:t>
      </w:r>
      <w:r w:rsidR="006B311F" w:rsidRPr="008A3E4D">
        <w:rPr>
          <w:rFonts w:cstheme="minorHAnsi"/>
          <w:lang w:val="en-US"/>
        </w:rPr>
        <w:t>’ as WAN interface</w:t>
      </w:r>
      <w:r w:rsidRPr="008A3E4D">
        <w:rPr>
          <w:rFonts w:cstheme="minorHAnsi"/>
          <w:lang w:val="en-US"/>
        </w:rPr>
        <w:t>.</w:t>
      </w:r>
    </w:p>
    <w:p w14:paraId="30158C41" w14:textId="7488A1D4" w:rsidR="00003A38" w:rsidRPr="008A3E4D" w:rsidRDefault="00003A38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Select </w:t>
      </w:r>
      <w:r w:rsidR="006B311F" w:rsidRPr="008A3E4D">
        <w:rPr>
          <w:rFonts w:cstheme="minorHAnsi"/>
          <w:lang w:val="en-US"/>
        </w:rPr>
        <w:t>‘</w:t>
      </w:r>
      <w:r w:rsidRPr="008A3E4D">
        <w:rPr>
          <w:rFonts w:cstheme="minorHAnsi"/>
          <w:lang w:val="en-US"/>
        </w:rPr>
        <w:t>em1</w:t>
      </w:r>
      <w:r w:rsidR="006B311F" w:rsidRPr="008A3E4D">
        <w:rPr>
          <w:rFonts w:cstheme="minorHAnsi"/>
          <w:lang w:val="en-US"/>
        </w:rPr>
        <w:t>’</w:t>
      </w:r>
      <w:r w:rsidRPr="008A3E4D">
        <w:rPr>
          <w:rFonts w:cstheme="minorHAnsi"/>
          <w:lang w:val="en-US"/>
        </w:rPr>
        <w:t xml:space="preserve"> as LAN interface</w:t>
      </w:r>
      <w:r w:rsidR="006B311F" w:rsidRPr="008A3E4D">
        <w:rPr>
          <w:rFonts w:cstheme="minorHAnsi"/>
          <w:lang w:val="en-US"/>
        </w:rPr>
        <w:t>.</w:t>
      </w:r>
    </w:p>
    <w:p w14:paraId="461FD58F" w14:textId="37F5DD43" w:rsidR="00003A38" w:rsidRPr="008A3E4D" w:rsidRDefault="00003A38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Change the settings for </w:t>
      </w:r>
      <w:r w:rsidR="006B311F" w:rsidRPr="008A3E4D">
        <w:rPr>
          <w:rFonts w:cstheme="minorHAnsi"/>
          <w:lang w:val="en-US"/>
        </w:rPr>
        <w:t>‘</w:t>
      </w:r>
      <w:r w:rsidRPr="008A3E4D">
        <w:rPr>
          <w:rFonts w:cstheme="minorHAnsi"/>
          <w:lang w:val="en-US"/>
        </w:rPr>
        <w:t>em1</w:t>
      </w:r>
      <w:r w:rsidR="006B311F" w:rsidRPr="008A3E4D">
        <w:rPr>
          <w:rFonts w:cstheme="minorHAnsi"/>
          <w:lang w:val="en-US"/>
        </w:rPr>
        <w:t>’</w:t>
      </w:r>
      <w:r w:rsidR="006978BB" w:rsidRPr="008A3E4D">
        <w:rPr>
          <w:rFonts w:cstheme="minorHAnsi"/>
          <w:lang w:val="en-US"/>
        </w:rPr>
        <w:t xml:space="preserve"> as follows:</w:t>
      </w:r>
    </w:p>
    <w:p w14:paraId="489A65D7" w14:textId="5F030454" w:rsidR="006978BB" w:rsidRPr="008A3E4D" w:rsidRDefault="006978BB" w:rsidP="006978BB">
      <w:pPr>
        <w:pStyle w:val="ListParagraph"/>
        <w:numPr>
          <w:ilvl w:val="1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IP Address: The address 192.168.1.1/24 is proposed. However, we have chosen 192.168.11.0/24 to be our internal IP network (and you’ve created therefore a custom </w:t>
      </w:r>
      <w:proofErr w:type="spellStart"/>
      <w:r w:rsidRPr="008A3E4D">
        <w:rPr>
          <w:rFonts w:cstheme="minorHAnsi"/>
          <w:lang w:val="en-US"/>
        </w:rPr>
        <w:t>VMnet</w:t>
      </w:r>
      <w:proofErr w:type="spellEnd"/>
      <w:r w:rsidRPr="008A3E4D">
        <w:rPr>
          <w:rFonts w:cstheme="minorHAnsi"/>
          <w:lang w:val="en-US"/>
        </w:rPr>
        <w:t xml:space="preserve"> earlier in this assignment). We want to give our </w:t>
      </w:r>
      <w:proofErr w:type="spellStart"/>
      <w:r w:rsidRPr="008A3E4D">
        <w:rPr>
          <w:rFonts w:cstheme="minorHAnsi"/>
          <w:lang w:val="en-US"/>
        </w:rPr>
        <w:t>pfSense</w:t>
      </w:r>
      <w:proofErr w:type="spellEnd"/>
      <w:r w:rsidRPr="008A3E4D">
        <w:rPr>
          <w:rFonts w:cstheme="minorHAnsi"/>
          <w:lang w:val="en-US"/>
        </w:rPr>
        <w:t xml:space="preserve"> </w:t>
      </w:r>
      <w:r w:rsidRPr="008A3E4D">
        <w:rPr>
          <w:rFonts w:cstheme="minorHAnsi"/>
          <w:b/>
          <w:bCs/>
          <w:lang w:val="en-US"/>
        </w:rPr>
        <w:t>LAN interface</w:t>
      </w:r>
      <w:r w:rsidRPr="008A3E4D">
        <w:rPr>
          <w:rFonts w:cstheme="minorHAnsi"/>
          <w:lang w:val="en-US"/>
        </w:rPr>
        <w:t xml:space="preserve"> the IP address </w:t>
      </w:r>
      <w:r w:rsidRPr="008A3E4D">
        <w:rPr>
          <w:rFonts w:cstheme="minorHAnsi"/>
          <w:b/>
          <w:bCs/>
          <w:lang w:val="en-US"/>
        </w:rPr>
        <w:t>192.168.11.254/24</w:t>
      </w:r>
      <w:r w:rsidRPr="008A3E4D">
        <w:rPr>
          <w:rFonts w:cstheme="minorHAnsi"/>
          <w:lang w:val="en-US"/>
        </w:rPr>
        <w:t xml:space="preserve"> (the last available IP address in our subnet).</w:t>
      </w:r>
    </w:p>
    <w:p w14:paraId="0C3E46B9" w14:textId="7271C87A" w:rsidR="006978BB" w:rsidRPr="008A3E4D" w:rsidRDefault="006978BB" w:rsidP="006978BB">
      <w:pPr>
        <w:pStyle w:val="ListParagraph"/>
        <w:numPr>
          <w:ilvl w:val="1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DHCPD Range: </w:t>
      </w:r>
      <w:r w:rsidR="006B311F" w:rsidRPr="008A3E4D">
        <w:rPr>
          <w:rFonts w:cstheme="minorHAnsi"/>
          <w:lang w:val="en-US"/>
        </w:rPr>
        <w:t>this range</w:t>
      </w:r>
      <w:r w:rsidRPr="008A3E4D">
        <w:rPr>
          <w:rFonts w:cstheme="minorHAnsi"/>
          <w:lang w:val="en-US"/>
        </w:rPr>
        <w:t xml:space="preserve"> now also needs to be within the network we’ve chosen. Choose </w:t>
      </w:r>
      <w:r w:rsidRPr="008A3E4D">
        <w:rPr>
          <w:rFonts w:cstheme="minorHAnsi"/>
          <w:b/>
          <w:bCs/>
          <w:lang w:val="en-US"/>
        </w:rPr>
        <w:t>192.168.</w:t>
      </w:r>
      <w:r w:rsidRPr="008A3E4D">
        <w:rPr>
          <w:rFonts w:cstheme="minorHAnsi"/>
          <w:b/>
          <w:bCs/>
          <w:u w:val="single"/>
          <w:lang w:val="en-US"/>
        </w:rPr>
        <w:t>11</w:t>
      </w:r>
      <w:r w:rsidRPr="008A3E4D">
        <w:rPr>
          <w:rFonts w:cstheme="minorHAnsi"/>
          <w:b/>
          <w:bCs/>
          <w:lang w:val="en-US"/>
        </w:rPr>
        <w:t>.100</w:t>
      </w:r>
      <w:r w:rsidRPr="008A3E4D">
        <w:rPr>
          <w:rFonts w:cstheme="minorHAnsi"/>
          <w:lang w:val="en-US"/>
        </w:rPr>
        <w:t xml:space="preserve"> as start address and </w:t>
      </w:r>
      <w:r w:rsidRPr="008A3E4D">
        <w:rPr>
          <w:rFonts w:cstheme="minorHAnsi"/>
          <w:b/>
          <w:bCs/>
          <w:lang w:val="en-US"/>
        </w:rPr>
        <w:t>192.168.</w:t>
      </w:r>
      <w:r w:rsidRPr="008A3E4D">
        <w:rPr>
          <w:rFonts w:cstheme="minorHAnsi"/>
          <w:b/>
          <w:bCs/>
          <w:u w:val="single"/>
          <w:lang w:val="en-US"/>
        </w:rPr>
        <w:t>11</w:t>
      </w:r>
      <w:r w:rsidRPr="008A3E4D">
        <w:rPr>
          <w:rFonts w:cstheme="minorHAnsi"/>
          <w:b/>
          <w:bCs/>
          <w:lang w:val="en-US"/>
        </w:rPr>
        <w:t>.200</w:t>
      </w:r>
      <w:r w:rsidRPr="008A3E4D">
        <w:rPr>
          <w:rFonts w:cstheme="minorHAnsi"/>
          <w:lang w:val="en-US"/>
        </w:rPr>
        <w:t xml:space="preserve"> as end address.</w:t>
      </w:r>
    </w:p>
    <w:p w14:paraId="6BEB6277" w14:textId="766C3268" w:rsidR="006978BB" w:rsidRPr="008A3E4D" w:rsidRDefault="006978BB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Confirm your configuration for </w:t>
      </w:r>
      <w:r w:rsidR="006B311F" w:rsidRPr="008A3E4D">
        <w:rPr>
          <w:rFonts w:cstheme="minorHAnsi"/>
          <w:lang w:val="en-US"/>
        </w:rPr>
        <w:t>‘</w:t>
      </w:r>
      <w:r w:rsidRPr="008A3E4D">
        <w:rPr>
          <w:rFonts w:cstheme="minorHAnsi"/>
          <w:lang w:val="en-US"/>
        </w:rPr>
        <w:t>em1</w:t>
      </w:r>
      <w:r w:rsidR="006B311F" w:rsidRPr="008A3E4D">
        <w:rPr>
          <w:rFonts w:cstheme="minorHAnsi"/>
          <w:lang w:val="en-US"/>
        </w:rPr>
        <w:t>’</w:t>
      </w:r>
      <w:r w:rsidRPr="008A3E4D">
        <w:rPr>
          <w:rFonts w:cstheme="minorHAnsi"/>
          <w:lang w:val="en-US"/>
        </w:rPr>
        <w:t xml:space="preserve"> and </w:t>
      </w:r>
      <w:r w:rsidR="006B311F" w:rsidRPr="008A3E4D">
        <w:rPr>
          <w:rFonts w:cstheme="minorHAnsi"/>
          <w:lang w:val="en-US"/>
        </w:rPr>
        <w:t>‘</w:t>
      </w:r>
      <w:r w:rsidRPr="008A3E4D">
        <w:rPr>
          <w:rFonts w:cstheme="minorHAnsi"/>
          <w:lang w:val="en-US"/>
        </w:rPr>
        <w:t>em0</w:t>
      </w:r>
      <w:r w:rsidR="006B311F" w:rsidRPr="008A3E4D">
        <w:rPr>
          <w:rFonts w:cstheme="minorHAnsi"/>
          <w:lang w:val="en-US"/>
        </w:rPr>
        <w:t>’.</w:t>
      </w:r>
    </w:p>
    <w:p w14:paraId="01B1E88C" w14:textId="4584EF6D" w:rsidR="008A3E4D" w:rsidRPr="008A3E4D" w:rsidRDefault="008A3E4D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An Internet connection to </w:t>
      </w:r>
      <w:proofErr w:type="spellStart"/>
      <w:r w:rsidRPr="008A3E4D">
        <w:rPr>
          <w:rFonts w:cstheme="minorHAnsi"/>
          <w:lang w:val="en-US"/>
        </w:rPr>
        <w:t>Netgate</w:t>
      </w:r>
      <w:proofErr w:type="spellEnd"/>
      <w:r w:rsidRPr="008A3E4D">
        <w:rPr>
          <w:rFonts w:cstheme="minorHAnsi"/>
          <w:lang w:val="en-US"/>
        </w:rPr>
        <w:t xml:space="preserve"> Servers will be made. Then, choose to install the free CE (‘Community Edition’).</w:t>
      </w:r>
    </w:p>
    <w:p w14:paraId="76F02732" w14:textId="4D67125E" w:rsidR="003F0F3B" w:rsidRPr="008A3E4D" w:rsidRDefault="003F0F3B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Continue with </w:t>
      </w:r>
      <w:r w:rsidR="008A3E4D" w:rsidRPr="008A3E4D">
        <w:rPr>
          <w:rFonts w:cstheme="minorHAnsi"/>
          <w:lang w:val="en-US"/>
        </w:rPr>
        <w:t xml:space="preserve">the </w:t>
      </w:r>
      <w:r w:rsidRPr="008A3E4D">
        <w:rPr>
          <w:rFonts w:cstheme="minorHAnsi"/>
          <w:lang w:val="en-US"/>
        </w:rPr>
        <w:t>default option</w:t>
      </w:r>
      <w:r w:rsidR="008A3E4D" w:rsidRPr="008A3E4D">
        <w:rPr>
          <w:rFonts w:cstheme="minorHAnsi"/>
          <w:lang w:val="en-US"/>
        </w:rPr>
        <w:t>s for file system type and partitioning (ZFS and GPT).</w:t>
      </w:r>
    </w:p>
    <w:p w14:paraId="1B3ADE82" w14:textId="43694A90" w:rsidR="00221520" w:rsidRPr="008A3E4D" w:rsidRDefault="008A3E4D" w:rsidP="004075A8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lastRenderedPageBreak/>
        <w:t>Choose</w:t>
      </w:r>
      <w:r w:rsidR="00977C8C" w:rsidRPr="008A3E4D">
        <w:rPr>
          <w:rFonts w:cstheme="minorHAnsi"/>
          <w:lang w:val="en-US"/>
        </w:rPr>
        <w:t xml:space="preserve"> ‘stripe’</w:t>
      </w:r>
      <w:r w:rsidR="0052780D" w:rsidRPr="008A3E4D">
        <w:rPr>
          <w:rFonts w:cstheme="minorHAnsi"/>
          <w:lang w:val="en-US"/>
        </w:rPr>
        <w:t xml:space="preserve"> as </w:t>
      </w:r>
      <w:r w:rsidR="00320C03" w:rsidRPr="008A3E4D">
        <w:rPr>
          <w:rFonts w:cstheme="minorHAnsi"/>
          <w:lang w:val="en-US"/>
        </w:rPr>
        <w:t>ZFS configuration</w:t>
      </w:r>
      <w:r w:rsidRPr="008A3E4D">
        <w:rPr>
          <w:rFonts w:cstheme="minorHAnsi"/>
          <w:lang w:val="en-US"/>
        </w:rPr>
        <w:t>.</w:t>
      </w:r>
    </w:p>
    <w:p w14:paraId="6DC35981" w14:textId="751D2449" w:rsidR="00674FCC" w:rsidRPr="008A3E4D" w:rsidRDefault="00320C03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Confirm </w:t>
      </w:r>
      <w:r w:rsidR="00221520" w:rsidRPr="008A3E4D">
        <w:rPr>
          <w:rFonts w:cstheme="minorHAnsi"/>
          <w:lang w:val="en-US"/>
        </w:rPr>
        <w:t>the</w:t>
      </w:r>
      <w:r w:rsidR="00FB2478" w:rsidRPr="008A3E4D">
        <w:rPr>
          <w:rFonts w:cstheme="minorHAnsi"/>
          <w:lang w:val="en-US"/>
        </w:rPr>
        <w:t xml:space="preserve"> ‘da0’</w:t>
      </w:r>
      <w:r w:rsidRPr="008A3E4D">
        <w:rPr>
          <w:rFonts w:cstheme="minorHAnsi"/>
          <w:lang w:val="en-US"/>
        </w:rPr>
        <w:t xml:space="preserve"> selected</w:t>
      </w:r>
      <w:r w:rsidR="00221520" w:rsidRPr="008A3E4D">
        <w:rPr>
          <w:rFonts w:cstheme="minorHAnsi"/>
          <w:lang w:val="en-US"/>
        </w:rPr>
        <w:t xml:space="preserve"> disk </w:t>
      </w:r>
      <w:r w:rsidRPr="008A3E4D">
        <w:rPr>
          <w:rFonts w:cstheme="minorHAnsi"/>
          <w:lang w:val="en-US"/>
        </w:rPr>
        <w:t>for</w:t>
      </w:r>
      <w:r w:rsidR="004045C6" w:rsidRPr="008A3E4D">
        <w:rPr>
          <w:rFonts w:cstheme="minorHAnsi"/>
          <w:lang w:val="en-US"/>
        </w:rPr>
        <w:t xml:space="preserve"> installation</w:t>
      </w:r>
      <w:r w:rsidRPr="008A3E4D">
        <w:rPr>
          <w:rFonts w:cstheme="minorHAnsi"/>
          <w:lang w:val="en-US"/>
        </w:rPr>
        <w:t>. (Disk should be selected by default, if not hit space bar to select.)</w:t>
      </w:r>
    </w:p>
    <w:p w14:paraId="3C8AC34D" w14:textId="184FFF14" w:rsidR="003F31F9" w:rsidRPr="008A3E4D" w:rsidRDefault="003F31F9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The warning about destroying current contents is of course about your virtual disk, not about </w:t>
      </w:r>
      <w:r w:rsidR="00EA7036" w:rsidRPr="008A3E4D">
        <w:rPr>
          <w:rFonts w:cstheme="minorHAnsi"/>
          <w:lang w:val="en-US"/>
        </w:rPr>
        <w:t>your</w:t>
      </w:r>
      <w:r w:rsidRPr="008A3E4D">
        <w:rPr>
          <w:rFonts w:cstheme="minorHAnsi"/>
          <w:lang w:val="en-US"/>
        </w:rPr>
        <w:t xml:space="preserve"> laptop disk </w:t>
      </w:r>
      <w:r w:rsidRPr="008A3E4D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BF0F3B" w:rsidRPr="008A3E4D">
        <w:rPr>
          <w:rFonts w:cstheme="minorHAnsi"/>
          <w:lang w:val="en-US"/>
        </w:rPr>
        <w:t>, thus safe to accept</w:t>
      </w:r>
    </w:p>
    <w:p w14:paraId="60ED498C" w14:textId="391F4274" w:rsidR="00320C03" w:rsidRPr="008A3E4D" w:rsidRDefault="00320C03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Select the </w:t>
      </w:r>
      <w:r w:rsidR="008A3E4D" w:rsidRPr="008A3E4D">
        <w:rPr>
          <w:rFonts w:cstheme="minorHAnsi"/>
          <w:lang w:val="en-US"/>
        </w:rPr>
        <w:t>latest</w:t>
      </w:r>
      <w:r w:rsidRPr="008A3E4D">
        <w:rPr>
          <w:rFonts w:cstheme="minorHAnsi"/>
          <w:lang w:val="en-US"/>
        </w:rPr>
        <w:t xml:space="preserve"> current stable release to be installed.</w:t>
      </w:r>
    </w:p>
    <w:p w14:paraId="011B0BA0" w14:textId="4CBC9FC6" w:rsidR="00D12508" w:rsidRDefault="008A1623" w:rsidP="00A32C5A">
      <w:pPr>
        <w:pStyle w:val="ListParagraph"/>
        <w:numPr>
          <w:ilvl w:val="0"/>
          <w:numId w:val="25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R</w:t>
      </w:r>
      <w:r w:rsidR="00D12508" w:rsidRPr="008A3E4D">
        <w:rPr>
          <w:rFonts w:cstheme="minorHAnsi"/>
          <w:lang w:val="en-US"/>
        </w:rPr>
        <w:t>eboot</w:t>
      </w:r>
      <w:r w:rsidRPr="008A3E4D">
        <w:rPr>
          <w:rFonts w:cstheme="minorHAnsi"/>
          <w:lang w:val="en-US"/>
        </w:rPr>
        <w:t xml:space="preserve"> into your freshly installed </w:t>
      </w:r>
      <w:proofErr w:type="spellStart"/>
      <w:r w:rsidRPr="008A3E4D">
        <w:rPr>
          <w:rFonts w:cstheme="minorHAnsi"/>
          <w:lang w:val="en-US"/>
        </w:rPr>
        <w:t>pfSense</w:t>
      </w:r>
      <w:proofErr w:type="spellEnd"/>
      <w:r w:rsidR="008A3E4D">
        <w:rPr>
          <w:rFonts w:cstheme="minorHAnsi"/>
          <w:lang w:val="en-US"/>
        </w:rPr>
        <w:t>.</w:t>
      </w:r>
    </w:p>
    <w:p w14:paraId="68C8D9C7" w14:textId="3BCBCC1F" w:rsidR="00F70969" w:rsidRPr="00DB7E5D" w:rsidRDefault="00F70969" w:rsidP="00F70969">
      <w:pPr>
        <w:spacing w:after="320" w:line="276" w:lineRule="auto"/>
        <w:rPr>
          <w:rFonts w:cstheme="minorHAnsi"/>
          <w:color w:val="FF0000"/>
          <w:lang w:val="en-US"/>
        </w:rPr>
      </w:pPr>
      <w:r w:rsidRPr="00DB7E5D">
        <w:rPr>
          <w:rFonts w:cstheme="minorHAnsi"/>
          <w:color w:val="FF0000"/>
          <w:lang w:val="en-US"/>
        </w:rPr>
        <w:t xml:space="preserve">There was a need for a couple of restarts before it </w:t>
      </w:r>
      <w:proofErr w:type="gramStart"/>
      <w:r w:rsidRPr="00DB7E5D">
        <w:rPr>
          <w:rFonts w:cstheme="minorHAnsi"/>
          <w:color w:val="FF0000"/>
          <w:lang w:val="en-US"/>
        </w:rPr>
        <w:t>actually worked</w:t>
      </w:r>
      <w:proofErr w:type="gramEnd"/>
      <w:r w:rsidRPr="00DB7E5D">
        <w:rPr>
          <w:rFonts w:cstheme="minorHAnsi"/>
          <w:color w:val="FF0000"/>
          <w:lang w:val="en-US"/>
        </w:rPr>
        <w:t>.</w:t>
      </w:r>
    </w:p>
    <w:p w14:paraId="2D4E0FE2" w14:textId="7F6439C6" w:rsidR="0037442F" w:rsidRDefault="0037442F" w:rsidP="0037442F">
      <w:pPr>
        <w:spacing w:after="120" w:line="264" w:lineRule="auto"/>
        <w:rPr>
          <w:lang w:val="en-US"/>
        </w:rPr>
      </w:pPr>
    </w:p>
    <w:p w14:paraId="177D8BA8" w14:textId="77777777" w:rsidR="00A20B75" w:rsidRDefault="00A20B75">
      <w:pPr>
        <w:rPr>
          <w:rFonts w:ascii="Arial Rounded MT Bold" w:eastAsiaTheme="majorEastAsia" w:hAnsi="Arial Rounded MT Bold" w:cstheme="majorBidi"/>
          <w:b/>
          <w:color w:val="595959" w:themeColor="text1" w:themeTint="A6"/>
          <w:sz w:val="22"/>
          <w:szCs w:val="26"/>
          <w:lang w:val="en-US"/>
        </w:rPr>
      </w:pPr>
      <w:r>
        <w:rPr>
          <w:lang w:val="en-US"/>
        </w:rPr>
        <w:br w:type="page"/>
      </w:r>
    </w:p>
    <w:p w14:paraId="43094FA3" w14:textId="287123F7" w:rsidR="0037442F" w:rsidRDefault="00A231C2" w:rsidP="00E31D3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Basic </w:t>
      </w: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 xml:space="preserve"> configuration</w:t>
      </w:r>
    </w:p>
    <w:p w14:paraId="15E38EB4" w14:textId="00764B75" w:rsidR="00A231C2" w:rsidRPr="008A3E4D" w:rsidRDefault="00A231C2" w:rsidP="00A231C2">
      <w:pPr>
        <w:pStyle w:val="ListParagraph"/>
        <w:numPr>
          <w:ilvl w:val="0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You should be dropped into a menu which shows the WAN interface</w:t>
      </w:r>
      <w:r w:rsidR="009F76CF" w:rsidRPr="008A3E4D">
        <w:rPr>
          <w:rFonts w:cstheme="minorHAnsi"/>
          <w:lang w:val="en-US"/>
        </w:rPr>
        <w:t xml:space="preserve"> (em0)</w:t>
      </w:r>
      <w:r w:rsidRPr="008A3E4D">
        <w:rPr>
          <w:rFonts w:cstheme="minorHAnsi"/>
          <w:lang w:val="en-US"/>
        </w:rPr>
        <w:t xml:space="preserve"> having received an IP address via DHCP in your NAT </w:t>
      </w:r>
      <w:proofErr w:type="spellStart"/>
      <w:r w:rsidR="00EE0E4C" w:rsidRPr="008A3E4D">
        <w:rPr>
          <w:rFonts w:cstheme="minorHAnsi"/>
          <w:lang w:val="en-US"/>
        </w:rPr>
        <w:t>VMnet</w:t>
      </w:r>
      <w:proofErr w:type="spellEnd"/>
      <w:r w:rsidRPr="008A3E4D">
        <w:rPr>
          <w:rFonts w:cstheme="minorHAnsi"/>
          <w:lang w:val="en-US"/>
        </w:rPr>
        <w:t>. While the LAN interface</w:t>
      </w:r>
      <w:r w:rsidR="00BB0192" w:rsidRPr="008A3E4D">
        <w:rPr>
          <w:rFonts w:cstheme="minorHAnsi"/>
          <w:lang w:val="en-US"/>
        </w:rPr>
        <w:t xml:space="preserve"> </w:t>
      </w:r>
      <w:r w:rsidR="009F76CF" w:rsidRPr="008A3E4D">
        <w:rPr>
          <w:rFonts w:cstheme="minorHAnsi"/>
          <w:lang w:val="en-US"/>
        </w:rPr>
        <w:t>(</w:t>
      </w:r>
      <w:r w:rsidR="00BB0192" w:rsidRPr="008A3E4D">
        <w:rPr>
          <w:rFonts w:cstheme="minorHAnsi"/>
          <w:lang w:val="en-US"/>
        </w:rPr>
        <w:t xml:space="preserve">em1) </w:t>
      </w:r>
      <w:r w:rsidRPr="008A3E4D">
        <w:rPr>
          <w:rFonts w:cstheme="minorHAnsi"/>
          <w:lang w:val="en-US"/>
        </w:rPr>
        <w:t>has 192.168.1.1/</w:t>
      </w:r>
      <w:proofErr w:type="gramStart"/>
      <w:r w:rsidRPr="008A3E4D">
        <w:rPr>
          <w:rFonts w:cstheme="minorHAnsi"/>
          <w:lang w:val="en-US"/>
        </w:rPr>
        <w:t>24 .</w:t>
      </w:r>
      <w:proofErr w:type="gramEnd"/>
      <w:r w:rsidR="008A3E4D">
        <w:rPr>
          <w:rFonts w:cstheme="minorHAnsi"/>
          <w:lang w:val="en-US"/>
        </w:rPr>
        <w:t xml:space="preserve"> We specified it to be 192.168.11.254/24 during installation, but apparently </w:t>
      </w:r>
      <w:r w:rsidR="007900E3">
        <w:rPr>
          <w:rFonts w:cstheme="minorHAnsi"/>
          <w:lang w:val="en-US"/>
        </w:rPr>
        <w:t xml:space="preserve">that didn’t succeed. Probably a bug in the </w:t>
      </w:r>
      <w:r w:rsidR="00EE336B">
        <w:rPr>
          <w:rFonts w:cstheme="minorHAnsi"/>
          <w:lang w:val="en-US"/>
        </w:rPr>
        <w:t xml:space="preserve">latest </w:t>
      </w:r>
      <w:r w:rsidR="007900E3">
        <w:rPr>
          <w:rFonts w:cstheme="minorHAnsi"/>
          <w:lang w:val="en-US"/>
        </w:rPr>
        <w:t>installer ISO file.</w:t>
      </w:r>
    </w:p>
    <w:p w14:paraId="55E65047" w14:textId="549CABDC" w:rsidR="00A231C2" w:rsidRPr="008A3E4D" w:rsidRDefault="007900E3" w:rsidP="00A231C2">
      <w:pPr>
        <w:pStyle w:val="ListParagraph"/>
        <w:numPr>
          <w:ilvl w:val="0"/>
          <w:numId w:val="23"/>
        </w:numPr>
        <w:spacing w:after="32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A231C2" w:rsidRPr="008A3E4D">
        <w:rPr>
          <w:rFonts w:cstheme="minorHAnsi"/>
          <w:lang w:val="en-US"/>
        </w:rPr>
        <w:t>e</w:t>
      </w:r>
      <w:r w:rsidR="00FF2E2C" w:rsidRPr="008A3E4D">
        <w:rPr>
          <w:rFonts w:cstheme="minorHAnsi"/>
          <w:lang w:val="en-US"/>
        </w:rPr>
        <w:t xml:space="preserve"> have</w:t>
      </w:r>
      <w:r w:rsidR="00A231C2" w:rsidRPr="008A3E4D">
        <w:rPr>
          <w:rFonts w:cstheme="minorHAnsi"/>
          <w:lang w:val="en-US"/>
        </w:rPr>
        <w:t xml:space="preserve"> </w:t>
      </w:r>
      <w:r w:rsidR="00601BDB" w:rsidRPr="008A3E4D">
        <w:rPr>
          <w:rFonts w:cstheme="minorHAnsi"/>
          <w:lang w:val="en-US"/>
        </w:rPr>
        <w:t>chosen</w:t>
      </w:r>
      <w:r w:rsidR="00A231C2" w:rsidRPr="008A3E4D">
        <w:rPr>
          <w:rFonts w:cstheme="minorHAnsi"/>
          <w:lang w:val="en-US"/>
        </w:rPr>
        <w:t xml:space="preserve"> 192.168.11.0/24 </w:t>
      </w:r>
      <w:r w:rsidR="00FF2E2C" w:rsidRPr="008A3E4D">
        <w:rPr>
          <w:rFonts w:cstheme="minorHAnsi"/>
          <w:lang w:val="en-US"/>
        </w:rPr>
        <w:t>to be our internal IP network</w:t>
      </w:r>
      <w:r w:rsidR="00A231C2" w:rsidRPr="008A3E4D">
        <w:rPr>
          <w:rFonts w:cstheme="minorHAnsi"/>
          <w:lang w:val="en-US"/>
        </w:rPr>
        <w:t xml:space="preserve"> </w:t>
      </w:r>
      <w:r w:rsidR="00FF2E2C" w:rsidRPr="008A3E4D">
        <w:rPr>
          <w:rFonts w:cstheme="minorHAnsi"/>
          <w:lang w:val="en-US"/>
        </w:rPr>
        <w:t xml:space="preserve">(and you’ve created </w:t>
      </w:r>
      <w:r w:rsidR="00CD4612" w:rsidRPr="008A3E4D">
        <w:rPr>
          <w:rFonts w:cstheme="minorHAnsi"/>
          <w:lang w:val="en-US"/>
        </w:rPr>
        <w:t>therefore a</w:t>
      </w:r>
      <w:r w:rsidR="00A231C2" w:rsidRPr="008A3E4D">
        <w:rPr>
          <w:rFonts w:cstheme="minorHAnsi"/>
          <w:lang w:val="en-US"/>
        </w:rPr>
        <w:t xml:space="preserve"> custom </w:t>
      </w:r>
      <w:proofErr w:type="spellStart"/>
      <w:r w:rsidR="00EE0E4C" w:rsidRPr="008A3E4D">
        <w:rPr>
          <w:rFonts w:cstheme="minorHAnsi"/>
          <w:lang w:val="en-US"/>
        </w:rPr>
        <w:t>VMnet</w:t>
      </w:r>
      <w:proofErr w:type="spellEnd"/>
      <w:r w:rsidR="00CD4612" w:rsidRPr="008A3E4D">
        <w:rPr>
          <w:rFonts w:cstheme="minorHAnsi"/>
          <w:lang w:val="en-US"/>
        </w:rPr>
        <w:t xml:space="preserve"> earlier in this assignment)</w:t>
      </w:r>
      <w:r w:rsidR="00A231C2" w:rsidRPr="008A3E4D">
        <w:rPr>
          <w:rFonts w:cstheme="minorHAnsi"/>
          <w:lang w:val="en-US"/>
        </w:rPr>
        <w:t xml:space="preserve">. We want to give </w:t>
      </w:r>
      <w:r w:rsidR="008A3E4D">
        <w:rPr>
          <w:rFonts w:cstheme="minorHAnsi"/>
          <w:lang w:val="en-US"/>
        </w:rPr>
        <w:t xml:space="preserve">(again) </w:t>
      </w:r>
      <w:r w:rsidR="00A231C2" w:rsidRPr="008A3E4D">
        <w:rPr>
          <w:rFonts w:cstheme="minorHAnsi"/>
          <w:lang w:val="en-US"/>
        </w:rPr>
        <w:t xml:space="preserve">our </w:t>
      </w:r>
      <w:proofErr w:type="spellStart"/>
      <w:r w:rsidR="00A231C2" w:rsidRPr="008A3E4D">
        <w:rPr>
          <w:rFonts w:cstheme="minorHAnsi"/>
          <w:lang w:val="en-US"/>
        </w:rPr>
        <w:t>pfSense</w:t>
      </w:r>
      <w:proofErr w:type="spellEnd"/>
      <w:r w:rsidR="00A231C2" w:rsidRPr="008A3E4D">
        <w:rPr>
          <w:rFonts w:cstheme="minorHAnsi"/>
          <w:lang w:val="en-US"/>
        </w:rPr>
        <w:t xml:space="preserve"> </w:t>
      </w:r>
      <w:r w:rsidR="00A231C2" w:rsidRPr="008A3E4D">
        <w:rPr>
          <w:rFonts w:cstheme="minorHAnsi"/>
          <w:b/>
          <w:bCs/>
          <w:lang w:val="en-US"/>
        </w:rPr>
        <w:t>LAN interface</w:t>
      </w:r>
      <w:r w:rsidR="00A231C2" w:rsidRPr="008A3E4D">
        <w:rPr>
          <w:rFonts w:cstheme="minorHAnsi"/>
          <w:lang w:val="en-US"/>
        </w:rPr>
        <w:t xml:space="preserve"> the IP address </w:t>
      </w:r>
      <w:r w:rsidR="00A231C2" w:rsidRPr="008A3E4D">
        <w:rPr>
          <w:rFonts w:cstheme="minorHAnsi"/>
          <w:b/>
          <w:bCs/>
          <w:lang w:val="en-US"/>
        </w:rPr>
        <w:t>192.168.11.254/24</w:t>
      </w:r>
      <w:r w:rsidR="00A231C2" w:rsidRPr="008A3E4D">
        <w:rPr>
          <w:rFonts w:cstheme="minorHAnsi"/>
          <w:lang w:val="en-US"/>
        </w:rPr>
        <w:t xml:space="preserve"> (the last available IP address in our subnet). Select </w:t>
      </w:r>
      <w:r w:rsidR="00EA7036" w:rsidRPr="008A3E4D">
        <w:rPr>
          <w:rFonts w:cstheme="minorHAnsi"/>
          <w:lang w:val="en-US"/>
        </w:rPr>
        <w:t>option</w:t>
      </w:r>
      <w:r w:rsidR="00A231C2" w:rsidRPr="008A3E4D">
        <w:rPr>
          <w:rFonts w:cstheme="minorHAnsi"/>
          <w:lang w:val="en-US"/>
        </w:rPr>
        <w:t xml:space="preserve"> 2 to do this. You will be asked a few additional questions when setting the IP:</w:t>
      </w:r>
    </w:p>
    <w:p w14:paraId="7F77E97A" w14:textId="77777777" w:rsidR="00A6227D" w:rsidRPr="008A3E4D" w:rsidRDefault="00D75E9E" w:rsidP="001F1F6A">
      <w:pPr>
        <w:pStyle w:val="ListParagraph"/>
        <w:numPr>
          <w:ilvl w:val="1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Don’t configure the LAN interface via DHCP </w:t>
      </w:r>
      <w:r w:rsidR="00F71A62" w:rsidRPr="008A3E4D">
        <w:rPr>
          <w:rFonts w:cstheme="minorHAnsi"/>
          <w:lang w:val="en-US"/>
        </w:rPr>
        <w:t xml:space="preserve">but manually </w:t>
      </w:r>
      <w:r w:rsidR="000D2B6F" w:rsidRPr="008A3E4D">
        <w:rPr>
          <w:rFonts w:cstheme="minorHAnsi"/>
          <w:lang w:val="en-US"/>
        </w:rPr>
        <w:t>assign it its IP address mentioned above.</w:t>
      </w:r>
      <w:r w:rsidR="00A6227D" w:rsidRPr="008A3E4D">
        <w:rPr>
          <w:rFonts w:cstheme="minorHAnsi"/>
          <w:lang w:val="en-US"/>
        </w:rPr>
        <w:t xml:space="preserve"> </w:t>
      </w:r>
      <w:r w:rsidR="00A231C2" w:rsidRPr="008A3E4D">
        <w:rPr>
          <w:rFonts w:cstheme="minorHAnsi"/>
          <w:lang w:val="en-US"/>
        </w:rPr>
        <w:t>You don’t need to specify a gateway address</w:t>
      </w:r>
    </w:p>
    <w:p w14:paraId="55FD6BDE" w14:textId="77777777" w:rsidR="00047A4B" w:rsidRPr="008A3E4D" w:rsidRDefault="00A6227D" w:rsidP="00A231C2">
      <w:pPr>
        <w:pStyle w:val="ListParagraph"/>
        <w:numPr>
          <w:ilvl w:val="1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Don’t configure the LAN interface via DHCP6</w:t>
      </w:r>
      <w:r w:rsidR="00A21A1E" w:rsidRPr="008A3E4D">
        <w:rPr>
          <w:rFonts w:cstheme="minorHAnsi"/>
          <w:lang w:val="en-US"/>
        </w:rPr>
        <w:t>, nor assign an IPv6 address manually</w:t>
      </w:r>
      <w:r w:rsidR="00A231C2" w:rsidRPr="008A3E4D">
        <w:rPr>
          <w:rFonts w:cstheme="minorHAnsi"/>
          <w:lang w:val="en-US"/>
        </w:rPr>
        <w:t xml:space="preserve">. </w:t>
      </w:r>
    </w:p>
    <w:p w14:paraId="1BDAFD9C" w14:textId="0069FD39" w:rsidR="00A231C2" w:rsidRPr="008A3E4D" w:rsidRDefault="00047A4B" w:rsidP="00A231C2">
      <w:pPr>
        <w:pStyle w:val="ListParagraph"/>
        <w:numPr>
          <w:ilvl w:val="1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Enable the DHCP server on LAN. </w:t>
      </w:r>
      <w:r w:rsidR="00A231C2" w:rsidRPr="008A3E4D">
        <w:rPr>
          <w:rFonts w:cstheme="minorHAnsi"/>
          <w:lang w:val="en-US"/>
        </w:rPr>
        <w:t>Choose 192.168.11.100 as start</w:t>
      </w:r>
      <w:r w:rsidR="00EF2979" w:rsidRPr="008A3E4D">
        <w:rPr>
          <w:rFonts w:cstheme="minorHAnsi"/>
          <w:lang w:val="en-US"/>
        </w:rPr>
        <w:t xml:space="preserve"> address</w:t>
      </w:r>
      <w:r w:rsidR="00A231C2" w:rsidRPr="008A3E4D">
        <w:rPr>
          <w:rFonts w:cstheme="minorHAnsi"/>
          <w:lang w:val="en-US"/>
        </w:rPr>
        <w:t xml:space="preserve"> and 192.168.11.200 as end</w:t>
      </w:r>
      <w:r w:rsidR="00021F2E" w:rsidRPr="008A3E4D">
        <w:rPr>
          <w:rFonts w:cstheme="minorHAnsi"/>
          <w:lang w:val="en-US"/>
        </w:rPr>
        <w:t xml:space="preserve"> address</w:t>
      </w:r>
      <w:r w:rsidR="00A231C2" w:rsidRPr="008A3E4D">
        <w:rPr>
          <w:rFonts w:cstheme="minorHAnsi"/>
          <w:lang w:val="en-US"/>
        </w:rPr>
        <w:t>.</w:t>
      </w:r>
    </w:p>
    <w:p w14:paraId="3B400E3B" w14:textId="2F8BCBFB" w:rsidR="00A231C2" w:rsidRPr="008A3E4D" w:rsidRDefault="00A231C2" w:rsidP="00A231C2">
      <w:pPr>
        <w:pStyle w:val="ListParagraph"/>
        <w:numPr>
          <w:ilvl w:val="1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Choose </w:t>
      </w:r>
      <w:r w:rsidR="00CE13DD" w:rsidRPr="008A3E4D">
        <w:rPr>
          <w:rFonts w:cstheme="minorHAnsi"/>
          <w:lang w:val="en-US"/>
        </w:rPr>
        <w:t>‘</w:t>
      </w:r>
      <w:r w:rsidRPr="008A3E4D">
        <w:rPr>
          <w:rFonts w:cstheme="minorHAnsi"/>
          <w:lang w:val="en-US"/>
        </w:rPr>
        <w:t>yes</w:t>
      </w:r>
      <w:r w:rsidR="00CE13DD" w:rsidRPr="008A3E4D">
        <w:rPr>
          <w:rFonts w:cstheme="minorHAnsi"/>
          <w:lang w:val="en-US"/>
        </w:rPr>
        <w:t>’</w:t>
      </w:r>
      <w:r w:rsidRPr="008A3E4D">
        <w:rPr>
          <w:rFonts w:cstheme="minorHAnsi"/>
          <w:lang w:val="en-US"/>
        </w:rPr>
        <w:t xml:space="preserve"> to revert to HTTP as </w:t>
      </w:r>
      <w:proofErr w:type="spellStart"/>
      <w:r w:rsidRPr="008A3E4D">
        <w:rPr>
          <w:rFonts w:cstheme="minorHAnsi"/>
          <w:lang w:val="en-US"/>
        </w:rPr>
        <w:t>webConfigurator</w:t>
      </w:r>
      <w:proofErr w:type="spellEnd"/>
      <w:r w:rsidRPr="008A3E4D">
        <w:rPr>
          <w:rFonts w:cstheme="minorHAnsi"/>
          <w:lang w:val="en-US"/>
        </w:rPr>
        <w:t xml:space="preserve"> protocol</w:t>
      </w:r>
    </w:p>
    <w:p w14:paraId="236ECEFE" w14:textId="77777777" w:rsidR="00A231C2" w:rsidRDefault="00A231C2" w:rsidP="00A231C2">
      <w:pPr>
        <w:pStyle w:val="ListParagraph"/>
        <w:numPr>
          <w:ilvl w:val="0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Verify that you can now use a web browser on your laptop to open the web page on your </w:t>
      </w:r>
      <w:proofErr w:type="spellStart"/>
      <w:r w:rsidRPr="008A3E4D">
        <w:rPr>
          <w:rFonts w:cstheme="minorHAnsi"/>
          <w:lang w:val="en-US"/>
        </w:rPr>
        <w:t>pfSense</w:t>
      </w:r>
      <w:proofErr w:type="spellEnd"/>
      <w:r w:rsidRPr="008A3E4D">
        <w:rPr>
          <w:rFonts w:cstheme="minorHAnsi"/>
          <w:lang w:val="en-US"/>
        </w:rPr>
        <w:t xml:space="preserve"> VM at 192.168.11.254</w:t>
      </w:r>
    </w:p>
    <w:p w14:paraId="4811310F" w14:textId="6495FF5C" w:rsidR="005268E7" w:rsidRDefault="005268E7" w:rsidP="005268E7">
      <w:pPr>
        <w:pStyle w:val="ListParagraph"/>
        <w:spacing w:after="320" w:line="276" w:lineRule="auto"/>
        <w:rPr>
          <w:rFonts w:cstheme="minorHAnsi"/>
          <w:lang w:val="en-US"/>
        </w:rPr>
      </w:pPr>
      <w:r w:rsidRPr="005268E7">
        <w:rPr>
          <w:rFonts w:cstheme="minorHAnsi"/>
          <w:lang w:val="en-US"/>
        </w:rPr>
        <w:drawing>
          <wp:inline distT="0" distB="0" distL="0" distR="0" wp14:anchorId="6972473C" wp14:editId="704A65E6">
            <wp:extent cx="5396230" cy="5507355"/>
            <wp:effectExtent l="0" t="0" r="0" b="0"/>
            <wp:docPr id="314496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66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AD83" w14:textId="0240A68F" w:rsidR="005268E7" w:rsidRPr="00067D1E" w:rsidRDefault="005268E7" w:rsidP="005268E7">
      <w:pPr>
        <w:pStyle w:val="ListParagraph"/>
        <w:spacing w:after="320" w:line="276" w:lineRule="auto"/>
        <w:rPr>
          <w:rFonts w:cstheme="minorHAnsi"/>
          <w:color w:val="FF0000"/>
          <w:lang w:val="en-US"/>
        </w:rPr>
      </w:pPr>
      <w:r w:rsidRPr="00067D1E">
        <w:rPr>
          <w:rFonts w:cstheme="minorHAnsi"/>
          <w:color w:val="FF0000"/>
          <w:lang w:val="en-US"/>
        </w:rPr>
        <w:lastRenderedPageBreak/>
        <w:t>Yes, I can!!!</w:t>
      </w:r>
    </w:p>
    <w:p w14:paraId="06C898F4" w14:textId="77777777" w:rsidR="00547021" w:rsidRPr="008A3E4D" w:rsidRDefault="00A231C2" w:rsidP="00A231C2">
      <w:pPr>
        <w:pStyle w:val="ListParagraph"/>
        <w:numPr>
          <w:ilvl w:val="0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Use </w:t>
      </w:r>
      <w:r w:rsidRPr="008A3E4D">
        <w:rPr>
          <w:rFonts w:cstheme="minorHAnsi"/>
          <w:i/>
          <w:iCs/>
          <w:lang w:val="en-US"/>
        </w:rPr>
        <w:t>admin</w:t>
      </w:r>
      <w:r w:rsidRPr="008A3E4D">
        <w:rPr>
          <w:rFonts w:cstheme="minorHAnsi"/>
          <w:lang w:val="en-US"/>
        </w:rPr>
        <w:t xml:space="preserve"> and </w:t>
      </w:r>
      <w:r w:rsidR="001A4F81" w:rsidRPr="008A3E4D">
        <w:rPr>
          <w:rFonts w:cstheme="minorHAnsi"/>
          <w:lang w:val="en-US"/>
        </w:rPr>
        <w:t xml:space="preserve">default </w:t>
      </w:r>
      <w:r w:rsidRPr="008A3E4D">
        <w:rPr>
          <w:rFonts w:cstheme="minorHAnsi"/>
          <w:lang w:val="en-US"/>
        </w:rPr>
        <w:t>pass</w:t>
      </w:r>
      <w:r w:rsidR="001A4F81" w:rsidRPr="008A3E4D">
        <w:rPr>
          <w:rFonts w:cstheme="minorHAnsi"/>
          <w:lang w:val="en-US"/>
        </w:rPr>
        <w:t>word</w:t>
      </w:r>
      <w:r w:rsidRPr="008A3E4D">
        <w:rPr>
          <w:rFonts w:cstheme="minorHAnsi"/>
          <w:lang w:val="en-US"/>
        </w:rPr>
        <w:t xml:space="preserve"> </w:t>
      </w:r>
      <w:proofErr w:type="spellStart"/>
      <w:r w:rsidRPr="008A3E4D">
        <w:rPr>
          <w:rFonts w:cstheme="minorHAnsi"/>
          <w:i/>
          <w:iCs/>
          <w:lang w:val="en-US"/>
        </w:rPr>
        <w:t>pfsense</w:t>
      </w:r>
      <w:proofErr w:type="spellEnd"/>
      <w:r w:rsidRPr="008A3E4D">
        <w:rPr>
          <w:rFonts w:cstheme="minorHAnsi"/>
          <w:lang w:val="en-US"/>
        </w:rPr>
        <w:t xml:space="preserve"> to login to this web page.</w:t>
      </w:r>
      <w:r w:rsidR="005A450D" w:rsidRPr="008A3E4D">
        <w:rPr>
          <w:rFonts w:cstheme="minorHAnsi"/>
          <w:lang w:val="en-US"/>
        </w:rPr>
        <w:t xml:space="preserve"> </w:t>
      </w:r>
    </w:p>
    <w:p w14:paraId="0354B707" w14:textId="77777777" w:rsidR="00191771" w:rsidRPr="008A3E4D" w:rsidRDefault="00547021" w:rsidP="00A231C2">
      <w:pPr>
        <w:pStyle w:val="ListParagraph"/>
        <w:numPr>
          <w:ilvl w:val="0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Walk through the</w:t>
      </w:r>
      <w:r w:rsidR="00191771" w:rsidRPr="008A3E4D">
        <w:rPr>
          <w:rFonts w:cstheme="minorHAnsi"/>
          <w:lang w:val="en-US"/>
        </w:rPr>
        <w:t xml:space="preserve"> initial wizard. Leave values to default settings. Except for</w:t>
      </w:r>
    </w:p>
    <w:p w14:paraId="53CCC1BC" w14:textId="77777777" w:rsidR="00191771" w:rsidRPr="008A3E4D" w:rsidRDefault="00191771" w:rsidP="00191771">
      <w:pPr>
        <w:pStyle w:val="ListParagraph"/>
        <w:numPr>
          <w:ilvl w:val="1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Step 3: Set </w:t>
      </w:r>
      <w:proofErr w:type="spellStart"/>
      <w:r w:rsidRPr="008A3E4D">
        <w:rPr>
          <w:rFonts w:cstheme="minorHAnsi"/>
          <w:lang w:val="en-US"/>
        </w:rPr>
        <w:t>timezone</w:t>
      </w:r>
      <w:proofErr w:type="spellEnd"/>
      <w:r w:rsidRPr="008A3E4D">
        <w:rPr>
          <w:rFonts w:cstheme="minorHAnsi"/>
          <w:lang w:val="en-US"/>
        </w:rPr>
        <w:t xml:space="preserve"> to </w:t>
      </w:r>
      <w:r w:rsidR="005A450D" w:rsidRPr="008A3E4D">
        <w:rPr>
          <w:rFonts w:cstheme="minorHAnsi"/>
          <w:lang w:val="en-US"/>
        </w:rPr>
        <w:t>Europe/Brussels</w:t>
      </w:r>
    </w:p>
    <w:p w14:paraId="045D1066" w14:textId="1832941B" w:rsidR="00C6427E" w:rsidRPr="008A3E4D" w:rsidRDefault="00991277" w:rsidP="00191771">
      <w:pPr>
        <w:pStyle w:val="ListParagraph"/>
        <w:numPr>
          <w:ilvl w:val="1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Step 4: </w:t>
      </w:r>
      <w:r w:rsidRPr="008A3E4D">
        <w:rPr>
          <w:rFonts w:cstheme="minorHAnsi"/>
          <w:b/>
          <w:bCs/>
          <w:u w:val="single"/>
          <w:lang w:val="en-US"/>
        </w:rPr>
        <w:t>un</w:t>
      </w:r>
      <w:r w:rsidRPr="008A3E4D">
        <w:rPr>
          <w:rFonts w:cstheme="minorHAnsi"/>
          <w:b/>
          <w:bCs/>
          <w:lang w:val="en-US"/>
        </w:rPr>
        <w:t>check the last two checkboxes</w:t>
      </w:r>
      <w:r w:rsidRPr="008A3E4D">
        <w:rPr>
          <w:rFonts w:cstheme="minorHAnsi"/>
          <w:lang w:val="en-US"/>
        </w:rPr>
        <w:t xml:space="preserve"> (</w:t>
      </w:r>
      <w:r w:rsidR="004E4EBD" w:rsidRPr="008A3E4D">
        <w:rPr>
          <w:rFonts w:cstheme="minorHAnsi"/>
          <w:lang w:val="en-US"/>
        </w:rPr>
        <w:t>‘</w:t>
      </w:r>
      <w:r w:rsidRPr="008A3E4D">
        <w:rPr>
          <w:rFonts w:cstheme="minorHAnsi"/>
          <w:lang w:val="en-US"/>
        </w:rPr>
        <w:t xml:space="preserve">Block private networks </w:t>
      </w:r>
      <w:r w:rsidR="5000381C" w:rsidRPr="008A3E4D">
        <w:rPr>
          <w:rFonts w:cstheme="minorHAnsi"/>
          <w:lang w:val="en-US"/>
        </w:rPr>
        <w:t xml:space="preserve">from entering </w:t>
      </w:r>
      <w:r w:rsidRPr="008A3E4D">
        <w:rPr>
          <w:rFonts w:cstheme="minorHAnsi"/>
          <w:lang w:val="en-US"/>
        </w:rPr>
        <w:t>via WAN</w:t>
      </w:r>
      <w:r w:rsidR="004E4EBD" w:rsidRPr="008A3E4D">
        <w:rPr>
          <w:rFonts w:cstheme="minorHAnsi"/>
          <w:lang w:val="en-US"/>
        </w:rPr>
        <w:t>’</w:t>
      </w:r>
      <w:r w:rsidRPr="008A3E4D">
        <w:rPr>
          <w:rFonts w:cstheme="minorHAnsi"/>
          <w:lang w:val="en-US"/>
        </w:rPr>
        <w:t xml:space="preserve"> and </w:t>
      </w:r>
      <w:r w:rsidR="004E4EBD" w:rsidRPr="008A3E4D">
        <w:rPr>
          <w:rFonts w:cstheme="minorHAnsi"/>
          <w:lang w:val="en-US"/>
        </w:rPr>
        <w:t>‘</w:t>
      </w:r>
      <w:r w:rsidRPr="008A3E4D">
        <w:rPr>
          <w:rFonts w:cstheme="minorHAnsi"/>
          <w:lang w:val="en-US"/>
        </w:rPr>
        <w:t>Block no</w:t>
      </w:r>
      <w:r w:rsidR="004E4EBD" w:rsidRPr="008A3E4D">
        <w:rPr>
          <w:rFonts w:cstheme="minorHAnsi"/>
          <w:lang w:val="en-US"/>
        </w:rPr>
        <w:t>n-Internet routed networks</w:t>
      </w:r>
      <w:r w:rsidR="245FCBD4" w:rsidRPr="008A3E4D">
        <w:rPr>
          <w:rFonts w:cstheme="minorHAnsi"/>
          <w:lang w:val="en-US"/>
        </w:rPr>
        <w:t xml:space="preserve"> from entering</w:t>
      </w:r>
      <w:r w:rsidR="004E4EBD" w:rsidRPr="008A3E4D">
        <w:rPr>
          <w:rFonts w:cstheme="minorHAnsi"/>
          <w:lang w:val="en-US"/>
        </w:rPr>
        <w:t xml:space="preserve"> via WAN’)</w:t>
      </w:r>
      <w:r w:rsidR="005472CB" w:rsidRPr="008A3E4D">
        <w:rPr>
          <w:rFonts w:cstheme="minorHAnsi"/>
          <w:lang w:val="en-US"/>
        </w:rPr>
        <w:t>. This is because you are using a private IP network in VMware on the WAN interface.</w:t>
      </w:r>
    </w:p>
    <w:p w14:paraId="0EC2003E" w14:textId="77FAD330" w:rsidR="00330F8A" w:rsidRDefault="00C6427E" w:rsidP="00330F8A">
      <w:pPr>
        <w:pStyle w:val="ListParagraph"/>
        <w:numPr>
          <w:ilvl w:val="1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 xml:space="preserve">Step 6: </w:t>
      </w:r>
      <w:r w:rsidR="008A26D0" w:rsidRPr="008A3E4D">
        <w:rPr>
          <w:rFonts w:cstheme="minorHAnsi"/>
          <w:lang w:val="en-US"/>
        </w:rPr>
        <w:t>choose a new Admin password</w:t>
      </w:r>
    </w:p>
    <w:p w14:paraId="60296A2F" w14:textId="4F5B1231" w:rsidR="00EC2A50" w:rsidRPr="009E12A9" w:rsidRDefault="00EC2A50" w:rsidP="00EC2A50">
      <w:pPr>
        <w:pStyle w:val="ListParagraph"/>
        <w:spacing w:after="320" w:line="276" w:lineRule="auto"/>
        <w:ind w:left="1440"/>
        <w:rPr>
          <w:rFonts w:cstheme="minorHAnsi"/>
          <w:color w:val="FF0000"/>
          <w:lang w:val="en-US"/>
        </w:rPr>
      </w:pPr>
      <w:r w:rsidRPr="009E12A9">
        <w:rPr>
          <w:rFonts w:cstheme="minorHAnsi"/>
          <w:color w:val="FF0000"/>
          <w:lang w:val="en-US"/>
        </w:rPr>
        <w:t xml:space="preserve">I am alright with the normal </w:t>
      </w:r>
      <w:proofErr w:type="spellStart"/>
      <w:r w:rsidRPr="009E12A9">
        <w:rPr>
          <w:rFonts w:cstheme="minorHAnsi"/>
          <w:b/>
          <w:bCs/>
          <w:color w:val="FF0000"/>
          <w:lang w:val="en-US"/>
        </w:rPr>
        <w:t>pfsense</w:t>
      </w:r>
      <w:proofErr w:type="spellEnd"/>
      <w:r w:rsidRPr="009E12A9">
        <w:rPr>
          <w:rFonts w:cstheme="minorHAnsi"/>
          <w:color w:val="FF0000"/>
          <w:lang w:val="en-US"/>
        </w:rPr>
        <w:t xml:space="preserve"> password</w:t>
      </w:r>
    </w:p>
    <w:p w14:paraId="721A84B7" w14:textId="4ED824F7" w:rsidR="00C6172B" w:rsidRPr="008A3E4D" w:rsidRDefault="00C6172B" w:rsidP="00C6172B">
      <w:pPr>
        <w:pStyle w:val="ListParagraph"/>
        <w:numPr>
          <w:ilvl w:val="0"/>
          <w:numId w:val="23"/>
        </w:numPr>
        <w:spacing w:after="320" w:line="276" w:lineRule="auto"/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Finally, finish the wizard</w:t>
      </w:r>
      <w:r w:rsidR="00AB00B2" w:rsidRPr="008A3E4D">
        <w:rPr>
          <w:rFonts w:cstheme="minorHAnsi"/>
          <w:lang w:val="en-US"/>
        </w:rPr>
        <w:t xml:space="preserve">. </w:t>
      </w:r>
    </w:p>
    <w:p w14:paraId="304ADE01" w14:textId="77777777" w:rsidR="00847499" w:rsidRDefault="00A231C2" w:rsidP="007E03DB">
      <w:pPr>
        <w:spacing w:after="320" w:line="276" w:lineRule="auto"/>
        <w:ind w:left="720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6668CFDA" wp14:editId="73275657">
            <wp:extent cx="4956619" cy="3784821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735" cy="37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ACC7" w14:textId="1595D64C" w:rsidR="00A231C2" w:rsidRPr="00C6172B" w:rsidRDefault="00A231C2" w:rsidP="007E03DB">
      <w:pPr>
        <w:spacing w:after="320" w:line="276" w:lineRule="auto"/>
        <w:ind w:left="720"/>
        <w:rPr>
          <w:rFonts w:ascii="Times New Roman" w:hAnsi="Times New Roman"/>
          <w:lang w:val="en-US"/>
        </w:rPr>
      </w:pPr>
      <w:r>
        <w:lastRenderedPageBreak/>
        <w:br/>
      </w:r>
      <w:r>
        <w:rPr>
          <w:noProof/>
        </w:rPr>
        <w:drawing>
          <wp:inline distT="0" distB="0" distL="0" distR="0" wp14:anchorId="784A6DBB" wp14:editId="025E2A9D">
            <wp:extent cx="5083721" cy="2691381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3721" cy="269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1623" w14:textId="77777777" w:rsidR="00FE5BC4" w:rsidRDefault="00FE5BC4" w:rsidP="00FE5BC4">
      <w:pPr>
        <w:rPr>
          <w:lang w:val="en-US"/>
        </w:rPr>
      </w:pPr>
    </w:p>
    <w:p w14:paraId="15AD747D" w14:textId="0F3AB040" w:rsidR="0033770B" w:rsidRDefault="0033770B" w:rsidP="0033770B">
      <w:pPr>
        <w:rPr>
          <w:lang w:val="en-US"/>
        </w:rPr>
      </w:pPr>
      <w:r>
        <w:rPr>
          <w:lang w:val="en-US"/>
        </w:rPr>
        <w:t xml:space="preserve">In this current version of </w:t>
      </w: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 xml:space="preserve">, there </w:t>
      </w:r>
      <w:r w:rsidR="00EE336B">
        <w:rPr>
          <w:lang w:val="en-US"/>
        </w:rPr>
        <w:t xml:space="preserve">also </w:t>
      </w:r>
      <w:r>
        <w:rPr>
          <w:lang w:val="en-US"/>
        </w:rPr>
        <w:t xml:space="preserve">appears to be a bug concerning the initial configuration of the DHCP range. You specified a range starting at 192.168.11.100 and stopping at 192.168.11.200 during CLI setup </w:t>
      </w:r>
      <w:r w:rsidR="00506A77">
        <w:rPr>
          <w:lang w:val="en-US"/>
        </w:rPr>
        <w:t xml:space="preserve">in the previous steps. However, this </w:t>
      </w:r>
      <w:r w:rsidR="008A496F">
        <w:rPr>
          <w:lang w:val="en-US"/>
        </w:rPr>
        <w:t>is not applied. Let’s fix that:</w:t>
      </w:r>
    </w:p>
    <w:p w14:paraId="0DD04227" w14:textId="71289516" w:rsidR="008A496F" w:rsidRPr="008A3E4D" w:rsidRDefault="008A496F" w:rsidP="008A496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In the web interface, go to ‘Services &gt; DHCP Server’</w:t>
      </w:r>
    </w:p>
    <w:p w14:paraId="3CEC5E96" w14:textId="2C6424FB" w:rsidR="00E33F03" w:rsidRPr="008A3E4D" w:rsidRDefault="00E33F03" w:rsidP="008A496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Within ‘General Options’ you can specify the ‘Range’ again from 192.168.11.100 till 192.168.11.200</w:t>
      </w:r>
    </w:p>
    <w:p w14:paraId="3CBA5CC2" w14:textId="511836FC" w:rsidR="00C23C18" w:rsidRPr="008A3E4D" w:rsidRDefault="00C649DF" w:rsidP="004C73A0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8A3E4D">
        <w:rPr>
          <w:rFonts w:cstheme="minorHAnsi"/>
          <w:lang w:val="en-US"/>
        </w:rPr>
        <w:t>‘</w:t>
      </w:r>
      <w:r w:rsidRPr="008A3E4D">
        <w:rPr>
          <w:rFonts w:cstheme="minorHAnsi"/>
          <w:b/>
          <w:bCs/>
          <w:lang w:val="en-US"/>
        </w:rPr>
        <w:t>Save</w:t>
      </w:r>
      <w:r w:rsidRPr="008A3E4D">
        <w:rPr>
          <w:rFonts w:cstheme="minorHAnsi"/>
          <w:lang w:val="en-US"/>
        </w:rPr>
        <w:t xml:space="preserve">’ </w:t>
      </w:r>
      <w:r w:rsidR="00C23C18" w:rsidRPr="008A3E4D">
        <w:rPr>
          <w:rFonts w:cstheme="minorHAnsi"/>
          <w:lang w:val="en-US"/>
        </w:rPr>
        <w:t>these changes</w:t>
      </w:r>
      <w:r w:rsidR="00E078DE" w:rsidRPr="008A3E4D">
        <w:rPr>
          <w:rFonts w:cstheme="minorHAnsi"/>
          <w:lang w:val="en-US"/>
        </w:rPr>
        <w:t xml:space="preserve"> (blue button at the bottom of the page) and subsequently ‘</w:t>
      </w:r>
      <w:r w:rsidR="00E078DE" w:rsidRPr="008A3E4D">
        <w:rPr>
          <w:rFonts w:cstheme="minorHAnsi"/>
          <w:b/>
          <w:bCs/>
          <w:lang w:val="en-US"/>
        </w:rPr>
        <w:t>Apply</w:t>
      </w:r>
      <w:r w:rsidR="00E078DE" w:rsidRPr="008A3E4D">
        <w:rPr>
          <w:rFonts w:cstheme="minorHAnsi"/>
          <w:lang w:val="en-US"/>
        </w:rPr>
        <w:t>’ the changes (green button at the top of the page).</w:t>
      </w:r>
    </w:p>
    <w:p w14:paraId="5C5983F7" w14:textId="77777777" w:rsidR="0033770B" w:rsidRDefault="0033770B" w:rsidP="00FE5BC4">
      <w:pPr>
        <w:rPr>
          <w:lang w:val="en-US"/>
        </w:rPr>
      </w:pPr>
    </w:p>
    <w:p w14:paraId="284789D6" w14:textId="77777777" w:rsidR="00E33F03" w:rsidRDefault="00E33F03" w:rsidP="00FE5BC4">
      <w:pPr>
        <w:rPr>
          <w:lang w:val="en-US"/>
        </w:rPr>
      </w:pPr>
    </w:p>
    <w:p w14:paraId="1AFC8A2F" w14:textId="77777777" w:rsidR="00AF7D2B" w:rsidRDefault="00AF7D2B" w:rsidP="00AF7D2B">
      <w:pPr>
        <w:pStyle w:val="Heading2"/>
        <w:rPr>
          <w:lang w:val="en-US"/>
        </w:rPr>
      </w:pP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 xml:space="preserve"> DNS settings</w:t>
      </w:r>
    </w:p>
    <w:p w14:paraId="654DFEF8" w14:textId="4BA01087" w:rsidR="00AF7D2B" w:rsidRDefault="00AF7D2B" w:rsidP="00AF7D2B">
      <w:pPr>
        <w:rPr>
          <w:lang w:val="en-US"/>
        </w:rPr>
      </w:pPr>
      <w:r>
        <w:rPr>
          <w:lang w:val="en-US"/>
        </w:rPr>
        <w:t>We want</w:t>
      </w:r>
      <w:r w:rsidR="000C488B">
        <w:rPr>
          <w:lang w:val="en-US"/>
        </w:rPr>
        <w:t xml:space="preserve"> future</w:t>
      </w:r>
      <w:r>
        <w:rPr>
          <w:lang w:val="en-US"/>
        </w:rPr>
        <w:t xml:space="preserve"> DNS queries arriving at </w:t>
      </w: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 xml:space="preserve"> to be handled by the DNS server of VMware</w:t>
      </w:r>
      <w:r w:rsidR="00DC0179">
        <w:rPr>
          <w:lang w:val="en-US"/>
        </w:rPr>
        <w:t>, which is most commonly 192.168.x.2 in VMnet8 (see figure in the ‘</w:t>
      </w:r>
      <w:r w:rsidR="00DC0179">
        <w:rPr>
          <w:lang w:val="en-US"/>
        </w:rPr>
        <w:fldChar w:fldCharType="begin"/>
      </w:r>
      <w:r w:rsidR="00DC0179">
        <w:rPr>
          <w:lang w:val="en-US"/>
        </w:rPr>
        <w:instrText xml:space="preserve"> REF _Ref83041620 \h </w:instrText>
      </w:r>
      <w:r w:rsidR="00DC0179">
        <w:rPr>
          <w:lang w:val="en-US"/>
        </w:rPr>
      </w:r>
      <w:r w:rsidR="00DC0179">
        <w:rPr>
          <w:lang w:val="en-US"/>
        </w:rPr>
        <w:fldChar w:fldCharType="separate"/>
      </w:r>
      <w:r w:rsidR="00DC0179" w:rsidRPr="009043A3">
        <w:rPr>
          <w:lang w:val="en-US"/>
        </w:rPr>
        <w:t>Lab concept</w:t>
      </w:r>
      <w:r w:rsidR="00DC0179">
        <w:rPr>
          <w:lang w:val="en-US"/>
        </w:rPr>
        <w:fldChar w:fldCharType="end"/>
      </w:r>
      <w:r w:rsidR="00DC0179">
        <w:rPr>
          <w:lang w:val="en-US"/>
        </w:rPr>
        <w:t>’ section). Note:</w:t>
      </w:r>
      <w:r>
        <w:rPr>
          <w:lang w:val="en-US"/>
        </w:rPr>
        <w:t xml:space="preserve"> </w:t>
      </w:r>
      <w:r w:rsidR="00D811DE">
        <w:rPr>
          <w:lang w:val="en-US"/>
        </w:rPr>
        <w:t xml:space="preserve">this one will </w:t>
      </w:r>
      <w:r>
        <w:rPr>
          <w:lang w:val="en-US"/>
        </w:rPr>
        <w:t xml:space="preserve">in turn </w:t>
      </w:r>
      <w:r w:rsidR="00D811DE">
        <w:rPr>
          <w:lang w:val="en-US"/>
        </w:rPr>
        <w:t xml:space="preserve">of course </w:t>
      </w:r>
      <w:r>
        <w:rPr>
          <w:lang w:val="en-US"/>
        </w:rPr>
        <w:t xml:space="preserve">use the DNS server of the </w:t>
      </w:r>
      <w:proofErr w:type="spellStart"/>
      <w:r>
        <w:rPr>
          <w:lang w:val="en-US"/>
        </w:rPr>
        <w:t>Howest</w:t>
      </w:r>
      <w:proofErr w:type="spellEnd"/>
      <w:r>
        <w:rPr>
          <w:lang w:val="en-US"/>
        </w:rPr>
        <w:t xml:space="preserve"> network or your home network.</w:t>
      </w:r>
    </w:p>
    <w:p w14:paraId="0CA0E432" w14:textId="77777777" w:rsidR="00AF7D2B" w:rsidRDefault="00AF7D2B" w:rsidP="00AF7D2B">
      <w:pPr>
        <w:rPr>
          <w:lang w:val="en-US"/>
        </w:rPr>
      </w:pPr>
    </w:p>
    <w:p w14:paraId="135EF8C1" w14:textId="7BBD0285" w:rsidR="00AF7D2B" w:rsidRDefault="00AF7D2B" w:rsidP="00AF7D2B">
      <w:pPr>
        <w:rPr>
          <w:lang w:val="en-US"/>
        </w:rPr>
      </w:pPr>
      <w:r w:rsidRPr="00976B6B">
        <w:rPr>
          <w:rFonts w:ascii="Wingdings" w:eastAsia="Wingdings" w:hAnsi="Wingdings" w:cs="Wingdings"/>
          <w:lang w:val="en-US"/>
        </w:rPr>
        <w:t>è</w:t>
      </w:r>
      <w:r>
        <w:rPr>
          <w:lang w:val="en-US"/>
        </w:rPr>
        <w:t xml:space="preserve">Browse to the web interface of your </w:t>
      </w: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 xml:space="preserve"> </w:t>
      </w:r>
      <w:r w:rsidR="00EA7036">
        <w:rPr>
          <w:lang w:val="en-US"/>
        </w:rPr>
        <w:t>VM.</w:t>
      </w:r>
      <w:r>
        <w:rPr>
          <w:lang w:val="en-US"/>
        </w:rPr>
        <w:t xml:space="preserve"> Go to ‘Services – DNS Resolver’. </w:t>
      </w:r>
    </w:p>
    <w:p w14:paraId="7445C301" w14:textId="77777777" w:rsidR="00512340" w:rsidRDefault="00AF7D2B" w:rsidP="00AF7D2B">
      <w:pPr>
        <w:rPr>
          <w:lang w:val="en-US"/>
        </w:rPr>
      </w:pPr>
      <w:r w:rsidRPr="00976B6B">
        <w:rPr>
          <w:rFonts w:ascii="Wingdings" w:eastAsia="Wingdings" w:hAnsi="Wingdings" w:cs="Wingdings"/>
          <w:lang w:val="en-US"/>
        </w:rPr>
        <w:t>è</w:t>
      </w:r>
      <w:r>
        <w:rPr>
          <w:lang w:val="en-US"/>
        </w:rPr>
        <w:t xml:space="preserve">Disable DNSSEC support </w:t>
      </w:r>
    </w:p>
    <w:p w14:paraId="22F6E9BC" w14:textId="77777777" w:rsidR="00A36A77" w:rsidRDefault="00D811DE" w:rsidP="00AF7D2B">
      <w:pPr>
        <w:rPr>
          <w:lang w:val="en-US"/>
        </w:rPr>
      </w:pPr>
      <w:r w:rsidRPr="00976B6B">
        <w:rPr>
          <w:rFonts w:ascii="Wingdings" w:eastAsia="Wingdings" w:hAnsi="Wingdings" w:cs="Wingdings"/>
          <w:lang w:val="en-US"/>
        </w:rPr>
        <w:t>è</w:t>
      </w:r>
      <w:r w:rsidR="00512340">
        <w:rPr>
          <w:lang w:val="en-US"/>
        </w:rPr>
        <w:t>E</w:t>
      </w:r>
      <w:r w:rsidR="00AF7D2B">
        <w:rPr>
          <w:lang w:val="en-US"/>
        </w:rPr>
        <w:t>nable the DNS Query Forwarding mode in the settings of ‘</w:t>
      </w:r>
      <w:r w:rsidR="00AF7D2B" w:rsidRPr="00166739">
        <w:rPr>
          <w:b/>
          <w:bCs/>
          <w:lang w:val="en-US"/>
        </w:rPr>
        <w:t>DNS Resolver</w:t>
      </w:r>
      <w:r w:rsidR="00AF7D2B">
        <w:rPr>
          <w:lang w:val="en-US"/>
        </w:rPr>
        <w:t>’</w:t>
      </w:r>
    </w:p>
    <w:p w14:paraId="7E384154" w14:textId="14B67ABF" w:rsidR="005878B1" w:rsidRDefault="00A36A77" w:rsidP="00AF7D2B">
      <w:pPr>
        <w:rPr>
          <w:lang w:val="en-US"/>
        </w:rPr>
      </w:pPr>
      <w:r>
        <w:rPr>
          <w:lang w:val="en-US"/>
        </w:rPr>
        <w:t>N</w:t>
      </w:r>
      <w:r w:rsidR="00AF7D2B">
        <w:rPr>
          <w:lang w:val="en-US"/>
        </w:rPr>
        <w:t xml:space="preserve">ote: this is </w:t>
      </w:r>
      <w:r w:rsidR="00AF7D2B" w:rsidRPr="004E22BA">
        <w:rPr>
          <w:b/>
          <w:bCs/>
          <w:lang w:val="en-US"/>
        </w:rPr>
        <w:t>not</w:t>
      </w:r>
      <w:r w:rsidR="00AF7D2B">
        <w:rPr>
          <w:lang w:val="en-US"/>
        </w:rPr>
        <w:t xml:space="preserve"> ‘Services – DNS Forwarder’, which is a different type of DNS server.</w:t>
      </w:r>
    </w:p>
    <w:p w14:paraId="125694EE" w14:textId="56562EF9" w:rsidR="00AF7D2B" w:rsidRDefault="005878B1" w:rsidP="00AF7D2B">
      <w:pPr>
        <w:rPr>
          <w:lang w:val="en-US"/>
        </w:rPr>
      </w:pPr>
      <w:r>
        <w:rPr>
          <w:lang w:val="en-US"/>
        </w:rPr>
        <w:t xml:space="preserve">Note: you don’t need to explicitly specify 192.168.x.2 as name server, </w:t>
      </w: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 xml:space="preserve"> will get this </w:t>
      </w:r>
      <w:r w:rsidR="00D60242">
        <w:rPr>
          <w:lang w:val="en-US"/>
        </w:rPr>
        <w:t>information from the DHCP server in VMnet8.</w:t>
      </w:r>
      <w:r w:rsidR="00AF7D2B">
        <w:rPr>
          <w:lang w:val="en-US"/>
        </w:rPr>
        <w:t xml:space="preserve"> </w:t>
      </w:r>
    </w:p>
    <w:p w14:paraId="73CA7797" w14:textId="775DC0B1" w:rsidR="0002308C" w:rsidRDefault="0002308C" w:rsidP="00AF7D2B">
      <w:pPr>
        <w:rPr>
          <w:lang w:val="en-US"/>
        </w:rPr>
      </w:pPr>
      <w:r w:rsidRPr="00976B6B">
        <w:rPr>
          <w:rFonts w:ascii="Wingdings" w:eastAsia="Wingdings" w:hAnsi="Wingdings" w:cs="Wingdings"/>
          <w:lang w:val="en-US"/>
        </w:rPr>
        <w:t>è</w:t>
      </w:r>
      <w:r>
        <w:rPr>
          <w:lang w:val="en-US"/>
        </w:rPr>
        <w:t xml:space="preserve"> </w:t>
      </w:r>
      <w:r w:rsidR="008740E7">
        <w:rPr>
          <w:lang w:val="en-US"/>
        </w:rPr>
        <w:t xml:space="preserve">Finally, we also want </w:t>
      </w:r>
      <w:proofErr w:type="spellStart"/>
      <w:r w:rsidR="008740E7">
        <w:rPr>
          <w:lang w:val="en-US"/>
        </w:rPr>
        <w:t>pfSense</w:t>
      </w:r>
      <w:proofErr w:type="spellEnd"/>
      <w:r w:rsidR="008740E7">
        <w:rPr>
          <w:lang w:val="en-US"/>
        </w:rPr>
        <w:t xml:space="preserve"> to allow DNS responses with </w:t>
      </w:r>
      <w:r w:rsidR="001A33EB">
        <w:rPr>
          <w:lang w:val="en-US"/>
        </w:rPr>
        <w:t xml:space="preserve">private IP address for internal </w:t>
      </w:r>
      <w:proofErr w:type="spellStart"/>
      <w:r w:rsidR="001A33EB">
        <w:rPr>
          <w:lang w:val="en-US"/>
        </w:rPr>
        <w:t>Howest</w:t>
      </w:r>
      <w:proofErr w:type="spellEnd"/>
      <w:r w:rsidR="001A33EB">
        <w:rPr>
          <w:lang w:val="en-US"/>
        </w:rPr>
        <w:t xml:space="preserve"> servers (on campus or over VPN). Therefore, c</w:t>
      </w:r>
      <w:r w:rsidR="008740E7">
        <w:rPr>
          <w:lang w:val="en-US"/>
        </w:rPr>
        <w:t xml:space="preserve">hoose to display the custom options. In the textbox add the </w:t>
      </w:r>
      <w:r w:rsidR="001A33EB">
        <w:rPr>
          <w:lang w:val="en-US"/>
        </w:rPr>
        <w:t>following:</w:t>
      </w:r>
    </w:p>
    <w:p w14:paraId="1405FA61" w14:textId="77777777" w:rsidR="007E024C" w:rsidRPr="007E024C" w:rsidRDefault="007E024C" w:rsidP="007E024C">
      <w:pPr>
        <w:ind w:left="708"/>
        <w:rPr>
          <w:rFonts w:ascii="Consolas" w:hAnsi="Consolas"/>
          <w:lang w:val="en-US"/>
        </w:rPr>
      </w:pPr>
      <w:r w:rsidRPr="007E024C">
        <w:rPr>
          <w:rFonts w:ascii="Consolas" w:hAnsi="Consolas"/>
          <w:lang w:val="en-US"/>
        </w:rPr>
        <w:t>server:</w:t>
      </w:r>
    </w:p>
    <w:p w14:paraId="62B631D2" w14:textId="446323EB" w:rsidR="007E024C" w:rsidRDefault="007E024C" w:rsidP="007E024C">
      <w:pPr>
        <w:ind w:left="708"/>
        <w:rPr>
          <w:lang w:val="en-US"/>
        </w:rPr>
      </w:pPr>
      <w:proofErr w:type="gramStart"/>
      <w:r w:rsidRPr="007E024C">
        <w:rPr>
          <w:rFonts w:ascii="Consolas" w:hAnsi="Consolas"/>
          <w:lang w:val="en-US"/>
        </w:rPr>
        <w:t>private-domain</w:t>
      </w:r>
      <w:proofErr w:type="gramEnd"/>
      <w:r w:rsidRPr="007E024C">
        <w:rPr>
          <w:rFonts w:ascii="Consolas" w:hAnsi="Consolas"/>
          <w:lang w:val="en-US"/>
        </w:rPr>
        <w:t>: howest.be</w:t>
      </w:r>
    </w:p>
    <w:p w14:paraId="30F2BAB2" w14:textId="7A8C4F48" w:rsidR="00AF7D2B" w:rsidRDefault="00AF7D2B" w:rsidP="00AF7D2B">
      <w:pPr>
        <w:rPr>
          <w:lang w:val="en-US"/>
        </w:rPr>
      </w:pPr>
      <w:r w:rsidRPr="00976B6B">
        <w:rPr>
          <w:rFonts w:ascii="Wingdings" w:eastAsia="Wingdings" w:hAnsi="Wingdings" w:cs="Wingdings"/>
          <w:lang w:val="en-US"/>
        </w:rPr>
        <w:t>è</w:t>
      </w:r>
      <w:r>
        <w:rPr>
          <w:lang w:val="en-US"/>
        </w:rPr>
        <w:t xml:space="preserve"> Save these changes. </w:t>
      </w:r>
    </w:p>
    <w:p w14:paraId="6AF11115" w14:textId="77777777" w:rsidR="00AF7D2B" w:rsidRDefault="00AF7D2B" w:rsidP="00AF7D2B">
      <w:pPr>
        <w:rPr>
          <w:lang w:val="en-US"/>
        </w:rPr>
      </w:pPr>
      <w:r w:rsidRPr="00976B6B">
        <w:rPr>
          <w:rFonts w:ascii="Wingdings" w:eastAsia="Wingdings" w:hAnsi="Wingdings" w:cs="Wingdings"/>
          <w:lang w:val="en-US"/>
        </w:rPr>
        <w:t>è</w:t>
      </w:r>
      <w:r>
        <w:rPr>
          <w:lang w:val="en-US"/>
        </w:rPr>
        <w:t xml:space="preserve">Then, you’ll </w:t>
      </w:r>
      <w:r w:rsidRPr="008E2C30">
        <w:rPr>
          <w:b/>
          <w:bCs/>
          <w:lang w:val="en-US"/>
        </w:rPr>
        <w:t>explicitly also need to apply</w:t>
      </w:r>
      <w:r>
        <w:rPr>
          <w:lang w:val="en-US"/>
        </w:rPr>
        <w:t xml:space="preserve"> these changes. </w:t>
      </w:r>
    </w:p>
    <w:p w14:paraId="23A5E925" w14:textId="77777777" w:rsidR="00AF7D2B" w:rsidRDefault="00AF7D2B" w:rsidP="00FE5BC4">
      <w:pPr>
        <w:rPr>
          <w:lang w:val="en-US"/>
        </w:rPr>
      </w:pPr>
    </w:p>
    <w:p w14:paraId="5BB95CC2" w14:textId="77777777" w:rsidR="00EE336B" w:rsidRDefault="00EE336B" w:rsidP="00FE5BC4">
      <w:pPr>
        <w:rPr>
          <w:lang w:val="en-US"/>
        </w:rPr>
      </w:pPr>
    </w:p>
    <w:p w14:paraId="35F47272" w14:textId="344EE947" w:rsidR="00EE336B" w:rsidRPr="00FE5BC4" w:rsidRDefault="00EE336B" w:rsidP="00FE5BC4">
      <w:pPr>
        <w:rPr>
          <w:lang w:val="en-US"/>
        </w:rPr>
        <w:sectPr w:rsidR="00EE336B" w:rsidRPr="00FE5BC4" w:rsidSect="00B15828">
          <w:headerReference w:type="even" r:id="rId19"/>
          <w:headerReference w:type="default" r:id="rId20"/>
          <w:footerReference w:type="default" r:id="rId21"/>
          <w:headerReference w:type="first" r:id="rId22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r>
        <w:rPr>
          <w:lang w:val="en-US"/>
        </w:rPr>
        <w:t xml:space="preserve">That’s it for now concerning the initial </w:t>
      </w: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 xml:space="preserve"> installation. You now have a dedicated VM which will act as the gateway/router/firewall/DNS for the other VMs and virtual networks we’ll use in the labs.</w:t>
      </w:r>
    </w:p>
    <w:p w14:paraId="22C5A17B" w14:textId="77777777" w:rsidR="00063AB5" w:rsidRPr="00502744" w:rsidRDefault="00063AB5" w:rsidP="00FE5BC4">
      <w:pPr>
        <w:rPr>
          <w:lang w:val="en-US"/>
        </w:rPr>
      </w:pPr>
    </w:p>
    <w:sectPr w:rsidR="00063AB5" w:rsidRPr="00502744" w:rsidSect="00B15828">
      <w:headerReference w:type="even" r:id="rId23"/>
      <w:headerReference w:type="default" r:id="rId24"/>
      <w:footerReference w:type="default" r:id="rId25"/>
      <w:headerReference w:type="first" r:id="rId26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2CBB4" w14:textId="77777777" w:rsidR="0017362F" w:rsidRDefault="0017362F" w:rsidP="005B5C02">
      <w:r>
        <w:separator/>
      </w:r>
    </w:p>
    <w:p w14:paraId="1B0D6C8B" w14:textId="77777777" w:rsidR="0017362F" w:rsidRDefault="0017362F"/>
    <w:p w14:paraId="6D09D427" w14:textId="77777777" w:rsidR="0017362F" w:rsidRDefault="0017362F" w:rsidP="00F52F7B"/>
  </w:endnote>
  <w:endnote w:type="continuationSeparator" w:id="0">
    <w:p w14:paraId="475E98E9" w14:textId="77777777" w:rsidR="0017362F" w:rsidRDefault="0017362F" w:rsidP="005B5C02">
      <w:r>
        <w:continuationSeparator/>
      </w:r>
    </w:p>
    <w:p w14:paraId="131D0301" w14:textId="77777777" w:rsidR="0017362F" w:rsidRDefault="0017362F"/>
    <w:p w14:paraId="5B090777" w14:textId="77777777" w:rsidR="0017362F" w:rsidRDefault="0017362F" w:rsidP="00F52F7B"/>
  </w:endnote>
  <w:endnote w:type="continuationNotice" w:id="1">
    <w:p w14:paraId="64224BA9" w14:textId="77777777" w:rsidR="0017362F" w:rsidRDefault="00173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4F75" w14:textId="175C857D" w:rsidR="009F2197" w:rsidRPr="00C96365" w:rsidRDefault="00C96365" w:rsidP="003309E0">
    <w:pPr>
      <w:pStyle w:val="Footer"/>
      <w:jc w:val="right"/>
      <w:rPr>
        <w:rFonts w:ascii="Arial Rounded MT Bold" w:hAnsi="Arial Rounded MT Bold"/>
        <w:sz w:val="15"/>
        <w:lang w:val="en-US"/>
      </w:rPr>
    </w:pPr>
    <w:r w:rsidRPr="00C96365">
      <w:rPr>
        <w:rFonts w:ascii="Calibri" w:hAnsi="Calibri" w:cs="Calibri"/>
        <w:color w:val="000000" w:themeColor="text1"/>
        <w:sz w:val="15"/>
        <w:szCs w:val="20"/>
        <w:lang w:val="en-US"/>
      </w:rPr>
      <w:t xml:space="preserve">Applied Computer Science, </w:t>
    </w:r>
    <w:proofErr w:type="spellStart"/>
    <w:r w:rsidRPr="00C96365">
      <w:rPr>
        <w:rFonts w:ascii="Calibri" w:hAnsi="Calibri" w:cs="Calibri"/>
        <w:color w:val="000000" w:themeColor="text1"/>
        <w:sz w:val="15"/>
        <w:szCs w:val="20"/>
        <w:lang w:val="en-US"/>
      </w:rPr>
      <w:t>Howest</w:t>
    </w:r>
    <w:proofErr w:type="spellEnd"/>
    <w:r w:rsidRPr="00C96365">
      <w:rPr>
        <w:rFonts w:ascii="Calibri" w:hAnsi="Calibri" w:cs="Calibri"/>
        <w:color w:val="000000" w:themeColor="text1"/>
        <w:sz w:val="15"/>
        <w:szCs w:val="20"/>
        <w:lang w:val="en-US"/>
      </w:rPr>
      <w:t xml:space="preserve"> University Co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>llege</w:t>
    </w:r>
    <w:r w:rsidR="003309E0" w:rsidRPr="00C96365">
      <w:rPr>
        <w:rFonts w:ascii="Arial Rounded MT Bold" w:hAnsi="Arial Rounded MT Bold"/>
        <w:color w:val="000000" w:themeColor="text1"/>
        <w:sz w:val="15"/>
        <w:szCs w:val="20"/>
        <w:lang w:val="en-US"/>
      </w:rPr>
      <w:t xml:space="preserve"> </w:t>
    </w:r>
    <w:r w:rsidR="003309E0" w:rsidRPr="00C96365">
      <w:rPr>
        <w:rFonts w:ascii="Arial Rounded MT Bold" w:hAnsi="Arial Rounded MT Bold"/>
        <w:color w:val="44C8F5" w:themeColor="accent1"/>
        <w:sz w:val="15"/>
        <w:szCs w:val="20"/>
        <w:lang w:val="en-US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16573" w14:textId="77777777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58247" behindDoc="0" locked="0" layoutInCell="1" allowOverlap="1" wp14:anchorId="163DB93E" wp14:editId="58F842F5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4FD19" w14:textId="77777777" w:rsidR="0017362F" w:rsidRDefault="0017362F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10A531B6" w14:textId="77777777" w:rsidR="0017362F" w:rsidRDefault="0017362F" w:rsidP="005B5C02">
      <w:r>
        <w:continuationSeparator/>
      </w:r>
    </w:p>
    <w:p w14:paraId="2C70D5A8" w14:textId="77777777" w:rsidR="0017362F" w:rsidRDefault="0017362F"/>
    <w:p w14:paraId="7FC14CE4" w14:textId="77777777" w:rsidR="0017362F" w:rsidRDefault="0017362F" w:rsidP="00F52F7B"/>
  </w:footnote>
  <w:footnote w:type="continuationNotice" w:id="1">
    <w:p w14:paraId="35BAD57A" w14:textId="77777777" w:rsidR="0017362F" w:rsidRDefault="001736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ED9AF" w14:textId="7777777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5948C0FF" wp14:editId="5720CD54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21D7F5B">
            <v:rect id="Rectangle 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44c8f5 [3204]" stroked="f" strokeweight="1pt" w14:anchorId="24BD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58244" behindDoc="1" locked="0" layoutInCell="1" allowOverlap="1" wp14:anchorId="2071EF6D" wp14:editId="4DFAEF41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3" behindDoc="1" locked="0" layoutInCell="1" allowOverlap="1" wp14:anchorId="2EB97578" wp14:editId="1BDC42CE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1EB84" w14:textId="77777777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CEB75" w14:textId="77777777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58246" behindDoc="1" locked="0" layoutInCell="1" allowOverlap="1" wp14:anchorId="7A92080E" wp14:editId="4F4BEE55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E2422" w14:textId="7777777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F21AD" w14:textId="77777777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F6E9" w14:textId="77777777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58245" behindDoc="1" locked="0" layoutInCell="1" allowOverlap="1" wp14:anchorId="2F03066D" wp14:editId="221A4B62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65CAA286" wp14:editId="29C9EA2A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290DEC" wp14:editId="3C07E735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AE50CFA">
            <v:rect id="Rectangle 13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44c8f5 [3204]" stroked="f" strokeweight="1pt" w14:anchorId="008C52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3CE6F" w14:textId="77777777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043F"/>
    <w:multiLevelType w:val="hybridMultilevel"/>
    <w:tmpl w:val="211228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60951"/>
    <w:multiLevelType w:val="hybridMultilevel"/>
    <w:tmpl w:val="33F24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50FA"/>
    <w:multiLevelType w:val="hybridMultilevel"/>
    <w:tmpl w:val="8FDC5D4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00675B5"/>
    <w:multiLevelType w:val="hybridMultilevel"/>
    <w:tmpl w:val="BEA65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24F53"/>
    <w:multiLevelType w:val="hybridMultilevel"/>
    <w:tmpl w:val="CF86C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D0E9B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4417"/>
    <w:multiLevelType w:val="hybridMultilevel"/>
    <w:tmpl w:val="7BA2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D0F39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B30BF"/>
    <w:multiLevelType w:val="hybridMultilevel"/>
    <w:tmpl w:val="BCC6A138"/>
    <w:lvl w:ilvl="0" w:tplc="405E9FD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54C8D9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42207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52412E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ADECCB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1936B5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9FFE39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E5E9A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3DF8C5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9FF1BD4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A1352"/>
    <w:multiLevelType w:val="hybridMultilevel"/>
    <w:tmpl w:val="4D703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548A6"/>
    <w:multiLevelType w:val="hybridMultilevel"/>
    <w:tmpl w:val="A79A6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47A0"/>
    <w:multiLevelType w:val="hybridMultilevel"/>
    <w:tmpl w:val="F4EEF5B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723397"/>
    <w:multiLevelType w:val="hybridMultilevel"/>
    <w:tmpl w:val="BBFAD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11390"/>
    <w:multiLevelType w:val="hybridMultilevel"/>
    <w:tmpl w:val="3948D1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333EE"/>
    <w:multiLevelType w:val="hybridMultilevel"/>
    <w:tmpl w:val="B896EF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02FFE"/>
    <w:multiLevelType w:val="hybridMultilevel"/>
    <w:tmpl w:val="9C2239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D0377"/>
    <w:multiLevelType w:val="hybridMultilevel"/>
    <w:tmpl w:val="FF9C8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A3F78"/>
    <w:multiLevelType w:val="hybridMultilevel"/>
    <w:tmpl w:val="43FEE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36BFE"/>
    <w:multiLevelType w:val="hybridMultilevel"/>
    <w:tmpl w:val="80303C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A170A"/>
    <w:multiLevelType w:val="hybridMultilevel"/>
    <w:tmpl w:val="D0D2A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D5CB4"/>
    <w:multiLevelType w:val="hybridMultilevel"/>
    <w:tmpl w:val="7AB26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B6AAA"/>
    <w:multiLevelType w:val="hybridMultilevel"/>
    <w:tmpl w:val="82F80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579B4"/>
    <w:multiLevelType w:val="hybridMultilevel"/>
    <w:tmpl w:val="7FAC61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E4D23"/>
    <w:multiLevelType w:val="hybridMultilevel"/>
    <w:tmpl w:val="0FD47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17B37"/>
    <w:multiLevelType w:val="hybridMultilevel"/>
    <w:tmpl w:val="A25643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F7043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67EA1"/>
    <w:multiLevelType w:val="hybridMultilevel"/>
    <w:tmpl w:val="6016BD9A"/>
    <w:lvl w:ilvl="0" w:tplc="697086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8D1251"/>
    <w:multiLevelType w:val="hybridMultilevel"/>
    <w:tmpl w:val="E124E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2323">
    <w:abstractNumId w:val="13"/>
  </w:num>
  <w:num w:numId="2" w16cid:durableId="297077336">
    <w:abstractNumId w:val="20"/>
  </w:num>
  <w:num w:numId="3" w16cid:durableId="1759978091">
    <w:abstractNumId w:val="23"/>
  </w:num>
  <w:num w:numId="4" w16cid:durableId="695423218">
    <w:abstractNumId w:val="6"/>
  </w:num>
  <w:num w:numId="5" w16cid:durableId="1103069059">
    <w:abstractNumId w:val="10"/>
  </w:num>
  <w:num w:numId="6" w16cid:durableId="1558860861">
    <w:abstractNumId w:val="3"/>
  </w:num>
  <w:num w:numId="7" w16cid:durableId="330330918">
    <w:abstractNumId w:val="14"/>
  </w:num>
  <w:num w:numId="8" w16cid:durableId="512766003">
    <w:abstractNumId w:val="4"/>
  </w:num>
  <w:num w:numId="9" w16cid:durableId="17631689">
    <w:abstractNumId w:val="8"/>
  </w:num>
  <w:num w:numId="10" w16cid:durableId="1132791610">
    <w:abstractNumId w:val="24"/>
  </w:num>
  <w:num w:numId="11" w16cid:durableId="1286035253">
    <w:abstractNumId w:val="18"/>
  </w:num>
  <w:num w:numId="12" w16cid:durableId="2131777972">
    <w:abstractNumId w:val="21"/>
  </w:num>
  <w:num w:numId="13" w16cid:durableId="1508210328">
    <w:abstractNumId w:val="0"/>
  </w:num>
  <w:num w:numId="14" w16cid:durableId="2133207340">
    <w:abstractNumId w:val="28"/>
  </w:num>
  <w:num w:numId="15" w16cid:durableId="2113627296">
    <w:abstractNumId w:val="16"/>
  </w:num>
  <w:num w:numId="16" w16cid:durableId="1075711175">
    <w:abstractNumId w:val="15"/>
  </w:num>
  <w:num w:numId="17" w16cid:durableId="868375244">
    <w:abstractNumId w:val="25"/>
  </w:num>
  <w:num w:numId="18" w16cid:durableId="577138123">
    <w:abstractNumId w:val="17"/>
  </w:num>
  <w:num w:numId="19" w16cid:durableId="781724476">
    <w:abstractNumId w:val="2"/>
  </w:num>
  <w:num w:numId="20" w16cid:durableId="2009557412">
    <w:abstractNumId w:val="11"/>
  </w:num>
  <w:num w:numId="21" w16cid:durableId="26758829">
    <w:abstractNumId w:val="9"/>
  </w:num>
  <w:num w:numId="22" w16cid:durableId="1636644466">
    <w:abstractNumId w:val="12"/>
  </w:num>
  <w:num w:numId="23" w16cid:durableId="333530054">
    <w:abstractNumId w:val="26"/>
  </w:num>
  <w:num w:numId="24" w16cid:durableId="285158508">
    <w:abstractNumId w:val="27"/>
  </w:num>
  <w:num w:numId="25" w16cid:durableId="1595165626">
    <w:abstractNumId w:val="5"/>
  </w:num>
  <w:num w:numId="26" w16cid:durableId="867376486">
    <w:abstractNumId w:val="7"/>
  </w:num>
  <w:num w:numId="27" w16cid:durableId="1630354140">
    <w:abstractNumId w:val="1"/>
  </w:num>
  <w:num w:numId="28" w16cid:durableId="1867524251">
    <w:abstractNumId w:val="22"/>
  </w:num>
  <w:num w:numId="29" w16cid:durableId="1732730067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E9"/>
    <w:rsid w:val="00003A38"/>
    <w:rsid w:val="00003FA1"/>
    <w:rsid w:val="00010263"/>
    <w:rsid w:val="00011F79"/>
    <w:rsid w:val="000177E1"/>
    <w:rsid w:val="00020BD1"/>
    <w:rsid w:val="00021F2E"/>
    <w:rsid w:val="0002308C"/>
    <w:rsid w:val="00026213"/>
    <w:rsid w:val="00026E47"/>
    <w:rsid w:val="00047A4B"/>
    <w:rsid w:val="00047CF8"/>
    <w:rsid w:val="00050444"/>
    <w:rsid w:val="00050593"/>
    <w:rsid w:val="000511E5"/>
    <w:rsid w:val="00063AB5"/>
    <w:rsid w:val="000650E1"/>
    <w:rsid w:val="00067D1E"/>
    <w:rsid w:val="000700ED"/>
    <w:rsid w:val="0007385B"/>
    <w:rsid w:val="00076E20"/>
    <w:rsid w:val="00081748"/>
    <w:rsid w:val="000862B7"/>
    <w:rsid w:val="00090D6E"/>
    <w:rsid w:val="00092461"/>
    <w:rsid w:val="00092E37"/>
    <w:rsid w:val="00093911"/>
    <w:rsid w:val="00097C6A"/>
    <w:rsid w:val="00097FEA"/>
    <w:rsid w:val="000B0001"/>
    <w:rsid w:val="000B4FDD"/>
    <w:rsid w:val="000B690C"/>
    <w:rsid w:val="000C07B2"/>
    <w:rsid w:val="000C1368"/>
    <w:rsid w:val="000C488B"/>
    <w:rsid w:val="000D2B6F"/>
    <w:rsid w:val="000E24C4"/>
    <w:rsid w:val="000F4544"/>
    <w:rsid w:val="000F54D2"/>
    <w:rsid w:val="000F6083"/>
    <w:rsid w:val="00107CE3"/>
    <w:rsid w:val="00115D30"/>
    <w:rsid w:val="00122328"/>
    <w:rsid w:val="00130BF9"/>
    <w:rsid w:val="00130EDF"/>
    <w:rsid w:val="00131815"/>
    <w:rsid w:val="001323DA"/>
    <w:rsid w:val="00132D0C"/>
    <w:rsid w:val="00133428"/>
    <w:rsid w:val="001345B1"/>
    <w:rsid w:val="00135232"/>
    <w:rsid w:val="001402B8"/>
    <w:rsid w:val="00141752"/>
    <w:rsid w:val="00141B3E"/>
    <w:rsid w:val="00143153"/>
    <w:rsid w:val="00143B9F"/>
    <w:rsid w:val="00152172"/>
    <w:rsid w:val="00154298"/>
    <w:rsid w:val="001567EE"/>
    <w:rsid w:val="00161A86"/>
    <w:rsid w:val="001656E0"/>
    <w:rsid w:val="00167A48"/>
    <w:rsid w:val="00170A60"/>
    <w:rsid w:val="0017362F"/>
    <w:rsid w:val="00176B0A"/>
    <w:rsid w:val="001772A3"/>
    <w:rsid w:val="0018062A"/>
    <w:rsid w:val="00183C98"/>
    <w:rsid w:val="00186CFA"/>
    <w:rsid w:val="001902D6"/>
    <w:rsid w:val="00190AE2"/>
    <w:rsid w:val="00191771"/>
    <w:rsid w:val="00192C97"/>
    <w:rsid w:val="00192F39"/>
    <w:rsid w:val="00194CB3"/>
    <w:rsid w:val="0019520A"/>
    <w:rsid w:val="001961B8"/>
    <w:rsid w:val="001A00E4"/>
    <w:rsid w:val="001A33EB"/>
    <w:rsid w:val="001A4BC9"/>
    <w:rsid w:val="001A4F81"/>
    <w:rsid w:val="001B3D08"/>
    <w:rsid w:val="001B3D9D"/>
    <w:rsid w:val="001B4993"/>
    <w:rsid w:val="001B7526"/>
    <w:rsid w:val="001C3DF9"/>
    <w:rsid w:val="001C73C6"/>
    <w:rsid w:val="001D2A6D"/>
    <w:rsid w:val="001D3324"/>
    <w:rsid w:val="001D7000"/>
    <w:rsid w:val="001D7852"/>
    <w:rsid w:val="001D7AA7"/>
    <w:rsid w:val="001E4BE7"/>
    <w:rsid w:val="001E671E"/>
    <w:rsid w:val="001F0312"/>
    <w:rsid w:val="001F4ABE"/>
    <w:rsid w:val="001F4D04"/>
    <w:rsid w:val="00203E78"/>
    <w:rsid w:val="00204790"/>
    <w:rsid w:val="002058FA"/>
    <w:rsid w:val="00207C64"/>
    <w:rsid w:val="002114EA"/>
    <w:rsid w:val="002140E9"/>
    <w:rsid w:val="00214B4F"/>
    <w:rsid w:val="00215556"/>
    <w:rsid w:val="002178D0"/>
    <w:rsid w:val="00220423"/>
    <w:rsid w:val="002207AA"/>
    <w:rsid w:val="00221520"/>
    <w:rsid w:val="00221AE7"/>
    <w:rsid w:val="0022538A"/>
    <w:rsid w:val="00232D2E"/>
    <w:rsid w:val="00235174"/>
    <w:rsid w:val="00237D93"/>
    <w:rsid w:val="0024057B"/>
    <w:rsid w:val="002408A4"/>
    <w:rsid w:val="002452AE"/>
    <w:rsid w:val="00245DF4"/>
    <w:rsid w:val="00247956"/>
    <w:rsid w:val="0025051A"/>
    <w:rsid w:val="00254632"/>
    <w:rsid w:val="0025692F"/>
    <w:rsid w:val="0026023A"/>
    <w:rsid w:val="00271536"/>
    <w:rsid w:val="002747EC"/>
    <w:rsid w:val="0027628D"/>
    <w:rsid w:val="002767EE"/>
    <w:rsid w:val="00290321"/>
    <w:rsid w:val="002928B1"/>
    <w:rsid w:val="002943ED"/>
    <w:rsid w:val="0029690A"/>
    <w:rsid w:val="002969B3"/>
    <w:rsid w:val="002A1EEE"/>
    <w:rsid w:val="002B0B17"/>
    <w:rsid w:val="002B2CE0"/>
    <w:rsid w:val="002B4384"/>
    <w:rsid w:val="002B4EC4"/>
    <w:rsid w:val="002B516C"/>
    <w:rsid w:val="002C61AD"/>
    <w:rsid w:val="002D5A28"/>
    <w:rsid w:val="002D5FF6"/>
    <w:rsid w:val="002E0408"/>
    <w:rsid w:val="002E2248"/>
    <w:rsid w:val="002E47FA"/>
    <w:rsid w:val="002F0D8F"/>
    <w:rsid w:val="00300AE9"/>
    <w:rsid w:val="00300CE0"/>
    <w:rsid w:val="003023DC"/>
    <w:rsid w:val="003024A5"/>
    <w:rsid w:val="0030522C"/>
    <w:rsid w:val="00307CFB"/>
    <w:rsid w:val="00313B9C"/>
    <w:rsid w:val="003148EC"/>
    <w:rsid w:val="0031546E"/>
    <w:rsid w:val="00316229"/>
    <w:rsid w:val="00320C03"/>
    <w:rsid w:val="00325038"/>
    <w:rsid w:val="00327B03"/>
    <w:rsid w:val="003309E0"/>
    <w:rsid w:val="00330F53"/>
    <w:rsid w:val="00330F8A"/>
    <w:rsid w:val="00331DFD"/>
    <w:rsid w:val="00335441"/>
    <w:rsid w:val="003369B3"/>
    <w:rsid w:val="003369C0"/>
    <w:rsid w:val="0033770B"/>
    <w:rsid w:val="00340DF7"/>
    <w:rsid w:val="0034343C"/>
    <w:rsid w:val="003455EE"/>
    <w:rsid w:val="00346067"/>
    <w:rsid w:val="00352904"/>
    <w:rsid w:val="00354E39"/>
    <w:rsid w:val="0035648D"/>
    <w:rsid w:val="00363BBB"/>
    <w:rsid w:val="00363D9D"/>
    <w:rsid w:val="003646FA"/>
    <w:rsid w:val="0037257E"/>
    <w:rsid w:val="003727B9"/>
    <w:rsid w:val="0037442F"/>
    <w:rsid w:val="00376EFE"/>
    <w:rsid w:val="003804BE"/>
    <w:rsid w:val="00390302"/>
    <w:rsid w:val="00391DE0"/>
    <w:rsid w:val="003966AB"/>
    <w:rsid w:val="003971DE"/>
    <w:rsid w:val="0039744D"/>
    <w:rsid w:val="003A3A49"/>
    <w:rsid w:val="003A5154"/>
    <w:rsid w:val="003A6ED2"/>
    <w:rsid w:val="003B30B2"/>
    <w:rsid w:val="003C4237"/>
    <w:rsid w:val="003D46FE"/>
    <w:rsid w:val="003D4AB9"/>
    <w:rsid w:val="003D7254"/>
    <w:rsid w:val="003F0F3B"/>
    <w:rsid w:val="003F254E"/>
    <w:rsid w:val="003F2893"/>
    <w:rsid w:val="003F31F9"/>
    <w:rsid w:val="003F320C"/>
    <w:rsid w:val="003F6AED"/>
    <w:rsid w:val="003F7BC9"/>
    <w:rsid w:val="004045C6"/>
    <w:rsid w:val="00404978"/>
    <w:rsid w:val="00421179"/>
    <w:rsid w:val="0043179A"/>
    <w:rsid w:val="00435984"/>
    <w:rsid w:val="00442118"/>
    <w:rsid w:val="00443BF6"/>
    <w:rsid w:val="00447C2F"/>
    <w:rsid w:val="00451373"/>
    <w:rsid w:val="00451F44"/>
    <w:rsid w:val="00453DA4"/>
    <w:rsid w:val="00457940"/>
    <w:rsid w:val="004654C2"/>
    <w:rsid w:val="00471682"/>
    <w:rsid w:val="0047713B"/>
    <w:rsid w:val="0048337A"/>
    <w:rsid w:val="00485F99"/>
    <w:rsid w:val="004874DB"/>
    <w:rsid w:val="00487CB4"/>
    <w:rsid w:val="0049668C"/>
    <w:rsid w:val="004A32FB"/>
    <w:rsid w:val="004A3C04"/>
    <w:rsid w:val="004A4A73"/>
    <w:rsid w:val="004A7DE5"/>
    <w:rsid w:val="004B2816"/>
    <w:rsid w:val="004B3E3C"/>
    <w:rsid w:val="004B3F8B"/>
    <w:rsid w:val="004C305F"/>
    <w:rsid w:val="004C4497"/>
    <w:rsid w:val="004C73A0"/>
    <w:rsid w:val="004D03F5"/>
    <w:rsid w:val="004D042F"/>
    <w:rsid w:val="004D285F"/>
    <w:rsid w:val="004D29DA"/>
    <w:rsid w:val="004D2CF3"/>
    <w:rsid w:val="004D3268"/>
    <w:rsid w:val="004D46BC"/>
    <w:rsid w:val="004D4F16"/>
    <w:rsid w:val="004E40A8"/>
    <w:rsid w:val="004E4EBD"/>
    <w:rsid w:val="004E52A5"/>
    <w:rsid w:val="004F399F"/>
    <w:rsid w:val="004F60E9"/>
    <w:rsid w:val="004F654A"/>
    <w:rsid w:val="005019AF"/>
    <w:rsid w:val="00502744"/>
    <w:rsid w:val="0050369D"/>
    <w:rsid w:val="00503B4E"/>
    <w:rsid w:val="00504FD2"/>
    <w:rsid w:val="00506A77"/>
    <w:rsid w:val="0051021C"/>
    <w:rsid w:val="00510A7D"/>
    <w:rsid w:val="005122EF"/>
    <w:rsid w:val="00512340"/>
    <w:rsid w:val="00512BF5"/>
    <w:rsid w:val="00514EAD"/>
    <w:rsid w:val="00517BD5"/>
    <w:rsid w:val="00520B58"/>
    <w:rsid w:val="005216DB"/>
    <w:rsid w:val="00521AAE"/>
    <w:rsid w:val="005233FD"/>
    <w:rsid w:val="0052410F"/>
    <w:rsid w:val="0052518C"/>
    <w:rsid w:val="00526604"/>
    <w:rsid w:val="005268E7"/>
    <w:rsid w:val="00526AAC"/>
    <w:rsid w:val="0052780D"/>
    <w:rsid w:val="00537CB3"/>
    <w:rsid w:val="005410A7"/>
    <w:rsid w:val="0054228C"/>
    <w:rsid w:val="00542DB3"/>
    <w:rsid w:val="005449FD"/>
    <w:rsid w:val="00545DED"/>
    <w:rsid w:val="00547021"/>
    <w:rsid w:val="005472CB"/>
    <w:rsid w:val="00551552"/>
    <w:rsid w:val="00553AAB"/>
    <w:rsid w:val="005571C9"/>
    <w:rsid w:val="0056527D"/>
    <w:rsid w:val="005700E9"/>
    <w:rsid w:val="00573E2E"/>
    <w:rsid w:val="005809E8"/>
    <w:rsid w:val="005825E1"/>
    <w:rsid w:val="00583D0D"/>
    <w:rsid w:val="005878B1"/>
    <w:rsid w:val="00596006"/>
    <w:rsid w:val="005962EA"/>
    <w:rsid w:val="005A3649"/>
    <w:rsid w:val="005A450D"/>
    <w:rsid w:val="005B2F83"/>
    <w:rsid w:val="005B5C02"/>
    <w:rsid w:val="005C000D"/>
    <w:rsid w:val="005C365D"/>
    <w:rsid w:val="005C6315"/>
    <w:rsid w:val="005C7559"/>
    <w:rsid w:val="005D5B7B"/>
    <w:rsid w:val="005E18B7"/>
    <w:rsid w:val="005E1BF7"/>
    <w:rsid w:val="005E321A"/>
    <w:rsid w:val="005E5D2E"/>
    <w:rsid w:val="005E7172"/>
    <w:rsid w:val="005E78C8"/>
    <w:rsid w:val="005F275E"/>
    <w:rsid w:val="005F2B10"/>
    <w:rsid w:val="005F6F05"/>
    <w:rsid w:val="005F7F7F"/>
    <w:rsid w:val="006019DC"/>
    <w:rsid w:val="00601BDB"/>
    <w:rsid w:val="00603EBA"/>
    <w:rsid w:val="0061096F"/>
    <w:rsid w:val="006119E8"/>
    <w:rsid w:val="00611BA4"/>
    <w:rsid w:val="00614873"/>
    <w:rsid w:val="00616B87"/>
    <w:rsid w:val="006208CA"/>
    <w:rsid w:val="0062174D"/>
    <w:rsid w:val="00622B50"/>
    <w:rsid w:val="00624D4A"/>
    <w:rsid w:val="0062637A"/>
    <w:rsid w:val="00626C0E"/>
    <w:rsid w:val="006277F9"/>
    <w:rsid w:val="006330B7"/>
    <w:rsid w:val="006406B8"/>
    <w:rsid w:val="00641D25"/>
    <w:rsid w:val="00643E6A"/>
    <w:rsid w:val="006569E1"/>
    <w:rsid w:val="00661FC5"/>
    <w:rsid w:val="006658D5"/>
    <w:rsid w:val="006709C2"/>
    <w:rsid w:val="00674985"/>
    <w:rsid w:val="00674C44"/>
    <w:rsid w:val="00674FCC"/>
    <w:rsid w:val="00675D42"/>
    <w:rsid w:val="00677697"/>
    <w:rsid w:val="00677DF4"/>
    <w:rsid w:val="006830BF"/>
    <w:rsid w:val="00683B57"/>
    <w:rsid w:val="00684DCD"/>
    <w:rsid w:val="006871EB"/>
    <w:rsid w:val="006959EA"/>
    <w:rsid w:val="006978BB"/>
    <w:rsid w:val="006A30F0"/>
    <w:rsid w:val="006A62CE"/>
    <w:rsid w:val="006A6B70"/>
    <w:rsid w:val="006B1781"/>
    <w:rsid w:val="006B311F"/>
    <w:rsid w:val="006B6FDD"/>
    <w:rsid w:val="006C184C"/>
    <w:rsid w:val="006C3E6A"/>
    <w:rsid w:val="006C748A"/>
    <w:rsid w:val="006D04E3"/>
    <w:rsid w:val="006D415C"/>
    <w:rsid w:val="006D4777"/>
    <w:rsid w:val="006D50A2"/>
    <w:rsid w:val="006D60FE"/>
    <w:rsid w:val="006D7127"/>
    <w:rsid w:val="006E6177"/>
    <w:rsid w:val="006F1437"/>
    <w:rsid w:val="006F3F53"/>
    <w:rsid w:val="006F6C83"/>
    <w:rsid w:val="007056B1"/>
    <w:rsid w:val="00705BBA"/>
    <w:rsid w:val="0071125F"/>
    <w:rsid w:val="0071200A"/>
    <w:rsid w:val="00716E11"/>
    <w:rsid w:val="00727B64"/>
    <w:rsid w:val="00731274"/>
    <w:rsid w:val="00732B30"/>
    <w:rsid w:val="00736248"/>
    <w:rsid w:val="007401C7"/>
    <w:rsid w:val="00751E54"/>
    <w:rsid w:val="00760EBA"/>
    <w:rsid w:val="007632DB"/>
    <w:rsid w:val="00765660"/>
    <w:rsid w:val="00766534"/>
    <w:rsid w:val="007710CE"/>
    <w:rsid w:val="00772698"/>
    <w:rsid w:val="00774475"/>
    <w:rsid w:val="00780089"/>
    <w:rsid w:val="007829BD"/>
    <w:rsid w:val="00786C2B"/>
    <w:rsid w:val="007900E3"/>
    <w:rsid w:val="007A71D1"/>
    <w:rsid w:val="007B5960"/>
    <w:rsid w:val="007C09D7"/>
    <w:rsid w:val="007C37F0"/>
    <w:rsid w:val="007C731B"/>
    <w:rsid w:val="007C7F60"/>
    <w:rsid w:val="007D10F2"/>
    <w:rsid w:val="007D1BF8"/>
    <w:rsid w:val="007D7E55"/>
    <w:rsid w:val="007E024C"/>
    <w:rsid w:val="007E03DB"/>
    <w:rsid w:val="007E7CC5"/>
    <w:rsid w:val="007F00F4"/>
    <w:rsid w:val="007F0341"/>
    <w:rsid w:val="007F6479"/>
    <w:rsid w:val="00801D90"/>
    <w:rsid w:val="00811239"/>
    <w:rsid w:val="008113BB"/>
    <w:rsid w:val="00812EC2"/>
    <w:rsid w:val="00813D30"/>
    <w:rsid w:val="00814520"/>
    <w:rsid w:val="008203B3"/>
    <w:rsid w:val="00823E9D"/>
    <w:rsid w:val="0083366C"/>
    <w:rsid w:val="008404F3"/>
    <w:rsid w:val="00845442"/>
    <w:rsid w:val="00846B81"/>
    <w:rsid w:val="00847499"/>
    <w:rsid w:val="008501D7"/>
    <w:rsid w:val="008521F1"/>
    <w:rsid w:val="00852DFB"/>
    <w:rsid w:val="00853E05"/>
    <w:rsid w:val="00855C6B"/>
    <w:rsid w:val="00856449"/>
    <w:rsid w:val="00861DD3"/>
    <w:rsid w:val="00863E4F"/>
    <w:rsid w:val="00863E8F"/>
    <w:rsid w:val="00864967"/>
    <w:rsid w:val="00867223"/>
    <w:rsid w:val="0087020D"/>
    <w:rsid w:val="00871994"/>
    <w:rsid w:val="008740E7"/>
    <w:rsid w:val="0087563B"/>
    <w:rsid w:val="0089549C"/>
    <w:rsid w:val="008A1623"/>
    <w:rsid w:val="008A26D0"/>
    <w:rsid w:val="008A3E4D"/>
    <w:rsid w:val="008A496F"/>
    <w:rsid w:val="008B1650"/>
    <w:rsid w:val="008B4737"/>
    <w:rsid w:val="008B620C"/>
    <w:rsid w:val="008C0B06"/>
    <w:rsid w:val="008C6B13"/>
    <w:rsid w:val="008D0054"/>
    <w:rsid w:val="008D46DE"/>
    <w:rsid w:val="008E20BB"/>
    <w:rsid w:val="008E32D8"/>
    <w:rsid w:val="008E4E16"/>
    <w:rsid w:val="008F10D4"/>
    <w:rsid w:val="008F4B1C"/>
    <w:rsid w:val="008F51B7"/>
    <w:rsid w:val="00902CED"/>
    <w:rsid w:val="009043A3"/>
    <w:rsid w:val="00905BE9"/>
    <w:rsid w:val="00907024"/>
    <w:rsid w:val="00916F59"/>
    <w:rsid w:val="0092180A"/>
    <w:rsid w:val="00922B9D"/>
    <w:rsid w:val="009238DC"/>
    <w:rsid w:val="00923FCC"/>
    <w:rsid w:val="009246FF"/>
    <w:rsid w:val="009272C0"/>
    <w:rsid w:val="00933602"/>
    <w:rsid w:val="00943ADC"/>
    <w:rsid w:val="0095480F"/>
    <w:rsid w:val="00955DA1"/>
    <w:rsid w:val="00960A83"/>
    <w:rsid w:val="00963A49"/>
    <w:rsid w:val="00967F83"/>
    <w:rsid w:val="0097476A"/>
    <w:rsid w:val="00977C8C"/>
    <w:rsid w:val="00981047"/>
    <w:rsid w:val="00981722"/>
    <w:rsid w:val="009824C0"/>
    <w:rsid w:val="00982E52"/>
    <w:rsid w:val="00986503"/>
    <w:rsid w:val="00991277"/>
    <w:rsid w:val="00991766"/>
    <w:rsid w:val="0099462B"/>
    <w:rsid w:val="009A0556"/>
    <w:rsid w:val="009A0E75"/>
    <w:rsid w:val="009A38C7"/>
    <w:rsid w:val="009A46D0"/>
    <w:rsid w:val="009B11A6"/>
    <w:rsid w:val="009B48FD"/>
    <w:rsid w:val="009C21BC"/>
    <w:rsid w:val="009C2469"/>
    <w:rsid w:val="009C37C7"/>
    <w:rsid w:val="009C4B83"/>
    <w:rsid w:val="009D377F"/>
    <w:rsid w:val="009E0248"/>
    <w:rsid w:val="009E0BFC"/>
    <w:rsid w:val="009E12A9"/>
    <w:rsid w:val="009E559B"/>
    <w:rsid w:val="009E5BA1"/>
    <w:rsid w:val="009F2197"/>
    <w:rsid w:val="009F5782"/>
    <w:rsid w:val="009F76CF"/>
    <w:rsid w:val="00A11997"/>
    <w:rsid w:val="00A163D7"/>
    <w:rsid w:val="00A16C8C"/>
    <w:rsid w:val="00A20B75"/>
    <w:rsid w:val="00A21A1E"/>
    <w:rsid w:val="00A21A46"/>
    <w:rsid w:val="00A231C2"/>
    <w:rsid w:val="00A23CF8"/>
    <w:rsid w:val="00A249D7"/>
    <w:rsid w:val="00A263F3"/>
    <w:rsid w:val="00A27DF8"/>
    <w:rsid w:val="00A31692"/>
    <w:rsid w:val="00A3368B"/>
    <w:rsid w:val="00A34359"/>
    <w:rsid w:val="00A36A77"/>
    <w:rsid w:val="00A404D2"/>
    <w:rsid w:val="00A47E65"/>
    <w:rsid w:val="00A50BC1"/>
    <w:rsid w:val="00A520C0"/>
    <w:rsid w:val="00A54819"/>
    <w:rsid w:val="00A57FC7"/>
    <w:rsid w:val="00A6227D"/>
    <w:rsid w:val="00A62FB7"/>
    <w:rsid w:val="00A70302"/>
    <w:rsid w:val="00A70978"/>
    <w:rsid w:val="00A746CF"/>
    <w:rsid w:val="00A74BEA"/>
    <w:rsid w:val="00A76DB9"/>
    <w:rsid w:val="00A80568"/>
    <w:rsid w:val="00A81A7C"/>
    <w:rsid w:val="00A82479"/>
    <w:rsid w:val="00A97506"/>
    <w:rsid w:val="00AB00B2"/>
    <w:rsid w:val="00AB03D7"/>
    <w:rsid w:val="00AC392E"/>
    <w:rsid w:val="00AC6AE0"/>
    <w:rsid w:val="00AD0F01"/>
    <w:rsid w:val="00AD40F1"/>
    <w:rsid w:val="00AE0259"/>
    <w:rsid w:val="00AE28D2"/>
    <w:rsid w:val="00AE4E21"/>
    <w:rsid w:val="00AE4ED5"/>
    <w:rsid w:val="00AF1766"/>
    <w:rsid w:val="00AF52DD"/>
    <w:rsid w:val="00AF67DD"/>
    <w:rsid w:val="00AF7768"/>
    <w:rsid w:val="00AF78CE"/>
    <w:rsid w:val="00AF7D2B"/>
    <w:rsid w:val="00B1288A"/>
    <w:rsid w:val="00B141FB"/>
    <w:rsid w:val="00B15828"/>
    <w:rsid w:val="00B16D66"/>
    <w:rsid w:val="00B20E45"/>
    <w:rsid w:val="00B21A97"/>
    <w:rsid w:val="00B23039"/>
    <w:rsid w:val="00B25105"/>
    <w:rsid w:val="00B30EDE"/>
    <w:rsid w:val="00B31670"/>
    <w:rsid w:val="00B31E41"/>
    <w:rsid w:val="00B3722C"/>
    <w:rsid w:val="00B37B2E"/>
    <w:rsid w:val="00B37BF9"/>
    <w:rsid w:val="00B37FBE"/>
    <w:rsid w:val="00B46953"/>
    <w:rsid w:val="00B46E9B"/>
    <w:rsid w:val="00B47C3B"/>
    <w:rsid w:val="00B5121D"/>
    <w:rsid w:val="00B55053"/>
    <w:rsid w:val="00B61AA2"/>
    <w:rsid w:val="00B649AC"/>
    <w:rsid w:val="00B64D58"/>
    <w:rsid w:val="00B66296"/>
    <w:rsid w:val="00B70FC4"/>
    <w:rsid w:val="00B7245D"/>
    <w:rsid w:val="00B73FE5"/>
    <w:rsid w:val="00B74E07"/>
    <w:rsid w:val="00B76B21"/>
    <w:rsid w:val="00B82BE8"/>
    <w:rsid w:val="00B8522B"/>
    <w:rsid w:val="00B86D04"/>
    <w:rsid w:val="00B90BF0"/>
    <w:rsid w:val="00B95891"/>
    <w:rsid w:val="00BA0730"/>
    <w:rsid w:val="00BB0192"/>
    <w:rsid w:val="00BB5171"/>
    <w:rsid w:val="00BC6666"/>
    <w:rsid w:val="00BD1F97"/>
    <w:rsid w:val="00BD2B73"/>
    <w:rsid w:val="00BD516E"/>
    <w:rsid w:val="00BD6EFB"/>
    <w:rsid w:val="00BD7A24"/>
    <w:rsid w:val="00BE5493"/>
    <w:rsid w:val="00BE645A"/>
    <w:rsid w:val="00BE7C03"/>
    <w:rsid w:val="00BF0F3B"/>
    <w:rsid w:val="00C047FB"/>
    <w:rsid w:val="00C064DE"/>
    <w:rsid w:val="00C10803"/>
    <w:rsid w:val="00C1220E"/>
    <w:rsid w:val="00C225CF"/>
    <w:rsid w:val="00C239AB"/>
    <w:rsid w:val="00C23C18"/>
    <w:rsid w:val="00C2442C"/>
    <w:rsid w:val="00C32D3E"/>
    <w:rsid w:val="00C35A29"/>
    <w:rsid w:val="00C36188"/>
    <w:rsid w:val="00C504B1"/>
    <w:rsid w:val="00C50512"/>
    <w:rsid w:val="00C57693"/>
    <w:rsid w:val="00C6172B"/>
    <w:rsid w:val="00C62C32"/>
    <w:rsid w:val="00C62EBD"/>
    <w:rsid w:val="00C6427E"/>
    <w:rsid w:val="00C64463"/>
    <w:rsid w:val="00C649DF"/>
    <w:rsid w:val="00C715A1"/>
    <w:rsid w:val="00C730DD"/>
    <w:rsid w:val="00C73B63"/>
    <w:rsid w:val="00C759AD"/>
    <w:rsid w:val="00C7699E"/>
    <w:rsid w:val="00C82D52"/>
    <w:rsid w:val="00C830EC"/>
    <w:rsid w:val="00C85F5F"/>
    <w:rsid w:val="00C956BB"/>
    <w:rsid w:val="00C96365"/>
    <w:rsid w:val="00CA3C48"/>
    <w:rsid w:val="00CA6D37"/>
    <w:rsid w:val="00CB22D4"/>
    <w:rsid w:val="00CB6101"/>
    <w:rsid w:val="00CB6D1C"/>
    <w:rsid w:val="00CC0452"/>
    <w:rsid w:val="00CC5B4E"/>
    <w:rsid w:val="00CD1FBA"/>
    <w:rsid w:val="00CD2AB3"/>
    <w:rsid w:val="00CD4551"/>
    <w:rsid w:val="00CD4612"/>
    <w:rsid w:val="00CD5B41"/>
    <w:rsid w:val="00CD70FF"/>
    <w:rsid w:val="00CE13DD"/>
    <w:rsid w:val="00CE4B1B"/>
    <w:rsid w:val="00CF0419"/>
    <w:rsid w:val="00CF76A5"/>
    <w:rsid w:val="00D04DEA"/>
    <w:rsid w:val="00D10FC8"/>
    <w:rsid w:val="00D1207E"/>
    <w:rsid w:val="00D120E3"/>
    <w:rsid w:val="00D12508"/>
    <w:rsid w:val="00D15746"/>
    <w:rsid w:val="00D179B0"/>
    <w:rsid w:val="00D30470"/>
    <w:rsid w:val="00D37645"/>
    <w:rsid w:val="00D41353"/>
    <w:rsid w:val="00D4266B"/>
    <w:rsid w:val="00D42F2B"/>
    <w:rsid w:val="00D4320D"/>
    <w:rsid w:val="00D44227"/>
    <w:rsid w:val="00D56269"/>
    <w:rsid w:val="00D60242"/>
    <w:rsid w:val="00D635C0"/>
    <w:rsid w:val="00D67AF1"/>
    <w:rsid w:val="00D67D0F"/>
    <w:rsid w:val="00D7176A"/>
    <w:rsid w:val="00D72393"/>
    <w:rsid w:val="00D727E5"/>
    <w:rsid w:val="00D73B58"/>
    <w:rsid w:val="00D74CE2"/>
    <w:rsid w:val="00D75E9E"/>
    <w:rsid w:val="00D767FE"/>
    <w:rsid w:val="00D811DE"/>
    <w:rsid w:val="00D820F4"/>
    <w:rsid w:val="00D87EBA"/>
    <w:rsid w:val="00D9085A"/>
    <w:rsid w:val="00D95A89"/>
    <w:rsid w:val="00DB0F6D"/>
    <w:rsid w:val="00DB190E"/>
    <w:rsid w:val="00DB3EB8"/>
    <w:rsid w:val="00DB7E5D"/>
    <w:rsid w:val="00DC0179"/>
    <w:rsid w:val="00DC2CE7"/>
    <w:rsid w:val="00DC3184"/>
    <w:rsid w:val="00DC63A3"/>
    <w:rsid w:val="00DD6F3B"/>
    <w:rsid w:val="00DD753E"/>
    <w:rsid w:val="00DE2BFF"/>
    <w:rsid w:val="00DF45A9"/>
    <w:rsid w:val="00DF4C21"/>
    <w:rsid w:val="00DF5116"/>
    <w:rsid w:val="00E011C7"/>
    <w:rsid w:val="00E017B9"/>
    <w:rsid w:val="00E030A0"/>
    <w:rsid w:val="00E05907"/>
    <w:rsid w:val="00E078DE"/>
    <w:rsid w:val="00E1355C"/>
    <w:rsid w:val="00E1548F"/>
    <w:rsid w:val="00E30A65"/>
    <w:rsid w:val="00E31504"/>
    <w:rsid w:val="00E31D3A"/>
    <w:rsid w:val="00E33F03"/>
    <w:rsid w:val="00E471A2"/>
    <w:rsid w:val="00E532E5"/>
    <w:rsid w:val="00E6391E"/>
    <w:rsid w:val="00E717E5"/>
    <w:rsid w:val="00E728C6"/>
    <w:rsid w:val="00E7346C"/>
    <w:rsid w:val="00E73F83"/>
    <w:rsid w:val="00E94881"/>
    <w:rsid w:val="00EA0D9E"/>
    <w:rsid w:val="00EA3718"/>
    <w:rsid w:val="00EA5ED6"/>
    <w:rsid w:val="00EA7036"/>
    <w:rsid w:val="00EB01FA"/>
    <w:rsid w:val="00EB1599"/>
    <w:rsid w:val="00EB2D9A"/>
    <w:rsid w:val="00EB3B13"/>
    <w:rsid w:val="00EB56A2"/>
    <w:rsid w:val="00EB58AC"/>
    <w:rsid w:val="00EB6E0E"/>
    <w:rsid w:val="00EB71DB"/>
    <w:rsid w:val="00EC2A50"/>
    <w:rsid w:val="00EC79BB"/>
    <w:rsid w:val="00ED7690"/>
    <w:rsid w:val="00EE0E4C"/>
    <w:rsid w:val="00EE336B"/>
    <w:rsid w:val="00EE5CEE"/>
    <w:rsid w:val="00EE6018"/>
    <w:rsid w:val="00EE6DC7"/>
    <w:rsid w:val="00EF059B"/>
    <w:rsid w:val="00EF07FF"/>
    <w:rsid w:val="00EF1C94"/>
    <w:rsid w:val="00EF2979"/>
    <w:rsid w:val="00F0044C"/>
    <w:rsid w:val="00F043F5"/>
    <w:rsid w:val="00F07908"/>
    <w:rsid w:val="00F13A94"/>
    <w:rsid w:val="00F16717"/>
    <w:rsid w:val="00F1787D"/>
    <w:rsid w:val="00F21DB9"/>
    <w:rsid w:val="00F23D6C"/>
    <w:rsid w:val="00F354C3"/>
    <w:rsid w:val="00F42616"/>
    <w:rsid w:val="00F443FF"/>
    <w:rsid w:val="00F45A44"/>
    <w:rsid w:val="00F465DB"/>
    <w:rsid w:val="00F51945"/>
    <w:rsid w:val="00F52F7B"/>
    <w:rsid w:val="00F561C9"/>
    <w:rsid w:val="00F61A1D"/>
    <w:rsid w:val="00F70969"/>
    <w:rsid w:val="00F70E3E"/>
    <w:rsid w:val="00F71099"/>
    <w:rsid w:val="00F71A62"/>
    <w:rsid w:val="00F735F4"/>
    <w:rsid w:val="00F81C4A"/>
    <w:rsid w:val="00F838C4"/>
    <w:rsid w:val="00F863B9"/>
    <w:rsid w:val="00F902F1"/>
    <w:rsid w:val="00F91CE6"/>
    <w:rsid w:val="00F930EC"/>
    <w:rsid w:val="00F958E8"/>
    <w:rsid w:val="00FA52CF"/>
    <w:rsid w:val="00FA585E"/>
    <w:rsid w:val="00FA6A07"/>
    <w:rsid w:val="00FA7DAE"/>
    <w:rsid w:val="00FB01D7"/>
    <w:rsid w:val="00FB231F"/>
    <w:rsid w:val="00FB2478"/>
    <w:rsid w:val="00FB4AF1"/>
    <w:rsid w:val="00FB4F79"/>
    <w:rsid w:val="00FB6764"/>
    <w:rsid w:val="00FC09FF"/>
    <w:rsid w:val="00FC2637"/>
    <w:rsid w:val="00FC27D3"/>
    <w:rsid w:val="00FC46F1"/>
    <w:rsid w:val="00FC6A05"/>
    <w:rsid w:val="00FC7D8E"/>
    <w:rsid w:val="00FD7764"/>
    <w:rsid w:val="00FD7CCB"/>
    <w:rsid w:val="00FD7D51"/>
    <w:rsid w:val="00FE2FD6"/>
    <w:rsid w:val="00FE3BD5"/>
    <w:rsid w:val="00FE4781"/>
    <w:rsid w:val="00FE5BC4"/>
    <w:rsid w:val="00FE7F4B"/>
    <w:rsid w:val="00FF08D3"/>
    <w:rsid w:val="00FF2E2C"/>
    <w:rsid w:val="08330DC4"/>
    <w:rsid w:val="1D208EB1"/>
    <w:rsid w:val="245FCBD4"/>
    <w:rsid w:val="5000381C"/>
    <w:rsid w:val="6E62A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B93E1"/>
  <w15:docId w15:val="{2F7AA016-1B47-4534-83A4-0E0BA1D3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18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EB58AC"/>
    <w:rPr>
      <w:sz w:val="20"/>
    </w:rPr>
  </w:style>
  <w:style w:type="paragraph" w:customStyle="1" w:styleId="CLI-text">
    <w:name w:val="CLI-text"/>
    <w:basedOn w:val="NoSpacing"/>
    <w:qFormat/>
    <w:rsid w:val="00EB58AC"/>
    <w:pPr>
      <w:shd w:val="clear" w:color="auto" w:fill="C7C7C7" w:themeFill="background1" w:themeFillShade="D9"/>
      <w:ind w:left="426"/>
    </w:pPr>
    <w:rPr>
      <w:rFonts w:ascii="Courier New" w:eastAsiaTheme="minorEastAsia" w:hAnsi="Courier New" w:cs="Courier New"/>
      <w:sz w:val="18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1656E0"/>
    <w:rPr>
      <w:color w:val="605E5C"/>
      <w:shd w:val="clear" w:color="auto" w:fill="E1DFDD"/>
    </w:rPr>
  </w:style>
  <w:style w:type="paragraph" w:customStyle="1" w:styleId="Solutions">
    <w:name w:val="Solutions"/>
    <w:basedOn w:val="Normal"/>
    <w:qFormat/>
    <w:rsid w:val="00AF7D2B"/>
    <w:rPr>
      <w:color w:val="00B050"/>
      <w:lang w:val="en-US"/>
    </w:rPr>
  </w:style>
  <w:style w:type="paragraph" w:customStyle="1" w:styleId="Teacherinfo">
    <w:name w:val="Teacherinfo"/>
    <w:basedOn w:val="Normal"/>
    <w:link w:val="TeacherinfoChar"/>
    <w:qFormat/>
    <w:rsid w:val="00AF7D2B"/>
    <w:pPr>
      <w:widowControl w:val="0"/>
      <w:tabs>
        <w:tab w:val="left" w:pos="-1440"/>
        <w:tab w:val="left" w:pos="-720"/>
      </w:tabs>
      <w:jc w:val="both"/>
    </w:pPr>
    <w:rPr>
      <w:rFonts w:eastAsia="Times New Roman" w:cstheme="minorHAnsi"/>
      <w:snapToGrid w:val="0"/>
      <w:color w:val="FF0000"/>
      <w:spacing w:val="-3"/>
      <w:szCs w:val="20"/>
      <w:lang w:val="en-US" w:eastAsia="nl-NL"/>
    </w:rPr>
  </w:style>
  <w:style w:type="character" w:customStyle="1" w:styleId="TeacherinfoChar">
    <w:name w:val="Teacherinfo Char"/>
    <w:basedOn w:val="DefaultParagraphFont"/>
    <w:link w:val="Teacherinfo"/>
    <w:rsid w:val="00AF7D2B"/>
    <w:rPr>
      <w:rFonts w:eastAsia="Times New Roman" w:cstheme="minorHAnsi"/>
      <w:snapToGrid w:val="0"/>
      <w:color w:val="FF0000"/>
      <w:spacing w:val="-3"/>
      <w:sz w:val="20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fsense.org/" TargetMode="External"/><Relationship Id="rId18" Type="http://schemas.openxmlformats.org/officeDocument/2006/relationships/image" Target="media/image8.png"/><Relationship Id="rId26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an%20Pareit\Documents\Aangepaste%20Office-sjablonen\Word%20template%20A4_met-cover.dotx" TargetMode="External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b6115a-2f1e-453c-85f5-bb25065b95b2">
      <Terms xmlns="http://schemas.microsoft.com/office/infopath/2007/PartnerControls"/>
    </lcf76f155ced4ddcb4097134ff3c332f>
    <TaxCatchAll xmlns="128482ec-0431-40d5-ab26-89ea2a4f3cc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8" ma:contentTypeDescription="Een nieuw document maken." ma:contentTypeScope="" ma:versionID="95c29b2dac7c565ddc13de4d87f00529">
  <xsd:schema xmlns:xsd="http://www.w3.org/2001/XMLSchema" xmlns:xs="http://www.w3.org/2001/XMLSchema" xmlns:p="http://schemas.microsoft.com/office/2006/metadata/properties" xmlns:ns2="f2b6115a-2f1e-453c-85f5-bb25065b95b2" xmlns:ns3="a1f681a2-1476-4da6-9b34-b04c0230af3c" xmlns:ns4="128482ec-0431-40d5-ab26-89ea2a4f3ccd" targetNamespace="http://schemas.microsoft.com/office/2006/metadata/properties" ma:root="true" ma:fieldsID="b138bf412c4ceba0d3775568a871261d" ns2:_="" ns3:_="" ns4:_="">
    <xsd:import namespace="f2b6115a-2f1e-453c-85f5-bb25065b95b2"/>
    <xsd:import namespace="a1f681a2-1476-4da6-9b34-b04c0230af3c"/>
    <xsd:import namespace="128482ec-0431-40d5-ab26-89ea2a4f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  <ds:schemaRef ds:uri="f2b6115a-2f1e-453c-85f5-bb25065b95b2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E40A7FEC-1DEE-465D-9965-C924541B65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8E3DEF-C325-4E5E-BB15-40F48F1F6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128482ec-0431-40d5-ab26-89ea2a4f3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A4_met-cover.dotx</Template>
  <TotalTime>1563</TotalTime>
  <Pages>9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Pareit</dc:creator>
  <cp:keywords/>
  <dc:description/>
  <cp:lastModifiedBy>Ciobanu Serafim</cp:lastModifiedBy>
  <cp:revision>544</cp:revision>
  <cp:lastPrinted>2021-09-14T08:57:00Z</cp:lastPrinted>
  <dcterms:created xsi:type="dcterms:W3CDTF">2020-01-30T13:49:00Z</dcterms:created>
  <dcterms:modified xsi:type="dcterms:W3CDTF">2024-09-28T10:19:00Z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  <property fmtid="{D5CDD505-2E9C-101B-9397-08002B2CF9AE}" pid="3" name="MediaServiceImageTags">
    <vt:lpwstr/>
  </property>
</Properties>
</file>