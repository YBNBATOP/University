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4F17F" w14:textId="77777777" w:rsidR="009F2197" w:rsidRDefault="009F2197" w:rsidP="001C3DF9">
      <w:pPr>
        <w:rPr>
          <w:lang w:val="nl-NL"/>
        </w:rPr>
      </w:pPr>
    </w:p>
    <w:p w14:paraId="2AB1962A" w14:textId="77777777" w:rsidR="006F6C83" w:rsidRDefault="006F6C83" w:rsidP="001C3DF9">
      <w:pPr>
        <w:rPr>
          <w:lang w:val="nl-NL"/>
        </w:rPr>
      </w:pPr>
    </w:p>
    <w:p w14:paraId="79DA9B00" w14:textId="77777777" w:rsidR="006F6C83" w:rsidRDefault="006F6C83" w:rsidP="001C3DF9">
      <w:pPr>
        <w:rPr>
          <w:lang w:val="nl-NL"/>
        </w:rPr>
      </w:pPr>
    </w:p>
    <w:p w14:paraId="527955B8" w14:textId="77777777" w:rsidR="006F6C83" w:rsidRDefault="006F6C83" w:rsidP="001C3DF9">
      <w:pPr>
        <w:rPr>
          <w:lang w:val="nl-NL"/>
        </w:rPr>
      </w:pPr>
    </w:p>
    <w:p w14:paraId="13DA6477" w14:textId="77777777" w:rsidR="006F6C83" w:rsidRDefault="006F6C83" w:rsidP="001C3DF9">
      <w:pPr>
        <w:rPr>
          <w:lang w:val="nl-NL"/>
        </w:rPr>
      </w:pPr>
    </w:p>
    <w:p w14:paraId="3C4CDCEE" w14:textId="77777777" w:rsidR="006F6C83" w:rsidRDefault="006F6C83" w:rsidP="001C3DF9">
      <w:pPr>
        <w:rPr>
          <w:lang w:val="nl-NL"/>
        </w:rPr>
      </w:pPr>
    </w:p>
    <w:p w14:paraId="6BC47D09" w14:textId="77777777" w:rsidR="006F6C83" w:rsidRDefault="006F6C83" w:rsidP="001C3DF9">
      <w:pPr>
        <w:rPr>
          <w:lang w:val="nl-NL"/>
        </w:rPr>
      </w:pPr>
    </w:p>
    <w:p w14:paraId="6BFDB5A8" w14:textId="77777777" w:rsidR="006F6C83" w:rsidRDefault="006F6C83" w:rsidP="001C3DF9">
      <w:pPr>
        <w:rPr>
          <w:lang w:val="nl-NL"/>
        </w:rPr>
      </w:pPr>
    </w:p>
    <w:p w14:paraId="7F2EE3BD" w14:textId="77777777" w:rsidR="006F6C83" w:rsidRDefault="006F6C83" w:rsidP="001C3DF9">
      <w:pPr>
        <w:rPr>
          <w:lang w:val="nl-NL"/>
        </w:rPr>
      </w:pPr>
    </w:p>
    <w:p w14:paraId="44E3D7A6" w14:textId="77777777" w:rsidR="006F6C83" w:rsidRDefault="006F6C83" w:rsidP="001C3DF9">
      <w:pPr>
        <w:rPr>
          <w:lang w:val="nl-NL"/>
        </w:rPr>
      </w:pPr>
    </w:p>
    <w:p w14:paraId="73D4DD3C" w14:textId="77777777" w:rsidR="006F6C83" w:rsidRDefault="006F6C83" w:rsidP="001C3DF9">
      <w:pPr>
        <w:rPr>
          <w:lang w:val="nl-NL"/>
        </w:rPr>
      </w:pPr>
    </w:p>
    <w:p w14:paraId="48383025" w14:textId="77777777" w:rsidR="006F6C83" w:rsidRDefault="006F6C83" w:rsidP="001C3DF9">
      <w:pPr>
        <w:rPr>
          <w:lang w:val="nl-NL"/>
        </w:rPr>
      </w:pPr>
    </w:p>
    <w:p w14:paraId="2E9BE444" w14:textId="77777777" w:rsidR="006F6C83" w:rsidRDefault="006F6C83" w:rsidP="001C3DF9">
      <w:pPr>
        <w:rPr>
          <w:lang w:val="nl-NL"/>
        </w:rPr>
      </w:pPr>
    </w:p>
    <w:p w14:paraId="2D90E2F7" w14:textId="77777777" w:rsidR="006F6C83" w:rsidRDefault="006F6C83" w:rsidP="001C3DF9">
      <w:pPr>
        <w:rPr>
          <w:lang w:val="nl-NL"/>
        </w:rPr>
      </w:pPr>
    </w:p>
    <w:p w14:paraId="2A5FE48A" w14:textId="77777777" w:rsidR="006F6C83" w:rsidRDefault="006F6C83" w:rsidP="001C3DF9">
      <w:pPr>
        <w:rPr>
          <w:lang w:val="nl-NL"/>
        </w:rPr>
      </w:pPr>
    </w:p>
    <w:p w14:paraId="3BCF4E8F" w14:textId="77777777" w:rsidR="006F6C83" w:rsidRDefault="006F6C83" w:rsidP="001C3DF9">
      <w:pPr>
        <w:rPr>
          <w:lang w:val="nl-NL"/>
        </w:rPr>
      </w:pPr>
    </w:p>
    <w:p w14:paraId="1B05A848" w14:textId="77777777" w:rsidR="006F6C83" w:rsidRDefault="006F6C83" w:rsidP="001C3DF9">
      <w:pPr>
        <w:rPr>
          <w:lang w:val="nl-NL"/>
        </w:rPr>
      </w:pPr>
    </w:p>
    <w:p w14:paraId="43158DF3" w14:textId="77777777" w:rsidR="006F6C83" w:rsidRDefault="006F6C83" w:rsidP="001C3DF9">
      <w:pPr>
        <w:rPr>
          <w:lang w:val="nl-NL"/>
        </w:rPr>
      </w:pPr>
    </w:p>
    <w:p w14:paraId="2CF37B2B" w14:textId="77777777" w:rsidR="006F6C83" w:rsidRDefault="006F6C83" w:rsidP="001C3DF9">
      <w:pPr>
        <w:rPr>
          <w:lang w:val="nl-NL"/>
        </w:rPr>
      </w:pPr>
    </w:p>
    <w:p w14:paraId="13C8FCF0" w14:textId="77777777" w:rsidR="006F6C83" w:rsidRDefault="006F6C83" w:rsidP="001C3DF9">
      <w:pPr>
        <w:rPr>
          <w:lang w:val="nl-NL"/>
        </w:rPr>
      </w:pPr>
    </w:p>
    <w:p w14:paraId="209C2E46" w14:textId="77777777" w:rsidR="006F6C83" w:rsidRDefault="006F6C83" w:rsidP="001C3DF9">
      <w:pPr>
        <w:rPr>
          <w:lang w:val="nl-NL"/>
        </w:rPr>
      </w:pPr>
    </w:p>
    <w:p w14:paraId="22A7F7EB" w14:textId="77777777" w:rsidR="009D377F" w:rsidRDefault="009D377F" w:rsidP="001C3DF9">
      <w:pPr>
        <w:rPr>
          <w:lang w:val="nl-NL"/>
        </w:rPr>
      </w:pPr>
    </w:p>
    <w:p w14:paraId="476C118E" w14:textId="22F15229" w:rsidR="00A97506" w:rsidRDefault="00300AE9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pPr>
      <w:r w:rsidRPr="00300AE9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 xml:space="preserve">Lab </w:t>
      </w:r>
      <w:r w:rsidR="00C54A56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>9</w:t>
      </w:r>
      <w:r w:rsidRPr="00300AE9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 xml:space="preserve">: </w:t>
      </w:r>
    </w:p>
    <w:p w14:paraId="2CE0EBDB" w14:textId="7485A245" w:rsidR="00081748" w:rsidRPr="00300AE9" w:rsidRDefault="006F689B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en-US"/>
        </w:rPr>
      </w:pPr>
      <w:r w:rsidRPr="006F689B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>Pluggable Authentication Modules</w:t>
      </w:r>
    </w:p>
    <w:p w14:paraId="5407E82D" w14:textId="273DB77D" w:rsidR="0054228C" w:rsidRPr="007C7F60" w:rsidRDefault="009F5782" w:rsidP="0054228C">
      <w:pPr>
        <w:jc w:val="right"/>
        <w:rPr>
          <w:rFonts w:ascii="Calibri" w:hAnsi="Calibri"/>
          <w:color w:val="FFFFFF" w:themeColor="background2"/>
          <w:sz w:val="40"/>
          <w:szCs w:val="36"/>
          <w:lang w:val="en-US"/>
        </w:rPr>
      </w:pPr>
      <w:r>
        <w:rPr>
          <w:rFonts w:ascii="Calibri" w:hAnsi="Calibri"/>
          <w:color w:val="FFFFFF" w:themeColor="background2"/>
          <w:sz w:val="40"/>
          <w:szCs w:val="36"/>
          <w:lang w:val="en-US"/>
        </w:rPr>
        <w:t>Linux Server Security</w:t>
      </w:r>
      <w:r w:rsidR="00C10803">
        <w:rPr>
          <w:rFonts w:ascii="Calibri" w:hAnsi="Calibri"/>
          <w:color w:val="FFFFFF" w:themeColor="background2"/>
          <w:sz w:val="40"/>
          <w:szCs w:val="36"/>
          <w:lang w:val="en-US"/>
        </w:rPr>
        <w:br/>
      </w:r>
      <w:r w:rsidR="00300AE9" w:rsidRPr="007C7F60">
        <w:rPr>
          <w:rFonts w:ascii="Calibri" w:hAnsi="Calibri"/>
          <w:color w:val="FFFFFF" w:themeColor="background2"/>
          <w:sz w:val="40"/>
          <w:szCs w:val="36"/>
          <w:lang w:val="en-US"/>
        </w:rPr>
        <w:t xml:space="preserve"> 20</w:t>
      </w:r>
      <w:r w:rsidR="00C10803">
        <w:rPr>
          <w:rFonts w:ascii="Calibri" w:hAnsi="Calibri"/>
          <w:color w:val="FFFFFF" w:themeColor="background2"/>
          <w:sz w:val="40"/>
          <w:szCs w:val="36"/>
          <w:lang w:val="en-US"/>
        </w:rPr>
        <w:t>2</w:t>
      </w:r>
      <w:r w:rsidR="008D5361">
        <w:rPr>
          <w:rFonts w:ascii="Calibri" w:hAnsi="Calibri"/>
          <w:color w:val="FFFFFF" w:themeColor="background2"/>
          <w:sz w:val="40"/>
          <w:szCs w:val="36"/>
          <w:lang w:val="en-US"/>
        </w:rPr>
        <w:t>4</w:t>
      </w:r>
      <w:r w:rsidR="00300AE9" w:rsidRPr="007C7F60">
        <w:rPr>
          <w:rFonts w:ascii="Calibri" w:hAnsi="Calibri"/>
          <w:color w:val="FFFFFF" w:themeColor="background2"/>
          <w:sz w:val="40"/>
          <w:szCs w:val="36"/>
          <w:lang w:val="en-US"/>
        </w:rPr>
        <w:t>-202</w:t>
      </w:r>
      <w:r w:rsidR="008D5361">
        <w:rPr>
          <w:rFonts w:ascii="Calibri" w:hAnsi="Calibri"/>
          <w:color w:val="FFFFFF" w:themeColor="background2"/>
          <w:sz w:val="40"/>
          <w:szCs w:val="36"/>
          <w:lang w:val="en-US"/>
        </w:rPr>
        <w:t>5</w:t>
      </w:r>
    </w:p>
    <w:p w14:paraId="460537A8" w14:textId="77777777" w:rsidR="0054228C" w:rsidRPr="007C7F60" w:rsidRDefault="0054228C" w:rsidP="0054228C">
      <w:pPr>
        <w:jc w:val="right"/>
        <w:rPr>
          <w:rFonts w:ascii="Calibri" w:hAnsi="Calibri"/>
          <w:color w:val="FFFFFF" w:themeColor="background2"/>
          <w:sz w:val="32"/>
          <w:szCs w:val="28"/>
          <w:lang w:val="en-US"/>
        </w:rPr>
      </w:pPr>
    </w:p>
    <w:p w14:paraId="4BC4EA54" w14:textId="4BB86018" w:rsidR="0054228C" w:rsidRPr="007C7F60" w:rsidRDefault="00A97506" w:rsidP="0054228C">
      <w:pPr>
        <w:jc w:val="right"/>
        <w:rPr>
          <w:rFonts w:ascii="Calibri" w:hAnsi="Calibri"/>
          <w:color w:val="FFFFFF" w:themeColor="background2"/>
          <w:sz w:val="24"/>
          <w:lang w:val="en-US"/>
        </w:rPr>
        <w:sectPr w:rsidR="0054228C" w:rsidRPr="007C7F60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7C7F60">
        <w:rPr>
          <w:rFonts w:ascii="Calibri" w:hAnsi="Calibri"/>
          <w:color w:val="FFFFFF" w:themeColor="background2"/>
          <w:sz w:val="24"/>
          <w:lang w:val="en-US"/>
        </w:rPr>
        <w:t xml:space="preserve">© Daan Pareit </w:t>
      </w:r>
    </w:p>
    <w:p w14:paraId="5C5E7414" w14:textId="095E53FC" w:rsidR="001C3DF9" w:rsidRPr="00300AE9" w:rsidRDefault="009043A3" w:rsidP="001C3DF9">
      <w:pPr>
        <w:pStyle w:val="Heading2"/>
        <w:rPr>
          <w:lang w:val="en-US"/>
        </w:rPr>
      </w:pPr>
      <w:r>
        <w:rPr>
          <w:lang w:val="en-US"/>
        </w:rPr>
        <w:lastRenderedPageBreak/>
        <w:t>Introduction</w:t>
      </w:r>
    </w:p>
    <w:p w14:paraId="09E8E316" w14:textId="77777777" w:rsidR="00E963DA" w:rsidRPr="00300AE9" w:rsidRDefault="00E963DA" w:rsidP="00E963DA">
      <w:pPr>
        <w:rPr>
          <w:lang w:val="en-US"/>
        </w:rPr>
      </w:pPr>
    </w:p>
    <w:p w14:paraId="17A208D0" w14:textId="42317FED" w:rsidR="000177E1" w:rsidRPr="009043A3" w:rsidRDefault="000E24C4" w:rsidP="00271536">
      <w:pPr>
        <w:pStyle w:val="Heading1"/>
        <w:rPr>
          <w:lang w:val="en-US"/>
        </w:rPr>
      </w:pPr>
      <w:r w:rsidRPr="009043A3">
        <w:rPr>
          <w:lang w:val="en-US"/>
        </w:rPr>
        <w:t>Lab concept</w:t>
      </w:r>
    </w:p>
    <w:p w14:paraId="000571A8" w14:textId="5B0798D1" w:rsidR="000E24C4" w:rsidRDefault="00503B4E" w:rsidP="001C3DF9">
      <w:pPr>
        <w:rPr>
          <w:lang w:val="en-US"/>
        </w:rPr>
      </w:pPr>
      <w:r w:rsidRPr="00503B4E">
        <w:rPr>
          <w:lang w:val="en-US"/>
        </w:rPr>
        <w:t xml:space="preserve">During this lab, we will </w:t>
      </w:r>
      <w:r w:rsidR="00EF15F5">
        <w:rPr>
          <w:lang w:val="en-US"/>
        </w:rPr>
        <w:t>play with Linux’ Pluggable Authentication Modules (PAM)</w:t>
      </w:r>
      <w:r w:rsidR="003935E0">
        <w:rPr>
          <w:lang w:val="en-US"/>
        </w:rPr>
        <w:t>.</w:t>
      </w:r>
    </w:p>
    <w:p w14:paraId="1C658A9B" w14:textId="77777777" w:rsidR="00731274" w:rsidRPr="009043A3" w:rsidRDefault="00731274" w:rsidP="001C3DF9">
      <w:pPr>
        <w:rPr>
          <w:lang w:val="en-US"/>
        </w:rPr>
      </w:pPr>
    </w:p>
    <w:p w14:paraId="00CB73AE" w14:textId="77777777" w:rsidR="00731274" w:rsidRPr="009043A3" w:rsidRDefault="00731274" w:rsidP="001C3DF9">
      <w:pPr>
        <w:rPr>
          <w:lang w:val="en-US"/>
        </w:rPr>
      </w:pPr>
    </w:p>
    <w:p w14:paraId="1E004D07" w14:textId="275B9E0F" w:rsidR="000E24C4" w:rsidRPr="009043A3" w:rsidRDefault="000E24C4" w:rsidP="00271536">
      <w:pPr>
        <w:pStyle w:val="Heading1"/>
        <w:rPr>
          <w:lang w:val="en-US"/>
        </w:rPr>
      </w:pPr>
      <w:r w:rsidRPr="009043A3">
        <w:rPr>
          <w:lang w:val="en-US"/>
        </w:rPr>
        <w:t>Learning goals</w:t>
      </w:r>
    </w:p>
    <w:p w14:paraId="35AF1B05" w14:textId="420729D7" w:rsidR="008300BB" w:rsidRDefault="002311E9" w:rsidP="009E6C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Locating the</w:t>
      </w:r>
      <w:r w:rsidR="00C937AB">
        <w:rPr>
          <w:lang w:val="en-US"/>
        </w:rPr>
        <w:t xml:space="preserve"> PAM modules</w:t>
      </w:r>
    </w:p>
    <w:p w14:paraId="375104CD" w14:textId="5B9F4F37" w:rsidR="00C937AB" w:rsidRDefault="002311E9" w:rsidP="009E6C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Reading/changing PAM configuration files</w:t>
      </w:r>
    </w:p>
    <w:p w14:paraId="09AED490" w14:textId="1A4F0A1E" w:rsidR="002311E9" w:rsidRDefault="002311E9" w:rsidP="009E6C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Adding 2</w:t>
      </w:r>
      <w:r w:rsidR="00657A69">
        <w:rPr>
          <w:lang w:val="en-US"/>
        </w:rPr>
        <w:t>-factor authentication (2FA) via PAM</w:t>
      </w:r>
    </w:p>
    <w:p w14:paraId="582902EC" w14:textId="77777777" w:rsidR="00731274" w:rsidRPr="009043A3" w:rsidRDefault="00731274" w:rsidP="001C3DF9">
      <w:pPr>
        <w:rPr>
          <w:lang w:val="en-US"/>
        </w:rPr>
      </w:pPr>
    </w:p>
    <w:p w14:paraId="2344D61B" w14:textId="77777777" w:rsidR="00731274" w:rsidRPr="009043A3" w:rsidRDefault="00731274" w:rsidP="001C3DF9">
      <w:pPr>
        <w:rPr>
          <w:lang w:val="en-US"/>
        </w:rPr>
      </w:pPr>
    </w:p>
    <w:p w14:paraId="6D4B979D" w14:textId="18AB14E1" w:rsidR="000E24C4" w:rsidRPr="00404978" w:rsidRDefault="000E24C4" w:rsidP="00271536">
      <w:pPr>
        <w:pStyle w:val="Heading1"/>
        <w:rPr>
          <w:lang w:val="en-US"/>
        </w:rPr>
      </w:pPr>
      <w:r w:rsidRPr="00404978">
        <w:rPr>
          <w:lang w:val="en-US"/>
        </w:rPr>
        <w:t>Practicalities</w:t>
      </w:r>
      <w:r w:rsidR="006E6177">
        <w:rPr>
          <w:lang w:val="en-US"/>
        </w:rPr>
        <w:t xml:space="preserve"> and prerequisites</w:t>
      </w:r>
    </w:p>
    <w:p w14:paraId="4B2B12D2" w14:textId="3ABB75FC" w:rsidR="00E31504" w:rsidRDefault="00E31504" w:rsidP="00E31504">
      <w:pPr>
        <w:rPr>
          <w:lang w:val="en-US"/>
        </w:rPr>
      </w:pPr>
      <w:r>
        <w:rPr>
          <w:lang w:val="en-US"/>
        </w:rPr>
        <w:t xml:space="preserve">You’ll need </w:t>
      </w:r>
      <w:r w:rsidR="006406B8">
        <w:rPr>
          <w:lang w:val="en-US"/>
        </w:rPr>
        <w:t xml:space="preserve">the </w:t>
      </w:r>
      <w:r>
        <w:rPr>
          <w:lang w:val="en-US"/>
        </w:rPr>
        <w:t>following:</w:t>
      </w:r>
    </w:p>
    <w:p w14:paraId="55395E25" w14:textId="134FDE0E" w:rsidR="0099462B" w:rsidRDefault="00854AFE" w:rsidP="009C21BC">
      <w:pPr>
        <w:pStyle w:val="ListParagraph"/>
        <w:numPr>
          <w:ilvl w:val="0"/>
          <w:numId w:val="7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Your Debian VM </w:t>
      </w:r>
      <w:r w:rsidR="00544541">
        <w:rPr>
          <w:lang w:val="en-US"/>
        </w:rPr>
        <w:t xml:space="preserve">and the </w:t>
      </w:r>
      <w:proofErr w:type="spellStart"/>
      <w:r w:rsidR="00544541">
        <w:rPr>
          <w:lang w:val="en-US"/>
        </w:rPr>
        <w:t>pfSense</w:t>
      </w:r>
      <w:proofErr w:type="spellEnd"/>
      <w:r w:rsidR="00544541">
        <w:rPr>
          <w:lang w:val="en-US"/>
        </w:rPr>
        <w:t xml:space="preserve"> VM </w:t>
      </w:r>
      <w:r w:rsidR="00A83D59">
        <w:rPr>
          <w:lang w:val="en-US"/>
        </w:rPr>
        <w:t>as installed during previous lab(s)</w:t>
      </w:r>
    </w:p>
    <w:p w14:paraId="1862CBDD" w14:textId="3E4C7175" w:rsidR="007E0719" w:rsidRPr="006F689B" w:rsidRDefault="00977A2C" w:rsidP="007E0719">
      <w:pPr>
        <w:pStyle w:val="ListParagraph"/>
        <w:numPr>
          <w:ilvl w:val="0"/>
          <w:numId w:val="7"/>
        </w:numPr>
        <w:spacing w:after="320" w:line="276" w:lineRule="auto"/>
        <w:rPr>
          <w:lang w:val="en-US"/>
        </w:rPr>
      </w:pPr>
      <w:r>
        <w:rPr>
          <w:lang w:val="en-US"/>
        </w:rPr>
        <w:t>A smartphone for 2FA (although it’s also possible without smartphone)</w:t>
      </w:r>
    </w:p>
    <w:p w14:paraId="213399AE" w14:textId="77777777" w:rsidR="007E0719" w:rsidRDefault="007E0719" w:rsidP="00F33C03">
      <w:pPr>
        <w:pStyle w:val="Heading2"/>
      </w:pPr>
      <w:r>
        <w:t xml:space="preserve">PAM </w:t>
      </w:r>
      <w:r w:rsidRPr="00F33C03">
        <w:t>USAGE</w:t>
      </w:r>
    </w:p>
    <w:p w14:paraId="539B6B1F" w14:textId="7D014B82" w:rsidR="007E0719" w:rsidRDefault="007E0719" w:rsidP="007E0719">
      <w:pPr>
        <w:pStyle w:val="ListParagraph"/>
        <w:numPr>
          <w:ilvl w:val="0"/>
          <w:numId w:val="42"/>
        </w:numPr>
        <w:spacing w:after="320" w:line="276" w:lineRule="auto"/>
        <w:rPr>
          <w:lang w:val="en-US"/>
        </w:rPr>
      </w:pPr>
      <w:r>
        <w:rPr>
          <w:lang w:val="en-US"/>
        </w:rPr>
        <w:t>Where are the PAM modules located on your machine (Debian/</w:t>
      </w:r>
      <w:r w:rsidR="0035338D">
        <w:rPr>
          <w:lang w:val="en-US"/>
        </w:rPr>
        <w:t>RHEL</w:t>
      </w:r>
      <w:r>
        <w:rPr>
          <w:lang w:val="en-US"/>
        </w:rPr>
        <w:t xml:space="preserve">)? As </w:t>
      </w:r>
      <w:r w:rsidRPr="006E59B7">
        <w:rPr>
          <w:i/>
          <w:lang w:val="en-US"/>
        </w:rPr>
        <w:t>pam_unix.so</w:t>
      </w:r>
      <w:r>
        <w:rPr>
          <w:lang w:val="en-US"/>
        </w:rPr>
        <w:t xml:space="preserve"> is probably the most important module that is (almost) always included in your distro, use </w:t>
      </w:r>
      <w:r w:rsidRPr="00AF5EC7">
        <w:rPr>
          <w:i/>
          <w:lang w:val="en-US"/>
        </w:rPr>
        <w:t>find</w:t>
      </w:r>
      <w:r>
        <w:rPr>
          <w:lang w:val="en-US"/>
        </w:rPr>
        <w:t xml:space="preserve"> to look for it.</w:t>
      </w:r>
    </w:p>
    <w:p w14:paraId="067DE07A" w14:textId="4C1A8995" w:rsidR="009A7C62" w:rsidRPr="0002764E" w:rsidRDefault="009A7C62" w:rsidP="00BD7DB5">
      <w:pPr>
        <w:spacing w:after="320" w:line="276" w:lineRule="auto"/>
        <w:rPr>
          <w:color w:val="FF0000"/>
          <w:lang w:val="en-US"/>
        </w:rPr>
      </w:pPr>
      <w:r w:rsidRPr="0002764E">
        <w:rPr>
          <w:color w:val="FF0000"/>
          <w:lang w:val="en-US"/>
        </w:rPr>
        <w:t>Debian</w:t>
      </w:r>
    </w:p>
    <w:p w14:paraId="5EC5C4B5" w14:textId="22A09B98" w:rsidR="009A7C62" w:rsidRDefault="00BD7DB5" w:rsidP="00BD7DB5">
      <w:pPr>
        <w:spacing w:after="320" w:line="276" w:lineRule="auto"/>
        <w:rPr>
          <w:lang w:val="en-US"/>
        </w:rPr>
      </w:pPr>
      <w:r w:rsidRPr="00BD7DB5">
        <w:rPr>
          <w:lang w:val="en-US"/>
        </w:rPr>
        <w:drawing>
          <wp:inline distT="0" distB="0" distL="0" distR="0" wp14:anchorId="77E3EB80" wp14:editId="64184B7D">
            <wp:extent cx="5001323" cy="685896"/>
            <wp:effectExtent l="0" t="0" r="0" b="0"/>
            <wp:docPr id="520741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417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F33B" w14:textId="0B9BC824" w:rsidR="0002764E" w:rsidRPr="00B61EFF" w:rsidRDefault="0002764E" w:rsidP="00BD7DB5">
      <w:pPr>
        <w:spacing w:after="320" w:line="276" w:lineRule="auto"/>
        <w:rPr>
          <w:color w:val="FF0000"/>
          <w:lang w:val="en-US"/>
        </w:rPr>
      </w:pPr>
      <w:r w:rsidRPr="00B61EFF">
        <w:rPr>
          <w:color w:val="FF0000"/>
          <w:lang w:val="en-US"/>
        </w:rPr>
        <w:t>RHEL</w:t>
      </w:r>
    </w:p>
    <w:p w14:paraId="47EA01E9" w14:textId="5BD971E3" w:rsidR="00B61EFF" w:rsidRPr="00BD7DB5" w:rsidRDefault="00B61EFF" w:rsidP="00BD7DB5">
      <w:pPr>
        <w:spacing w:after="320" w:line="276" w:lineRule="auto"/>
        <w:rPr>
          <w:lang w:val="en-US"/>
        </w:rPr>
      </w:pPr>
      <w:r w:rsidRPr="00B61EFF">
        <w:rPr>
          <w:lang w:val="en-US"/>
        </w:rPr>
        <w:drawing>
          <wp:inline distT="0" distB="0" distL="0" distR="0" wp14:anchorId="3FF30348" wp14:editId="507E4021">
            <wp:extent cx="4039164" cy="638264"/>
            <wp:effectExtent l="0" t="0" r="0" b="9525"/>
            <wp:docPr id="6060935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9355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AF8A" w14:textId="301FCDE5" w:rsidR="007E0719" w:rsidRDefault="007E0719" w:rsidP="007E0719">
      <w:pPr>
        <w:pStyle w:val="ListParagraph"/>
        <w:numPr>
          <w:ilvl w:val="0"/>
          <w:numId w:val="42"/>
        </w:numPr>
        <w:spacing w:after="320" w:line="276" w:lineRule="auto"/>
        <w:rPr>
          <w:lang w:val="en-US"/>
        </w:rPr>
      </w:pPr>
      <w:r w:rsidRPr="00842E54">
        <w:rPr>
          <w:lang w:val="en-US"/>
        </w:rPr>
        <w:t xml:space="preserve">As PAM modules are </w:t>
      </w:r>
      <w:r w:rsidR="00FC13F5" w:rsidRPr="00842E54">
        <w:rPr>
          <w:lang w:val="en-US"/>
        </w:rPr>
        <w:t>just</w:t>
      </w:r>
      <w:r w:rsidRPr="00842E54">
        <w:rPr>
          <w:lang w:val="en-US"/>
        </w:rPr>
        <w:t xml:space="preserve"> dynamic libraries (shared objects), we can use </w:t>
      </w:r>
      <w:proofErr w:type="spellStart"/>
      <w:r w:rsidRPr="00842E54">
        <w:rPr>
          <w:i/>
          <w:lang w:val="en-US"/>
        </w:rPr>
        <w:t>ldd</w:t>
      </w:r>
      <w:proofErr w:type="spellEnd"/>
      <w:r w:rsidRPr="00842E54">
        <w:rPr>
          <w:lang w:val="en-US"/>
        </w:rPr>
        <w:t xml:space="preserve"> (List Dynamic Dependencies) to check whether a binary </w:t>
      </w:r>
      <w:r w:rsidR="00C605A0" w:rsidRPr="00842E54">
        <w:rPr>
          <w:lang w:val="en-US"/>
        </w:rPr>
        <w:t>supports</w:t>
      </w:r>
      <w:r w:rsidRPr="00842E54">
        <w:rPr>
          <w:lang w:val="en-US"/>
        </w:rPr>
        <w:t xml:space="preserve"> PAM or not. Use </w:t>
      </w:r>
      <w:r w:rsidRPr="009C7FB1">
        <w:rPr>
          <w:rStyle w:val="CommandChar"/>
        </w:rPr>
        <w:t xml:space="preserve">man </w:t>
      </w:r>
      <w:proofErr w:type="spellStart"/>
      <w:r w:rsidRPr="009C7FB1">
        <w:rPr>
          <w:rStyle w:val="CommandChar"/>
        </w:rPr>
        <w:t>ldd</w:t>
      </w:r>
      <w:proofErr w:type="spellEnd"/>
      <w:r w:rsidRPr="00842E54">
        <w:rPr>
          <w:lang w:val="en-US"/>
        </w:rPr>
        <w:t xml:space="preserve"> to inform yourself about the </w:t>
      </w:r>
      <w:proofErr w:type="spellStart"/>
      <w:r w:rsidRPr="00842E54">
        <w:rPr>
          <w:i/>
          <w:lang w:val="en-US"/>
        </w:rPr>
        <w:t>ldd</w:t>
      </w:r>
      <w:proofErr w:type="spellEnd"/>
      <w:r w:rsidRPr="00842E54">
        <w:rPr>
          <w:lang w:val="en-US"/>
        </w:rPr>
        <w:t xml:space="preserve"> tool. Invoke </w:t>
      </w:r>
      <w:proofErr w:type="spellStart"/>
      <w:r w:rsidRPr="00842E54">
        <w:rPr>
          <w:i/>
          <w:lang w:val="en-US"/>
        </w:rPr>
        <w:t>ldd</w:t>
      </w:r>
      <w:proofErr w:type="spellEnd"/>
      <w:r w:rsidRPr="00842E54">
        <w:rPr>
          <w:lang w:val="en-US"/>
        </w:rPr>
        <w:t xml:space="preserve"> on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 xml:space="preserve">, … Find the location of these binaries and </w:t>
      </w:r>
      <w:r w:rsidRPr="00842E54">
        <w:rPr>
          <w:lang w:val="en-US"/>
        </w:rPr>
        <w:t>provid</w:t>
      </w:r>
      <w:r>
        <w:rPr>
          <w:lang w:val="en-US"/>
        </w:rPr>
        <w:t>e th</w:t>
      </w:r>
      <w:r w:rsidRPr="00842E54">
        <w:rPr>
          <w:lang w:val="en-US"/>
        </w:rPr>
        <w:t>e</w:t>
      </w:r>
      <w:r>
        <w:rPr>
          <w:lang w:val="en-US"/>
        </w:rPr>
        <w:t>se</w:t>
      </w:r>
      <w:r w:rsidRPr="00842E54">
        <w:rPr>
          <w:lang w:val="en-US"/>
        </w:rPr>
        <w:t xml:space="preserve"> binar</w:t>
      </w:r>
      <w:r>
        <w:rPr>
          <w:lang w:val="en-US"/>
        </w:rPr>
        <w:t>ies</w:t>
      </w:r>
      <w:r w:rsidRPr="00842E54">
        <w:rPr>
          <w:lang w:val="en-US"/>
        </w:rPr>
        <w:t xml:space="preserve"> as argument to </w:t>
      </w:r>
      <w:proofErr w:type="spellStart"/>
      <w:proofErr w:type="gramStart"/>
      <w:r w:rsidRPr="00842E54">
        <w:rPr>
          <w:i/>
          <w:lang w:val="en-US"/>
        </w:rPr>
        <w:t>ldd</w:t>
      </w:r>
      <w:proofErr w:type="spellEnd"/>
      <w:r>
        <w:rPr>
          <w:lang w:val="en-US"/>
        </w:rPr>
        <w:t xml:space="preserve"> .</w:t>
      </w:r>
      <w:proofErr w:type="gramEnd"/>
      <w:r w:rsidRPr="00842E54">
        <w:rPr>
          <w:lang w:val="en-US"/>
        </w:rPr>
        <w:br/>
        <w:t xml:space="preserve">Is PAM </w:t>
      </w:r>
      <w:r>
        <w:rPr>
          <w:lang w:val="en-US"/>
        </w:rPr>
        <w:t>supported</w:t>
      </w:r>
      <w:r w:rsidRPr="00842E54">
        <w:rPr>
          <w:lang w:val="en-US"/>
        </w:rPr>
        <w:t xml:space="preserve"> by </w:t>
      </w:r>
      <w:proofErr w:type="spellStart"/>
      <w:r w:rsidRPr="00842E54">
        <w:rPr>
          <w:i/>
          <w:lang w:val="en-US"/>
        </w:rPr>
        <w:t>su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sshd</w:t>
      </w:r>
      <w:proofErr w:type="spellEnd"/>
      <w:r>
        <w:rPr>
          <w:i/>
          <w:lang w:val="en-US"/>
        </w:rPr>
        <w:t>, …</w:t>
      </w:r>
      <w:r w:rsidRPr="00842E54">
        <w:rPr>
          <w:lang w:val="en-US"/>
        </w:rPr>
        <w:t xml:space="preserve"> ?</w:t>
      </w:r>
    </w:p>
    <w:p w14:paraId="3526E383" w14:textId="2D74E394" w:rsidR="005901C2" w:rsidRDefault="005901C2" w:rsidP="005901C2">
      <w:pPr>
        <w:spacing w:after="320" w:line="276" w:lineRule="auto"/>
        <w:rPr>
          <w:lang w:val="en-US"/>
        </w:rPr>
      </w:pPr>
      <w:r w:rsidRPr="005901C2">
        <w:rPr>
          <w:lang w:val="en-US"/>
        </w:rPr>
        <w:lastRenderedPageBreak/>
        <w:drawing>
          <wp:inline distT="0" distB="0" distL="0" distR="0" wp14:anchorId="784B638D" wp14:editId="1CD525AD">
            <wp:extent cx="4963218" cy="6630325"/>
            <wp:effectExtent l="0" t="0" r="8890" b="0"/>
            <wp:docPr id="19280709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099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E920" w14:textId="0B33A566" w:rsidR="0012079D" w:rsidRDefault="0012079D" w:rsidP="005901C2">
      <w:pPr>
        <w:spacing w:after="320" w:line="276" w:lineRule="auto"/>
        <w:rPr>
          <w:color w:val="FF0000"/>
          <w:lang w:val="en-US"/>
        </w:rPr>
      </w:pPr>
      <w:r w:rsidRPr="001A7512">
        <w:rPr>
          <w:color w:val="FF0000"/>
          <w:lang w:val="en-US"/>
        </w:rPr>
        <w:t xml:space="preserve">Seems like </w:t>
      </w:r>
      <w:proofErr w:type="gramStart"/>
      <w:r w:rsidRPr="001A7512">
        <w:rPr>
          <w:color w:val="FF0000"/>
          <w:lang w:val="en-US"/>
        </w:rPr>
        <w:t>both of them</w:t>
      </w:r>
      <w:proofErr w:type="gramEnd"/>
      <w:r w:rsidRPr="001A7512">
        <w:rPr>
          <w:color w:val="FF0000"/>
          <w:lang w:val="en-US"/>
        </w:rPr>
        <w:t xml:space="preserve"> binaries support PAM.</w:t>
      </w:r>
    </w:p>
    <w:p w14:paraId="2F21104F" w14:textId="77777777" w:rsidR="0095270F" w:rsidRPr="0095270F" w:rsidRDefault="0095270F" w:rsidP="0095270F">
      <w:pPr>
        <w:spacing w:after="320" w:line="276" w:lineRule="auto"/>
        <w:rPr>
          <w:color w:val="FF0000"/>
          <w:lang w:val="en-US"/>
        </w:rPr>
      </w:pPr>
      <w:proofErr w:type="spellStart"/>
      <w:r w:rsidRPr="0095270F">
        <w:rPr>
          <w:color w:val="FF0000"/>
          <w:lang w:val="en-US"/>
        </w:rPr>
        <w:t>ldd</w:t>
      </w:r>
      <w:proofErr w:type="spellEnd"/>
      <w:r w:rsidRPr="0095270F">
        <w:rPr>
          <w:color w:val="FF0000"/>
          <w:lang w:val="en-US"/>
        </w:rPr>
        <w:t xml:space="preserve"> /</w:t>
      </w:r>
      <w:proofErr w:type="spellStart"/>
      <w:r w:rsidRPr="0095270F">
        <w:rPr>
          <w:color w:val="FF0000"/>
          <w:lang w:val="en-US"/>
        </w:rPr>
        <w:t>usr</w:t>
      </w:r>
      <w:proofErr w:type="spellEnd"/>
      <w:r w:rsidRPr="0095270F">
        <w:rPr>
          <w:color w:val="FF0000"/>
          <w:lang w:val="en-US"/>
        </w:rPr>
        <w:t>/</w:t>
      </w:r>
      <w:proofErr w:type="spellStart"/>
      <w:r w:rsidRPr="0095270F">
        <w:rPr>
          <w:color w:val="FF0000"/>
          <w:lang w:val="en-US"/>
        </w:rPr>
        <w:t>sbin</w:t>
      </w:r>
      <w:proofErr w:type="spellEnd"/>
      <w:r w:rsidRPr="0095270F">
        <w:rPr>
          <w:color w:val="FF0000"/>
          <w:lang w:val="en-US"/>
        </w:rPr>
        <w:t>/</w:t>
      </w:r>
      <w:proofErr w:type="spellStart"/>
      <w:r w:rsidRPr="0095270F">
        <w:rPr>
          <w:color w:val="FF0000"/>
          <w:lang w:val="en-US"/>
        </w:rPr>
        <w:t>sshd</w:t>
      </w:r>
      <w:proofErr w:type="spellEnd"/>
      <w:r w:rsidRPr="0095270F">
        <w:rPr>
          <w:color w:val="FF0000"/>
          <w:lang w:val="en-US"/>
        </w:rPr>
        <w:t xml:space="preserve"> | grep pam</w:t>
      </w:r>
    </w:p>
    <w:p w14:paraId="4CD002D0" w14:textId="77777777" w:rsidR="0095270F" w:rsidRPr="001A7512" w:rsidRDefault="0095270F" w:rsidP="005901C2">
      <w:pPr>
        <w:spacing w:after="320" w:line="276" w:lineRule="auto"/>
        <w:rPr>
          <w:color w:val="FF0000"/>
          <w:lang w:val="en-US"/>
        </w:rPr>
      </w:pPr>
    </w:p>
    <w:p w14:paraId="4F5788C2" w14:textId="77777777" w:rsidR="007E0719" w:rsidRPr="00842E54" w:rsidRDefault="007E0719" w:rsidP="007E0719">
      <w:pPr>
        <w:rPr>
          <w:color w:val="00B050"/>
          <w:lang w:val="en-US"/>
        </w:rPr>
      </w:pPr>
    </w:p>
    <w:p w14:paraId="3E76906A" w14:textId="77777777" w:rsidR="007E0719" w:rsidRPr="009C0C5C" w:rsidRDefault="007E0719" w:rsidP="007E0719">
      <w:pPr>
        <w:rPr>
          <w:lang w:val="en-US"/>
        </w:rPr>
      </w:pPr>
    </w:p>
    <w:p w14:paraId="658EF797" w14:textId="4AE5B6A0" w:rsidR="007E0719" w:rsidRDefault="007E0719" w:rsidP="00F33C03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PAM for 2 factor authentication with </w:t>
      </w:r>
      <w:r w:rsidR="006514EA">
        <w:rPr>
          <w:lang w:val="en-US"/>
        </w:rPr>
        <w:t>G</w:t>
      </w:r>
      <w:r>
        <w:rPr>
          <w:lang w:val="en-US"/>
        </w:rPr>
        <w:t xml:space="preserve">oogle </w:t>
      </w:r>
      <w:r w:rsidR="006514EA">
        <w:rPr>
          <w:lang w:val="en-US"/>
        </w:rPr>
        <w:t>A</w:t>
      </w:r>
      <w:r>
        <w:rPr>
          <w:lang w:val="en-US"/>
        </w:rPr>
        <w:t>uthenticator</w:t>
      </w:r>
    </w:p>
    <w:p w14:paraId="38BD47D4" w14:textId="54199A4D" w:rsidR="007E0719" w:rsidRDefault="007E0719" w:rsidP="007E0719">
      <w:pPr>
        <w:ind w:left="357" w:hanging="357"/>
        <w:rPr>
          <w:lang w:val="en-US"/>
        </w:rPr>
      </w:pPr>
      <w:r>
        <w:rPr>
          <w:lang w:val="en-US"/>
        </w:rPr>
        <w:t>2FA (2 factor authentication) provides a more secure way for authentication as a verification code is also needed during authentication, besides your password. This verificat</w:t>
      </w:r>
      <w:r w:rsidR="00771F5C">
        <w:rPr>
          <w:lang w:val="en-US"/>
        </w:rPr>
        <w:t>i</w:t>
      </w:r>
      <w:r>
        <w:rPr>
          <w:lang w:val="en-US"/>
        </w:rPr>
        <w:t xml:space="preserve">on code is a </w:t>
      </w:r>
      <w:r w:rsidRPr="00E27F38">
        <w:rPr>
          <w:lang w:val="en-US"/>
        </w:rPr>
        <w:t>one-time-password</w:t>
      </w:r>
      <w:r>
        <w:rPr>
          <w:lang w:val="en-US"/>
        </w:rPr>
        <w:t xml:space="preserve"> (OTP) which changes over time (TOTP) or after each usage (HOTP). When your password is stolen, thieves still cannot login to your service without a valid verification code. 2FA can be enabled on Gmail, Dropbox, Facebook, etc.</w:t>
      </w:r>
    </w:p>
    <w:p w14:paraId="30B91095" w14:textId="77777777" w:rsidR="003056E1" w:rsidRPr="00272DB7" w:rsidRDefault="003056E1" w:rsidP="003056E1">
      <w:pPr>
        <w:ind w:left="357" w:hanging="357"/>
        <w:rPr>
          <w:lang w:val="en-US"/>
        </w:rPr>
      </w:pPr>
      <w:r>
        <w:rPr>
          <w:lang w:val="en-US"/>
        </w:rPr>
        <w:t xml:space="preserve">We will enable 2FA (2 factor authentication) for SSH connections to our DEBIAN machine and need a specific PAM to be installed/configured for this. </w:t>
      </w:r>
    </w:p>
    <w:p w14:paraId="4E74E0DF" w14:textId="77777777" w:rsidR="002D26C6" w:rsidRDefault="002D26C6" w:rsidP="007E0719">
      <w:pPr>
        <w:ind w:left="357" w:hanging="357"/>
        <w:rPr>
          <w:lang w:val="en-US"/>
        </w:rPr>
      </w:pPr>
    </w:p>
    <w:p w14:paraId="5DD8DE1D" w14:textId="4643FF96" w:rsidR="002D26C6" w:rsidRDefault="00E07B6E" w:rsidP="005F7D4C">
      <w:pPr>
        <w:pStyle w:val="Heading1"/>
        <w:rPr>
          <w:lang w:val="en-US"/>
        </w:rPr>
      </w:pPr>
      <w:r>
        <w:rPr>
          <w:lang w:val="en-US"/>
        </w:rPr>
        <w:t>T</w:t>
      </w:r>
      <w:r w:rsidR="00EF5655">
        <w:rPr>
          <w:lang w:val="en-US"/>
        </w:rPr>
        <w:t>he Network Time Protocol (NTP)</w:t>
      </w:r>
    </w:p>
    <w:p w14:paraId="58530CE0" w14:textId="73A08535" w:rsidR="003056E1" w:rsidRDefault="007E0719" w:rsidP="003056E1">
      <w:pPr>
        <w:spacing w:after="320" w:line="276" w:lineRule="auto"/>
        <w:rPr>
          <w:lang w:val="en-US"/>
        </w:rPr>
      </w:pPr>
      <w:r w:rsidRPr="003056E1">
        <w:rPr>
          <w:lang w:val="en-US"/>
        </w:rPr>
        <w:t xml:space="preserve">The 2FA method we’ll </w:t>
      </w:r>
      <w:proofErr w:type="gramStart"/>
      <w:r w:rsidRPr="003056E1">
        <w:rPr>
          <w:lang w:val="en-US"/>
        </w:rPr>
        <w:t>use,</w:t>
      </w:r>
      <w:proofErr w:type="gramEnd"/>
      <w:r w:rsidRPr="003056E1">
        <w:rPr>
          <w:lang w:val="en-US"/>
        </w:rPr>
        <w:t xml:space="preserve"> will be time based (TOTP). We need to ensure a correct date and time on our server (which is sometimes a problem when using VMs). </w:t>
      </w:r>
    </w:p>
    <w:p w14:paraId="2E4C7503" w14:textId="77777777" w:rsidR="00906926" w:rsidRPr="008D5361" w:rsidRDefault="00E07B6E" w:rsidP="00BC54C3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 w:rsidRPr="006F6955">
        <w:rPr>
          <w:lang w:val="en-US"/>
        </w:rPr>
        <w:t>Luckily, there’s already a service taking care</w:t>
      </w:r>
      <w:r w:rsidR="00193660" w:rsidRPr="006F6955">
        <w:rPr>
          <w:lang w:val="en-US"/>
        </w:rPr>
        <w:t xml:space="preserve"> of </w:t>
      </w:r>
      <w:r w:rsidR="000170CE" w:rsidRPr="006F6955">
        <w:rPr>
          <w:lang w:val="en-US"/>
        </w:rPr>
        <w:t>synchronizing time using</w:t>
      </w:r>
      <w:r w:rsidR="003767C3" w:rsidRPr="006F6955">
        <w:rPr>
          <w:lang w:val="en-US"/>
        </w:rPr>
        <w:t xml:space="preserve"> NTP (Network Time Protocol). </w:t>
      </w:r>
      <w:r w:rsidR="000170CE" w:rsidRPr="006F6955">
        <w:rPr>
          <w:lang w:val="en-US"/>
        </w:rPr>
        <w:t>That’s done via</w:t>
      </w:r>
      <w:r w:rsidR="00765C8C" w:rsidRPr="006F6955">
        <w:rPr>
          <w:lang w:val="en-US"/>
        </w:rPr>
        <w:t xml:space="preserve"> -you guessed it- systemd. Check this</w:t>
      </w:r>
      <w:r w:rsidR="00A65657" w:rsidRPr="006F6955">
        <w:rPr>
          <w:lang w:val="en-US"/>
        </w:rPr>
        <w:t xml:space="preserve"> with:</w:t>
      </w:r>
      <w:r w:rsidR="00906926">
        <w:rPr>
          <w:lang w:val="en-US"/>
        </w:rPr>
        <w:t xml:space="preserve"> </w:t>
      </w:r>
    </w:p>
    <w:p w14:paraId="10F07454" w14:textId="3E0704B5" w:rsidR="003767C3" w:rsidRDefault="006F6955" w:rsidP="00906926">
      <w:pPr>
        <w:pStyle w:val="ListParagraph"/>
        <w:spacing w:after="320" w:line="276" w:lineRule="auto"/>
        <w:ind w:left="360"/>
        <w:rPr>
          <w:rStyle w:val="CommandChar"/>
        </w:rPr>
      </w:pPr>
      <w:proofErr w:type="spellStart"/>
      <w:r w:rsidRPr="00906926">
        <w:rPr>
          <w:rStyle w:val="CommandChar"/>
        </w:rPr>
        <w:t>s</w:t>
      </w:r>
      <w:r w:rsidR="00A65657" w:rsidRPr="00906926">
        <w:rPr>
          <w:rStyle w:val="CommandChar"/>
        </w:rPr>
        <w:t>ystemctl</w:t>
      </w:r>
      <w:proofErr w:type="spellEnd"/>
      <w:r w:rsidR="00A65657" w:rsidRPr="00906926">
        <w:rPr>
          <w:rStyle w:val="CommandChar"/>
        </w:rPr>
        <w:t xml:space="preserve"> status </w:t>
      </w:r>
      <w:proofErr w:type="spellStart"/>
      <w:r w:rsidR="00A65657" w:rsidRPr="00906926">
        <w:rPr>
          <w:rStyle w:val="CommandChar"/>
        </w:rPr>
        <w:t>systemd-</w:t>
      </w:r>
      <w:proofErr w:type="gramStart"/>
      <w:r w:rsidR="00A65657" w:rsidRPr="00906926">
        <w:rPr>
          <w:rStyle w:val="CommandChar"/>
        </w:rPr>
        <w:t>timesyncd.service</w:t>
      </w:r>
      <w:proofErr w:type="spellEnd"/>
      <w:proofErr w:type="gramEnd"/>
    </w:p>
    <w:p w14:paraId="33466CF3" w14:textId="124ADE6B" w:rsidR="001210BE" w:rsidRPr="001210BE" w:rsidRDefault="001210BE" w:rsidP="001210BE">
      <w:pPr>
        <w:spacing w:after="320" w:line="276" w:lineRule="auto"/>
        <w:rPr>
          <w:lang w:val="en-US"/>
        </w:rPr>
      </w:pPr>
      <w:r w:rsidRPr="001210BE">
        <w:rPr>
          <w:lang w:val="en-US"/>
        </w:rPr>
        <w:drawing>
          <wp:inline distT="0" distB="0" distL="0" distR="0" wp14:anchorId="5D435F80" wp14:editId="066C03DF">
            <wp:extent cx="5396230" cy="2564765"/>
            <wp:effectExtent l="0" t="0" r="0" b="6985"/>
            <wp:docPr id="9920349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3495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015E" w14:textId="77777777" w:rsidR="007E0719" w:rsidRPr="00255EE8" w:rsidRDefault="007E0719" w:rsidP="007E0719">
      <w:pPr>
        <w:pStyle w:val="NoSpacing"/>
        <w:rPr>
          <w:lang w:val="en-US"/>
        </w:rPr>
      </w:pPr>
    </w:p>
    <w:p w14:paraId="3A19BA4F" w14:textId="77777777" w:rsidR="00EF5655" w:rsidRDefault="00EF5655" w:rsidP="00EF5655">
      <w:pPr>
        <w:pStyle w:val="Heading1"/>
        <w:rPr>
          <w:lang w:val="en-US"/>
        </w:rPr>
      </w:pPr>
      <w:r>
        <w:rPr>
          <w:lang w:val="en-US"/>
        </w:rPr>
        <w:t>Install the Google Authenticator PAM module</w:t>
      </w:r>
    </w:p>
    <w:p w14:paraId="4C90B24B" w14:textId="77777777" w:rsidR="000A1183" w:rsidRPr="000A1183" w:rsidRDefault="007E0719" w:rsidP="000A1183">
      <w:pPr>
        <w:spacing w:after="320" w:line="276" w:lineRule="auto"/>
        <w:rPr>
          <w:lang w:val="en-US"/>
        </w:rPr>
      </w:pPr>
      <w:r w:rsidRPr="000A1183">
        <w:rPr>
          <w:lang w:val="en-US"/>
        </w:rPr>
        <w:t xml:space="preserve">You need to install the </w:t>
      </w:r>
      <w:r w:rsidRPr="000A1183">
        <w:rPr>
          <w:b/>
          <w:lang w:val="en-US"/>
        </w:rPr>
        <w:t>PAM module</w:t>
      </w:r>
      <w:r w:rsidRPr="000A1183">
        <w:rPr>
          <w:lang w:val="en-US"/>
        </w:rPr>
        <w:t xml:space="preserve"> which provides the Google 2FA service. </w:t>
      </w:r>
    </w:p>
    <w:p w14:paraId="38F62D85" w14:textId="70895537" w:rsidR="007E0719" w:rsidRPr="00053989" w:rsidRDefault="007E0719" w:rsidP="007E0719">
      <w:pPr>
        <w:pStyle w:val="ListParagraph"/>
        <w:numPr>
          <w:ilvl w:val="0"/>
          <w:numId w:val="41"/>
        </w:numPr>
        <w:spacing w:after="320" w:line="276" w:lineRule="auto"/>
        <w:rPr>
          <w:rStyle w:val="Commando"/>
          <w:rFonts w:asciiTheme="minorHAnsi" w:hAnsiTheme="minorHAnsi"/>
        </w:rPr>
      </w:pPr>
      <w:r>
        <w:rPr>
          <w:lang w:val="en-US"/>
        </w:rPr>
        <w:t xml:space="preserve">We will use the following library: </w:t>
      </w:r>
      <w:hyperlink r:id="rId16" w:history="1">
        <w:r w:rsidRPr="00C73682">
          <w:rPr>
            <w:rStyle w:val="Hyperlink"/>
            <w:lang w:val="en-US"/>
          </w:rPr>
          <w:t>https://github.com/google/google-authenticator-libpam</w:t>
        </w:r>
      </w:hyperlink>
      <w:r>
        <w:rPr>
          <w:lang w:val="en-US"/>
        </w:rPr>
        <w:t xml:space="preserve"> . This is conveniently available via the package </w:t>
      </w:r>
      <w:proofErr w:type="gramStart"/>
      <w:r>
        <w:rPr>
          <w:lang w:val="en-US"/>
        </w:rPr>
        <w:t>manager :</w:t>
      </w:r>
      <w:proofErr w:type="gramEnd"/>
      <w:r>
        <w:rPr>
          <w:lang w:val="en-US"/>
        </w:rPr>
        <w:br/>
      </w:r>
      <w:r w:rsidRPr="00AF24A9">
        <w:rPr>
          <w:rStyle w:val="CommandChar"/>
        </w:rPr>
        <w:t xml:space="preserve">apt install </w:t>
      </w:r>
      <w:proofErr w:type="spellStart"/>
      <w:r w:rsidRPr="00AF24A9">
        <w:rPr>
          <w:rStyle w:val="CommandChar"/>
        </w:rPr>
        <w:t>libpam</w:t>
      </w:r>
      <w:proofErr w:type="spellEnd"/>
      <w:r w:rsidRPr="00AF24A9">
        <w:rPr>
          <w:rStyle w:val="CommandChar"/>
        </w:rPr>
        <w:t>-google-authenticator</w:t>
      </w:r>
    </w:p>
    <w:p w14:paraId="573D0DE6" w14:textId="77777777" w:rsidR="007E0719" w:rsidRDefault="007E0719" w:rsidP="007E0719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Verify that this installs a new </w:t>
      </w:r>
      <w:r w:rsidRPr="00FF68FB">
        <w:rPr>
          <w:b/>
          <w:bCs/>
          <w:lang w:val="en-US"/>
        </w:rPr>
        <w:t>PAM module</w:t>
      </w:r>
      <w:r>
        <w:rPr>
          <w:lang w:val="en-US"/>
        </w:rPr>
        <w:t>. Where is it located?</w:t>
      </w:r>
    </w:p>
    <w:p w14:paraId="7E1EC3DF" w14:textId="3971C9B3" w:rsidR="00133C8E" w:rsidRPr="00133C8E" w:rsidRDefault="00133C8E" w:rsidP="00133C8E">
      <w:pPr>
        <w:spacing w:after="320" w:line="276" w:lineRule="auto"/>
        <w:rPr>
          <w:lang w:val="en-US"/>
        </w:rPr>
      </w:pPr>
      <w:r w:rsidRPr="00133C8E">
        <w:rPr>
          <w:lang w:val="en-US"/>
        </w:rPr>
        <w:drawing>
          <wp:inline distT="0" distB="0" distL="0" distR="0" wp14:anchorId="5D53BA2F" wp14:editId="7E0D0A29">
            <wp:extent cx="5396230" cy="947420"/>
            <wp:effectExtent l="0" t="0" r="0" b="5080"/>
            <wp:docPr id="12528805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80570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6D2A" w14:textId="77777777" w:rsidR="00407D9D" w:rsidRPr="008D5361" w:rsidRDefault="00407D9D" w:rsidP="007E0719">
      <w:pPr>
        <w:rPr>
          <w:color w:val="00B050"/>
        </w:rPr>
      </w:pPr>
    </w:p>
    <w:p w14:paraId="0BE99D72" w14:textId="77777777" w:rsidR="000A1183" w:rsidRPr="008D5361" w:rsidRDefault="000A1183" w:rsidP="007E0719">
      <w:pPr>
        <w:rPr>
          <w:color w:val="00B050"/>
        </w:rPr>
      </w:pPr>
    </w:p>
    <w:p w14:paraId="3E279D41" w14:textId="096E4E93" w:rsidR="000A1183" w:rsidRDefault="0075197D" w:rsidP="000A1183">
      <w:pPr>
        <w:pStyle w:val="Heading1"/>
        <w:rPr>
          <w:lang w:val="en-US"/>
        </w:rPr>
      </w:pPr>
      <w:r>
        <w:rPr>
          <w:lang w:val="en-US"/>
        </w:rPr>
        <w:t>Enable</w:t>
      </w:r>
      <w:r w:rsidR="000A1183">
        <w:rPr>
          <w:lang w:val="en-US"/>
        </w:rPr>
        <w:t xml:space="preserve"> the Google Authenticator PAM module</w:t>
      </w:r>
      <w:r>
        <w:rPr>
          <w:lang w:val="en-US"/>
        </w:rPr>
        <w:t xml:space="preserve"> for SSH</w:t>
      </w:r>
    </w:p>
    <w:p w14:paraId="2A0FE096" w14:textId="09F7BF4D" w:rsidR="000A1183" w:rsidRPr="002A2259" w:rsidRDefault="0075197D" w:rsidP="007E0719">
      <w:pPr>
        <w:rPr>
          <w:lang w:val="en-US"/>
        </w:rPr>
      </w:pPr>
      <w:r w:rsidRPr="002A2259">
        <w:rPr>
          <w:lang w:val="en-US"/>
        </w:rPr>
        <w:t xml:space="preserve">Now the </w:t>
      </w:r>
      <w:r w:rsidR="002A2259" w:rsidRPr="002A2259">
        <w:rPr>
          <w:lang w:val="en-US"/>
        </w:rPr>
        <w:t xml:space="preserve">PAM module of Google Authenticator is installed, we can enable it </w:t>
      </w:r>
      <w:r w:rsidR="00AD7683">
        <w:rPr>
          <w:lang w:val="en-US"/>
        </w:rPr>
        <w:t xml:space="preserve">in the services </w:t>
      </w:r>
      <w:r w:rsidR="001837E3">
        <w:rPr>
          <w:lang w:val="en-US"/>
        </w:rPr>
        <w:t xml:space="preserve">where we want the extra 2FA by changing </w:t>
      </w:r>
      <w:r w:rsidR="00AD7683">
        <w:rPr>
          <w:lang w:val="en-US"/>
        </w:rPr>
        <w:t xml:space="preserve">their PAM configuration files. We choose to </w:t>
      </w:r>
      <w:r w:rsidR="00721174">
        <w:rPr>
          <w:lang w:val="en-US"/>
        </w:rPr>
        <w:t>enable this extra 2FA security when logging in over SSH.</w:t>
      </w:r>
    </w:p>
    <w:p w14:paraId="4675CF61" w14:textId="77777777" w:rsidR="007E0719" w:rsidRDefault="007E0719" w:rsidP="007E0719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Now, you will need to change the </w:t>
      </w:r>
      <w:r w:rsidRPr="00307918">
        <w:rPr>
          <w:b/>
          <w:lang w:val="en-US"/>
        </w:rPr>
        <w:t>PAM configuration file</w:t>
      </w:r>
      <w:r>
        <w:rPr>
          <w:lang w:val="en-US"/>
        </w:rPr>
        <w:t xml:space="preserve"> for </w:t>
      </w:r>
      <w:proofErr w:type="gramStart"/>
      <w:r>
        <w:rPr>
          <w:lang w:val="en-US"/>
        </w:rPr>
        <w:t>the Secure</w:t>
      </w:r>
      <w:proofErr w:type="gramEnd"/>
      <w:r>
        <w:rPr>
          <w:lang w:val="en-US"/>
        </w:rPr>
        <w:t xml:space="preserve"> Shell Service. Which file would that be?</w:t>
      </w:r>
    </w:p>
    <w:p w14:paraId="74463786" w14:textId="034CA238" w:rsidR="007B12C8" w:rsidRPr="00460BFE" w:rsidRDefault="007B12C8" w:rsidP="007B12C8">
      <w:pPr>
        <w:spacing w:after="320" w:line="276" w:lineRule="auto"/>
        <w:rPr>
          <w:color w:val="FF0000"/>
          <w:lang w:val="en-US"/>
        </w:rPr>
      </w:pPr>
      <w:r w:rsidRPr="00460BFE">
        <w:rPr>
          <w:color w:val="FF0000"/>
          <w:lang w:val="en-US"/>
        </w:rPr>
        <w:t>/</w:t>
      </w:r>
      <w:proofErr w:type="spellStart"/>
      <w:r w:rsidRPr="00460BFE">
        <w:rPr>
          <w:color w:val="FF0000"/>
          <w:lang w:val="en-US"/>
        </w:rPr>
        <w:t>etc</w:t>
      </w:r>
      <w:proofErr w:type="spellEnd"/>
      <w:r w:rsidRPr="00460BFE">
        <w:rPr>
          <w:color w:val="FF0000"/>
          <w:lang w:val="en-US"/>
        </w:rPr>
        <w:t>/</w:t>
      </w:r>
      <w:proofErr w:type="spellStart"/>
      <w:proofErr w:type="gramStart"/>
      <w:r w:rsidRPr="00460BFE">
        <w:rPr>
          <w:color w:val="FF0000"/>
          <w:lang w:val="en-US"/>
        </w:rPr>
        <w:t>pam.d</w:t>
      </w:r>
      <w:proofErr w:type="spellEnd"/>
      <w:proofErr w:type="gramEnd"/>
      <w:r w:rsidRPr="00460BFE">
        <w:rPr>
          <w:color w:val="FF0000"/>
          <w:lang w:val="en-US"/>
        </w:rPr>
        <w:t>/</w:t>
      </w:r>
      <w:proofErr w:type="spellStart"/>
      <w:r w:rsidRPr="00460BFE">
        <w:rPr>
          <w:color w:val="FF0000"/>
          <w:lang w:val="en-US"/>
        </w:rPr>
        <w:t>sshd</w:t>
      </w:r>
      <w:proofErr w:type="spellEnd"/>
      <w:r w:rsidRPr="00460BFE">
        <w:rPr>
          <w:color w:val="FF0000"/>
          <w:lang w:val="en-US"/>
        </w:rPr>
        <w:t xml:space="preserve"> – this looks like the configuration file for the whole thing.</w:t>
      </w:r>
    </w:p>
    <w:p w14:paraId="431B4286" w14:textId="2016AC0E" w:rsidR="007E0719" w:rsidRPr="004C63F9" w:rsidRDefault="007E0719" w:rsidP="007E0719">
      <w:pPr>
        <w:pStyle w:val="ListParagraph"/>
        <w:numPr>
          <w:ilvl w:val="0"/>
          <w:numId w:val="41"/>
        </w:numPr>
        <w:spacing w:after="320" w:line="276" w:lineRule="auto"/>
        <w:rPr>
          <w:rStyle w:val="Commando"/>
          <w:rFonts w:asciiTheme="minorHAnsi" w:hAnsiTheme="minorHAnsi"/>
        </w:rPr>
      </w:pPr>
      <w:r>
        <w:rPr>
          <w:lang w:val="en-US"/>
        </w:rPr>
        <w:t>In this configuration file, add the following entry below the other entries with the ‘auth’ function type</w:t>
      </w:r>
      <w:r w:rsidR="00E964E6">
        <w:rPr>
          <w:lang w:val="en-US"/>
        </w:rPr>
        <w:t xml:space="preserve"> </w:t>
      </w:r>
      <w:r w:rsidR="006E23D7">
        <w:rPr>
          <w:lang w:val="en-US"/>
        </w:rPr>
        <w:t xml:space="preserve">(which are </w:t>
      </w:r>
      <w:r w:rsidR="00790021">
        <w:rPr>
          <w:lang w:val="en-US"/>
        </w:rPr>
        <w:t xml:space="preserve">here in Debian </w:t>
      </w:r>
      <w:r w:rsidR="006E23D7">
        <w:rPr>
          <w:lang w:val="en-US"/>
        </w:rPr>
        <w:t>combined via an “@include common-auth”)</w:t>
      </w:r>
      <w:r w:rsidRPr="002B4BF9">
        <w:rPr>
          <w:lang w:val="en-US"/>
        </w:rPr>
        <w:t>:</w:t>
      </w:r>
      <w:r w:rsidRPr="002B4BF9">
        <w:rPr>
          <w:lang w:val="en-US"/>
        </w:rPr>
        <w:br/>
      </w:r>
      <w:r w:rsidRPr="00307918">
        <w:rPr>
          <w:rStyle w:val="Commando"/>
          <w:highlight w:val="lightGray"/>
        </w:rPr>
        <w:t xml:space="preserve">auth </w:t>
      </w:r>
      <w:r w:rsidRPr="00307918">
        <w:rPr>
          <w:rStyle w:val="Commando"/>
          <w:highlight w:val="lightGray"/>
        </w:rPr>
        <w:tab/>
        <w:t xml:space="preserve">required </w:t>
      </w:r>
      <w:r w:rsidRPr="00307918">
        <w:rPr>
          <w:rStyle w:val="Commando"/>
          <w:highlight w:val="lightGray"/>
        </w:rPr>
        <w:tab/>
        <w:t>pam_google_authenticator.so</w:t>
      </w:r>
    </w:p>
    <w:p w14:paraId="31D73410" w14:textId="2CA94C5B" w:rsidR="004C63F9" w:rsidRPr="004C63F9" w:rsidRDefault="004C63F9" w:rsidP="004C63F9">
      <w:pPr>
        <w:spacing w:after="320" w:line="276" w:lineRule="auto"/>
        <w:rPr>
          <w:lang w:val="en-US"/>
        </w:rPr>
      </w:pPr>
      <w:r w:rsidRPr="004C63F9">
        <w:rPr>
          <w:lang w:val="en-US"/>
        </w:rPr>
        <w:drawing>
          <wp:inline distT="0" distB="0" distL="0" distR="0" wp14:anchorId="75E30770" wp14:editId="4F010694">
            <wp:extent cx="4782217" cy="762106"/>
            <wp:effectExtent l="0" t="0" r="0" b="0"/>
            <wp:docPr id="84252575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25756" name="Picture 1" descr="A screen 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DC16" w14:textId="6B51ADA1" w:rsidR="007E0719" w:rsidRDefault="007E0719" w:rsidP="007E0719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Restart the 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 xml:space="preserve"> service for the changes to be impacted</w:t>
      </w:r>
      <w:r w:rsidR="00935E43">
        <w:rPr>
          <w:lang w:val="en-US"/>
        </w:rPr>
        <w:t>.</w:t>
      </w:r>
      <w:r>
        <w:rPr>
          <w:lang w:val="en-US"/>
        </w:rPr>
        <w:br/>
        <w:t>Note that connected ssh users will not lose their connection. Only new SSH connections are impacted.</w:t>
      </w:r>
    </w:p>
    <w:p w14:paraId="6280A67C" w14:textId="2E885D65" w:rsidR="00656E67" w:rsidRPr="004D63E6" w:rsidRDefault="00656E67" w:rsidP="00656E67">
      <w:pPr>
        <w:spacing w:after="320" w:line="276" w:lineRule="auto"/>
        <w:rPr>
          <w:color w:val="FF0000"/>
          <w:lang w:val="en-US"/>
        </w:rPr>
      </w:pPr>
      <w:r w:rsidRPr="004D63E6">
        <w:rPr>
          <w:color w:val="FF0000"/>
          <w:lang w:val="en-US"/>
        </w:rPr>
        <w:t xml:space="preserve">Sudo </w:t>
      </w:r>
      <w:proofErr w:type="spellStart"/>
      <w:r w:rsidRPr="004D63E6">
        <w:rPr>
          <w:color w:val="FF0000"/>
          <w:lang w:val="en-US"/>
        </w:rPr>
        <w:t>systemctl</w:t>
      </w:r>
      <w:proofErr w:type="spellEnd"/>
      <w:r w:rsidRPr="004D63E6">
        <w:rPr>
          <w:color w:val="FF0000"/>
          <w:lang w:val="en-US"/>
        </w:rPr>
        <w:t xml:space="preserve"> restart </w:t>
      </w:r>
      <w:proofErr w:type="spellStart"/>
      <w:proofErr w:type="gramStart"/>
      <w:r w:rsidRPr="004D63E6">
        <w:rPr>
          <w:color w:val="FF0000"/>
          <w:lang w:val="en-US"/>
        </w:rPr>
        <w:t>sshd.service</w:t>
      </w:r>
      <w:proofErr w:type="spellEnd"/>
      <w:proofErr w:type="gramEnd"/>
    </w:p>
    <w:p w14:paraId="65AEDD74" w14:textId="0283B160" w:rsidR="007E0719" w:rsidRDefault="007E0719" w:rsidP="007E0719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Try </w:t>
      </w:r>
      <w:r w:rsidR="00214B6B">
        <w:rPr>
          <w:lang w:val="en-US"/>
        </w:rPr>
        <w:t>starting another</w:t>
      </w:r>
      <w:r>
        <w:rPr>
          <w:lang w:val="en-US"/>
        </w:rPr>
        <w:t xml:space="preserve"> ssh</w:t>
      </w:r>
      <w:r w:rsidR="004770DE">
        <w:rPr>
          <w:lang w:val="en-US"/>
        </w:rPr>
        <w:t xml:space="preserve"> session</w:t>
      </w:r>
      <w:r w:rsidR="00214B6B">
        <w:rPr>
          <w:lang w:val="en-US"/>
        </w:rPr>
        <w:t xml:space="preserve"> from your laptop to debian</w:t>
      </w:r>
      <w:r>
        <w:rPr>
          <w:lang w:val="en-US"/>
        </w:rPr>
        <w:t>; it should no longer work</w:t>
      </w:r>
    </w:p>
    <w:p w14:paraId="625DE306" w14:textId="284E9F53" w:rsidR="002A44AE" w:rsidRDefault="002A44AE" w:rsidP="002A44AE">
      <w:pPr>
        <w:spacing w:after="320" w:line="276" w:lineRule="auto"/>
        <w:rPr>
          <w:lang w:val="en-US"/>
        </w:rPr>
      </w:pPr>
      <w:r w:rsidRPr="002A44AE">
        <w:rPr>
          <w:lang w:val="en-US"/>
        </w:rPr>
        <w:drawing>
          <wp:inline distT="0" distB="0" distL="0" distR="0" wp14:anchorId="6B42ED5F" wp14:editId="7D85DB1D">
            <wp:extent cx="5396230" cy="1999615"/>
            <wp:effectExtent l="0" t="0" r="0" b="635"/>
            <wp:docPr id="1708097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9786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3BCF" w14:textId="03A644E5" w:rsidR="002A44AE" w:rsidRPr="00F5066E" w:rsidRDefault="002A44AE" w:rsidP="002A44AE">
      <w:pPr>
        <w:spacing w:after="320" w:line="276" w:lineRule="auto"/>
        <w:rPr>
          <w:color w:val="FF0000"/>
          <w:lang w:val="en-US"/>
        </w:rPr>
      </w:pPr>
      <w:r w:rsidRPr="00F5066E">
        <w:rPr>
          <w:color w:val="FF0000"/>
          <w:lang w:val="en-US"/>
        </w:rPr>
        <w:t>Indeed.</w:t>
      </w:r>
    </w:p>
    <w:p w14:paraId="2EB2F9B6" w14:textId="1CF9590D" w:rsidR="00631108" w:rsidRDefault="00631108" w:rsidP="00631108">
      <w:pPr>
        <w:pStyle w:val="Heading1"/>
        <w:rPr>
          <w:lang w:val="en-US"/>
        </w:rPr>
      </w:pPr>
      <w:r>
        <w:rPr>
          <w:lang w:val="en-US"/>
        </w:rPr>
        <w:t>Configure the Google Authenticator</w:t>
      </w:r>
    </w:p>
    <w:p w14:paraId="48258A98" w14:textId="7F3D7D7F" w:rsidR="00631108" w:rsidRDefault="00631108" w:rsidP="00631108">
      <w:pPr>
        <w:spacing w:after="320" w:line="276" w:lineRule="auto"/>
        <w:rPr>
          <w:lang w:val="en-US"/>
        </w:rPr>
      </w:pPr>
      <w:r>
        <w:rPr>
          <w:lang w:val="en-US"/>
        </w:rPr>
        <w:t xml:space="preserve">The reason SSH connections no longer </w:t>
      </w:r>
      <w:proofErr w:type="gramStart"/>
      <w:r>
        <w:rPr>
          <w:lang w:val="en-US"/>
        </w:rPr>
        <w:t>work,</w:t>
      </w:r>
      <w:proofErr w:type="gramEnd"/>
      <w:r>
        <w:rPr>
          <w:lang w:val="en-US"/>
        </w:rPr>
        <w:t xml:space="preserve"> is because you enabled </w:t>
      </w:r>
      <w:r w:rsidR="00C57109">
        <w:rPr>
          <w:lang w:val="en-US"/>
        </w:rPr>
        <w:t xml:space="preserve">the </w:t>
      </w:r>
      <w:r>
        <w:rPr>
          <w:lang w:val="en-US"/>
        </w:rPr>
        <w:t xml:space="preserve">Google Authenticator </w:t>
      </w:r>
      <w:r w:rsidR="00C57109">
        <w:rPr>
          <w:lang w:val="en-US"/>
        </w:rPr>
        <w:t xml:space="preserve">module </w:t>
      </w:r>
      <w:r>
        <w:rPr>
          <w:lang w:val="en-US"/>
        </w:rPr>
        <w:t>to be used</w:t>
      </w:r>
      <w:r w:rsidR="00C57109">
        <w:rPr>
          <w:lang w:val="en-US"/>
        </w:rPr>
        <w:t xml:space="preserve"> for SSH (by adding it in its PAM configuration file), but you didn’t </w:t>
      </w:r>
      <w:r w:rsidR="006514EA">
        <w:rPr>
          <w:lang w:val="en-US"/>
        </w:rPr>
        <w:t xml:space="preserve">yet </w:t>
      </w:r>
      <w:r w:rsidR="00C57109">
        <w:rPr>
          <w:lang w:val="en-US"/>
        </w:rPr>
        <w:t xml:space="preserve">configure the Google Authenticator </w:t>
      </w:r>
      <w:r w:rsidR="006514EA">
        <w:rPr>
          <w:lang w:val="en-US"/>
        </w:rPr>
        <w:t>itself</w:t>
      </w:r>
      <w:r w:rsidR="00751BA9">
        <w:rPr>
          <w:lang w:val="en-US"/>
        </w:rPr>
        <w:t xml:space="preserve"> for the user(s)</w:t>
      </w:r>
      <w:r w:rsidR="006514EA">
        <w:rPr>
          <w:lang w:val="en-US"/>
        </w:rPr>
        <w:t>.</w:t>
      </w:r>
      <w:r w:rsidR="00C57109">
        <w:rPr>
          <w:lang w:val="en-US"/>
        </w:rPr>
        <w:t xml:space="preserve"> </w:t>
      </w:r>
    </w:p>
    <w:p w14:paraId="58384A4F" w14:textId="77777777" w:rsidR="00751BA9" w:rsidRDefault="00751BA9" w:rsidP="00631108">
      <w:pPr>
        <w:spacing w:after="320" w:line="276" w:lineRule="auto"/>
        <w:rPr>
          <w:lang w:val="en-US"/>
        </w:rPr>
      </w:pPr>
      <w:r>
        <w:rPr>
          <w:lang w:val="en-US"/>
        </w:rPr>
        <w:lastRenderedPageBreak/>
        <w:t xml:space="preserve">In the next step, we will create the 2FA secret key for each user. To add the secret to your smartphone, the most convenient way is to scan a QR code (instead of typing the secret key in your smartphone). </w:t>
      </w:r>
    </w:p>
    <w:p w14:paraId="0072A474" w14:textId="77777777" w:rsidR="007E0719" w:rsidRDefault="007E0719" w:rsidP="007E0719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t>Install the google authenticator app on your smartphone: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6"/>
        <w:gridCol w:w="5261"/>
      </w:tblGrid>
      <w:tr w:rsidR="007E0719" w:rsidRPr="00422642" w14:paraId="18628D22" w14:textId="77777777" w:rsidTr="573E43B0">
        <w:tc>
          <w:tcPr>
            <w:tcW w:w="2196" w:type="dxa"/>
            <w:vAlign w:val="center"/>
          </w:tcPr>
          <w:p w14:paraId="491BAC8A" w14:textId="77777777" w:rsidR="007E0719" w:rsidRDefault="007E0719" w:rsidP="004657B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1AB41D" wp14:editId="1A79C253">
                  <wp:extent cx="1256306" cy="366296"/>
                  <wp:effectExtent l="0" t="0" r="1270" b="0"/>
                  <wp:docPr id="5" name="Afbeelding 5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306" cy="36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9" w:type="dxa"/>
            <w:vAlign w:val="center"/>
          </w:tcPr>
          <w:p w14:paraId="45B6FF07" w14:textId="278226A3" w:rsidR="007E0719" w:rsidRPr="00A807C7" w:rsidRDefault="00DD0C0B" w:rsidP="004657B2">
            <w:pPr>
              <w:rPr>
                <w:sz w:val="14"/>
                <w:lang w:val="en-US"/>
              </w:rPr>
            </w:pPr>
            <w:hyperlink r:id="rId22" w:history="1">
              <w:r w:rsidRPr="00B537E8">
                <w:rPr>
                  <w:rStyle w:val="Hyperlink"/>
                  <w:sz w:val="14"/>
                  <w:lang w:val="en-US"/>
                </w:rPr>
                <w:t>https://play.google.com/store/apps/details?id=com.google.android.apps.authenticator2</w:t>
              </w:r>
            </w:hyperlink>
          </w:p>
        </w:tc>
      </w:tr>
      <w:tr w:rsidR="007E0719" w:rsidRPr="00422642" w14:paraId="441C24A7" w14:textId="77777777" w:rsidTr="573E43B0">
        <w:tc>
          <w:tcPr>
            <w:tcW w:w="2196" w:type="dxa"/>
            <w:vAlign w:val="center"/>
          </w:tcPr>
          <w:p w14:paraId="17CCFFCF" w14:textId="77777777" w:rsidR="007E0719" w:rsidRDefault="007E0719" w:rsidP="004657B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D678719" wp14:editId="149065D4">
                  <wp:extent cx="1235075" cy="365727"/>
                  <wp:effectExtent l="0" t="0" r="3175" b="0"/>
                  <wp:docPr id="4" name="Afbeelding 4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4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75" cy="365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9" w:type="dxa"/>
            <w:vAlign w:val="center"/>
          </w:tcPr>
          <w:p w14:paraId="2E7E735B" w14:textId="199315BA" w:rsidR="007E0719" w:rsidRPr="00A807C7" w:rsidRDefault="00C91C03" w:rsidP="004657B2">
            <w:pPr>
              <w:rPr>
                <w:sz w:val="14"/>
                <w:lang w:val="en-US"/>
              </w:rPr>
            </w:pPr>
            <w:hyperlink r:id="rId25" w:history="1">
              <w:r w:rsidRPr="00B537E8">
                <w:rPr>
                  <w:rStyle w:val="Hyperlink"/>
                  <w:sz w:val="14"/>
                  <w:lang w:val="en-US"/>
                </w:rPr>
                <w:t>https://itunes.apple.com/nl/app/google-authenticator/id388497605</w:t>
              </w:r>
            </w:hyperlink>
          </w:p>
        </w:tc>
      </w:tr>
    </w:tbl>
    <w:p w14:paraId="06B6F629" w14:textId="77777777" w:rsidR="007E0719" w:rsidRPr="008F357D" w:rsidRDefault="007E0719" w:rsidP="007E0719">
      <w:pPr>
        <w:rPr>
          <w:lang w:val="en-US"/>
        </w:rPr>
      </w:pPr>
    </w:p>
    <w:p w14:paraId="1F099A8B" w14:textId="6F022C99" w:rsidR="007E0719" w:rsidRDefault="00751BA9" w:rsidP="007E0719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You still have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ssh connection open</w:t>
      </w:r>
      <w:r w:rsidR="00C113DA">
        <w:rPr>
          <w:lang w:val="en-US"/>
        </w:rPr>
        <w:t xml:space="preserve"> for your user account for which you will create the 2FA secret key. If not, </w:t>
      </w:r>
      <w:r>
        <w:rPr>
          <w:lang w:val="en-US"/>
        </w:rPr>
        <w:t xml:space="preserve">you need to login via the local </w:t>
      </w:r>
      <w:proofErr w:type="spellStart"/>
      <w:r w:rsidR="00F04307">
        <w:rPr>
          <w:lang w:val="en-US"/>
        </w:rPr>
        <w:t>tty</w:t>
      </w:r>
      <w:proofErr w:type="spellEnd"/>
      <w:r w:rsidR="00F04307">
        <w:rPr>
          <w:lang w:val="en-US"/>
        </w:rPr>
        <w:t xml:space="preserve"> console (in the VMware software).</w:t>
      </w:r>
      <w:r w:rsidR="00D57018">
        <w:rPr>
          <w:lang w:val="en-US"/>
        </w:rPr>
        <w:t xml:space="preserve"> </w:t>
      </w:r>
    </w:p>
    <w:p w14:paraId="4E7A7699" w14:textId="77777777" w:rsidR="007E0719" w:rsidRDefault="007E0719" w:rsidP="007E0719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t>Now, create the 2FA secret key:</w:t>
      </w:r>
    </w:p>
    <w:p w14:paraId="4B24BCF3" w14:textId="6CC965EA" w:rsidR="007E0719" w:rsidRPr="00D41D5B" w:rsidRDefault="007E0719" w:rsidP="007E0719">
      <w:pPr>
        <w:pStyle w:val="ListParagraph"/>
        <w:numPr>
          <w:ilvl w:val="1"/>
          <w:numId w:val="41"/>
        </w:numPr>
        <w:spacing w:after="320" w:line="276" w:lineRule="auto"/>
        <w:rPr>
          <w:rStyle w:val="Commando"/>
          <w:rFonts w:asciiTheme="minorHAnsi" w:hAnsiTheme="minorHAnsi"/>
        </w:rPr>
      </w:pPr>
      <w:r>
        <w:rPr>
          <w:lang w:val="en-US"/>
        </w:rPr>
        <w:t xml:space="preserve">Run google-authenticator </w:t>
      </w:r>
      <w:r>
        <w:rPr>
          <w:lang w:val="en-US"/>
        </w:rPr>
        <w:br/>
      </w:r>
      <w:proofErr w:type="spellStart"/>
      <w:r w:rsidRPr="00DC7588">
        <w:rPr>
          <w:rStyle w:val="CommandChar"/>
        </w:rPr>
        <w:t>google-authenticator</w:t>
      </w:r>
      <w:proofErr w:type="spellEnd"/>
      <w:r w:rsidR="00D41D5B" w:rsidRPr="00DC7588">
        <w:rPr>
          <w:rStyle w:val="CommandChar"/>
        </w:rPr>
        <w:t xml:space="preserve"> --</w:t>
      </w:r>
      <w:proofErr w:type="spellStart"/>
      <w:r w:rsidR="00D41D5B" w:rsidRPr="00DC7588">
        <w:rPr>
          <w:rStyle w:val="CommandChar"/>
        </w:rPr>
        <w:t>qr</w:t>
      </w:r>
      <w:proofErr w:type="spellEnd"/>
      <w:r w:rsidR="00D41D5B" w:rsidRPr="00DC7588">
        <w:rPr>
          <w:rStyle w:val="CommandChar"/>
        </w:rPr>
        <w:t>-mode=utf8</w:t>
      </w:r>
    </w:p>
    <w:p w14:paraId="5B71894C" w14:textId="77777777" w:rsidR="007E0719" w:rsidRDefault="007E0719" w:rsidP="007E0719">
      <w:pPr>
        <w:pStyle w:val="ListParagraph"/>
        <w:numPr>
          <w:ilvl w:val="1"/>
          <w:numId w:val="41"/>
        </w:numPr>
        <w:spacing w:after="320" w:line="276" w:lineRule="auto"/>
        <w:rPr>
          <w:lang w:val="en-US"/>
        </w:rPr>
      </w:pPr>
      <w:proofErr w:type="spellStart"/>
      <w:r>
        <w:rPr>
          <w:lang w:val="en-US"/>
        </w:rPr>
        <w:t>Anwer</w:t>
      </w:r>
      <w:proofErr w:type="spellEnd"/>
      <w:r>
        <w:rPr>
          <w:lang w:val="en-US"/>
        </w:rPr>
        <w:t xml:space="preserve"> ‘Yes’ to the question for time-based tokens.</w:t>
      </w:r>
      <w:r>
        <w:rPr>
          <w:lang w:val="en-US"/>
        </w:rPr>
        <w:br/>
        <w:t>You will obtain something like the output below:</w:t>
      </w:r>
    </w:p>
    <w:p w14:paraId="2DAD0C57" w14:textId="4175D6D4" w:rsidR="007E0719" w:rsidRDefault="007E0719" w:rsidP="007E0719">
      <w:pPr>
        <w:ind w:left="1134"/>
        <w:rPr>
          <w:lang w:val="en-US"/>
        </w:rPr>
      </w:pPr>
      <w:r>
        <w:rPr>
          <w:noProof/>
        </w:rPr>
        <w:drawing>
          <wp:inline distT="0" distB="0" distL="0" distR="0" wp14:anchorId="0E606F9C" wp14:editId="3B29C766">
            <wp:extent cx="4650262" cy="3003867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0262" cy="300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568F" w14:textId="1676C075" w:rsidR="00D57018" w:rsidRPr="00BD2605" w:rsidRDefault="00D41D5B" w:rsidP="007E0719">
      <w:pPr>
        <w:ind w:left="1134"/>
        <w:rPr>
          <w:lang w:val="en-US"/>
        </w:rPr>
      </w:pPr>
      <w:r>
        <w:rPr>
          <w:lang w:val="en-US"/>
        </w:rPr>
        <w:t xml:space="preserve">Note: </w:t>
      </w:r>
      <w:r w:rsidR="00D57018">
        <w:rPr>
          <w:lang w:val="en-US"/>
        </w:rPr>
        <w:t xml:space="preserve">If you are doing this in a local </w:t>
      </w:r>
      <w:proofErr w:type="spellStart"/>
      <w:r w:rsidR="00D57018">
        <w:rPr>
          <w:lang w:val="en-US"/>
        </w:rPr>
        <w:t>tty</w:t>
      </w:r>
      <w:proofErr w:type="spellEnd"/>
      <w:r w:rsidR="00D57018">
        <w:rPr>
          <w:lang w:val="en-US"/>
        </w:rPr>
        <w:t xml:space="preserve"> instead of over ssh, your QR code will not be</w:t>
      </w:r>
      <w:r>
        <w:rPr>
          <w:lang w:val="en-US"/>
        </w:rPr>
        <w:t xml:space="preserve"> shown properly.</w:t>
      </w:r>
    </w:p>
    <w:p w14:paraId="26A5658F" w14:textId="3BCFEF4D" w:rsidR="0001160A" w:rsidRDefault="0001160A" w:rsidP="007E0719">
      <w:pPr>
        <w:pStyle w:val="ListParagraph"/>
        <w:numPr>
          <w:ilvl w:val="1"/>
          <w:numId w:val="41"/>
        </w:numPr>
        <w:spacing w:after="320" w:line="276" w:lineRule="auto"/>
        <w:rPr>
          <w:lang w:val="en-US"/>
        </w:rPr>
      </w:pPr>
      <w:proofErr w:type="gramStart"/>
      <w:r>
        <w:rPr>
          <w:lang w:val="en-US"/>
        </w:rPr>
        <w:t>Answer ‘-</w:t>
      </w:r>
      <w:proofErr w:type="gramEnd"/>
      <w:r>
        <w:rPr>
          <w:lang w:val="en-US"/>
        </w:rPr>
        <w:t>1’ to skip a code from app</w:t>
      </w:r>
      <w:r w:rsidR="00FF6B28">
        <w:rPr>
          <w:lang w:val="en-US"/>
        </w:rPr>
        <w:t xml:space="preserve"> or scan the QR code with </w:t>
      </w:r>
      <w:r w:rsidR="003F613B">
        <w:rPr>
          <w:lang w:val="en-US"/>
        </w:rPr>
        <w:t xml:space="preserve">the google authenticator app on </w:t>
      </w:r>
      <w:r w:rsidR="00FF6B28">
        <w:rPr>
          <w:lang w:val="en-US"/>
        </w:rPr>
        <w:t xml:space="preserve">your phone </w:t>
      </w:r>
      <w:r w:rsidR="00D66809">
        <w:rPr>
          <w:lang w:val="en-US"/>
        </w:rPr>
        <w:t xml:space="preserve">already </w:t>
      </w:r>
      <w:r w:rsidR="0014767F">
        <w:rPr>
          <w:lang w:val="en-US"/>
        </w:rPr>
        <w:t xml:space="preserve">to verify </w:t>
      </w:r>
      <w:r w:rsidR="00495E38">
        <w:rPr>
          <w:lang w:val="en-US"/>
        </w:rPr>
        <w:t>codes are generated as expected.</w:t>
      </w:r>
    </w:p>
    <w:p w14:paraId="62BF3660" w14:textId="3E3C340B" w:rsidR="007E0719" w:rsidRDefault="007E0719" w:rsidP="007E0719">
      <w:pPr>
        <w:pStyle w:val="ListParagraph"/>
        <w:numPr>
          <w:ilvl w:val="1"/>
          <w:numId w:val="41"/>
        </w:numPr>
        <w:spacing w:after="320" w:line="276" w:lineRule="auto"/>
        <w:rPr>
          <w:lang w:val="en-US"/>
        </w:rPr>
      </w:pPr>
      <w:proofErr w:type="spellStart"/>
      <w:r>
        <w:rPr>
          <w:lang w:val="en-US"/>
        </w:rPr>
        <w:t>Anwer</w:t>
      </w:r>
      <w:proofErr w:type="spellEnd"/>
      <w:r>
        <w:rPr>
          <w:lang w:val="en-US"/>
        </w:rPr>
        <w:t xml:space="preserve"> ‘yes’ to update </w:t>
      </w:r>
      <w:proofErr w:type="gramStart"/>
      <w:r>
        <w:rPr>
          <w:lang w:val="en-US"/>
        </w:rPr>
        <w:t xml:space="preserve">the </w:t>
      </w:r>
      <w:r w:rsidRPr="0088713A">
        <w:rPr>
          <w:lang w:val="en-US"/>
        </w:rPr>
        <w:t>.</w:t>
      </w:r>
      <w:proofErr w:type="spellStart"/>
      <w:r w:rsidRPr="0088713A">
        <w:rPr>
          <w:lang w:val="en-US"/>
        </w:rPr>
        <w:t>google</w:t>
      </w:r>
      <w:proofErr w:type="gramEnd"/>
      <w:r w:rsidRPr="0088713A">
        <w:rPr>
          <w:lang w:val="en-US"/>
        </w:rPr>
        <w:t>_authenticator</w:t>
      </w:r>
      <w:proofErr w:type="spellEnd"/>
      <w:r>
        <w:rPr>
          <w:lang w:val="en-US"/>
        </w:rPr>
        <w:t xml:space="preserve"> file</w:t>
      </w:r>
    </w:p>
    <w:p w14:paraId="5C95F9BC" w14:textId="5454A41E" w:rsidR="007E0719" w:rsidRDefault="007E0719" w:rsidP="007E0719">
      <w:pPr>
        <w:pStyle w:val="ListParagraph"/>
        <w:numPr>
          <w:ilvl w:val="1"/>
          <w:numId w:val="41"/>
        </w:numPr>
        <w:spacing w:after="320" w:line="276" w:lineRule="auto"/>
        <w:rPr>
          <w:lang w:val="en-US"/>
        </w:rPr>
      </w:pPr>
      <w:proofErr w:type="spellStart"/>
      <w:r>
        <w:rPr>
          <w:lang w:val="en-US"/>
        </w:rPr>
        <w:t>Anwer</w:t>
      </w:r>
      <w:proofErr w:type="spellEnd"/>
      <w:r>
        <w:rPr>
          <w:lang w:val="en-US"/>
        </w:rPr>
        <w:t xml:space="preserve"> ‘no’ to restrict login every 30</w:t>
      </w:r>
      <w:proofErr w:type="gramStart"/>
      <w:r>
        <w:rPr>
          <w:lang w:val="en-US"/>
        </w:rPr>
        <w:t>s (</w:t>
      </w:r>
      <w:r w:rsidR="001D5380">
        <w:rPr>
          <w:lang w:val="en-US"/>
        </w:rPr>
        <w:t>‘</w:t>
      </w:r>
      <w:proofErr w:type="gramEnd"/>
      <w:r w:rsidR="001D5380">
        <w:rPr>
          <w:lang w:val="en-US"/>
        </w:rPr>
        <w:t>yes’ would be better in production</w:t>
      </w:r>
      <w:r w:rsidR="00EC0E11">
        <w:rPr>
          <w:lang w:val="en-US"/>
        </w:rPr>
        <w:t xml:space="preserve"> for security</w:t>
      </w:r>
      <w:r w:rsidR="001D5380">
        <w:rPr>
          <w:lang w:val="en-US"/>
        </w:rPr>
        <w:t xml:space="preserve">, but </w:t>
      </w:r>
      <w:r w:rsidR="00716EBD">
        <w:rPr>
          <w:lang w:val="en-US"/>
        </w:rPr>
        <w:t xml:space="preserve">choose ‘no’ </w:t>
      </w:r>
      <w:proofErr w:type="gramStart"/>
      <w:r>
        <w:rPr>
          <w:lang w:val="en-US"/>
        </w:rPr>
        <w:t>in order for</w:t>
      </w:r>
      <w:proofErr w:type="gramEnd"/>
      <w:r>
        <w:rPr>
          <w:lang w:val="en-US"/>
        </w:rPr>
        <w:t xml:space="preserve"> us to test it without having to wait)</w:t>
      </w:r>
    </w:p>
    <w:p w14:paraId="009A7A9E" w14:textId="4CDEAD0B" w:rsidR="007E0719" w:rsidRDefault="007E0719" w:rsidP="007E0719">
      <w:pPr>
        <w:pStyle w:val="ListParagraph"/>
        <w:numPr>
          <w:ilvl w:val="1"/>
          <w:numId w:val="41"/>
        </w:numPr>
        <w:spacing w:after="320" w:line="276" w:lineRule="auto"/>
        <w:rPr>
          <w:lang w:val="en-US"/>
        </w:rPr>
      </w:pPr>
      <w:proofErr w:type="spellStart"/>
      <w:r>
        <w:rPr>
          <w:lang w:val="en-US"/>
        </w:rPr>
        <w:t>Anwer</w:t>
      </w:r>
      <w:proofErr w:type="spellEnd"/>
      <w:r>
        <w:rPr>
          <w:lang w:val="en-US"/>
        </w:rPr>
        <w:t xml:space="preserve"> ‘yes’ to allow more acceptable tokens (in case of larger time skew</w:t>
      </w:r>
      <w:r w:rsidR="00336B2B">
        <w:rPr>
          <w:lang w:val="en-US"/>
        </w:rPr>
        <w:t>, in real life ‘no’ would be better</w:t>
      </w:r>
      <w:r w:rsidR="00EC0E11">
        <w:rPr>
          <w:lang w:val="en-US"/>
        </w:rPr>
        <w:t xml:space="preserve"> for security</w:t>
      </w:r>
      <w:r>
        <w:rPr>
          <w:lang w:val="en-US"/>
        </w:rPr>
        <w:t>)</w:t>
      </w:r>
    </w:p>
    <w:p w14:paraId="415EA04B" w14:textId="59D53A8F" w:rsidR="007E0719" w:rsidRDefault="007E0719" w:rsidP="007E0719">
      <w:pPr>
        <w:pStyle w:val="ListParagraph"/>
        <w:numPr>
          <w:ilvl w:val="1"/>
          <w:numId w:val="41"/>
        </w:numPr>
        <w:spacing w:after="320" w:line="276" w:lineRule="auto"/>
        <w:rPr>
          <w:lang w:val="en-US"/>
        </w:rPr>
      </w:pPr>
      <w:proofErr w:type="spellStart"/>
      <w:r>
        <w:rPr>
          <w:lang w:val="en-US"/>
        </w:rPr>
        <w:t>Anwer</w:t>
      </w:r>
      <w:proofErr w:type="spellEnd"/>
      <w:r>
        <w:rPr>
          <w:lang w:val="en-US"/>
        </w:rPr>
        <w:t xml:space="preserve"> ‘no’ for rate-limiting (again,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test it without having to wait</w:t>
      </w:r>
      <w:r w:rsidR="00FE0748">
        <w:rPr>
          <w:lang w:val="en-US"/>
        </w:rPr>
        <w:t>, in real life ‘yes’ would be better</w:t>
      </w:r>
      <w:r>
        <w:rPr>
          <w:lang w:val="en-US"/>
        </w:rPr>
        <w:t>)</w:t>
      </w:r>
    </w:p>
    <w:p w14:paraId="66382D1E" w14:textId="6CA384DB" w:rsidR="007E0719" w:rsidRDefault="00495E38" w:rsidP="007E0719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t>If you didn’t do so already, now s</w:t>
      </w:r>
      <w:r w:rsidR="007E0719">
        <w:rPr>
          <w:lang w:val="en-US"/>
        </w:rPr>
        <w:t xml:space="preserve">can the QR with the google authenticator app (or type the shown </w:t>
      </w:r>
      <w:r w:rsidR="00B42855">
        <w:rPr>
          <w:lang w:val="en-US"/>
        </w:rPr>
        <w:t>“</w:t>
      </w:r>
      <w:r w:rsidR="007E0719">
        <w:rPr>
          <w:lang w:val="en-US"/>
        </w:rPr>
        <w:t>secret key</w:t>
      </w:r>
      <w:r w:rsidR="00B42855">
        <w:rPr>
          <w:lang w:val="en-US"/>
        </w:rPr>
        <w:t>” b</w:t>
      </w:r>
      <w:r w:rsidR="00C258DD">
        <w:rPr>
          <w:lang w:val="en-US"/>
        </w:rPr>
        <w:t>elow the QR code</w:t>
      </w:r>
      <w:r w:rsidR="007E0719">
        <w:rPr>
          <w:lang w:val="en-US"/>
        </w:rPr>
        <w:t>). The secret will be added in your app, e.g.:</w:t>
      </w:r>
    </w:p>
    <w:p w14:paraId="1427D555" w14:textId="77777777" w:rsidR="007E0719" w:rsidRDefault="007E0719" w:rsidP="007E0719">
      <w:pPr>
        <w:ind w:left="113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997C72" wp14:editId="55C6245C">
            <wp:extent cx="2441050" cy="4881748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050" cy="488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D3E7" w14:textId="20823482" w:rsidR="007E0719" w:rsidRDefault="007E0719" w:rsidP="007E0719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 w:rsidRPr="0E74826C">
        <w:rPr>
          <w:lang w:val="en-US"/>
        </w:rPr>
        <w:t xml:space="preserve">Verify that </w:t>
      </w:r>
      <w:proofErr w:type="gramStart"/>
      <w:r w:rsidRPr="0E74826C">
        <w:rPr>
          <w:lang w:val="en-US"/>
        </w:rPr>
        <w:t xml:space="preserve">a </w:t>
      </w:r>
      <w:r w:rsidRPr="0E74826C">
        <w:rPr>
          <w:i/>
          <w:iCs/>
          <w:lang w:val="en-US"/>
        </w:rPr>
        <w:t>.google</w:t>
      </w:r>
      <w:proofErr w:type="gramEnd"/>
      <w:r w:rsidRPr="0E74826C">
        <w:rPr>
          <w:i/>
          <w:iCs/>
          <w:lang w:val="en-US"/>
        </w:rPr>
        <w:t>-authenticator</w:t>
      </w:r>
      <w:r w:rsidRPr="0E74826C">
        <w:rPr>
          <w:lang w:val="en-US"/>
        </w:rPr>
        <w:t xml:space="preserve"> file has been created in your home directory</w:t>
      </w:r>
      <w:r w:rsidR="00411238" w:rsidRPr="0E74826C">
        <w:rPr>
          <w:lang w:val="en-US"/>
        </w:rPr>
        <w:t>. Have a look at it an</w:t>
      </w:r>
      <w:r w:rsidR="4B1E4ED3" w:rsidRPr="0E74826C">
        <w:rPr>
          <w:lang w:val="en-US"/>
        </w:rPr>
        <w:t>d</w:t>
      </w:r>
      <w:r w:rsidR="00411238" w:rsidRPr="0E74826C">
        <w:rPr>
          <w:lang w:val="en-US"/>
        </w:rPr>
        <w:t xml:space="preserve"> verify that </w:t>
      </w:r>
      <w:r w:rsidRPr="0E74826C">
        <w:rPr>
          <w:lang w:val="en-US"/>
        </w:rPr>
        <w:t xml:space="preserve">it contains your secret key and emergency scratch codes. The </w:t>
      </w:r>
      <w:r w:rsidR="001756B3" w:rsidRPr="0E74826C">
        <w:rPr>
          <w:lang w:val="en-US"/>
        </w:rPr>
        <w:t xml:space="preserve">‘emergency </w:t>
      </w:r>
      <w:r w:rsidRPr="0E74826C">
        <w:rPr>
          <w:lang w:val="en-US"/>
        </w:rPr>
        <w:t xml:space="preserve">scratch </w:t>
      </w:r>
      <w:proofErr w:type="gramStart"/>
      <w:r w:rsidRPr="0E74826C">
        <w:rPr>
          <w:lang w:val="en-US"/>
        </w:rPr>
        <w:t>codes</w:t>
      </w:r>
      <w:r w:rsidR="001756B3" w:rsidRPr="0E74826C">
        <w:rPr>
          <w:lang w:val="en-US"/>
        </w:rPr>
        <w:t>’</w:t>
      </w:r>
      <w:proofErr w:type="gramEnd"/>
      <w:r w:rsidRPr="0E74826C">
        <w:rPr>
          <w:lang w:val="en-US"/>
        </w:rPr>
        <w:t xml:space="preserve"> should be saved somewhere </w:t>
      </w:r>
      <w:proofErr w:type="gramStart"/>
      <w:r w:rsidRPr="0E74826C">
        <w:rPr>
          <w:lang w:val="en-US"/>
        </w:rPr>
        <w:t>offline,</w:t>
      </w:r>
      <w:proofErr w:type="gramEnd"/>
      <w:r w:rsidRPr="0E74826C">
        <w:rPr>
          <w:lang w:val="en-US"/>
        </w:rPr>
        <w:t xml:space="preserve"> in case you lose your smartphone.</w:t>
      </w:r>
    </w:p>
    <w:p w14:paraId="47B834DE" w14:textId="2897CE67" w:rsidR="00487C61" w:rsidRPr="00487C61" w:rsidRDefault="00487C61" w:rsidP="00487C61">
      <w:pPr>
        <w:spacing w:after="320" w:line="276" w:lineRule="auto"/>
        <w:rPr>
          <w:lang w:val="en-US"/>
        </w:rPr>
      </w:pPr>
      <w:r w:rsidRPr="00487C61">
        <w:rPr>
          <w:lang w:val="en-US"/>
        </w:rPr>
        <w:lastRenderedPageBreak/>
        <w:drawing>
          <wp:inline distT="0" distB="0" distL="0" distR="0" wp14:anchorId="62D612F8" wp14:editId="62E7BB77">
            <wp:extent cx="5396230" cy="4258945"/>
            <wp:effectExtent l="0" t="0" r="0" b="8255"/>
            <wp:docPr id="82561981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19818" name="Picture 1" descr="A computer screen 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1D55" w14:textId="77777777" w:rsidR="007E0719" w:rsidRDefault="007E0719" w:rsidP="007E0719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t>Try logging in via ssh; it will still not work although we just configured our 2FA secret key. Let’s solve this in the next step.</w:t>
      </w:r>
    </w:p>
    <w:p w14:paraId="62C9D4AD" w14:textId="599239CE" w:rsidR="001918CA" w:rsidRDefault="001918CA" w:rsidP="001918CA">
      <w:pPr>
        <w:pStyle w:val="Heading1"/>
        <w:rPr>
          <w:lang w:val="en-US"/>
        </w:rPr>
      </w:pPr>
      <w:r>
        <w:rPr>
          <w:lang w:val="en-US"/>
        </w:rPr>
        <w:t xml:space="preserve">Configure the SSH server to </w:t>
      </w:r>
      <w:r w:rsidR="00E239C8">
        <w:rPr>
          <w:lang w:val="en-US"/>
        </w:rPr>
        <w:t>fully use PAM</w:t>
      </w:r>
    </w:p>
    <w:p w14:paraId="0DFF16DF" w14:textId="06F07488" w:rsidR="000E6046" w:rsidRPr="000E6046" w:rsidRDefault="000E6046" w:rsidP="000E6046">
      <w:pPr>
        <w:spacing w:after="320" w:line="276" w:lineRule="auto"/>
        <w:rPr>
          <w:lang w:val="en-US"/>
        </w:rPr>
      </w:pPr>
      <w:r>
        <w:rPr>
          <w:lang w:val="en-US"/>
        </w:rPr>
        <w:t xml:space="preserve">We installed the Google Authenticator PAM module, enabled it for </w:t>
      </w:r>
      <w:r w:rsidR="009455D1">
        <w:rPr>
          <w:lang w:val="en-US"/>
        </w:rPr>
        <w:t xml:space="preserve">the </w:t>
      </w:r>
      <w:proofErr w:type="spellStart"/>
      <w:r w:rsidR="009455D1">
        <w:rPr>
          <w:lang w:val="en-US"/>
        </w:rPr>
        <w:t>sshd</w:t>
      </w:r>
      <w:proofErr w:type="spellEnd"/>
      <w:r w:rsidR="009455D1">
        <w:rPr>
          <w:lang w:val="en-US"/>
        </w:rPr>
        <w:t xml:space="preserve"> daemon by including it in its PAM configuration file and we created the </w:t>
      </w:r>
      <w:r w:rsidR="007E527C">
        <w:rPr>
          <w:lang w:val="en-US"/>
        </w:rPr>
        <w:t>QR code (</w:t>
      </w:r>
      <w:r w:rsidR="00B90B22">
        <w:rPr>
          <w:lang w:val="en-US"/>
        </w:rPr>
        <w:t xml:space="preserve">the </w:t>
      </w:r>
      <w:r w:rsidR="007E527C">
        <w:rPr>
          <w:lang w:val="en-US"/>
        </w:rPr>
        <w:t>secret) for the specific user.</w:t>
      </w:r>
      <w:r w:rsidR="00B90B22">
        <w:rPr>
          <w:lang w:val="en-US"/>
        </w:rPr>
        <w:t xml:space="preserve"> We now still </w:t>
      </w:r>
      <w:proofErr w:type="gramStart"/>
      <w:r w:rsidR="00B90B22">
        <w:rPr>
          <w:lang w:val="en-US"/>
        </w:rPr>
        <w:t>have to</w:t>
      </w:r>
      <w:proofErr w:type="gramEnd"/>
      <w:r w:rsidR="00B90B22">
        <w:rPr>
          <w:lang w:val="en-US"/>
        </w:rPr>
        <w:t xml:space="preserve"> tell</w:t>
      </w:r>
      <w:r w:rsidR="00CE4F87">
        <w:rPr>
          <w:lang w:val="en-US"/>
        </w:rPr>
        <w:t xml:space="preserve"> the SSH server it needs to </w:t>
      </w:r>
      <w:r w:rsidR="00FA469D">
        <w:rPr>
          <w:lang w:val="en-US"/>
        </w:rPr>
        <w:t>use</w:t>
      </w:r>
      <w:r w:rsidR="00CE4F87">
        <w:rPr>
          <w:lang w:val="en-US"/>
        </w:rPr>
        <w:t xml:space="preserve"> PAM </w:t>
      </w:r>
      <w:r w:rsidR="00FA469D">
        <w:rPr>
          <w:lang w:val="en-US"/>
        </w:rPr>
        <w:t xml:space="preserve">and accept challenge/responses </w:t>
      </w:r>
      <w:r w:rsidR="008E3A76">
        <w:rPr>
          <w:lang w:val="en-US"/>
        </w:rPr>
        <w:t>(</w:t>
      </w:r>
      <w:r w:rsidR="00CE4F87">
        <w:rPr>
          <w:lang w:val="en-US"/>
        </w:rPr>
        <w:t>in general</w:t>
      </w:r>
      <w:r w:rsidR="00285170">
        <w:rPr>
          <w:lang w:val="en-US"/>
        </w:rPr>
        <w:t>,</w:t>
      </w:r>
      <w:r w:rsidR="00CE4F87">
        <w:rPr>
          <w:lang w:val="en-US"/>
        </w:rPr>
        <w:t xml:space="preserve"> not only</w:t>
      </w:r>
      <w:r w:rsidR="00F514EB">
        <w:rPr>
          <w:lang w:val="en-US"/>
        </w:rPr>
        <w:t xml:space="preserve"> </w:t>
      </w:r>
      <w:r w:rsidR="00285170">
        <w:rPr>
          <w:lang w:val="en-US"/>
        </w:rPr>
        <w:t xml:space="preserve">specifically </w:t>
      </w:r>
      <w:r w:rsidR="00F514EB">
        <w:rPr>
          <w:lang w:val="en-US"/>
        </w:rPr>
        <w:t>for Google Authenticator</w:t>
      </w:r>
      <w:r w:rsidR="008E3A76">
        <w:rPr>
          <w:lang w:val="en-US"/>
        </w:rPr>
        <w:t>)</w:t>
      </w:r>
      <w:r w:rsidR="00F514EB">
        <w:rPr>
          <w:lang w:val="en-US"/>
        </w:rPr>
        <w:t>.</w:t>
      </w:r>
    </w:p>
    <w:p w14:paraId="7AF0345D" w14:textId="1378F21A" w:rsidR="007F08B0" w:rsidRDefault="00100ACD" w:rsidP="007F08B0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t>Recap: w</w:t>
      </w:r>
      <w:r w:rsidR="00F514EB">
        <w:rPr>
          <w:lang w:val="en-US"/>
        </w:rPr>
        <w:t xml:space="preserve">hat </w:t>
      </w:r>
      <w:r>
        <w:rPr>
          <w:lang w:val="en-US"/>
        </w:rPr>
        <w:t>is the config file for our SSH server again (regardless of PAM)</w:t>
      </w:r>
      <w:r w:rsidR="007F08B0">
        <w:rPr>
          <w:lang w:val="en-US"/>
        </w:rPr>
        <w:t>?</w:t>
      </w:r>
    </w:p>
    <w:p w14:paraId="3E1A8778" w14:textId="30DEB219" w:rsidR="007F08B0" w:rsidRPr="009D005A" w:rsidRDefault="007F08B0" w:rsidP="007F08B0">
      <w:pPr>
        <w:spacing w:after="320" w:line="276" w:lineRule="auto"/>
        <w:rPr>
          <w:color w:val="FF0000"/>
          <w:lang w:val="en-GB"/>
        </w:rPr>
      </w:pPr>
      <w:r w:rsidRPr="009D005A">
        <w:rPr>
          <w:color w:val="FF0000"/>
          <w:lang w:val="en-US"/>
        </w:rPr>
        <w:t xml:space="preserve">Do </w:t>
      </w:r>
      <w:proofErr w:type="spellStart"/>
      <w:r w:rsidRPr="009D005A">
        <w:rPr>
          <w:b/>
          <w:bCs/>
          <w:color w:val="FF0000"/>
          <w:lang w:val="en-US"/>
        </w:rPr>
        <w:t>sudo</w:t>
      </w:r>
      <w:proofErr w:type="spellEnd"/>
      <w:r w:rsidRPr="009D005A">
        <w:rPr>
          <w:b/>
          <w:bCs/>
          <w:color w:val="FF0000"/>
          <w:lang w:val="en-US"/>
        </w:rPr>
        <w:t xml:space="preserve"> </w:t>
      </w:r>
      <w:proofErr w:type="spellStart"/>
      <w:r w:rsidRPr="009D005A">
        <w:rPr>
          <w:b/>
          <w:bCs/>
          <w:color w:val="FF0000"/>
          <w:lang w:val="en-US"/>
        </w:rPr>
        <w:t>systemctl</w:t>
      </w:r>
      <w:proofErr w:type="spellEnd"/>
      <w:r w:rsidRPr="009D005A">
        <w:rPr>
          <w:b/>
          <w:bCs/>
          <w:color w:val="FF0000"/>
          <w:lang w:val="en-US"/>
        </w:rPr>
        <w:t xml:space="preserve"> status </w:t>
      </w:r>
      <w:proofErr w:type="spellStart"/>
      <w:proofErr w:type="gramStart"/>
      <w:r w:rsidRPr="009D005A">
        <w:rPr>
          <w:b/>
          <w:bCs/>
          <w:color w:val="FF0000"/>
          <w:lang w:val="en-US"/>
        </w:rPr>
        <w:t>sshd.service</w:t>
      </w:r>
      <w:proofErr w:type="spellEnd"/>
      <w:proofErr w:type="gramEnd"/>
      <w:r w:rsidRPr="009D005A">
        <w:rPr>
          <w:b/>
          <w:bCs/>
          <w:color w:val="FF0000"/>
          <w:lang w:val="en-US"/>
        </w:rPr>
        <w:t xml:space="preserve"> </w:t>
      </w:r>
      <w:r w:rsidRPr="009D005A">
        <w:rPr>
          <w:color w:val="FF0000"/>
          <w:lang w:val="en-US"/>
        </w:rPr>
        <w:t>and</w:t>
      </w:r>
      <w:r w:rsidRPr="009D005A">
        <w:rPr>
          <w:b/>
          <w:bCs/>
          <w:color w:val="FF0000"/>
          <w:lang w:val="en-US"/>
        </w:rPr>
        <w:t xml:space="preserve"> man </w:t>
      </w:r>
      <w:proofErr w:type="spellStart"/>
      <w:r w:rsidRPr="009D005A">
        <w:rPr>
          <w:b/>
          <w:bCs/>
          <w:color w:val="FF0000"/>
          <w:lang w:val="en-US"/>
        </w:rPr>
        <w:t>sshd_config</w:t>
      </w:r>
      <w:proofErr w:type="spellEnd"/>
      <w:r w:rsidRPr="009D005A">
        <w:rPr>
          <w:color w:val="FF0000"/>
          <w:lang w:val="en-US"/>
        </w:rPr>
        <w:t xml:space="preserve">, </w:t>
      </w:r>
      <w:r w:rsidRPr="009D005A">
        <w:rPr>
          <w:color w:val="FF0000"/>
          <w:lang w:val="en-GB"/>
        </w:rPr>
        <w:t xml:space="preserve">then find the directory - </w:t>
      </w:r>
      <w:r w:rsidRPr="009D005A">
        <w:rPr>
          <w:b/>
          <w:bCs/>
          <w:color w:val="FF0000"/>
          <w:lang w:val="en-GB"/>
        </w:rPr>
        <w:t>/etc/ssh/</w:t>
      </w:r>
      <w:proofErr w:type="spellStart"/>
      <w:r w:rsidRPr="009D005A">
        <w:rPr>
          <w:b/>
          <w:bCs/>
          <w:color w:val="FF0000"/>
          <w:lang w:val="en-GB"/>
        </w:rPr>
        <w:t>sshd_config</w:t>
      </w:r>
      <w:proofErr w:type="spellEnd"/>
    </w:p>
    <w:p w14:paraId="458C422E" w14:textId="77777777" w:rsidR="00CF0E47" w:rsidRDefault="007E0719" w:rsidP="007E0719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t>Have a look at th</w:t>
      </w:r>
      <w:r w:rsidR="00DD4A29">
        <w:rPr>
          <w:lang w:val="en-US"/>
        </w:rPr>
        <w:t xml:space="preserve">is config </w:t>
      </w:r>
      <w:r>
        <w:rPr>
          <w:lang w:val="en-US"/>
        </w:rPr>
        <w:t>file and look for the ‘</w:t>
      </w:r>
      <w:proofErr w:type="spellStart"/>
      <w:r>
        <w:rPr>
          <w:lang w:val="en-US"/>
        </w:rPr>
        <w:t>usePAM</w:t>
      </w:r>
      <w:proofErr w:type="spellEnd"/>
      <w:r>
        <w:rPr>
          <w:lang w:val="en-US"/>
        </w:rPr>
        <w:t xml:space="preserve">’ option. It should already be set to ‘yes’. </w:t>
      </w:r>
    </w:p>
    <w:p w14:paraId="430BA589" w14:textId="1DC77B59" w:rsidR="00CF0E47" w:rsidRPr="00CF0E47" w:rsidRDefault="00CF0E47" w:rsidP="00CF0E47">
      <w:pPr>
        <w:spacing w:after="320" w:line="276" w:lineRule="auto"/>
        <w:rPr>
          <w:lang w:val="en-US"/>
        </w:rPr>
      </w:pPr>
      <w:r w:rsidRPr="00CF0E47">
        <w:rPr>
          <w:lang w:val="en-US"/>
        </w:rPr>
        <w:lastRenderedPageBreak/>
        <w:drawing>
          <wp:inline distT="0" distB="0" distL="0" distR="0" wp14:anchorId="08D3D296" wp14:editId="6CE1393B">
            <wp:extent cx="5396230" cy="1649095"/>
            <wp:effectExtent l="0" t="0" r="0" b="8255"/>
            <wp:docPr id="8236611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61166" name="Picture 1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2C9B" w14:textId="30D3A91E" w:rsidR="007E0719" w:rsidRDefault="007E0719" w:rsidP="007E0719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However, </w:t>
      </w:r>
      <w:r w:rsidR="00FA0785">
        <w:rPr>
          <w:lang w:val="en-US"/>
        </w:rPr>
        <w:t>the ‘</w:t>
      </w:r>
      <w:proofErr w:type="spellStart"/>
      <w:r w:rsidR="00152877" w:rsidRPr="00152877">
        <w:rPr>
          <w:lang w:val="en-US"/>
        </w:rPr>
        <w:t>KbdInteractiveAuthentication</w:t>
      </w:r>
      <w:proofErr w:type="spellEnd"/>
      <w:r w:rsidR="00FA0785">
        <w:rPr>
          <w:lang w:val="en-US"/>
        </w:rPr>
        <w:t>’ should be changed to ‘yes’ to allow OTP</w:t>
      </w:r>
      <w:r w:rsidR="009853A6">
        <w:rPr>
          <w:lang w:val="en-US"/>
        </w:rPr>
        <w:t>.</w:t>
      </w:r>
      <w:r>
        <w:rPr>
          <w:lang w:val="en-US"/>
        </w:rPr>
        <w:t xml:space="preserve"> </w:t>
      </w:r>
    </w:p>
    <w:p w14:paraId="5EEB654D" w14:textId="39468E39" w:rsidR="005D799A" w:rsidRPr="005D799A" w:rsidRDefault="005D799A" w:rsidP="005D799A">
      <w:pPr>
        <w:spacing w:after="320" w:line="276" w:lineRule="auto"/>
        <w:rPr>
          <w:lang w:val="en-US"/>
        </w:rPr>
      </w:pPr>
      <w:r w:rsidRPr="005D799A">
        <w:rPr>
          <w:lang w:val="en-US"/>
        </w:rPr>
        <w:drawing>
          <wp:inline distT="0" distB="0" distL="0" distR="0" wp14:anchorId="62CAEFAE" wp14:editId="35C8087B">
            <wp:extent cx="5396230" cy="610235"/>
            <wp:effectExtent l="0" t="0" r="0" b="0"/>
            <wp:docPr id="1835072735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72735" name="Picture 1" descr="A black screen with blu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9DF6" w14:textId="4162B6C7" w:rsidR="009853A6" w:rsidRDefault="009853A6" w:rsidP="007E0719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t>Restart the ssh service</w:t>
      </w:r>
    </w:p>
    <w:p w14:paraId="2E81A4BA" w14:textId="70F74728" w:rsidR="00F97B62" w:rsidRPr="00161FC0" w:rsidRDefault="00F97B62" w:rsidP="00F97B62">
      <w:pPr>
        <w:spacing w:after="320" w:line="276" w:lineRule="auto"/>
        <w:rPr>
          <w:color w:val="FF0000"/>
          <w:lang w:val="en-US"/>
        </w:rPr>
      </w:pPr>
      <w:r w:rsidRPr="00161FC0">
        <w:rPr>
          <w:color w:val="FF0000"/>
          <w:lang w:val="en-US"/>
        </w:rPr>
        <w:t xml:space="preserve">Sudo </w:t>
      </w:r>
      <w:proofErr w:type="spellStart"/>
      <w:r w:rsidRPr="00161FC0">
        <w:rPr>
          <w:color w:val="FF0000"/>
          <w:lang w:val="en-US"/>
        </w:rPr>
        <w:t>systemctl</w:t>
      </w:r>
      <w:proofErr w:type="spellEnd"/>
      <w:r w:rsidRPr="00161FC0">
        <w:rPr>
          <w:color w:val="FF0000"/>
          <w:lang w:val="en-US"/>
        </w:rPr>
        <w:t xml:space="preserve"> restart </w:t>
      </w:r>
      <w:proofErr w:type="spellStart"/>
      <w:proofErr w:type="gramStart"/>
      <w:r w:rsidRPr="00161FC0">
        <w:rPr>
          <w:color w:val="FF0000"/>
          <w:lang w:val="en-US"/>
        </w:rPr>
        <w:t>sshd.service</w:t>
      </w:r>
      <w:proofErr w:type="spellEnd"/>
      <w:proofErr w:type="gramEnd"/>
    </w:p>
    <w:p w14:paraId="4DD67189" w14:textId="50F2B3CD" w:rsidR="007E0719" w:rsidRDefault="007E0719" w:rsidP="007E0719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t>Try logging in via ssh, now you will be prompted for your verification code</w:t>
      </w:r>
    </w:p>
    <w:p w14:paraId="2AA0EF63" w14:textId="77777777" w:rsidR="007E0719" w:rsidRDefault="007E0719" w:rsidP="007E0719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Verify that you now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correctly login via ssh.  </w:t>
      </w:r>
    </w:p>
    <w:p w14:paraId="1FB8303B" w14:textId="157B7A91" w:rsidR="00073EC3" w:rsidRDefault="00073EC3" w:rsidP="00073EC3">
      <w:pPr>
        <w:spacing w:after="320" w:line="276" w:lineRule="auto"/>
        <w:rPr>
          <w:lang w:val="en-US"/>
        </w:rPr>
      </w:pPr>
      <w:r w:rsidRPr="00073EC3">
        <w:rPr>
          <w:lang w:val="en-US"/>
        </w:rPr>
        <w:drawing>
          <wp:inline distT="0" distB="0" distL="0" distR="0" wp14:anchorId="3D19C1A7" wp14:editId="5E052E2B">
            <wp:extent cx="5396230" cy="2545080"/>
            <wp:effectExtent l="0" t="0" r="0" b="7620"/>
            <wp:docPr id="19953650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65019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66D6" w14:textId="784B1888" w:rsidR="00C9490C" w:rsidRPr="0053005C" w:rsidRDefault="00C9490C" w:rsidP="00073EC3">
      <w:pPr>
        <w:spacing w:after="320" w:line="276" w:lineRule="auto"/>
        <w:rPr>
          <w:color w:val="FF0000"/>
          <w:lang w:val="en-US"/>
        </w:rPr>
      </w:pPr>
      <w:r w:rsidRPr="0053005C">
        <w:rPr>
          <w:color w:val="FF0000"/>
          <w:lang w:val="en-US"/>
        </w:rPr>
        <w:t>YEEEEEPY.</w:t>
      </w:r>
    </w:p>
    <w:p w14:paraId="2BBBCEB3" w14:textId="6DB0329F" w:rsidR="00092EFA" w:rsidRDefault="00092EFA" w:rsidP="00092EFA">
      <w:pPr>
        <w:pStyle w:val="Heading1"/>
        <w:rPr>
          <w:lang w:val="en-US"/>
        </w:rPr>
      </w:pPr>
      <w:r>
        <w:rPr>
          <w:lang w:val="en-US"/>
        </w:rPr>
        <w:t>Some final tweaks</w:t>
      </w:r>
    </w:p>
    <w:p w14:paraId="7B0C6641" w14:textId="77777777" w:rsidR="007E0719" w:rsidRDefault="007E0719" w:rsidP="007E0719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The verification code is not shown as you type. Look at the README of the repository </w:t>
      </w:r>
      <w:hyperlink r:id="rId32" w:history="1">
        <w:r w:rsidRPr="00C73682">
          <w:rPr>
            <w:rStyle w:val="Hyperlink"/>
            <w:lang w:val="en-US"/>
          </w:rPr>
          <w:t>https://github.com/google/google-authenticator-libpam</w:t>
        </w:r>
      </w:hyperlink>
      <w:r>
        <w:rPr>
          <w:lang w:val="en-US"/>
        </w:rPr>
        <w:t xml:space="preserve"> . How do you enable visualizing the verification code you type? Implement this. </w:t>
      </w:r>
    </w:p>
    <w:p w14:paraId="6E3DC646" w14:textId="108BB8F8" w:rsidR="00B21FE4" w:rsidRDefault="00723337" w:rsidP="00B21FE4">
      <w:pPr>
        <w:spacing w:after="320" w:line="276" w:lineRule="auto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e</w:t>
      </w:r>
      <w:r w:rsidR="00B21FE4" w:rsidRPr="00C1718D">
        <w:rPr>
          <w:color w:val="FF0000"/>
          <w:lang w:val="en-US"/>
        </w:rPr>
        <w:t>cho_verification_code</w:t>
      </w:r>
      <w:proofErr w:type="spellEnd"/>
    </w:p>
    <w:p w14:paraId="6ABBB892" w14:textId="43EC1EEB" w:rsidR="003407F0" w:rsidRPr="00C1718D" w:rsidRDefault="003407F0" w:rsidP="00B21FE4">
      <w:pPr>
        <w:spacing w:after="320" w:line="276" w:lineRule="auto"/>
        <w:rPr>
          <w:color w:val="FF0000"/>
          <w:lang w:val="en-US"/>
        </w:rPr>
      </w:pPr>
      <w:r w:rsidRPr="003407F0">
        <w:rPr>
          <w:color w:val="FF0000"/>
          <w:lang w:val="en-US"/>
        </w:rPr>
        <w:lastRenderedPageBreak/>
        <w:drawing>
          <wp:inline distT="0" distB="0" distL="0" distR="0" wp14:anchorId="546AEB5F" wp14:editId="7443A0EF">
            <wp:extent cx="5396230" cy="864235"/>
            <wp:effectExtent l="0" t="0" r="0" b="0"/>
            <wp:docPr id="14160863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86382" name="Picture 1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BE5A" w14:textId="77777777" w:rsidR="007E0719" w:rsidRDefault="007E0719" w:rsidP="007E0719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t>Now try logging in using one of your emergency scratch codes as verification code, instead of using the Google Authenticator app. That should work.</w:t>
      </w:r>
    </w:p>
    <w:p w14:paraId="58E68E7F" w14:textId="2D351357" w:rsidR="00814D41" w:rsidRPr="00814D41" w:rsidRDefault="00814D41" w:rsidP="00814D41">
      <w:pPr>
        <w:spacing w:after="320" w:line="276" w:lineRule="auto"/>
        <w:rPr>
          <w:lang w:val="en-US"/>
        </w:rPr>
      </w:pPr>
      <w:r w:rsidRPr="00814D41">
        <w:rPr>
          <w:lang w:val="en-US"/>
        </w:rPr>
        <w:drawing>
          <wp:inline distT="0" distB="0" distL="0" distR="0" wp14:anchorId="6833BF81" wp14:editId="34DDD5F4">
            <wp:extent cx="5396230" cy="2127885"/>
            <wp:effectExtent l="0" t="0" r="0" b="5715"/>
            <wp:docPr id="91483351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33510" name="Picture 1" descr="A computer screen with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3C3E" w14:textId="77777777" w:rsidR="007E0719" w:rsidRDefault="007E0719" w:rsidP="007E0719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Now login again, using the same emergency scratch code. Does this work? Have a look at </w:t>
      </w:r>
      <w:proofErr w:type="gramStart"/>
      <w:r>
        <w:rPr>
          <w:lang w:val="en-US"/>
        </w:rPr>
        <w:t>your .google</w:t>
      </w:r>
      <w:proofErr w:type="gramEnd"/>
      <w:r>
        <w:rPr>
          <w:lang w:val="en-US"/>
        </w:rPr>
        <w:t>-authenticator file. What do you notice?</w:t>
      </w:r>
    </w:p>
    <w:p w14:paraId="0F959359" w14:textId="2D672A5E" w:rsidR="0065068C" w:rsidRDefault="0065068C" w:rsidP="0065068C">
      <w:pPr>
        <w:spacing w:after="320" w:line="276" w:lineRule="auto"/>
        <w:rPr>
          <w:lang w:val="en-US"/>
        </w:rPr>
      </w:pPr>
      <w:r w:rsidRPr="0065068C">
        <w:rPr>
          <w:lang w:val="en-US"/>
        </w:rPr>
        <w:drawing>
          <wp:inline distT="0" distB="0" distL="0" distR="0" wp14:anchorId="69D11F54" wp14:editId="6CE60E3A">
            <wp:extent cx="5277587" cy="1886213"/>
            <wp:effectExtent l="0" t="0" r="0" b="0"/>
            <wp:docPr id="17663712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71228" name="Picture 1" descr="A screen 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6A76" w14:textId="7F9EC363" w:rsidR="0045512C" w:rsidRDefault="0045512C" w:rsidP="0065068C">
      <w:pPr>
        <w:spacing w:after="320" w:line="276" w:lineRule="auto"/>
        <w:rPr>
          <w:color w:val="FF0000"/>
          <w:lang w:val="en-US"/>
        </w:rPr>
      </w:pPr>
      <w:r w:rsidRPr="000853B6">
        <w:rPr>
          <w:color w:val="FF0000"/>
          <w:lang w:val="en-US"/>
        </w:rPr>
        <w:t>The used one is gone</w:t>
      </w:r>
    </w:p>
    <w:p w14:paraId="1B6E929C" w14:textId="64E3F7B9" w:rsidR="00337120" w:rsidRDefault="00337120" w:rsidP="0065068C">
      <w:pPr>
        <w:spacing w:after="320" w:line="276" w:lineRule="auto"/>
        <w:rPr>
          <w:color w:val="FF0000"/>
          <w:lang w:val="en-US"/>
        </w:rPr>
      </w:pPr>
      <w:r w:rsidRPr="00337120">
        <w:rPr>
          <w:color w:val="FF0000"/>
          <w:lang w:val="en-US"/>
        </w:rPr>
        <w:drawing>
          <wp:inline distT="0" distB="0" distL="0" distR="0" wp14:anchorId="18A364E7" wp14:editId="37B8CFC1">
            <wp:extent cx="4858428" cy="1247949"/>
            <wp:effectExtent l="0" t="0" r="0" b="9525"/>
            <wp:docPr id="21469674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67495" name="Picture 1" descr="A screenshot of a computer scree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C206" w14:textId="01BEC914" w:rsidR="00064B86" w:rsidRPr="000853B6" w:rsidRDefault="00064B86" w:rsidP="0065068C">
      <w:pPr>
        <w:spacing w:after="320" w:line="276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You </w:t>
      </w:r>
      <w:proofErr w:type="gramStart"/>
      <w:r>
        <w:rPr>
          <w:color w:val="FF0000"/>
          <w:lang w:val="en-US"/>
        </w:rPr>
        <w:t>cant</w:t>
      </w:r>
      <w:proofErr w:type="gramEnd"/>
      <w:r>
        <w:rPr>
          <w:color w:val="FF0000"/>
          <w:lang w:val="en-US"/>
        </w:rPr>
        <w:t xml:space="preserve"> use it, of course</w:t>
      </w:r>
    </w:p>
    <w:p w14:paraId="0C63F4BB" w14:textId="670CAC05" w:rsidR="0065068C" w:rsidRDefault="007E0719" w:rsidP="0065068C">
      <w:pPr>
        <w:pStyle w:val="ListParagraph"/>
        <w:numPr>
          <w:ilvl w:val="0"/>
          <w:numId w:val="41"/>
        </w:numPr>
        <w:spacing w:after="320" w:line="276" w:lineRule="auto"/>
        <w:rPr>
          <w:lang w:val="en-US"/>
        </w:rPr>
      </w:pPr>
      <w:r>
        <w:rPr>
          <w:lang w:val="en-US"/>
        </w:rPr>
        <w:lastRenderedPageBreak/>
        <w:t xml:space="preserve">Try to login locally at a </w:t>
      </w:r>
      <w:proofErr w:type="spellStart"/>
      <w:r>
        <w:rPr>
          <w:lang w:val="en-US"/>
        </w:rPr>
        <w:t>tty</w:t>
      </w:r>
      <w:proofErr w:type="spellEnd"/>
      <w:r>
        <w:rPr>
          <w:lang w:val="en-US"/>
        </w:rPr>
        <w:t xml:space="preserve"> console of your VM. Notice that no verification code is asked for here. Why is this</w:t>
      </w:r>
    </w:p>
    <w:p w14:paraId="06BBC751" w14:textId="09294E7C" w:rsidR="00B33124" w:rsidRDefault="00B33124" w:rsidP="00B33124">
      <w:pPr>
        <w:spacing w:after="320" w:line="276" w:lineRule="auto"/>
        <w:rPr>
          <w:lang w:val="en-US"/>
        </w:rPr>
      </w:pPr>
      <w:r w:rsidRPr="00B33124">
        <w:rPr>
          <w:lang w:val="en-US"/>
        </w:rPr>
        <w:drawing>
          <wp:inline distT="0" distB="0" distL="0" distR="0" wp14:anchorId="10B49B9B" wp14:editId="620BB908">
            <wp:extent cx="5396230" cy="1529715"/>
            <wp:effectExtent l="0" t="0" r="0" b="0"/>
            <wp:docPr id="501106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06867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1B92" w14:textId="576BF77C" w:rsidR="00F177C0" w:rsidRPr="007179B6" w:rsidRDefault="00F177C0" w:rsidP="00B33124">
      <w:pPr>
        <w:spacing w:after="320" w:line="276" w:lineRule="auto"/>
        <w:rPr>
          <w:color w:val="FF0000"/>
          <w:lang w:val="en-US"/>
        </w:rPr>
      </w:pPr>
      <w:r w:rsidRPr="007179B6">
        <w:rPr>
          <w:color w:val="FF0000"/>
          <w:lang w:val="en-US"/>
        </w:rPr>
        <w:t>It works like this, because we enabled PAM and 2FA for SSH service specifically, hence the normal authentication methods were left untouched.</w:t>
      </w:r>
    </w:p>
    <w:p w14:paraId="73EF5346" w14:textId="77777777" w:rsidR="002D1693" w:rsidRDefault="002D1693" w:rsidP="00FE5BC4">
      <w:pPr>
        <w:rPr>
          <w:lang w:val="en-US"/>
        </w:rPr>
      </w:pPr>
    </w:p>
    <w:p w14:paraId="3840A025" w14:textId="77777777" w:rsidR="00747790" w:rsidRDefault="00747790" w:rsidP="00FE5BC4">
      <w:pPr>
        <w:rPr>
          <w:lang w:val="en-US"/>
        </w:rPr>
      </w:pPr>
    </w:p>
    <w:p w14:paraId="6B9978B9" w14:textId="77777777" w:rsidR="00747790" w:rsidRDefault="00747790" w:rsidP="00FE5BC4">
      <w:pPr>
        <w:rPr>
          <w:lang w:val="en-US"/>
        </w:rPr>
      </w:pPr>
    </w:p>
    <w:p w14:paraId="35F47272" w14:textId="224C7E64" w:rsidR="00747790" w:rsidRPr="00FE5BC4" w:rsidRDefault="00747790" w:rsidP="00FE5BC4">
      <w:pPr>
        <w:rPr>
          <w:lang w:val="en-US"/>
        </w:rPr>
        <w:sectPr w:rsidR="00747790" w:rsidRPr="00FE5BC4" w:rsidSect="00B15828">
          <w:headerReference w:type="even" r:id="rId38"/>
          <w:headerReference w:type="default" r:id="rId39"/>
          <w:footerReference w:type="default" r:id="rId40"/>
          <w:headerReference w:type="first" r:id="rId41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</w:p>
    <w:p w14:paraId="22C5A17B" w14:textId="77777777" w:rsidR="00063AB5" w:rsidRPr="00502744" w:rsidRDefault="00063AB5" w:rsidP="00FE5BC4">
      <w:pPr>
        <w:rPr>
          <w:lang w:val="en-US"/>
        </w:rPr>
      </w:pPr>
    </w:p>
    <w:sectPr w:rsidR="00063AB5" w:rsidRPr="00502744" w:rsidSect="00B15828">
      <w:headerReference w:type="even" r:id="rId42"/>
      <w:headerReference w:type="default" r:id="rId43"/>
      <w:footerReference w:type="default" r:id="rId44"/>
      <w:headerReference w:type="first" r:id="rId45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92475" w14:textId="77777777" w:rsidR="001C553E" w:rsidRDefault="001C553E" w:rsidP="005B5C02">
      <w:r>
        <w:separator/>
      </w:r>
    </w:p>
    <w:p w14:paraId="15A858F9" w14:textId="77777777" w:rsidR="001C553E" w:rsidRDefault="001C553E"/>
    <w:p w14:paraId="766A1255" w14:textId="77777777" w:rsidR="001C553E" w:rsidRDefault="001C553E" w:rsidP="00F52F7B"/>
  </w:endnote>
  <w:endnote w:type="continuationSeparator" w:id="0">
    <w:p w14:paraId="7C997BE8" w14:textId="77777777" w:rsidR="001C553E" w:rsidRDefault="001C553E" w:rsidP="005B5C02">
      <w:r>
        <w:continuationSeparator/>
      </w:r>
    </w:p>
    <w:p w14:paraId="27336BC5" w14:textId="77777777" w:rsidR="001C553E" w:rsidRDefault="001C553E"/>
    <w:p w14:paraId="7ABA1B09" w14:textId="77777777" w:rsidR="001C553E" w:rsidRDefault="001C553E" w:rsidP="00F52F7B"/>
  </w:endnote>
  <w:endnote w:type="continuationNotice" w:id="1">
    <w:p w14:paraId="77E71849" w14:textId="77777777" w:rsidR="001C553E" w:rsidRDefault="001C55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64F75" w14:textId="7A410628" w:rsidR="009F2197" w:rsidRPr="00C96365" w:rsidRDefault="00422642" w:rsidP="003309E0">
    <w:pPr>
      <w:pStyle w:val="Footer"/>
      <w:jc w:val="right"/>
      <w:rPr>
        <w:rFonts w:ascii="Arial Rounded MT Bold" w:hAnsi="Arial Rounded MT Bold"/>
        <w:sz w:val="15"/>
        <w:lang w:val="en-US"/>
      </w:rPr>
    </w:pPr>
    <w:r>
      <w:rPr>
        <w:rFonts w:ascii="Calibri" w:hAnsi="Calibri" w:cs="Calibri"/>
        <w:color w:val="000000" w:themeColor="text1"/>
        <w:sz w:val="15"/>
        <w:szCs w:val="20"/>
        <w:lang w:val="en-US"/>
      </w:rPr>
      <w:t>© Daan Pareit, Cybersecurity</w:t>
    </w:r>
    <w:r w:rsidRPr="00C96365">
      <w:rPr>
        <w:rFonts w:ascii="Calibri" w:hAnsi="Calibri" w:cs="Calibri"/>
        <w:color w:val="000000" w:themeColor="text1"/>
        <w:sz w:val="15"/>
        <w:szCs w:val="20"/>
        <w:lang w:val="en-US"/>
      </w:rPr>
      <w:t>, Howest University Co</w:t>
    </w:r>
    <w:r>
      <w:rPr>
        <w:rFonts w:ascii="Calibri" w:hAnsi="Calibri" w:cs="Calibri"/>
        <w:color w:val="000000" w:themeColor="text1"/>
        <w:sz w:val="15"/>
        <w:szCs w:val="20"/>
        <w:lang w:val="en-US"/>
      </w:rPr>
      <w:t>llege</w:t>
    </w:r>
    <w:r w:rsidRPr="00C96365">
      <w:rPr>
        <w:rFonts w:ascii="Arial Rounded MT Bold" w:hAnsi="Arial Rounded MT Bold"/>
        <w:color w:val="000000" w:themeColor="text1"/>
        <w:sz w:val="15"/>
        <w:szCs w:val="20"/>
        <w:lang w:val="en-US"/>
      </w:rPr>
      <w:t xml:space="preserve"> </w:t>
    </w:r>
    <w:r w:rsidR="003309E0" w:rsidRPr="00C96365">
      <w:rPr>
        <w:rFonts w:ascii="Arial Rounded MT Bold" w:hAnsi="Arial Rounded MT Bold"/>
        <w:color w:val="44C8F5" w:themeColor="accent1"/>
        <w:sz w:val="15"/>
        <w:szCs w:val="20"/>
        <w:lang w:val="en-US"/>
      </w:rPr>
      <w:t xml:space="preserve">/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C96365">
      <w:rPr>
        <w:rFonts w:ascii="Calibri" w:hAnsi="Calibri" w:cs="Calibri"/>
        <w:b/>
        <w:color w:val="000000" w:themeColor="text1"/>
        <w:sz w:val="15"/>
        <w:szCs w:val="20"/>
        <w:lang w:val="en-US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 w:rsidRPr="00C96365">
      <w:rPr>
        <w:rFonts w:ascii="Calibri" w:hAnsi="Calibri" w:cs="Calibri"/>
        <w:b/>
        <w:color w:val="000000" w:themeColor="text1"/>
        <w:sz w:val="15"/>
        <w:szCs w:val="20"/>
        <w:lang w:val="en-US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16573" w14:textId="77777777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58247" behindDoc="0" locked="0" layoutInCell="1" allowOverlap="1" wp14:anchorId="163DB93E" wp14:editId="58F842F5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6AAAE" w14:textId="77777777" w:rsidR="001C553E" w:rsidRDefault="001C553E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3811D080" w14:textId="77777777" w:rsidR="001C553E" w:rsidRDefault="001C553E" w:rsidP="005B5C02">
      <w:r>
        <w:continuationSeparator/>
      </w:r>
    </w:p>
    <w:p w14:paraId="1E78986B" w14:textId="77777777" w:rsidR="001C553E" w:rsidRDefault="001C553E"/>
    <w:p w14:paraId="137BF327" w14:textId="77777777" w:rsidR="001C553E" w:rsidRDefault="001C553E" w:rsidP="00F52F7B"/>
  </w:footnote>
  <w:footnote w:type="continuationNotice" w:id="1">
    <w:p w14:paraId="4C8D7D80" w14:textId="77777777" w:rsidR="001C553E" w:rsidRDefault="001C55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ED9AF" w14:textId="7777777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5948C0FF" wp14:editId="5720CD54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1B019F1">
            <v:rect id="Rectangle 6" style="position:absolute;margin-left:-91.1pt;margin-top:-75.25pt;width:605.2pt;height:848.1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spid="_x0000_s1026" fillcolor="#44c8f5 [3204]" stroked="f" strokeweight="1pt" w14:anchorId="5C493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58244" behindDoc="1" locked="0" layoutInCell="1" allowOverlap="1" wp14:anchorId="2071EF6D" wp14:editId="4DFAEF41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8243" behindDoc="1" locked="0" layoutInCell="1" allowOverlap="1" wp14:anchorId="2EB97578" wp14:editId="1BDC42CE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1EB84" w14:textId="77777777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CEB75" w14:textId="77777777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58246" behindDoc="1" locked="0" layoutInCell="1" allowOverlap="1" wp14:anchorId="7A92080E" wp14:editId="4F4BEE55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E2422" w14:textId="7777777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F21AD" w14:textId="77777777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9F6E9" w14:textId="77777777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58245" behindDoc="1" locked="0" layoutInCell="1" allowOverlap="1" wp14:anchorId="2F03066D" wp14:editId="221A4B62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8241" behindDoc="1" locked="0" layoutInCell="1" allowOverlap="1" wp14:anchorId="65CAA286" wp14:editId="29C9EA2A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290DEC" wp14:editId="3C07E735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373A0398">
            <v:rect id="Rectangle 13" style="position:absolute;margin-left:-85.25pt;margin-top:-70.2pt;width:605.2pt;height:845.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spid="_x0000_s1026" fillcolor="#44c8f5 [3204]" stroked="f" strokeweight="1pt" w14:anchorId="4DC75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3CE6F" w14:textId="77777777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5B6D"/>
    <w:multiLevelType w:val="hybridMultilevel"/>
    <w:tmpl w:val="575855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7300"/>
    <w:multiLevelType w:val="hybridMultilevel"/>
    <w:tmpl w:val="19A40A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043F"/>
    <w:multiLevelType w:val="hybridMultilevel"/>
    <w:tmpl w:val="211228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50FA"/>
    <w:multiLevelType w:val="hybridMultilevel"/>
    <w:tmpl w:val="8FDC5D42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0C333958"/>
    <w:multiLevelType w:val="hybridMultilevel"/>
    <w:tmpl w:val="434AFB7C"/>
    <w:lvl w:ilvl="0" w:tplc="EF8C4E1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675B5"/>
    <w:multiLevelType w:val="hybridMultilevel"/>
    <w:tmpl w:val="BEA659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24F53"/>
    <w:multiLevelType w:val="hybridMultilevel"/>
    <w:tmpl w:val="CF86C5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895"/>
    <w:multiLevelType w:val="hybridMultilevel"/>
    <w:tmpl w:val="DFA44962"/>
    <w:lvl w:ilvl="0" w:tplc="08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2654417"/>
    <w:multiLevelType w:val="hybridMultilevel"/>
    <w:tmpl w:val="7BA28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50DE4"/>
    <w:multiLevelType w:val="hybridMultilevel"/>
    <w:tmpl w:val="EF8C7E84"/>
    <w:lvl w:ilvl="0" w:tplc="569875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120A8"/>
    <w:multiLevelType w:val="hybridMultilevel"/>
    <w:tmpl w:val="F89CFFE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353B7"/>
    <w:multiLevelType w:val="hybridMultilevel"/>
    <w:tmpl w:val="D4C66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B30BF"/>
    <w:multiLevelType w:val="hybridMultilevel"/>
    <w:tmpl w:val="BCC6A138"/>
    <w:lvl w:ilvl="0" w:tplc="E1F2A0C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73B8D3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697AFBA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8B1C5A0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3104C0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11D0D1C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03A063B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15CA41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6C28A9D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36320B9"/>
    <w:multiLevelType w:val="hybridMultilevel"/>
    <w:tmpl w:val="E236E4E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02FE7"/>
    <w:multiLevelType w:val="hybridMultilevel"/>
    <w:tmpl w:val="E236E4E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FF1BD4"/>
    <w:multiLevelType w:val="hybridMultilevel"/>
    <w:tmpl w:val="7656338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A1352"/>
    <w:multiLevelType w:val="hybridMultilevel"/>
    <w:tmpl w:val="4D703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548A6"/>
    <w:multiLevelType w:val="hybridMultilevel"/>
    <w:tmpl w:val="A79A6E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E4FED"/>
    <w:multiLevelType w:val="hybridMultilevel"/>
    <w:tmpl w:val="DF50C4C6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F147A0"/>
    <w:multiLevelType w:val="hybridMultilevel"/>
    <w:tmpl w:val="F4EEF5B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8B4217"/>
    <w:multiLevelType w:val="multilevel"/>
    <w:tmpl w:val="B5261B12"/>
    <w:styleLink w:val="Howestlesdocumen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1" w15:restartNumberingAfterBreak="0">
    <w:nsid w:val="52723397"/>
    <w:multiLevelType w:val="hybridMultilevel"/>
    <w:tmpl w:val="BBFADD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11390"/>
    <w:multiLevelType w:val="hybridMultilevel"/>
    <w:tmpl w:val="FD2053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E6D13"/>
    <w:multiLevelType w:val="hybridMultilevel"/>
    <w:tmpl w:val="25F81D3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5333EE"/>
    <w:multiLevelType w:val="hybridMultilevel"/>
    <w:tmpl w:val="B896EF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D73B4"/>
    <w:multiLevelType w:val="hybridMultilevel"/>
    <w:tmpl w:val="19A40A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64DD3"/>
    <w:multiLevelType w:val="hybridMultilevel"/>
    <w:tmpl w:val="C1241C2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102FFE"/>
    <w:multiLevelType w:val="hybridMultilevel"/>
    <w:tmpl w:val="9C2239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A1B94"/>
    <w:multiLevelType w:val="multilevel"/>
    <w:tmpl w:val="B5261B12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9" w15:restartNumberingAfterBreak="0">
    <w:nsid w:val="65ED0377"/>
    <w:multiLevelType w:val="hybridMultilevel"/>
    <w:tmpl w:val="FF9C8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A3F78"/>
    <w:multiLevelType w:val="hybridMultilevel"/>
    <w:tmpl w:val="43FEE2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A170A"/>
    <w:multiLevelType w:val="hybridMultilevel"/>
    <w:tmpl w:val="D0D2AC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E6FDC"/>
    <w:multiLevelType w:val="hybridMultilevel"/>
    <w:tmpl w:val="1CB8037C"/>
    <w:lvl w:ilvl="0" w:tplc="196C9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268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20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08B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0A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40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2F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46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A7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ADD5CB4"/>
    <w:multiLevelType w:val="hybridMultilevel"/>
    <w:tmpl w:val="7AB268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0579B4"/>
    <w:multiLevelType w:val="hybridMultilevel"/>
    <w:tmpl w:val="7FAC61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E4D23"/>
    <w:multiLevelType w:val="hybridMultilevel"/>
    <w:tmpl w:val="0FD47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17B37"/>
    <w:multiLevelType w:val="hybridMultilevel"/>
    <w:tmpl w:val="A25643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F7043"/>
    <w:multiLevelType w:val="hybridMultilevel"/>
    <w:tmpl w:val="7656338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67EA1"/>
    <w:multiLevelType w:val="hybridMultilevel"/>
    <w:tmpl w:val="6016BD9A"/>
    <w:lvl w:ilvl="0" w:tplc="697086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8D1251"/>
    <w:multiLevelType w:val="hybridMultilevel"/>
    <w:tmpl w:val="E124E4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91027"/>
    <w:multiLevelType w:val="hybridMultilevel"/>
    <w:tmpl w:val="B2BC425A"/>
    <w:lvl w:ilvl="0" w:tplc="2000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 w15:restartNumberingAfterBreak="0">
    <w:nsid w:val="7B3A2B39"/>
    <w:multiLevelType w:val="hybridMultilevel"/>
    <w:tmpl w:val="5A26B93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2803CF"/>
    <w:multiLevelType w:val="hybridMultilevel"/>
    <w:tmpl w:val="66203544"/>
    <w:lvl w:ilvl="0" w:tplc="EF8C4E1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6025614">
    <w:abstractNumId w:val="21"/>
  </w:num>
  <w:num w:numId="2" w16cid:durableId="1233546454">
    <w:abstractNumId w:val="31"/>
  </w:num>
  <w:num w:numId="3" w16cid:durableId="999502591">
    <w:abstractNumId w:val="34"/>
  </w:num>
  <w:num w:numId="4" w16cid:durableId="1080327525">
    <w:abstractNumId w:val="8"/>
  </w:num>
  <w:num w:numId="5" w16cid:durableId="566917530">
    <w:abstractNumId w:val="16"/>
  </w:num>
  <w:num w:numId="6" w16cid:durableId="1850677908">
    <w:abstractNumId w:val="5"/>
  </w:num>
  <w:num w:numId="7" w16cid:durableId="460340059">
    <w:abstractNumId w:val="22"/>
  </w:num>
  <w:num w:numId="8" w16cid:durableId="554238075">
    <w:abstractNumId w:val="6"/>
  </w:num>
  <w:num w:numId="9" w16cid:durableId="1762023136">
    <w:abstractNumId w:val="12"/>
  </w:num>
  <w:num w:numId="10" w16cid:durableId="127360657">
    <w:abstractNumId w:val="35"/>
  </w:num>
  <w:num w:numId="11" w16cid:durableId="1492407999">
    <w:abstractNumId w:val="30"/>
  </w:num>
  <w:num w:numId="12" w16cid:durableId="1165049076">
    <w:abstractNumId w:val="33"/>
  </w:num>
  <w:num w:numId="13" w16cid:durableId="378091743">
    <w:abstractNumId w:val="2"/>
  </w:num>
  <w:num w:numId="14" w16cid:durableId="1081560594">
    <w:abstractNumId w:val="39"/>
  </w:num>
  <w:num w:numId="15" w16cid:durableId="429280705">
    <w:abstractNumId w:val="27"/>
  </w:num>
  <w:num w:numId="16" w16cid:durableId="892348345">
    <w:abstractNumId w:val="24"/>
  </w:num>
  <w:num w:numId="17" w16cid:durableId="1365443964">
    <w:abstractNumId w:val="36"/>
  </w:num>
  <w:num w:numId="18" w16cid:durableId="1929145324">
    <w:abstractNumId w:val="29"/>
  </w:num>
  <w:num w:numId="19" w16cid:durableId="549807385">
    <w:abstractNumId w:val="3"/>
  </w:num>
  <w:num w:numId="20" w16cid:durableId="2086418283">
    <w:abstractNumId w:val="17"/>
  </w:num>
  <w:num w:numId="21" w16cid:durableId="1919750598">
    <w:abstractNumId w:val="15"/>
  </w:num>
  <w:num w:numId="22" w16cid:durableId="1010639274">
    <w:abstractNumId w:val="19"/>
  </w:num>
  <w:num w:numId="23" w16cid:durableId="60913387">
    <w:abstractNumId w:val="37"/>
  </w:num>
  <w:num w:numId="24" w16cid:durableId="894043298">
    <w:abstractNumId w:val="25"/>
  </w:num>
  <w:num w:numId="25" w16cid:durableId="1016276607">
    <w:abstractNumId w:val="10"/>
  </w:num>
  <w:num w:numId="26" w16cid:durableId="45877260">
    <w:abstractNumId w:val="40"/>
  </w:num>
  <w:num w:numId="27" w16cid:durableId="1736664877">
    <w:abstractNumId w:val="1"/>
  </w:num>
  <w:num w:numId="28" w16cid:durableId="1952666844">
    <w:abstractNumId w:val="38"/>
  </w:num>
  <w:num w:numId="29" w16cid:durableId="343747796">
    <w:abstractNumId w:val="14"/>
  </w:num>
  <w:num w:numId="30" w16cid:durableId="1484662858">
    <w:abstractNumId w:val="28"/>
  </w:num>
  <w:num w:numId="31" w16cid:durableId="805320970">
    <w:abstractNumId w:val="26"/>
  </w:num>
  <w:num w:numId="32" w16cid:durableId="695816163">
    <w:abstractNumId w:val="20"/>
  </w:num>
  <w:num w:numId="33" w16cid:durableId="324094480">
    <w:abstractNumId w:val="7"/>
  </w:num>
  <w:num w:numId="34" w16cid:durableId="822549222">
    <w:abstractNumId w:val="13"/>
  </w:num>
  <w:num w:numId="35" w16cid:durableId="1204054294">
    <w:abstractNumId w:val="23"/>
  </w:num>
  <w:num w:numId="36" w16cid:durableId="1423262928">
    <w:abstractNumId w:val="41"/>
  </w:num>
  <w:num w:numId="37" w16cid:durableId="811872064">
    <w:abstractNumId w:val="11"/>
  </w:num>
  <w:num w:numId="38" w16cid:durableId="1579560103">
    <w:abstractNumId w:val="0"/>
  </w:num>
  <w:num w:numId="39" w16cid:durableId="870072780">
    <w:abstractNumId w:val="18"/>
  </w:num>
  <w:num w:numId="40" w16cid:durableId="1491100432">
    <w:abstractNumId w:val="32"/>
  </w:num>
  <w:num w:numId="41" w16cid:durableId="1738631341">
    <w:abstractNumId w:val="42"/>
  </w:num>
  <w:num w:numId="42" w16cid:durableId="635840276">
    <w:abstractNumId w:val="4"/>
  </w:num>
  <w:num w:numId="43" w16cid:durableId="74777308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AE9"/>
    <w:rsid w:val="00003FA1"/>
    <w:rsid w:val="00010263"/>
    <w:rsid w:val="0001134C"/>
    <w:rsid w:val="0001160A"/>
    <w:rsid w:val="00011F79"/>
    <w:rsid w:val="000170CE"/>
    <w:rsid w:val="00017708"/>
    <w:rsid w:val="000177E1"/>
    <w:rsid w:val="00020BD1"/>
    <w:rsid w:val="000251C0"/>
    <w:rsid w:val="00026213"/>
    <w:rsid w:val="00026E47"/>
    <w:rsid w:val="0002764E"/>
    <w:rsid w:val="00041F60"/>
    <w:rsid w:val="00047CF8"/>
    <w:rsid w:val="00050444"/>
    <w:rsid w:val="00051BAC"/>
    <w:rsid w:val="00053989"/>
    <w:rsid w:val="00063AB5"/>
    <w:rsid w:val="00064B86"/>
    <w:rsid w:val="000650E1"/>
    <w:rsid w:val="000700ED"/>
    <w:rsid w:val="0007385B"/>
    <w:rsid w:val="00073EC3"/>
    <w:rsid w:val="00075604"/>
    <w:rsid w:val="00076E20"/>
    <w:rsid w:val="00081748"/>
    <w:rsid w:val="00081A7D"/>
    <w:rsid w:val="0008252D"/>
    <w:rsid w:val="000853B6"/>
    <w:rsid w:val="00085D46"/>
    <w:rsid w:val="000862B7"/>
    <w:rsid w:val="0008686B"/>
    <w:rsid w:val="00090D6E"/>
    <w:rsid w:val="00092461"/>
    <w:rsid w:val="00092EFA"/>
    <w:rsid w:val="00093911"/>
    <w:rsid w:val="00097FEA"/>
    <w:rsid w:val="000A1183"/>
    <w:rsid w:val="000A3E79"/>
    <w:rsid w:val="000A5BE0"/>
    <w:rsid w:val="000B0001"/>
    <w:rsid w:val="000B690C"/>
    <w:rsid w:val="000C07B2"/>
    <w:rsid w:val="000C1368"/>
    <w:rsid w:val="000D13CD"/>
    <w:rsid w:val="000D381A"/>
    <w:rsid w:val="000D63B3"/>
    <w:rsid w:val="000D6807"/>
    <w:rsid w:val="000D6BF2"/>
    <w:rsid w:val="000E1ED0"/>
    <w:rsid w:val="000E24C4"/>
    <w:rsid w:val="000E4A4B"/>
    <w:rsid w:val="000E6046"/>
    <w:rsid w:val="000F3516"/>
    <w:rsid w:val="000F4544"/>
    <w:rsid w:val="000F54D2"/>
    <w:rsid w:val="000F6083"/>
    <w:rsid w:val="00100461"/>
    <w:rsid w:val="00100929"/>
    <w:rsid w:val="00100ACD"/>
    <w:rsid w:val="00111B9C"/>
    <w:rsid w:val="0012079D"/>
    <w:rsid w:val="001210BE"/>
    <w:rsid w:val="00130BF9"/>
    <w:rsid w:val="001314CE"/>
    <w:rsid w:val="00131815"/>
    <w:rsid w:val="001323DA"/>
    <w:rsid w:val="0013266A"/>
    <w:rsid w:val="00133428"/>
    <w:rsid w:val="00133C8E"/>
    <w:rsid w:val="001345B1"/>
    <w:rsid w:val="00135232"/>
    <w:rsid w:val="00141752"/>
    <w:rsid w:val="00141B3E"/>
    <w:rsid w:val="00143153"/>
    <w:rsid w:val="00143B9F"/>
    <w:rsid w:val="0014767F"/>
    <w:rsid w:val="00152172"/>
    <w:rsid w:val="00152877"/>
    <w:rsid w:val="00153589"/>
    <w:rsid w:val="00154298"/>
    <w:rsid w:val="001567EE"/>
    <w:rsid w:val="00157E9F"/>
    <w:rsid w:val="00161A86"/>
    <w:rsid w:val="00161FC0"/>
    <w:rsid w:val="001656E0"/>
    <w:rsid w:val="00165EA0"/>
    <w:rsid w:val="00167A48"/>
    <w:rsid w:val="00170A3B"/>
    <w:rsid w:val="001712E6"/>
    <w:rsid w:val="001756B3"/>
    <w:rsid w:val="00176B0A"/>
    <w:rsid w:val="001772A3"/>
    <w:rsid w:val="0018062A"/>
    <w:rsid w:val="00180F2C"/>
    <w:rsid w:val="00182745"/>
    <w:rsid w:val="001837E3"/>
    <w:rsid w:val="00183C98"/>
    <w:rsid w:val="00186128"/>
    <w:rsid w:val="00190AE2"/>
    <w:rsid w:val="00191886"/>
    <w:rsid w:val="001918CA"/>
    <w:rsid w:val="00191C00"/>
    <w:rsid w:val="00192BEE"/>
    <w:rsid w:val="00192F39"/>
    <w:rsid w:val="00193660"/>
    <w:rsid w:val="00194CB3"/>
    <w:rsid w:val="001961B8"/>
    <w:rsid w:val="001A00E4"/>
    <w:rsid w:val="001A4BC9"/>
    <w:rsid w:val="001A509D"/>
    <w:rsid w:val="001A7512"/>
    <w:rsid w:val="001B3D08"/>
    <w:rsid w:val="001B3D9D"/>
    <w:rsid w:val="001B4993"/>
    <w:rsid w:val="001B6542"/>
    <w:rsid w:val="001B7526"/>
    <w:rsid w:val="001C3DF9"/>
    <w:rsid w:val="001C553E"/>
    <w:rsid w:val="001C73C6"/>
    <w:rsid w:val="001D2A6D"/>
    <w:rsid w:val="001D3324"/>
    <w:rsid w:val="001D4EAE"/>
    <w:rsid w:val="001D5380"/>
    <w:rsid w:val="001D5402"/>
    <w:rsid w:val="001D62E2"/>
    <w:rsid w:val="001D7000"/>
    <w:rsid w:val="001D7AA7"/>
    <w:rsid w:val="001E4BE7"/>
    <w:rsid w:val="001E671E"/>
    <w:rsid w:val="001E7BED"/>
    <w:rsid w:val="001F0312"/>
    <w:rsid w:val="001F086B"/>
    <w:rsid w:val="001F4ABE"/>
    <w:rsid w:val="001F4D04"/>
    <w:rsid w:val="00200EF0"/>
    <w:rsid w:val="00203E78"/>
    <w:rsid w:val="0020485F"/>
    <w:rsid w:val="002058FA"/>
    <w:rsid w:val="0020633E"/>
    <w:rsid w:val="00207C64"/>
    <w:rsid w:val="00210586"/>
    <w:rsid w:val="002114EA"/>
    <w:rsid w:val="002140E9"/>
    <w:rsid w:val="00214B6B"/>
    <w:rsid w:val="00215556"/>
    <w:rsid w:val="002178D0"/>
    <w:rsid w:val="00220423"/>
    <w:rsid w:val="002207AA"/>
    <w:rsid w:val="00221024"/>
    <w:rsid w:val="00221AE7"/>
    <w:rsid w:val="0022538A"/>
    <w:rsid w:val="00225B88"/>
    <w:rsid w:val="002311E9"/>
    <w:rsid w:val="00231232"/>
    <w:rsid w:val="00232D2E"/>
    <w:rsid w:val="00237D73"/>
    <w:rsid w:val="00237D93"/>
    <w:rsid w:val="002408A4"/>
    <w:rsid w:val="00240C2C"/>
    <w:rsid w:val="00245B93"/>
    <w:rsid w:val="00246B16"/>
    <w:rsid w:val="00247956"/>
    <w:rsid w:val="0025051A"/>
    <w:rsid w:val="00250C2B"/>
    <w:rsid w:val="00254932"/>
    <w:rsid w:val="0025692F"/>
    <w:rsid w:val="002572A2"/>
    <w:rsid w:val="002575B1"/>
    <w:rsid w:val="0026023A"/>
    <w:rsid w:val="00260604"/>
    <w:rsid w:val="00264EA9"/>
    <w:rsid w:val="00270C48"/>
    <w:rsid w:val="00271536"/>
    <w:rsid w:val="002723B9"/>
    <w:rsid w:val="002747EC"/>
    <w:rsid w:val="0027628D"/>
    <w:rsid w:val="002767EE"/>
    <w:rsid w:val="002821EC"/>
    <w:rsid w:val="0028358E"/>
    <w:rsid w:val="00285170"/>
    <w:rsid w:val="00285B0E"/>
    <w:rsid w:val="00290321"/>
    <w:rsid w:val="0029231B"/>
    <w:rsid w:val="002943ED"/>
    <w:rsid w:val="0029690A"/>
    <w:rsid w:val="002969B3"/>
    <w:rsid w:val="002A2259"/>
    <w:rsid w:val="002A44AE"/>
    <w:rsid w:val="002B2941"/>
    <w:rsid w:val="002B2CE0"/>
    <w:rsid w:val="002B4384"/>
    <w:rsid w:val="002B4EC4"/>
    <w:rsid w:val="002B516C"/>
    <w:rsid w:val="002B790C"/>
    <w:rsid w:val="002C051B"/>
    <w:rsid w:val="002C4761"/>
    <w:rsid w:val="002C61AD"/>
    <w:rsid w:val="002D1693"/>
    <w:rsid w:val="002D26C6"/>
    <w:rsid w:val="002D5A28"/>
    <w:rsid w:val="002D5FF6"/>
    <w:rsid w:val="002E0408"/>
    <w:rsid w:val="002E2248"/>
    <w:rsid w:val="002E35EE"/>
    <w:rsid w:val="002F0D8F"/>
    <w:rsid w:val="002F39FA"/>
    <w:rsid w:val="00300AE9"/>
    <w:rsid w:val="00300CE0"/>
    <w:rsid w:val="003023DC"/>
    <w:rsid w:val="003024A5"/>
    <w:rsid w:val="0030522C"/>
    <w:rsid w:val="003056E1"/>
    <w:rsid w:val="00306AF5"/>
    <w:rsid w:val="00307CFB"/>
    <w:rsid w:val="003148EC"/>
    <w:rsid w:val="0031546E"/>
    <w:rsid w:val="00316229"/>
    <w:rsid w:val="00325038"/>
    <w:rsid w:val="00326E95"/>
    <w:rsid w:val="00327B03"/>
    <w:rsid w:val="003309E0"/>
    <w:rsid w:val="003336F1"/>
    <w:rsid w:val="003338E0"/>
    <w:rsid w:val="00335441"/>
    <w:rsid w:val="003369C0"/>
    <w:rsid w:val="00336B2B"/>
    <w:rsid w:val="00337120"/>
    <w:rsid w:val="00337E42"/>
    <w:rsid w:val="003407F0"/>
    <w:rsid w:val="0034343C"/>
    <w:rsid w:val="0035338D"/>
    <w:rsid w:val="00354E39"/>
    <w:rsid w:val="0035648D"/>
    <w:rsid w:val="003604F7"/>
    <w:rsid w:val="00362900"/>
    <w:rsid w:val="00363050"/>
    <w:rsid w:val="0036326A"/>
    <w:rsid w:val="00363BBB"/>
    <w:rsid w:val="00363D9D"/>
    <w:rsid w:val="003646FA"/>
    <w:rsid w:val="003719FE"/>
    <w:rsid w:val="0037257E"/>
    <w:rsid w:val="0037442F"/>
    <w:rsid w:val="003767C3"/>
    <w:rsid w:val="00376EFE"/>
    <w:rsid w:val="003804BE"/>
    <w:rsid w:val="00383000"/>
    <w:rsid w:val="00384993"/>
    <w:rsid w:val="003861BD"/>
    <w:rsid w:val="00390302"/>
    <w:rsid w:val="00391DE0"/>
    <w:rsid w:val="003935E0"/>
    <w:rsid w:val="00395F96"/>
    <w:rsid w:val="003966AB"/>
    <w:rsid w:val="0039744D"/>
    <w:rsid w:val="003A22C2"/>
    <w:rsid w:val="003A3A49"/>
    <w:rsid w:val="003A5154"/>
    <w:rsid w:val="003C4237"/>
    <w:rsid w:val="003C4DD1"/>
    <w:rsid w:val="003C7E1A"/>
    <w:rsid w:val="003D46FE"/>
    <w:rsid w:val="003D7254"/>
    <w:rsid w:val="003D7D33"/>
    <w:rsid w:val="003F254E"/>
    <w:rsid w:val="003F2893"/>
    <w:rsid w:val="003F320C"/>
    <w:rsid w:val="003F3929"/>
    <w:rsid w:val="003F613B"/>
    <w:rsid w:val="003F6AED"/>
    <w:rsid w:val="003F7BC9"/>
    <w:rsid w:val="004010FF"/>
    <w:rsid w:val="004026B8"/>
    <w:rsid w:val="00404978"/>
    <w:rsid w:val="00407D9D"/>
    <w:rsid w:val="00410D8E"/>
    <w:rsid w:val="00411238"/>
    <w:rsid w:val="0041405A"/>
    <w:rsid w:val="00421179"/>
    <w:rsid w:val="00422642"/>
    <w:rsid w:val="00426C8B"/>
    <w:rsid w:val="0043179A"/>
    <w:rsid w:val="00435984"/>
    <w:rsid w:val="00442118"/>
    <w:rsid w:val="00443BF6"/>
    <w:rsid w:val="00447C2F"/>
    <w:rsid w:val="00451508"/>
    <w:rsid w:val="00451F44"/>
    <w:rsid w:val="00453DA4"/>
    <w:rsid w:val="0045512C"/>
    <w:rsid w:val="00460BFE"/>
    <w:rsid w:val="004657B2"/>
    <w:rsid w:val="00471682"/>
    <w:rsid w:val="00476FA7"/>
    <w:rsid w:val="004770DE"/>
    <w:rsid w:val="0047713B"/>
    <w:rsid w:val="004830F1"/>
    <w:rsid w:val="0048337A"/>
    <w:rsid w:val="00485F99"/>
    <w:rsid w:val="004874DB"/>
    <w:rsid w:val="00487C61"/>
    <w:rsid w:val="00487CB4"/>
    <w:rsid w:val="00495E38"/>
    <w:rsid w:val="0049668C"/>
    <w:rsid w:val="004A32FB"/>
    <w:rsid w:val="004A3C04"/>
    <w:rsid w:val="004A4A73"/>
    <w:rsid w:val="004B09AA"/>
    <w:rsid w:val="004B268B"/>
    <w:rsid w:val="004B2816"/>
    <w:rsid w:val="004B3E3C"/>
    <w:rsid w:val="004B3F8B"/>
    <w:rsid w:val="004C305F"/>
    <w:rsid w:val="004C4497"/>
    <w:rsid w:val="004C63F9"/>
    <w:rsid w:val="004D03F5"/>
    <w:rsid w:val="004D042F"/>
    <w:rsid w:val="004D11BD"/>
    <w:rsid w:val="004D2363"/>
    <w:rsid w:val="004D285F"/>
    <w:rsid w:val="004D29DA"/>
    <w:rsid w:val="004D2CF3"/>
    <w:rsid w:val="004D3268"/>
    <w:rsid w:val="004D46BC"/>
    <w:rsid w:val="004D4F16"/>
    <w:rsid w:val="004D63E6"/>
    <w:rsid w:val="004E3899"/>
    <w:rsid w:val="004E40A8"/>
    <w:rsid w:val="004E52A5"/>
    <w:rsid w:val="004F2E87"/>
    <w:rsid w:val="004F399F"/>
    <w:rsid w:val="00502744"/>
    <w:rsid w:val="00503B4E"/>
    <w:rsid w:val="0051021C"/>
    <w:rsid w:val="00510A7D"/>
    <w:rsid w:val="005122EF"/>
    <w:rsid w:val="00513337"/>
    <w:rsid w:val="00514CE1"/>
    <w:rsid w:val="00514EAD"/>
    <w:rsid w:val="00520B58"/>
    <w:rsid w:val="00521AAE"/>
    <w:rsid w:val="005233FD"/>
    <w:rsid w:val="00524FC2"/>
    <w:rsid w:val="0052518C"/>
    <w:rsid w:val="00526604"/>
    <w:rsid w:val="0053005C"/>
    <w:rsid w:val="00534DA6"/>
    <w:rsid w:val="00535F2F"/>
    <w:rsid w:val="00537CB3"/>
    <w:rsid w:val="005410A7"/>
    <w:rsid w:val="00541835"/>
    <w:rsid w:val="0054228C"/>
    <w:rsid w:val="00542DB3"/>
    <w:rsid w:val="00544541"/>
    <w:rsid w:val="005449FD"/>
    <w:rsid w:val="00545DED"/>
    <w:rsid w:val="00553AAB"/>
    <w:rsid w:val="005571C9"/>
    <w:rsid w:val="00557ACD"/>
    <w:rsid w:val="005655C3"/>
    <w:rsid w:val="005670E7"/>
    <w:rsid w:val="005700E9"/>
    <w:rsid w:val="00573E2E"/>
    <w:rsid w:val="00581352"/>
    <w:rsid w:val="00583D0D"/>
    <w:rsid w:val="005840FB"/>
    <w:rsid w:val="00585AD5"/>
    <w:rsid w:val="005901C2"/>
    <w:rsid w:val="0059521C"/>
    <w:rsid w:val="00596006"/>
    <w:rsid w:val="005962EA"/>
    <w:rsid w:val="005A0D54"/>
    <w:rsid w:val="005A23DC"/>
    <w:rsid w:val="005A3649"/>
    <w:rsid w:val="005A460A"/>
    <w:rsid w:val="005A5FB9"/>
    <w:rsid w:val="005B0690"/>
    <w:rsid w:val="005B2F83"/>
    <w:rsid w:val="005B5C02"/>
    <w:rsid w:val="005C000D"/>
    <w:rsid w:val="005C33F4"/>
    <w:rsid w:val="005C365D"/>
    <w:rsid w:val="005D675A"/>
    <w:rsid w:val="005D799A"/>
    <w:rsid w:val="005E1545"/>
    <w:rsid w:val="005E18B7"/>
    <w:rsid w:val="005E1BF7"/>
    <w:rsid w:val="005E321A"/>
    <w:rsid w:val="005E34EF"/>
    <w:rsid w:val="005E78C8"/>
    <w:rsid w:val="005F275E"/>
    <w:rsid w:val="005F2B10"/>
    <w:rsid w:val="005F6944"/>
    <w:rsid w:val="005F6F05"/>
    <w:rsid w:val="005F7D4C"/>
    <w:rsid w:val="005F7F7F"/>
    <w:rsid w:val="006019DC"/>
    <w:rsid w:val="00603EBA"/>
    <w:rsid w:val="00604BE4"/>
    <w:rsid w:val="0060614B"/>
    <w:rsid w:val="006119E8"/>
    <w:rsid w:val="00611BA4"/>
    <w:rsid w:val="00614D8D"/>
    <w:rsid w:val="006208CA"/>
    <w:rsid w:val="00622D01"/>
    <w:rsid w:val="0062434E"/>
    <w:rsid w:val="00624D4A"/>
    <w:rsid w:val="0062637A"/>
    <w:rsid w:val="00626C0E"/>
    <w:rsid w:val="006277F9"/>
    <w:rsid w:val="00631108"/>
    <w:rsid w:val="006330B7"/>
    <w:rsid w:val="006347CE"/>
    <w:rsid w:val="0063482A"/>
    <w:rsid w:val="006372E3"/>
    <w:rsid w:val="00637D04"/>
    <w:rsid w:val="006404A9"/>
    <w:rsid w:val="006406B8"/>
    <w:rsid w:val="00641D25"/>
    <w:rsid w:val="00643E6A"/>
    <w:rsid w:val="00645325"/>
    <w:rsid w:val="00645711"/>
    <w:rsid w:val="0065068C"/>
    <w:rsid w:val="006514EA"/>
    <w:rsid w:val="00656E67"/>
    <w:rsid w:val="00657797"/>
    <w:rsid w:val="00657A69"/>
    <w:rsid w:val="00667977"/>
    <w:rsid w:val="006709C2"/>
    <w:rsid w:val="0067283C"/>
    <w:rsid w:val="00673C0E"/>
    <w:rsid w:val="00674985"/>
    <w:rsid w:val="00674C44"/>
    <w:rsid w:val="00675D42"/>
    <w:rsid w:val="00676E5B"/>
    <w:rsid w:val="00677697"/>
    <w:rsid w:val="00677DF4"/>
    <w:rsid w:val="00682F60"/>
    <w:rsid w:val="00683A4B"/>
    <w:rsid w:val="00683B57"/>
    <w:rsid w:val="006871EB"/>
    <w:rsid w:val="0069344D"/>
    <w:rsid w:val="006959EA"/>
    <w:rsid w:val="006A30F0"/>
    <w:rsid w:val="006A5957"/>
    <w:rsid w:val="006A62CE"/>
    <w:rsid w:val="006B1781"/>
    <w:rsid w:val="006B6FDD"/>
    <w:rsid w:val="006C0642"/>
    <w:rsid w:val="006C184C"/>
    <w:rsid w:val="006C19CA"/>
    <w:rsid w:val="006C3E6A"/>
    <w:rsid w:val="006D04E3"/>
    <w:rsid w:val="006D0DB6"/>
    <w:rsid w:val="006D268B"/>
    <w:rsid w:val="006D415C"/>
    <w:rsid w:val="006D4777"/>
    <w:rsid w:val="006D50A2"/>
    <w:rsid w:val="006D604A"/>
    <w:rsid w:val="006D60FE"/>
    <w:rsid w:val="006D6308"/>
    <w:rsid w:val="006E11DC"/>
    <w:rsid w:val="006E23D7"/>
    <w:rsid w:val="006E6177"/>
    <w:rsid w:val="006E73EA"/>
    <w:rsid w:val="006F0D66"/>
    <w:rsid w:val="006F3F53"/>
    <w:rsid w:val="006F689B"/>
    <w:rsid w:val="006F6955"/>
    <w:rsid w:val="006F6C83"/>
    <w:rsid w:val="007056B1"/>
    <w:rsid w:val="00705BBA"/>
    <w:rsid w:val="00707B35"/>
    <w:rsid w:val="007102D2"/>
    <w:rsid w:val="0071125F"/>
    <w:rsid w:val="0071200A"/>
    <w:rsid w:val="007140F7"/>
    <w:rsid w:val="00716E11"/>
    <w:rsid w:val="00716EBD"/>
    <w:rsid w:val="0071728C"/>
    <w:rsid w:val="007179B6"/>
    <w:rsid w:val="00721174"/>
    <w:rsid w:val="00723337"/>
    <w:rsid w:val="00731274"/>
    <w:rsid w:val="00732B30"/>
    <w:rsid w:val="00734DC4"/>
    <w:rsid w:val="00736248"/>
    <w:rsid w:val="007401C7"/>
    <w:rsid w:val="007452E3"/>
    <w:rsid w:val="00747790"/>
    <w:rsid w:val="0075197D"/>
    <w:rsid w:val="00751BA9"/>
    <w:rsid w:val="00751E54"/>
    <w:rsid w:val="00754534"/>
    <w:rsid w:val="00765660"/>
    <w:rsid w:val="00765C8C"/>
    <w:rsid w:val="007674BE"/>
    <w:rsid w:val="00771F5C"/>
    <w:rsid w:val="00772698"/>
    <w:rsid w:val="00774475"/>
    <w:rsid w:val="00780443"/>
    <w:rsid w:val="007829BD"/>
    <w:rsid w:val="00784C62"/>
    <w:rsid w:val="00790021"/>
    <w:rsid w:val="0079262C"/>
    <w:rsid w:val="00797E5C"/>
    <w:rsid w:val="007A75D3"/>
    <w:rsid w:val="007B12C8"/>
    <w:rsid w:val="007B45EE"/>
    <w:rsid w:val="007B5960"/>
    <w:rsid w:val="007C09D7"/>
    <w:rsid w:val="007C22AF"/>
    <w:rsid w:val="007C37F0"/>
    <w:rsid w:val="007C5975"/>
    <w:rsid w:val="007C731B"/>
    <w:rsid w:val="007C7F60"/>
    <w:rsid w:val="007D03DD"/>
    <w:rsid w:val="007D10F2"/>
    <w:rsid w:val="007D1426"/>
    <w:rsid w:val="007D1BF8"/>
    <w:rsid w:val="007D5F4C"/>
    <w:rsid w:val="007D7E55"/>
    <w:rsid w:val="007E0719"/>
    <w:rsid w:val="007E2170"/>
    <w:rsid w:val="007E527C"/>
    <w:rsid w:val="007E7CC5"/>
    <w:rsid w:val="007F00F4"/>
    <w:rsid w:val="007F08B0"/>
    <w:rsid w:val="007F6479"/>
    <w:rsid w:val="007F7D4C"/>
    <w:rsid w:val="00811239"/>
    <w:rsid w:val="00812EC2"/>
    <w:rsid w:val="00813D30"/>
    <w:rsid w:val="00814520"/>
    <w:rsid w:val="00814D41"/>
    <w:rsid w:val="008203B3"/>
    <w:rsid w:val="00823E9D"/>
    <w:rsid w:val="00824DE7"/>
    <w:rsid w:val="008300BB"/>
    <w:rsid w:val="00830261"/>
    <w:rsid w:val="0083366C"/>
    <w:rsid w:val="0083597E"/>
    <w:rsid w:val="00836A8A"/>
    <w:rsid w:val="008404F3"/>
    <w:rsid w:val="00844013"/>
    <w:rsid w:val="008443F3"/>
    <w:rsid w:val="00845442"/>
    <w:rsid w:val="00846B81"/>
    <w:rsid w:val="008501D7"/>
    <w:rsid w:val="008521F1"/>
    <w:rsid w:val="00852DFB"/>
    <w:rsid w:val="00854AFE"/>
    <w:rsid w:val="00855362"/>
    <w:rsid w:val="00855C6B"/>
    <w:rsid w:val="00856449"/>
    <w:rsid w:val="0086364E"/>
    <w:rsid w:val="00863E4F"/>
    <w:rsid w:val="00863E8F"/>
    <w:rsid w:val="00864967"/>
    <w:rsid w:val="00867223"/>
    <w:rsid w:val="008676DC"/>
    <w:rsid w:val="00867985"/>
    <w:rsid w:val="0087020D"/>
    <w:rsid w:val="00870E80"/>
    <w:rsid w:val="00872799"/>
    <w:rsid w:val="00882E80"/>
    <w:rsid w:val="008837E9"/>
    <w:rsid w:val="00883D1A"/>
    <w:rsid w:val="0089549C"/>
    <w:rsid w:val="00896FBE"/>
    <w:rsid w:val="008A5764"/>
    <w:rsid w:val="008B1650"/>
    <w:rsid w:val="008B4737"/>
    <w:rsid w:val="008B620C"/>
    <w:rsid w:val="008B712E"/>
    <w:rsid w:val="008C0B06"/>
    <w:rsid w:val="008C1503"/>
    <w:rsid w:val="008C6B13"/>
    <w:rsid w:val="008D0054"/>
    <w:rsid w:val="008D0E92"/>
    <w:rsid w:val="008D46DE"/>
    <w:rsid w:val="008D5361"/>
    <w:rsid w:val="008E169B"/>
    <w:rsid w:val="008E32D8"/>
    <w:rsid w:val="008E3A76"/>
    <w:rsid w:val="008E4E16"/>
    <w:rsid w:val="008E76B7"/>
    <w:rsid w:val="008F10D4"/>
    <w:rsid w:val="008F51B7"/>
    <w:rsid w:val="00902CED"/>
    <w:rsid w:val="009043A3"/>
    <w:rsid w:val="00904636"/>
    <w:rsid w:val="0090526B"/>
    <w:rsid w:val="00905487"/>
    <w:rsid w:val="00905BE9"/>
    <w:rsid w:val="00906926"/>
    <w:rsid w:val="00907024"/>
    <w:rsid w:val="0090737C"/>
    <w:rsid w:val="00907C21"/>
    <w:rsid w:val="00916F59"/>
    <w:rsid w:val="0092180A"/>
    <w:rsid w:val="00922B9D"/>
    <w:rsid w:val="009238DC"/>
    <w:rsid w:val="00923FCC"/>
    <w:rsid w:val="009246FF"/>
    <w:rsid w:val="00933602"/>
    <w:rsid w:val="00935E43"/>
    <w:rsid w:val="00937A52"/>
    <w:rsid w:val="00943ADC"/>
    <w:rsid w:val="009455D1"/>
    <w:rsid w:val="0095270F"/>
    <w:rsid w:val="0095480F"/>
    <w:rsid w:val="00955D9A"/>
    <w:rsid w:val="00955DA1"/>
    <w:rsid w:val="00960A83"/>
    <w:rsid w:val="00963A49"/>
    <w:rsid w:val="00966306"/>
    <w:rsid w:val="00972420"/>
    <w:rsid w:val="0097476A"/>
    <w:rsid w:val="00977A2C"/>
    <w:rsid w:val="00981047"/>
    <w:rsid w:val="009813D6"/>
    <w:rsid w:val="00981722"/>
    <w:rsid w:val="009824C0"/>
    <w:rsid w:val="00982E52"/>
    <w:rsid w:val="009853A6"/>
    <w:rsid w:val="00986503"/>
    <w:rsid w:val="00993FF9"/>
    <w:rsid w:val="0099462B"/>
    <w:rsid w:val="0099650B"/>
    <w:rsid w:val="009A0556"/>
    <w:rsid w:val="009A0EDE"/>
    <w:rsid w:val="009A46D0"/>
    <w:rsid w:val="009A7C62"/>
    <w:rsid w:val="009B11A6"/>
    <w:rsid w:val="009B48FD"/>
    <w:rsid w:val="009B662D"/>
    <w:rsid w:val="009C21BC"/>
    <w:rsid w:val="009C2469"/>
    <w:rsid w:val="009C37C7"/>
    <w:rsid w:val="009C4B83"/>
    <w:rsid w:val="009C4EBE"/>
    <w:rsid w:val="009C7FB1"/>
    <w:rsid w:val="009D005A"/>
    <w:rsid w:val="009D1960"/>
    <w:rsid w:val="009D377F"/>
    <w:rsid w:val="009D7785"/>
    <w:rsid w:val="009E0248"/>
    <w:rsid w:val="009E0BFC"/>
    <w:rsid w:val="009E559B"/>
    <w:rsid w:val="009E6CFC"/>
    <w:rsid w:val="009E7BE4"/>
    <w:rsid w:val="009F2197"/>
    <w:rsid w:val="009F2D79"/>
    <w:rsid w:val="009F4B94"/>
    <w:rsid w:val="009F4E89"/>
    <w:rsid w:val="009F5782"/>
    <w:rsid w:val="009F6C63"/>
    <w:rsid w:val="009F7518"/>
    <w:rsid w:val="00A007B3"/>
    <w:rsid w:val="00A11398"/>
    <w:rsid w:val="00A13E18"/>
    <w:rsid w:val="00A163D7"/>
    <w:rsid w:val="00A234B2"/>
    <w:rsid w:val="00A23CF8"/>
    <w:rsid w:val="00A249D7"/>
    <w:rsid w:val="00A263F3"/>
    <w:rsid w:val="00A27C51"/>
    <w:rsid w:val="00A315D2"/>
    <w:rsid w:val="00A31692"/>
    <w:rsid w:val="00A34359"/>
    <w:rsid w:val="00A36BEB"/>
    <w:rsid w:val="00A410F4"/>
    <w:rsid w:val="00A46197"/>
    <w:rsid w:val="00A516E6"/>
    <w:rsid w:val="00A523CC"/>
    <w:rsid w:val="00A54819"/>
    <w:rsid w:val="00A57FC7"/>
    <w:rsid w:val="00A621D7"/>
    <w:rsid w:val="00A62FB7"/>
    <w:rsid w:val="00A65657"/>
    <w:rsid w:val="00A67A6F"/>
    <w:rsid w:val="00A70978"/>
    <w:rsid w:val="00A7111C"/>
    <w:rsid w:val="00A746CF"/>
    <w:rsid w:val="00A747A0"/>
    <w:rsid w:val="00A74BEA"/>
    <w:rsid w:val="00A75649"/>
    <w:rsid w:val="00A76DB9"/>
    <w:rsid w:val="00A80568"/>
    <w:rsid w:val="00A82479"/>
    <w:rsid w:val="00A83D59"/>
    <w:rsid w:val="00A92C81"/>
    <w:rsid w:val="00A97506"/>
    <w:rsid w:val="00AB1601"/>
    <w:rsid w:val="00AB517F"/>
    <w:rsid w:val="00AC392E"/>
    <w:rsid w:val="00AC6AE0"/>
    <w:rsid w:val="00AD00E0"/>
    <w:rsid w:val="00AD0F01"/>
    <w:rsid w:val="00AD40F1"/>
    <w:rsid w:val="00AD7683"/>
    <w:rsid w:val="00AE22A2"/>
    <w:rsid w:val="00AE28D2"/>
    <w:rsid w:val="00AE4E21"/>
    <w:rsid w:val="00AE4ED5"/>
    <w:rsid w:val="00AF1766"/>
    <w:rsid w:val="00AF24A9"/>
    <w:rsid w:val="00AF52DD"/>
    <w:rsid w:val="00AF67DD"/>
    <w:rsid w:val="00AF7768"/>
    <w:rsid w:val="00B0291B"/>
    <w:rsid w:val="00B02B54"/>
    <w:rsid w:val="00B12CFC"/>
    <w:rsid w:val="00B141FB"/>
    <w:rsid w:val="00B15828"/>
    <w:rsid w:val="00B20E45"/>
    <w:rsid w:val="00B21A97"/>
    <w:rsid w:val="00B21CDD"/>
    <w:rsid w:val="00B21DFA"/>
    <w:rsid w:val="00B21FE4"/>
    <w:rsid w:val="00B23039"/>
    <w:rsid w:val="00B25105"/>
    <w:rsid w:val="00B2613A"/>
    <w:rsid w:val="00B30EDE"/>
    <w:rsid w:val="00B31670"/>
    <w:rsid w:val="00B31E41"/>
    <w:rsid w:val="00B33124"/>
    <w:rsid w:val="00B34FDF"/>
    <w:rsid w:val="00B3722C"/>
    <w:rsid w:val="00B37B2E"/>
    <w:rsid w:val="00B37BF9"/>
    <w:rsid w:val="00B37FBE"/>
    <w:rsid w:val="00B42855"/>
    <w:rsid w:val="00B43F9E"/>
    <w:rsid w:val="00B46953"/>
    <w:rsid w:val="00B46D5A"/>
    <w:rsid w:val="00B46E9B"/>
    <w:rsid w:val="00B55053"/>
    <w:rsid w:val="00B61EFF"/>
    <w:rsid w:val="00B649AC"/>
    <w:rsid w:val="00B64D58"/>
    <w:rsid w:val="00B66296"/>
    <w:rsid w:val="00B67345"/>
    <w:rsid w:val="00B7245D"/>
    <w:rsid w:val="00B72884"/>
    <w:rsid w:val="00B73FE5"/>
    <w:rsid w:val="00B76B21"/>
    <w:rsid w:val="00B86D04"/>
    <w:rsid w:val="00B90B22"/>
    <w:rsid w:val="00B928B4"/>
    <w:rsid w:val="00B93B86"/>
    <w:rsid w:val="00B95891"/>
    <w:rsid w:val="00BA0730"/>
    <w:rsid w:val="00BB36A8"/>
    <w:rsid w:val="00BB5171"/>
    <w:rsid w:val="00BC389C"/>
    <w:rsid w:val="00BC6666"/>
    <w:rsid w:val="00BD1F97"/>
    <w:rsid w:val="00BD2B73"/>
    <w:rsid w:val="00BD55BD"/>
    <w:rsid w:val="00BD6EFB"/>
    <w:rsid w:val="00BD7A24"/>
    <w:rsid w:val="00BD7DB5"/>
    <w:rsid w:val="00BE27B5"/>
    <w:rsid w:val="00BE39BD"/>
    <w:rsid w:val="00BE645A"/>
    <w:rsid w:val="00BF41F0"/>
    <w:rsid w:val="00C047FB"/>
    <w:rsid w:val="00C064DE"/>
    <w:rsid w:val="00C10803"/>
    <w:rsid w:val="00C113DA"/>
    <w:rsid w:val="00C1220E"/>
    <w:rsid w:val="00C1718D"/>
    <w:rsid w:val="00C1728E"/>
    <w:rsid w:val="00C225CF"/>
    <w:rsid w:val="00C239AB"/>
    <w:rsid w:val="00C258DD"/>
    <w:rsid w:val="00C32D3E"/>
    <w:rsid w:val="00C32FB3"/>
    <w:rsid w:val="00C36188"/>
    <w:rsid w:val="00C47C1B"/>
    <w:rsid w:val="00C504B1"/>
    <w:rsid w:val="00C50512"/>
    <w:rsid w:val="00C513AF"/>
    <w:rsid w:val="00C54A56"/>
    <w:rsid w:val="00C55CA6"/>
    <w:rsid w:val="00C57109"/>
    <w:rsid w:val="00C605A0"/>
    <w:rsid w:val="00C6228D"/>
    <w:rsid w:val="00C62C32"/>
    <w:rsid w:val="00C62EBD"/>
    <w:rsid w:val="00C64463"/>
    <w:rsid w:val="00C715A1"/>
    <w:rsid w:val="00C735F6"/>
    <w:rsid w:val="00C73B63"/>
    <w:rsid w:val="00C740D8"/>
    <w:rsid w:val="00C74208"/>
    <w:rsid w:val="00C759AD"/>
    <w:rsid w:val="00C80E1B"/>
    <w:rsid w:val="00C818B9"/>
    <w:rsid w:val="00C8397F"/>
    <w:rsid w:val="00C85F5F"/>
    <w:rsid w:val="00C91C03"/>
    <w:rsid w:val="00C937AB"/>
    <w:rsid w:val="00C9490C"/>
    <w:rsid w:val="00C95314"/>
    <w:rsid w:val="00C956BB"/>
    <w:rsid w:val="00C96365"/>
    <w:rsid w:val="00CA1D3B"/>
    <w:rsid w:val="00CA3C48"/>
    <w:rsid w:val="00CB22D4"/>
    <w:rsid w:val="00CB264D"/>
    <w:rsid w:val="00CB6101"/>
    <w:rsid w:val="00CB6952"/>
    <w:rsid w:val="00CB6D1C"/>
    <w:rsid w:val="00CB7017"/>
    <w:rsid w:val="00CC0452"/>
    <w:rsid w:val="00CC2485"/>
    <w:rsid w:val="00CC274A"/>
    <w:rsid w:val="00CC5B4E"/>
    <w:rsid w:val="00CC7DC1"/>
    <w:rsid w:val="00CD3D8A"/>
    <w:rsid w:val="00CD4551"/>
    <w:rsid w:val="00CD5B41"/>
    <w:rsid w:val="00CD70FF"/>
    <w:rsid w:val="00CD77D1"/>
    <w:rsid w:val="00CE4F87"/>
    <w:rsid w:val="00CE551C"/>
    <w:rsid w:val="00CE761F"/>
    <w:rsid w:val="00CF0E47"/>
    <w:rsid w:val="00CF10A1"/>
    <w:rsid w:val="00CF6944"/>
    <w:rsid w:val="00CF76A5"/>
    <w:rsid w:val="00D06220"/>
    <w:rsid w:val="00D10007"/>
    <w:rsid w:val="00D10FC8"/>
    <w:rsid w:val="00D1207E"/>
    <w:rsid w:val="00D15746"/>
    <w:rsid w:val="00D179B0"/>
    <w:rsid w:val="00D2634D"/>
    <w:rsid w:val="00D30470"/>
    <w:rsid w:val="00D37645"/>
    <w:rsid w:val="00D41353"/>
    <w:rsid w:val="00D41D5B"/>
    <w:rsid w:val="00D4266B"/>
    <w:rsid w:val="00D42F2B"/>
    <w:rsid w:val="00D4320D"/>
    <w:rsid w:val="00D44227"/>
    <w:rsid w:val="00D447EC"/>
    <w:rsid w:val="00D4681D"/>
    <w:rsid w:val="00D47DB9"/>
    <w:rsid w:val="00D517D4"/>
    <w:rsid w:val="00D56269"/>
    <w:rsid w:val="00D57018"/>
    <w:rsid w:val="00D577BD"/>
    <w:rsid w:val="00D635C0"/>
    <w:rsid w:val="00D64CD0"/>
    <w:rsid w:val="00D65332"/>
    <w:rsid w:val="00D66809"/>
    <w:rsid w:val="00D67AF1"/>
    <w:rsid w:val="00D7176A"/>
    <w:rsid w:val="00D72393"/>
    <w:rsid w:val="00D73B58"/>
    <w:rsid w:val="00D743C3"/>
    <w:rsid w:val="00D74CE2"/>
    <w:rsid w:val="00D767FE"/>
    <w:rsid w:val="00D77186"/>
    <w:rsid w:val="00D81AA0"/>
    <w:rsid w:val="00D820F4"/>
    <w:rsid w:val="00D87EBA"/>
    <w:rsid w:val="00D9085A"/>
    <w:rsid w:val="00D95A89"/>
    <w:rsid w:val="00D97544"/>
    <w:rsid w:val="00DA1B61"/>
    <w:rsid w:val="00DB190E"/>
    <w:rsid w:val="00DB3EB8"/>
    <w:rsid w:val="00DC2C33"/>
    <w:rsid w:val="00DC2CE7"/>
    <w:rsid w:val="00DC3184"/>
    <w:rsid w:val="00DC5845"/>
    <w:rsid w:val="00DC63A3"/>
    <w:rsid w:val="00DC6E6E"/>
    <w:rsid w:val="00DC7588"/>
    <w:rsid w:val="00DD0C0B"/>
    <w:rsid w:val="00DD4A29"/>
    <w:rsid w:val="00DD6E48"/>
    <w:rsid w:val="00DD6F3B"/>
    <w:rsid w:val="00DE17F5"/>
    <w:rsid w:val="00DE2BFF"/>
    <w:rsid w:val="00DE3AF5"/>
    <w:rsid w:val="00DE514D"/>
    <w:rsid w:val="00DF45A9"/>
    <w:rsid w:val="00DF4C21"/>
    <w:rsid w:val="00E00B63"/>
    <w:rsid w:val="00E011C7"/>
    <w:rsid w:val="00E030A0"/>
    <w:rsid w:val="00E05907"/>
    <w:rsid w:val="00E07B6E"/>
    <w:rsid w:val="00E07D0A"/>
    <w:rsid w:val="00E239C8"/>
    <w:rsid w:val="00E24266"/>
    <w:rsid w:val="00E30A65"/>
    <w:rsid w:val="00E31504"/>
    <w:rsid w:val="00E31D3A"/>
    <w:rsid w:val="00E471A2"/>
    <w:rsid w:val="00E4741D"/>
    <w:rsid w:val="00E532E5"/>
    <w:rsid w:val="00E534E7"/>
    <w:rsid w:val="00E61AB0"/>
    <w:rsid w:val="00E6391E"/>
    <w:rsid w:val="00E63A56"/>
    <w:rsid w:val="00E717E5"/>
    <w:rsid w:val="00E728C6"/>
    <w:rsid w:val="00E77494"/>
    <w:rsid w:val="00E848AC"/>
    <w:rsid w:val="00E84D2F"/>
    <w:rsid w:val="00E94881"/>
    <w:rsid w:val="00E963DA"/>
    <w:rsid w:val="00E964E6"/>
    <w:rsid w:val="00EA0D9E"/>
    <w:rsid w:val="00EA3718"/>
    <w:rsid w:val="00EA5ED6"/>
    <w:rsid w:val="00EA78AB"/>
    <w:rsid w:val="00EB2D9A"/>
    <w:rsid w:val="00EB3B57"/>
    <w:rsid w:val="00EB56A2"/>
    <w:rsid w:val="00EB58AC"/>
    <w:rsid w:val="00EB5E44"/>
    <w:rsid w:val="00EB6E0E"/>
    <w:rsid w:val="00EB71DB"/>
    <w:rsid w:val="00EC0E11"/>
    <w:rsid w:val="00EC4558"/>
    <w:rsid w:val="00EC7602"/>
    <w:rsid w:val="00EC79BB"/>
    <w:rsid w:val="00ED6A88"/>
    <w:rsid w:val="00ED7690"/>
    <w:rsid w:val="00EE5CEE"/>
    <w:rsid w:val="00EE6018"/>
    <w:rsid w:val="00EE6849"/>
    <w:rsid w:val="00EE6DC7"/>
    <w:rsid w:val="00EF059B"/>
    <w:rsid w:val="00EF07FF"/>
    <w:rsid w:val="00EF15F5"/>
    <w:rsid w:val="00EF1C94"/>
    <w:rsid w:val="00EF5655"/>
    <w:rsid w:val="00EF6BF3"/>
    <w:rsid w:val="00F0044C"/>
    <w:rsid w:val="00F04307"/>
    <w:rsid w:val="00F043F5"/>
    <w:rsid w:val="00F07908"/>
    <w:rsid w:val="00F1125D"/>
    <w:rsid w:val="00F13A94"/>
    <w:rsid w:val="00F14AAD"/>
    <w:rsid w:val="00F177C0"/>
    <w:rsid w:val="00F21DB9"/>
    <w:rsid w:val="00F23D6C"/>
    <w:rsid w:val="00F33B1E"/>
    <w:rsid w:val="00F33C03"/>
    <w:rsid w:val="00F354C3"/>
    <w:rsid w:val="00F36E6F"/>
    <w:rsid w:val="00F3766C"/>
    <w:rsid w:val="00F42616"/>
    <w:rsid w:val="00F443FF"/>
    <w:rsid w:val="00F45A44"/>
    <w:rsid w:val="00F4706A"/>
    <w:rsid w:val="00F50294"/>
    <w:rsid w:val="00F5066E"/>
    <w:rsid w:val="00F514EB"/>
    <w:rsid w:val="00F51945"/>
    <w:rsid w:val="00F52F7B"/>
    <w:rsid w:val="00F53CE8"/>
    <w:rsid w:val="00F561C9"/>
    <w:rsid w:val="00F61A1D"/>
    <w:rsid w:val="00F81C4A"/>
    <w:rsid w:val="00F838C4"/>
    <w:rsid w:val="00F902F1"/>
    <w:rsid w:val="00F930EC"/>
    <w:rsid w:val="00F94F8E"/>
    <w:rsid w:val="00F9549D"/>
    <w:rsid w:val="00F97B62"/>
    <w:rsid w:val="00FA0785"/>
    <w:rsid w:val="00FA1689"/>
    <w:rsid w:val="00FA469D"/>
    <w:rsid w:val="00FA4BCF"/>
    <w:rsid w:val="00FA5199"/>
    <w:rsid w:val="00FA52CF"/>
    <w:rsid w:val="00FA585E"/>
    <w:rsid w:val="00FA7DAE"/>
    <w:rsid w:val="00FB231F"/>
    <w:rsid w:val="00FB4AF1"/>
    <w:rsid w:val="00FB4F79"/>
    <w:rsid w:val="00FB6764"/>
    <w:rsid w:val="00FC09FF"/>
    <w:rsid w:val="00FC13F5"/>
    <w:rsid w:val="00FC1965"/>
    <w:rsid w:val="00FC2637"/>
    <w:rsid w:val="00FC27D3"/>
    <w:rsid w:val="00FC46F1"/>
    <w:rsid w:val="00FC6A05"/>
    <w:rsid w:val="00FC7D8E"/>
    <w:rsid w:val="00FD0B34"/>
    <w:rsid w:val="00FD7764"/>
    <w:rsid w:val="00FD7CCB"/>
    <w:rsid w:val="00FD7D51"/>
    <w:rsid w:val="00FE0194"/>
    <w:rsid w:val="00FE0748"/>
    <w:rsid w:val="00FE43ED"/>
    <w:rsid w:val="00FE5BC4"/>
    <w:rsid w:val="00FE7F4B"/>
    <w:rsid w:val="00FF08D3"/>
    <w:rsid w:val="00FF68FB"/>
    <w:rsid w:val="00FF6B28"/>
    <w:rsid w:val="09A0CA0A"/>
    <w:rsid w:val="0E74826C"/>
    <w:rsid w:val="16893ED7"/>
    <w:rsid w:val="4B1E4ED3"/>
    <w:rsid w:val="4B8E97A3"/>
    <w:rsid w:val="573E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FB93E1"/>
  <w15:docId w15:val="{5732173C-A714-4DA9-9207-CD6A2F1E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BE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EB58AC"/>
    <w:rPr>
      <w:sz w:val="20"/>
    </w:rPr>
  </w:style>
  <w:style w:type="paragraph" w:customStyle="1" w:styleId="CLI-text">
    <w:name w:val="CLI-text"/>
    <w:basedOn w:val="NoSpacing"/>
    <w:qFormat/>
    <w:rsid w:val="00EB58AC"/>
    <w:pPr>
      <w:shd w:val="clear" w:color="auto" w:fill="C7C7C7" w:themeFill="background1" w:themeFillShade="D9"/>
      <w:ind w:left="426"/>
    </w:pPr>
    <w:rPr>
      <w:rFonts w:ascii="Courier New" w:eastAsiaTheme="minorEastAsia" w:hAnsi="Courier New" w:cs="Courier New"/>
      <w:sz w:val="18"/>
      <w:szCs w:val="20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1656E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F2E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2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2E87"/>
    <w:rPr>
      <w:rFonts w:ascii="Courier New" w:eastAsia="Times New Roman" w:hAnsi="Courier New" w:cs="Courier New"/>
      <w:sz w:val="20"/>
      <w:szCs w:val="20"/>
      <w:lang w:eastAsia="nl-BE"/>
    </w:rPr>
  </w:style>
  <w:style w:type="numbering" w:customStyle="1" w:styleId="Howestlesdocument">
    <w:name w:val="Howest_lesdocument"/>
    <w:uiPriority w:val="99"/>
    <w:rsid w:val="002D1693"/>
    <w:pPr>
      <w:numPr>
        <w:numId w:val="32"/>
      </w:numPr>
    </w:pPr>
  </w:style>
  <w:style w:type="character" w:customStyle="1" w:styleId="InternetLink">
    <w:name w:val="Internet Link"/>
    <w:basedOn w:val="DefaultParagraphFont"/>
    <w:rsid w:val="002D1693"/>
    <w:rPr>
      <w:color w:val="0563C1"/>
      <w:u w:val="single"/>
    </w:rPr>
  </w:style>
  <w:style w:type="character" w:customStyle="1" w:styleId="Commando">
    <w:name w:val="Commando"/>
    <w:basedOn w:val="DefaultParagraphFont"/>
    <w:uiPriority w:val="1"/>
    <w:qFormat/>
    <w:rsid w:val="007E0719"/>
    <w:rPr>
      <w:rFonts w:ascii="Consolas" w:hAnsi="Consolas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D0C0B"/>
    <w:rPr>
      <w:color w:val="000000" w:themeColor="followedHyperlink"/>
      <w:u w:val="single"/>
    </w:rPr>
  </w:style>
  <w:style w:type="paragraph" w:customStyle="1" w:styleId="Solutions">
    <w:name w:val="Solutions"/>
    <w:basedOn w:val="Normal"/>
    <w:qFormat/>
    <w:rsid w:val="00E963DA"/>
    <w:rPr>
      <w:color w:val="00B050"/>
      <w:lang w:val="en-US"/>
    </w:rPr>
  </w:style>
  <w:style w:type="paragraph" w:customStyle="1" w:styleId="Teacherinfo">
    <w:name w:val="Teacherinfo"/>
    <w:basedOn w:val="Normal"/>
    <w:link w:val="TeacherinfoChar"/>
    <w:qFormat/>
    <w:rsid w:val="00E963DA"/>
    <w:pPr>
      <w:widowControl w:val="0"/>
      <w:tabs>
        <w:tab w:val="left" w:pos="-1440"/>
        <w:tab w:val="left" w:pos="-720"/>
      </w:tabs>
      <w:jc w:val="both"/>
    </w:pPr>
    <w:rPr>
      <w:rFonts w:eastAsia="Times New Roman" w:cstheme="minorHAnsi"/>
      <w:snapToGrid w:val="0"/>
      <w:color w:val="FF0000"/>
      <w:spacing w:val="-3"/>
      <w:szCs w:val="20"/>
      <w:lang w:val="en-US" w:eastAsia="nl-NL"/>
    </w:rPr>
  </w:style>
  <w:style w:type="character" w:customStyle="1" w:styleId="TeacherinfoChar">
    <w:name w:val="Teacherinfo Char"/>
    <w:basedOn w:val="DefaultParagraphFont"/>
    <w:link w:val="Teacherinfo"/>
    <w:rsid w:val="00E963DA"/>
    <w:rPr>
      <w:rFonts w:eastAsia="Times New Roman" w:cstheme="minorHAnsi"/>
      <w:snapToGrid w:val="0"/>
      <w:color w:val="FF0000"/>
      <w:spacing w:val="-3"/>
      <w:sz w:val="20"/>
      <w:szCs w:val="20"/>
      <w:lang w:val="en-US" w:eastAsia="nl-NL"/>
    </w:rPr>
  </w:style>
  <w:style w:type="paragraph" w:customStyle="1" w:styleId="Command">
    <w:name w:val="Command"/>
    <w:basedOn w:val="Normal"/>
    <w:link w:val="CommandChar"/>
    <w:qFormat/>
    <w:rsid w:val="00E963DA"/>
    <w:rPr>
      <w:rFonts w:ascii="Consolas" w:hAnsi="Consolas" w:cs="Courier New"/>
      <w:b/>
      <w:bCs/>
      <w:lang w:val="en-US"/>
    </w:rPr>
  </w:style>
  <w:style w:type="character" w:customStyle="1" w:styleId="CommandChar">
    <w:name w:val="Command Char"/>
    <w:basedOn w:val="DefaultParagraphFont"/>
    <w:link w:val="Command"/>
    <w:rsid w:val="00E963DA"/>
    <w:rPr>
      <w:rFonts w:ascii="Consolas" w:hAnsi="Consolas" w:cs="Courier New"/>
      <w:b/>
      <w:bCs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header" Target="header3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header" Target="header5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oogle/google-authenticator-libpam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hyperlink" Target="https://github.com/google/google-authenticator-libpam" TargetMode="External"/><Relationship Id="rId37" Type="http://schemas.openxmlformats.org/officeDocument/2006/relationships/image" Target="media/image22.png"/><Relationship Id="rId40" Type="http://schemas.openxmlformats.org/officeDocument/2006/relationships/footer" Target="footer1.xml"/><Relationship Id="rId45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hyperlink" Target="https://itunes.apple.com/nl/app/google-authenticator/id388497605?mt=8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yperlink" Target="https://play.google.com/store/apps/details?id=com.google.android.apps.authenticator2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header" Target="header6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itunes.apple.com/nl/app/google-authenticator/id388497605" TargetMode="External"/><Relationship Id="rId33" Type="http://schemas.openxmlformats.org/officeDocument/2006/relationships/image" Target="media/image18.png"/><Relationship Id="rId38" Type="http://schemas.openxmlformats.org/officeDocument/2006/relationships/header" Target="header2.xml"/><Relationship Id="rId46" Type="http://schemas.openxmlformats.org/officeDocument/2006/relationships/fontTable" Target="fontTable.xml"/><Relationship Id="rId20" Type="http://schemas.openxmlformats.org/officeDocument/2006/relationships/hyperlink" Target="https://play.google.com/store/apps/details?id=com.google.android.apps.authenticator2&amp;hl=nl" TargetMode="External"/><Relationship Id="rId41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an%20Pareit\Documents\Aangepaste%20Office-sjablonen\Word%20template%20A4_met-cover.dotx" TargetMode="External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8" ma:contentTypeDescription="Een nieuw document maken." ma:contentTypeScope="" ma:versionID="95c29b2dac7c565ddc13de4d87f00529">
  <xsd:schema xmlns:xsd="http://www.w3.org/2001/XMLSchema" xmlns:xs="http://www.w3.org/2001/XMLSchema" xmlns:p="http://schemas.microsoft.com/office/2006/metadata/properties" xmlns:ns2="f2b6115a-2f1e-453c-85f5-bb25065b95b2" xmlns:ns3="a1f681a2-1476-4da6-9b34-b04c0230af3c" xmlns:ns4="128482ec-0431-40d5-ab26-89ea2a4f3ccd" targetNamespace="http://schemas.microsoft.com/office/2006/metadata/properties" ma:root="true" ma:fieldsID="b138bf412c4ceba0d3775568a871261d" ns2:_="" ns3:_="" ns4:_="">
    <xsd:import namespace="f2b6115a-2f1e-453c-85f5-bb25065b95b2"/>
    <xsd:import namespace="a1f681a2-1476-4da6-9b34-b04c0230af3c"/>
    <xsd:import namespace="128482ec-0431-40d5-ab26-89ea2a4f3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9d9af33d-1c7e-4655-8224-df3a670842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b6115a-2f1e-453c-85f5-bb25065b95b2">
      <Terms xmlns="http://schemas.microsoft.com/office/infopath/2007/PartnerControls"/>
    </lcf76f155ced4ddcb4097134ff3c332f>
    <TaxCatchAll xmlns="128482ec-0431-40d5-ab26-89ea2a4f3cc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FFBE7F-B1CF-4630-9262-878E7DF596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128482ec-0431-40d5-ab26-89ea2a4f3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40DB5F-A810-4079-AC5E-EAB3BD0C80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  <ds:schemaRef ds:uri="f2b6115a-2f1e-453c-85f5-bb25065b95b2"/>
    <ds:schemaRef ds:uri="128482ec-0431-40d5-ab26-89ea2a4f3ccd"/>
  </ds:schemaRefs>
</ds:datastoreItem>
</file>

<file path=customXml/itemProps4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A4_met-cover.dotx</Template>
  <TotalTime>257</TotalTime>
  <Pages>12</Pages>
  <Words>1210</Words>
  <Characters>6902</Characters>
  <Application>Microsoft Office Word</Application>
  <DocSecurity>0</DocSecurity>
  <Lines>57</Lines>
  <Paragraphs>16</Paragraphs>
  <ScaleCrop>false</ScaleCrop>
  <Company>Howest</Company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Pareit</dc:creator>
  <cp:keywords/>
  <dc:description/>
  <cp:lastModifiedBy>Ciobanu Serafim</cp:lastModifiedBy>
  <cp:revision>143</cp:revision>
  <cp:lastPrinted>2019-08-28T22:47:00Z</cp:lastPrinted>
  <dcterms:created xsi:type="dcterms:W3CDTF">2020-10-12T19:58:00Z</dcterms:created>
  <dcterms:modified xsi:type="dcterms:W3CDTF">2024-11-21T20:12:00Z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  <property fmtid="{D5CDD505-2E9C-101B-9397-08002B2CF9AE}" pid="3" name="MediaServiceImageTags">
    <vt:lpwstr/>
  </property>
</Properties>
</file>